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D3E5B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5.1pt;height:150.35pt;mso-wrap-style:square;mso-position-horizontal-relative:page;mso-position-vertical-relative:page">
            <v:imagedata r:id="rId8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proofErr w:type="gramStart"/>
      <w:r w:rsidR="00763FB2">
        <w:rPr>
          <w:rFonts w:ascii="微软雅黑" w:eastAsia="微软雅黑" w:hAnsi="微软雅黑" w:cs="微软雅黑" w:hint="eastAsia"/>
          <w:sz w:val="32"/>
          <w:szCs w:val="32"/>
        </w:rPr>
        <w:t>传智</w:t>
      </w:r>
      <w:proofErr w:type="gramEnd"/>
      <w:r w:rsidR="00763FB2">
        <w:rPr>
          <w:rFonts w:ascii="微软雅黑" w:eastAsia="微软雅黑" w:hAnsi="微软雅黑" w:cs="微软雅黑" w:hint="eastAsia"/>
          <w:sz w:val="32"/>
          <w:szCs w:val="32"/>
        </w:rPr>
        <w:t>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proofErr w:type="gramStart"/>
      <w:r>
        <w:rPr>
          <w:rFonts w:ascii="微软雅黑" w:hAnsi="微软雅黑" w:cs="微软雅黑" w:hint="eastAsia"/>
          <w:sz w:val="30"/>
          <w:szCs w:val="30"/>
        </w:rPr>
        <w:t>传智播客</w:t>
      </w:r>
      <w:proofErr w:type="gramEnd"/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9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134601" w:rsidRDefault="00DE7E7B" w:rsidP="00C3482D">
      <w:pPr>
        <w:pStyle w:val="2"/>
      </w:pPr>
      <w:r>
        <w:lastRenderedPageBreak/>
        <w:t>函数的预加载</w:t>
      </w:r>
    </w:p>
    <w:p w:rsidR="00274BF6" w:rsidRPr="00274BF6" w:rsidRDefault="00274BF6" w:rsidP="00274BF6">
      <w:pPr>
        <w:ind w:firstLine="560"/>
      </w:pPr>
      <w:r>
        <w:rPr>
          <w:rFonts w:hint="eastAsia"/>
        </w:rPr>
        <w:t>代码的执行过程，</w:t>
      </w:r>
      <w:r w:rsidRPr="00274BF6">
        <w:rPr>
          <w:rFonts w:hint="eastAsia"/>
        </w:rPr>
        <w:t>词法分析——语法分析——编译——加载编译的代码——执行</w:t>
      </w:r>
      <w:r>
        <w:rPr>
          <w:rFonts w:hint="eastAsia"/>
        </w:rPr>
        <w:t>，在执行代码之前，函数已经加载到内存中了。</w:t>
      </w:r>
    </w:p>
    <w:p w:rsidR="00134601" w:rsidRDefault="00EE2C9A" w:rsidP="00CC3A81">
      <w:pPr>
        <w:pStyle w:val="ad"/>
      </w:pPr>
      <w:r>
        <w:rPr>
          <w:noProof/>
          <w:shd w:val="clear" w:color="auto" w:fill="auto"/>
        </w:rPr>
        <w:pict>
          <v:shape id="图片 1" o:spid="_x0000_i1026" type="#_x0000_t75" style="width:314.5pt;height:59.35pt;visibility:visible;mso-wrap-style:square">
            <v:imagedata r:id="rId10" o:title=""/>
          </v:shape>
        </w:pict>
      </w:r>
    </w:p>
    <w:p w:rsidR="00134601" w:rsidRDefault="00F469C6" w:rsidP="00F469C6">
      <w:pPr>
        <w:pStyle w:val="2"/>
      </w:pPr>
      <w:r>
        <w:t>与函数有关的魔术常量</w:t>
      </w:r>
    </w:p>
    <w:p w:rsidR="009E319A" w:rsidRPr="009E319A" w:rsidRDefault="009E319A" w:rsidP="009E319A">
      <w:pPr>
        <w:ind w:firstLine="560"/>
      </w:pPr>
      <w:r w:rsidRPr="009E319A">
        <w:t>__FUNCTION__</w:t>
      </w:r>
      <w:r>
        <w:t>用来获取当前的函数名</w:t>
      </w:r>
      <w:r>
        <w:rPr>
          <w:rFonts w:hint="eastAsia"/>
        </w:rPr>
        <w:t>。</w:t>
      </w:r>
    </w:p>
    <w:p w:rsidR="00134601" w:rsidRDefault="00EE2C9A" w:rsidP="00B26355">
      <w:pPr>
        <w:pStyle w:val="ad"/>
      </w:pPr>
      <w:r>
        <w:rPr>
          <w:noProof/>
          <w:shd w:val="clear" w:color="auto" w:fill="auto"/>
        </w:rPr>
        <w:pict>
          <v:shape id="_x0000_i1027" type="#_x0000_t75" style="width:310.45pt;height:56.45pt;visibility:visible;mso-wrap-style:square">
            <v:imagedata r:id="rId11" o:title=""/>
          </v:shape>
        </w:pict>
      </w:r>
    </w:p>
    <w:p w:rsidR="00C3482D" w:rsidRDefault="00C3482D" w:rsidP="00C3482D">
      <w:pPr>
        <w:pStyle w:val="2"/>
      </w:pPr>
      <w:r>
        <w:t>作业</w:t>
      </w:r>
    </w:p>
    <w:p w:rsidR="00846329" w:rsidRDefault="00846329" w:rsidP="005A0687">
      <w:pPr>
        <w:pStyle w:val="3"/>
        <w:rPr>
          <w:noProof/>
        </w:rPr>
      </w:pPr>
      <w:r>
        <w:rPr>
          <w:noProof/>
        </w:rPr>
        <w:t>打印颜色面板</w:t>
      </w:r>
    </w:p>
    <w:p w:rsidR="00846329" w:rsidRDefault="00EE2C9A" w:rsidP="00846329">
      <w:pPr>
        <w:ind w:firstLineChars="0" w:firstLine="0"/>
        <w:rPr>
          <w:noProof/>
        </w:rPr>
      </w:pPr>
      <w:r>
        <w:rPr>
          <w:noProof/>
        </w:rPr>
        <w:pict>
          <v:shape id="_x0000_i1028" type="#_x0000_t75" style="width:172.2pt;height:114.6pt;visibility:visible;mso-wrap-style:square">
            <v:imagedata r:id="rId12" o:title=""/>
          </v:shape>
        </w:pic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>&lt;style type="text/css"&gt;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>td{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  <w:t>border:#000 solid 1px;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  <w:t>width:20px;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  <w:t>height:20px;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>}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>table{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lastRenderedPageBreak/>
        <w:tab/>
        <w:t>border-collapse:collapse;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  <w:t>float:left;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>}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>&lt;/style&gt;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>&lt;div style="width:500px; margin:auto"&gt;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>&lt;?php</w:t>
      </w:r>
    </w:p>
    <w:p w:rsidR="00171A30" w:rsidRDefault="00171A30" w:rsidP="00171A30">
      <w:pPr>
        <w:pStyle w:val="ad"/>
        <w:rPr>
          <w:noProof/>
        </w:rPr>
      </w:pPr>
      <w:r>
        <w:rPr>
          <w:rFonts w:hint="eastAsia"/>
          <w:noProof/>
        </w:rPr>
        <w:t>$arr=array('0','3','6','9','C','F'); //</w:t>
      </w:r>
      <w:r>
        <w:rPr>
          <w:rFonts w:hint="eastAsia"/>
          <w:noProof/>
        </w:rPr>
        <w:t>组成颜色的字符</w:t>
      </w:r>
    </w:p>
    <w:p w:rsidR="00171A30" w:rsidRDefault="00171A30" w:rsidP="00171A30">
      <w:pPr>
        <w:pStyle w:val="ad"/>
        <w:rPr>
          <w:noProof/>
        </w:rPr>
      </w:pPr>
      <w:r>
        <w:rPr>
          <w:rFonts w:hint="eastAsia"/>
          <w:noProof/>
        </w:rPr>
        <w:t>$n=count($arr);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数组的个数</w:t>
      </w:r>
      <w:r w:rsidR="00EC2A72">
        <w:rPr>
          <w:rFonts w:hint="eastAsia"/>
          <w:noProof/>
        </w:rPr>
        <w:t>钱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>for($r=0;$r&lt;$n;$r++){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  <w:t>echo '&lt;table&gt;';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  <w:t>for($b=0;$b&lt;$n;$b++){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echo '&lt;tr&gt;';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for($g=0;$g&lt;$n;$g++){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echo '&lt;td style="background-color:#'.$arr[$r].$arr[$g].$arr[$b].'"&gt;&lt;/td&gt;';</w:t>
      </w:r>
      <w:r>
        <w:rPr>
          <w:noProof/>
        </w:rPr>
        <w:tab/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echo '&lt;/tr&gt;';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  <w:t>}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ab/>
        <w:t>echo '&lt;/table&gt;';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>}</w:t>
      </w:r>
    </w:p>
    <w:p w:rsidR="00171A30" w:rsidRDefault="00171A30" w:rsidP="00171A30">
      <w:pPr>
        <w:pStyle w:val="ad"/>
        <w:rPr>
          <w:noProof/>
        </w:rPr>
      </w:pPr>
      <w:r>
        <w:rPr>
          <w:noProof/>
        </w:rPr>
        <w:t>?&gt;</w:t>
      </w:r>
    </w:p>
    <w:p w:rsidR="005A0687" w:rsidRDefault="00171A30" w:rsidP="00171A30">
      <w:pPr>
        <w:pStyle w:val="ad"/>
        <w:rPr>
          <w:noProof/>
        </w:rPr>
      </w:pPr>
      <w:r>
        <w:rPr>
          <w:noProof/>
        </w:rPr>
        <w:t>&lt;/div&gt;</w:t>
      </w:r>
    </w:p>
    <w:p w:rsidR="005A0687" w:rsidRDefault="000B0F91" w:rsidP="000B0F91">
      <w:pPr>
        <w:pStyle w:val="a9"/>
        <w:ind w:firstLine="562"/>
        <w:rPr>
          <w:noProof/>
        </w:rPr>
      </w:pPr>
      <w:r>
        <w:rPr>
          <w:noProof/>
        </w:rPr>
        <w:t>多学一招</w:t>
      </w:r>
      <w:r>
        <w:rPr>
          <w:rFonts w:hint="eastAsia"/>
          <w:noProof/>
        </w:rPr>
        <w:t>：DW中的常用快捷键</w:t>
      </w:r>
    </w:p>
    <w:p w:rsidR="000B0F91" w:rsidRDefault="000B0F91" w:rsidP="000B0F91">
      <w:pPr>
        <w:pStyle w:val="a9"/>
        <w:ind w:firstLineChars="0" w:firstLine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trl+</w:t>
      </w:r>
      <w:r>
        <w:rPr>
          <w:noProof/>
        </w:rPr>
        <w:t>U</w:t>
      </w:r>
      <w:r>
        <w:rPr>
          <w:rFonts w:hint="eastAsia"/>
          <w:noProof/>
        </w:rPr>
        <w:t>：</w:t>
      </w:r>
      <w:r>
        <w:rPr>
          <w:noProof/>
        </w:rPr>
        <w:t>首选参数</w:t>
      </w:r>
    </w:p>
    <w:p w:rsidR="000B0F91" w:rsidRDefault="000B0F91" w:rsidP="000B0F91">
      <w:pPr>
        <w:pStyle w:val="a9"/>
        <w:ind w:firstLineChars="0" w:firstLine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trl+</w:t>
      </w:r>
      <w:r>
        <w:rPr>
          <w:noProof/>
        </w:rPr>
        <w:t>J:页面属性</w:t>
      </w:r>
    </w:p>
    <w:p w:rsidR="004C7CEE" w:rsidRDefault="004C7CEE" w:rsidP="000B0F91">
      <w:pPr>
        <w:pStyle w:val="a9"/>
        <w:ind w:firstLineChars="0" w:firstLine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trl+</w:t>
      </w:r>
      <w:r>
        <w:rPr>
          <w:noProof/>
        </w:rPr>
        <w:t>1</w:t>
      </w:r>
      <w:r>
        <w:rPr>
          <w:rFonts w:hint="eastAsia"/>
          <w:noProof/>
        </w:rPr>
        <w:t>：一级标题</w:t>
      </w:r>
    </w:p>
    <w:p w:rsidR="004C7CEE" w:rsidRDefault="004C7CEE" w:rsidP="000B0F91">
      <w:pPr>
        <w:pStyle w:val="a9"/>
        <w:ind w:firstLineChars="0" w:firstLine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rl+</w:t>
      </w:r>
      <w:r>
        <w:rPr>
          <w:noProof/>
        </w:rPr>
        <w:t>2:二级标题</w:t>
      </w:r>
      <w:r w:rsidR="002C71C3">
        <w:rPr>
          <w:rFonts w:hint="eastAsia"/>
          <w:noProof/>
        </w:rPr>
        <w:t xml:space="preserve">  </w:t>
      </w:r>
      <w:r w:rsidR="002C71C3">
        <w:rPr>
          <w:noProof/>
        </w:rPr>
        <w:t>…</w:t>
      </w:r>
    </w:p>
    <w:p w:rsidR="002C71C3" w:rsidRDefault="002C71C3" w:rsidP="000B0F91">
      <w:pPr>
        <w:pStyle w:val="a9"/>
        <w:ind w:firstLineChars="0" w:firstLine="0"/>
        <w:rPr>
          <w:noProof/>
        </w:rPr>
      </w:pPr>
      <w:r>
        <w:rPr>
          <w:noProof/>
        </w:rPr>
        <w:t>回车</w:t>
      </w:r>
      <w:r>
        <w:rPr>
          <w:rFonts w:hint="eastAsia"/>
          <w:noProof/>
        </w:rPr>
        <w:t>：换段</w:t>
      </w:r>
    </w:p>
    <w:p w:rsidR="002C71C3" w:rsidRDefault="002C71C3" w:rsidP="000B0F91">
      <w:pPr>
        <w:pStyle w:val="a9"/>
        <w:ind w:firstLineChars="0" w:firstLine="0"/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hift+</w:t>
      </w:r>
      <w:r>
        <w:rPr>
          <w:noProof/>
        </w:rPr>
        <w:t>回车</w:t>
      </w:r>
      <w:r>
        <w:rPr>
          <w:rFonts w:hint="eastAsia"/>
          <w:noProof/>
        </w:rPr>
        <w:t>：换行</w:t>
      </w:r>
    </w:p>
    <w:p w:rsidR="002C71C3" w:rsidRDefault="00E27419" w:rsidP="000B0F91">
      <w:pPr>
        <w:pStyle w:val="a9"/>
        <w:ind w:firstLineChars="0" w:firstLine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trl+</w:t>
      </w:r>
      <w:r>
        <w:rPr>
          <w:noProof/>
        </w:rPr>
        <w:t>M:表格中插入一行</w:t>
      </w:r>
    </w:p>
    <w:p w:rsidR="00E27419" w:rsidRDefault="009613AF" w:rsidP="000B0F91">
      <w:pPr>
        <w:pStyle w:val="a9"/>
        <w:ind w:firstLineChars="0" w:firstLine="0"/>
        <w:rPr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trl+</w:t>
      </w:r>
      <w:r>
        <w:rPr>
          <w:noProof/>
        </w:rPr>
        <w:t>shift+M:删除表格的行</w:t>
      </w:r>
    </w:p>
    <w:p w:rsidR="00287E6D" w:rsidRPr="00287E6D" w:rsidRDefault="00287E6D" w:rsidP="000B0F91">
      <w:pPr>
        <w:pStyle w:val="a9"/>
        <w:ind w:firstLineChars="0" w:firstLine="0"/>
      </w:pPr>
      <w:proofErr w:type="spellStart"/>
      <w:r>
        <w:t>Ctrl+shift+A</w:t>
      </w:r>
      <w:proofErr w:type="spellEnd"/>
      <w:r>
        <w:t>:</w:t>
      </w:r>
      <w:r>
        <w:rPr>
          <w:rFonts w:hint="eastAsia"/>
        </w:rPr>
        <w:t>在表格中插入一列</w:t>
      </w:r>
    </w:p>
    <w:p w:rsidR="00541A49" w:rsidRDefault="00541A49" w:rsidP="00541A49">
      <w:pPr>
        <w:pStyle w:val="3"/>
        <w:rPr>
          <w:noProof/>
        </w:rPr>
      </w:pPr>
      <w:r>
        <w:rPr>
          <w:noProof/>
        </w:rPr>
        <w:lastRenderedPageBreak/>
        <w:t>打印图形</w:t>
      </w:r>
      <w:r w:rsidR="00F9790E">
        <w:rPr>
          <w:rFonts w:hint="eastAsia"/>
          <w:noProof/>
        </w:rPr>
        <w:t>（一）</w:t>
      </w:r>
    </w:p>
    <w:p w:rsidR="009613AF" w:rsidRDefault="00D65E23" w:rsidP="00B27A18">
      <w:pPr>
        <w:pStyle w:val="ad"/>
        <w:rPr>
          <w:noProof/>
        </w:rPr>
      </w:pPr>
      <w:r>
        <w:rPr>
          <w:rFonts w:hint="eastAsia"/>
          <w:noProof/>
        </w:rPr>
        <w:t>分析：</w:t>
      </w:r>
    </w:p>
    <w:p w:rsidR="00D65E23" w:rsidRDefault="00D65E23" w:rsidP="00D65E23">
      <w:pPr>
        <w:pStyle w:val="ad"/>
        <w:rPr>
          <w:noProof/>
        </w:rPr>
      </w:pPr>
      <w:r>
        <w:rPr>
          <w:noProof/>
        </w:rPr>
        <w:t>行数</w:t>
      </w: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*</w:t>
      </w:r>
      <w:r>
        <w:rPr>
          <w:noProof/>
        </w:rPr>
        <w:t>的数量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变化后的行数</w:t>
      </w:r>
      <w:r>
        <w:rPr>
          <w:noProof/>
        </w:rPr>
        <w:tab/>
      </w:r>
      <w:r>
        <w:rPr>
          <w:noProof/>
        </w:rPr>
        <w:t>规则</w:t>
      </w:r>
    </w:p>
    <w:p w:rsidR="00D65E23" w:rsidRDefault="00D65E23" w:rsidP="00D65E23">
      <w:pPr>
        <w:pStyle w:val="ad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</w:t>
      </w:r>
    </w:p>
    <w:p w:rsidR="00D65E23" w:rsidRDefault="00D65E23" w:rsidP="00D65E23">
      <w:pPr>
        <w:pStyle w:val="ad"/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</w:t>
      </w:r>
    </w:p>
    <w:p w:rsidR="00D65E23" w:rsidRDefault="00D65E23" w:rsidP="00D65E23">
      <w:pPr>
        <w:pStyle w:val="ad"/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</w:t>
      </w:r>
    </w:p>
    <w:p w:rsidR="00D65E23" w:rsidRDefault="00D65E23" w:rsidP="00D65E23">
      <w:pPr>
        <w:pStyle w:val="ad"/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</w:t>
      </w:r>
    </w:p>
    <w:p w:rsidR="00D65E23" w:rsidRDefault="00D65E23" w:rsidP="00D65E23">
      <w:pPr>
        <w:pStyle w:val="ad"/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5</w:t>
      </w:r>
    </w:p>
    <w:p w:rsidR="00D65E23" w:rsidRDefault="00D65E23" w:rsidP="00D65E23">
      <w:pPr>
        <w:pStyle w:val="ad"/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4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9-6+1</w:t>
      </w:r>
    </w:p>
    <w:p w:rsidR="00D65E23" w:rsidRDefault="00D65E23" w:rsidP="00D65E23">
      <w:pPr>
        <w:pStyle w:val="ad"/>
        <w:rPr>
          <w:noProof/>
        </w:rPr>
      </w:pPr>
      <w:r>
        <w:rPr>
          <w:noProof/>
        </w:rPr>
        <w:t>7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5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9-7+1</w:t>
      </w:r>
    </w:p>
    <w:p w:rsidR="00D65E23" w:rsidRDefault="00D65E23" w:rsidP="00D65E23">
      <w:pPr>
        <w:pStyle w:val="ad"/>
        <w:rPr>
          <w:noProof/>
        </w:rPr>
      </w:pPr>
      <w:r>
        <w:rPr>
          <w:noProof/>
        </w:rPr>
        <w:t>8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3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2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总行数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当前行</w:t>
      </w:r>
      <w:r>
        <w:rPr>
          <w:rFonts w:hint="eastAsia"/>
          <w:noProof/>
        </w:rPr>
        <w:t>+1</w:t>
      </w:r>
    </w:p>
    <w:p w:rsidR="00D65E23" w:rsidRDefault="00D65E23" w:rsidP="00D65E23">
      <w:pPr>
        <w:pStyle w:val="ad"/>
        <w:rPr>
          <w:noProof/>
        </w:rPr>
      </w:pPr>
      <w:r>
        <w:rPr>
          <w:noProof/>
        </w:rPr>
        <w:t>9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1</w:t>
      </w:r>
    </w:p>
    <w:p w:rsidR="00D65E23" w:rsidRDefault="007E2259" w:rsidP="00B27A18">
      <w:pPr>
        <w:pStyle w:val="ad"/>
        <w:rPr>
          <w:noProof/>
        </w:rPr>
      </w:pPr>
      <w:r>
        <w:rPr>
          <w:rFonts w:hint="eastAsia"/>
          <w:noProof/>
        </w:rPr>
        <w:t>规律：</w:t>
      </w:r>
      <w:r w:rsidR="009C677A">
        <w:rPr>
          <w:rFonts w:hint="eastAsia"/>
          <w:noProof/>
        </w:rPr>
        <w:t>星星的个数</w:t>
      </w:r>
      <w:r w:rsidR="009C677A">
        <w:rPr>
          <w:rFonts w:hint="eastAsia"/>
          <w:noProof/>
        </w:rPr>
        <w:t>=</w:t>
      </w:r>
      <w:r w:rsidR="009C677A">
        <w:rPr>
          <w:rFonts w:hint="eastAsia"/>
          <w:noProof/>
        </w:rPr>
        <w:t>行的编号</w:t>
      </w:r>
      <w:r w:rsidR="009C677A">
        <w:rPr>
          <w:rFonts w:hint="eastAsia"/>
          <w:noProof/>
        </w:rPr>
        <w:t>*2-1</w:t>
      </w:r>
    </w:p>
    <w:p w:rsidR="007E2259" w:rsidRDefault="00EE2C9A" w:rsidP="00B27A18">
      <w:pPr>
        <w:pStyle w:val="ad"/>
        <w:rPr>
          <w:noProof/>
        </w:rPr>
      </w:pPr>
      <w:r>
        <w:rPr>
          <w:noProof/>
        </w:rPr>
        <w:pict>
          <v:shape id="_x0000_i1029" type="#_x0000_t75" style="width:176.85pt;height:125pt;visibility:visible;mso-wrap-style:square">
            <v:imagedata r:id="rId13" o:title=""/>
          </v:shape>
        </w:pict>
      </w:r>
    </w:p>
    <w:p w:rsidR="009C677A" w:rsidRDefault="007E2259" w:rsidP="00B27A18">
      <w:pPr>
        <w:pStyle w:val="ad"/>
        <w:rPr>
          <w:noProof/>
        </w:rPr>
      </w:pPr>
      <w:r>
        <w:rPr>
          <w:rFonts w:hint="eastAsia"/>
          <w:noProof/>
        </w:rPr>
        <w:t>代码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>&lt;style type="text/css"&gt;</w:t>
      </w:r>
    </w:p>
    <w:p w:rsidR="00117895" w:rsidRDefault="00117895" w:rsidP="00117895">
      <w:pPr>
        <w:pStyle w:val="ad"/>
        <w:rPr>
          <w:noProof/>
        </w:rPr>
      </w:pPr>
      <w:r>
        <w:rPr>
          <w:noProof/>
        </w:rPr>
        <w:t>span{</w:t>
      </w:r>
    </w:p>
    <w:p w:rsidR="00117895" w:rsidRDefault="00117895" w:rsidP="00117895">
      <w:pPr>
        <w:pStyle w:val="ad"/>
        <w:rPr>
          <w:noProof/>
        </w:rPr>
      </w:pPr>
      <w:r>
        <w:rPr>
          <w:noProof/>
        </w:rPr>
        <w:tab/>
        <w:t>width:5px;</w:t>
      </w:r>
    </w:p>
    <w:p w:rsidR="00117895" w:rsidRDefault="00117895" w:rsidP="00117895">
      <w:pPr>
        <w:pStyle w:val="ad"/>
        <w:rPr>
          <w:noProof/>
        </w:rPr>
      </w:pPr>
      <w:r>
        <w:rPr>
          <w:noProof/>
        </w:rPr>
        <w:tab/>
        <w:t>margin:0px 8px;</w:t>
      </w:r>
    </w:p>
    <w:p w:rsidR="00117895" w:rsidRDefault="00117895" w:rsidP="00117895">
      <w:pPr>
        <w:pStyle w:val="ad"/>
        <w:rPr>
          <w:noProof/>
        </w:rPr>
      </w:pPr>
      <w:r>
        <w:rPr>
          <w:noProof/>
        </w:rPr>
        <w:tab/>
        <w:t>display:inline-block;</w:t>
      </w:r>
    </w:p>
    <w:p w:rsidR="00117895" w:rsidRDefault="00117895" w:rsidP="00117895">
      <w:pPr>
        <w:pStyle w:val="ad"/>
        <w:rPr>
          <w:noProof/>
        </w:rPr>
      </w:pPr>
      <w:r>
        <w:rPr>
          <w:noProof/>
        </w:rPr>
        <w:t>}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>div{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ab/>
        <w:t>text-align:center;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>}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>&lt;/style&gt;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>&lt;div&gt;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>&lt;?php</w:t>
      </w:r>
    </w:p>
    <w:p w:rsidR="007E2259" w:rsidRDefault="007E2259" w:rsidP="007E2259">
      <w:pPr>
        <w:pStyle w:val="ad"/>
        <w:rPr>
          <w:noProof/>
        </w:rPr>
      </w:pPr>
      <w:r>
        <w:rPr>
          <w:rFonts w:hint="eastAsia"/>
          <w:noProof/>
        </w:rPr>
        <w:t>$total=9;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总行数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>for($i=1;$i&lt;=$total;$i++){</w:t>
      </w:r>
    </w:p>
    <w:p w:rsidR="007E2259" w:rsidRDefault="007E2259" w:rsidP="007E2259">
      <w:pPr>
        <w:pStyle w:val="ad"/>
        <w:rPr>
          <w:noProof/>
        </w:rPr>
      </w:pPr>
      <w:r>
        <w:rPr>
          <w:rFonts w:hint="eastAsia"/>
          <w:noProof/>
        </w:rPr>
        <w:tab/>
        <w:t>$row=$i;</w:t>
      </w:r>
      <w:r>
        <w:rPr>
          <w:rFonts w:hint="eastAsia"/>
          <w:noProof/>
        </w:rPr>
        <w:tab/>
        <w:t>//$row</w:t>
      </w:r>
      <w:r>
        <w:rPr>
          <w:rFonts w:hint="eastAsia"/>
          <w:noProof/>
        </w:rPr>
        <w:t>表示变化后的行的编号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ab/>
        <w:t>if($i&gt;$total/2)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$row=$total-$i+1;</w:t>
      </w:r>
    </w:p>
    <w:p w:rsidR="007E2259" w:rsidRDefault="007E2259" w:rsidP="007E2259">
      <w:pPr>
        <w:pStyle w:val="ad"/>
        <w:rPr>
          <w:noProof/>
        </w:rPr>
      </w:pPr>
      <w:r>
        <w:rPr>
          <w:rFonts w:hint="eastAsia"/>
          <w:noProof/>
        </w:rPr>
        <w:tab/>
        <w:t>$n=2*$row-1;</w:t>
      </w:r>
      <w:r>
        <w:rPr>
          <w:rFonts w:hint="eastAsia"/>
          <w:noProof/>
        </w:rPr>
        <w:tab/>
        <w:t>//</w:t>
      </w:r>
      <w:r>
        <w:rPr>
          <w:rFonts w:hint="eastAsia"/>
          <w:noProof/>
        </w:rPr>
        <w:t>星星的个数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lastRenderedPageBreak/>
        <w:tab/>
        <w:t>for($j=1;$j&lt;=$n;$j++){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echo '&lt;span&gt;*&lt;/span&gt;';</w:t>
      </w:r>
      <w:r>
        <w:rPr>
          <w:noProof/>
        </w:rPr>
        <w:tab/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ab/>
        <w:t>}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ab/>
        <w:t>echo '&lt;br&gt;';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>}</w:t>
      </w:r>
    </w:p>
    <w:p w:rsidR="007E2259" w:rsidRDefault="007E2259" w:rsidP="007E2259">
      <w:pPr>
        <w:pStyle w:val="ad"/>
        <w:rPr>
          <w:noProof/>
        </w:rPr>
      </w:pPr>
      <w:r>
        <w:rPr>
          <w:noProof/>
        </w:rPr>
        <w:t>?&gt;</w:t>
      </w:r>
    </w:p>
    <w:p w:rsidR="007E2259" w:rsidRPr="00287E6D" w:rsidRDefault="007E2259" w:rsidP="007E2259">
      <w:pPr>
        <w:pStyle w:val="ad"/>
        <w:rPr>
          <w:noProof/>
        </w:rPr>
      </w:pPr>
      <w:r>
        <w:rPr>
          <w:noProof/>
        </w:rPr>
        <w:t>&lt;/div&gt;</w:t>
      </w:r>
    </w:p>
    <w:p w:rsidR="005A0687" w:rsidRDefault="00333F72" w:rsidP="00333F72">
      <w:pPr>
        <w:pStyle w:val="3"/>
        <w:rPr>
          <w:noProof/>
        </w:rPr>
      </w:pPr>
      <w:r>
        <w:rPr>
          <w:noProof/>
        </w:rPr>
        <w:t>打印图形</w:t>
      </w:r>
      <w:r>
        <w:rPr>
          <w:rFonts w:hint="eastAsia"/>
          <w:noProof/>
        </w:rPr>
        <w:t>（二）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>&lt;div&gt;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>&lt;?php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>for($i=1;$i&lt;=10;$i++){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  <w:t>if($i==1 || $i==2 || $i==9 || $i==10){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for($j=1;$j&lt;=10;$j++){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echo '&lt;span&gt;*&lt;/span&gt;';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  <w:t>}else{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for($j=1;$j&lt;=10;$j++){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if($j==1 || $j==2 ||$j==9 ||$j==10)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echo '&lt;span&gt;*&lt;/span&gt;';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echo '&lt;span&gt;&lt;/span&gt;';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  <w:t>}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ab/>
        <w:t>echo '&lt;br&gt;';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>}</w:t>
      </w:r>
    </w:p>
    <w:p w:rsidR="00333F72" w:rsidRDefault="00333F72" w:rsidP="00333F72">
      <w:pPr>
        <w:pStyle w:val="ad"/>
        <w:rPr>
          <w:noProof/>
        </w:rPr>
      </w:pPr>
      <w:r>
        <w:rPr>
          <w:noProof/>
        </w:rPr>
        <w:t>?&gt;</w:t>
      </w:r>
    </w:p>
    <w:p w:rsidR="005A0687" w:rsidRDefault="00333F72" w:rsidP="00333F72">
      <w:pPr>
        <w:pStyle w:val="ad"/>
        <w:rPr>
          <w:noProof/>
        </w:rPr>
      </w:pPr>
      <w:r>
        <w:rPr>
          <w:noProof/>
        </w:rPr>
        <w:t>&lt;/div&gt;</w:t>
      </w:r>
    </w:p>
    <w:p w:rsidR="00BA758E" w:rsidRDefault="00EE2C9A" w:rsidP="00333F72">
      <w:pPr>
        <w:pStyle w:val="ad"/>
        <w:rPr>
          <w:noProof/>
        </w:rPr>
      </w:pPr>
      <w:r>
        <w:rPr>
          <w:noProof/>
        </w:rPr>
        <w:pict>
          <v:shape id="_x0000_i1030" type="#_x0000_t75" style="width:134.2pt;height:116.35pt;visibility:visible;mso-wrap-style:square">
            <v:imagedata r:id="rId14" o:title=""/>
          </v:shape>
        </w:pict>
      </w:r>
    </w:p>
    <w:p w:rsidR="00333F72" w:rsidRDefault="00B7541A" w:rsidP="00B7541A">
      <w:pPr>
        <w:pStyle w:val="3"/>
      </w:pPr>
      <w:r>
        <w:t>自定义两个函数求数组中的最大值和最小值</w:t>
      </w:r>
      <w:r>
        <w:rPr>
          <w:rFonts w:hint="eastAsia"/>
        </w:rPr>
        <w:t>。</w:t>
      </w:r>
    </w:p>
    <w:p w:rsidR="001B6DA3" w:rsidRPr="001B6DA3" w:rsidRDefault="001B6DA3" w:rsidP="001B6DA3">
      <w:pPr>
        <w:ind w:firstLine="560"/>
      </w:pPr>
    </w:p>
    <w:p w:rsidR="00333F72" w:rsidRDefault="00EE2C9A" w:rsidP="00B7541A">
      <w:pPr>
        <w:pStyle w:val="ad"/>
        <w:rPr>
          <w:noProof/>
        </w:rPr>
      </w:pPr>
      <w:r>
        <w:rPr>
          <w:noProof/>
        </w:rPr>
        <w:lastRenderedPageBreak/>
        <w:pict>
          <v:shape id="_x0000_i1031" type="#_x0000_t75" style="width:481.55pt;height:148.05pt;visibility:visible;mso-wrap-style:square">
            <v:imagedata r:id="rId15" o:title=""/>
          </v:shape>
        </w:pict>
      </w:r>
    </w:p>
    <w:p w:rsidR="00DC3206" w:rsidRDefault="00DC3206" w:rsidP="00B7541A">
      <w:pPr>
        <w:pStyle w:val="ad"/>
        <w:rPr>
          <w:noProof/>
        </w:rPr>
      </w:pPr>
    </w:p>
    <w:p w:rsidR="00DC3206" w:rsidRDefault="00DC3206" w:rsidP="00B7541A">
      <w:pPr>
        <w:pStyle w:val="ad"/>
        <w:rPr>
          <w:noProof/>
        </w:rPr>
      </w:pPr>
      <w:r>
        <w:rPr>
          <w:noProof/>
        </w:rPr>
        <w:t>同理可以写出一个数组中的最小值</w:t>
      </w:r>
      <w:r>
        <w:rPr>
          <w:rFonts w:hint="eastAsia"/>
          <w:noProof/>
        </w:rPr>
        <w:t>。</w:t>
      </w:r>
    </w:p>
    <w:p w:rsidR="00AD7A93" w:rsidRDefault="00AD7A93" w:rsidP="00AD7A93">
      <w:pPr>
        <w:pStyle w:val="3"/>
      </w:pPr>
      <w:r>
        <w:rPr>
          <w:rFonts w:hint="eastAsia"/>
        </w:rPr>
        <w:t>递归法：因数分解</w:t>
      </w:r>
      <w:r>
        <w:rPr>
          <w:rFonts w:hint="eastAsia"/>
        </w:rPr>
        <w:t xml:space="preserve"> </w:t>
      </w:r>
    </w:p>
    <w:p w:rsidR="005A0687" w:rsidRDefault="00EE2C9A" w:rsidP="00070784">
      <w:pPr>
        <w:pStyle w:val="ad"/>
        <w:rPr>
          <w:noProof/>
        </w:rPr>
      </w:pPr>
      <w:r>
        <w:rPr>
          <w:noProof/>
        </w:rPr>
        <w:pict>
          <v:shape id="_x0000_i1032" type="#_x0000_t75" style="width:260.35pt;height:244.8pt;visibility:visible;mso-wrap-style:square">
            <v:imagedata r:id="rId16" o:title=""/>
          </v:shape>
        </w:pict>
      </w:r>
    </w:p>
    <w:p w:rsidR="00454BBF" w:rsidRDefault="00454BBF" w:rsidP="00E41D5E">
      <w:pPr>
        <w:pStyle w:val="3"/>
      </w:pPr>
      <w:r>
        <w:rPr>
          <w:rFonts w:hint="eastAsia"/>
        </w:rPr>
        <w:t>递归法：求最大公约数和最小公倍数（</w:t>
      </w:r>
      <w:r>
        <w:rPr>
          <w:rFonts w:hint="eastAsia"/>
        </w:rPr>
        <w:t>8251</w:t>
      </w:r>
      <w:r>
        <w:rPr>
          <w:rFonts w:hint="eastAsia"/>
        </w:rPr>
        <w:t>和</w:t>
      </w:r>
      <w:r>
        <w:rPr>
          <w:rFonts w:hint="eastAsia"/>
        </w:rPr>
        <w:t>6105</w:t>
      </w:r>
      <w:r>
        <w:rPr>
          <w:rFonts w:hint="eastAsia"/>
        </w:rPr>
        <w:t>）</w:t>
      </w:r>
    </w:p>
    <w:p w:rsidR="00EA1711" w:rsidRPr="00EA1711" w:rsidRDefault="00EA1711" w:rsidP="00EA1711">
      <w:pPr>
        <w:ind w:firstLine="560"/>
      </w:pPr>
      <w:r>
        <w:rPr>
          <w:rFonts w:hint="eastAsia"/>
        </w:rPr>
        <w:t>分析：</w:t>
      </w:r>
      <w:r w:rsidR="00A017DB">
        <w:rPr>
          <w:rFonts w:hint="eastAsia"/>
        </w:rPr>
        <w:t>求最大公约数用更相减损法</w:t>
      </w:r>
      <w:r w:rsidR="004765AA">
        <w:rPr>
          <w:rFonts w:hint="eastAsia"/>
        </w:rPr>
        <w:t>，</w:t>
      </w:r>
      <w:r w:rsidR="000736BF">
        <w:rPr>
          <w:rFonts w:hint="eastAsia"/>
        </w:rPr>
        <w:t>比如</w:t>
      </w:r>
      <w:r w:rsidR="000736BF">
        <w:rPr>
          <w:rFonts w:hint="eastAsia"/>
        </w:rPr>
        <w:t>$num1</w:t>
      </w:r>
      <w:r w:rsidR="000736BF">
        <w:rPr>
          <w:rFonts w:hint="eastAsia"/>
        </w:rPr>
        <w:t>和</w:t>
      </w:r>
      <w:r w:rsidR="000736BF">
        <w:rPr>
          <w:rFonts w:hint="eastAsia"/>
        </w:rPr>
        <w:t>$num2</w:t>
      </w:r>
      <w:r w:rsidR="000736BF">
        <w:t>求最大公约数</w:t>
      </w:r>
      <w:r w:rsidR="000736BF">
        <w:rPr>
          <w:rFonts w:hint="eastAsia"/>
        </w:rPr>
        <w:t>。</w:t>
      </w:r>
      <w:r w:rsidR="004765AA">
        <w:rPr>
          <w:rFonts w:hint="eastAsia"/>
        </w:rPr>
        <w:t>$num2</w:t>
      </w:r>
      <w:r w:rsidR="004765AA">
        <w:rPr>
          <w:rFonts w:hint="eastAsia"/>
        </w:rPr>
        <w:t>更到</w:t>
      </w:r>
      <w:r w:rsidR="004765AA">
        <w:rPr>
          <w:rFonts w:hint="eastAsia"/>
        </w:rPr>
        <w:t>$num1</w:t>
      </w:r>
      <w:r w:rsidR="004765AA">
        <w:rPr>
          <w:rFonts w:hint="eastAsia"/>
        </w:rPr>
        <w:t>的地方，</w:t>
      </w:r>
      <w:r w:rsidR="004765AA">
        <w:rPr>
          <w:rFonts w:hint="eastAsia"/>
        </w:rPr>
        <w:t>$num2</w:t>
      </w:r>
      <w:r w:rsidR="004765AA">
        <w:rPr>
          <w:rFonts w:hint="eastAsia"/>
        </w:rPr>
        <w:t>的位置保持</w:t>
      </w:r>
      <w:r w:rsidR="004765AA">
        <w:rPr>
          <w:rFonts w:hint="eastAsia"/>
        </w:rPr>
        <w:t>$num1%num2</w:t>
      </w:r>
      <w:r w:rsidR="004765AA">
        <w:rPr>
          <w:rFonts w:hint="eastAsia"/>
        </w:rPr>
        <w:t>的值。</w:t>
      </w:r>
      <w:r w:rsidR="00623F3F">
        <w:rPr>
          <w:rFonts w:hint="eastAsia"/>
        </w:rPr>
        <w:t>如果</w:t>
      </w:r>
      <w:r w:rsidR="00623F3F">
        <w:rPr>
          <w:rFonts w:hint="eastAsia"/>
        </w:rPr>
        <w:t>$num2</w:t>
      </w:r>
      <w:r w:rsidR="00623F3F">
        <w:rPr>
          <w:rFonts w:hint="eastAsia"/>
        </w:rPr>
        <w:t>的位置保存了</w:t>
      </w:r>
      <w:r w:rsidR="00623F3F">
        <w:rPr>
          <w:rFonts w:hint="eastAsia"/>
        </w:rPr>
        <w:t>0</w:t>
      </w:r>
      <w:r w:rsidR="00623F3F">
        <w:rPr>
          <w:rFonts w:hint="eastAsia"/>
        </w:rPr>
        <w:t>，则结束，</w:t>
      </w:r>
      <w:r w:rsidR="00623F3F">
        <w:rPr>
          <w:rFonts w:hint="eastAsia"/>
        </w:rPr>
        <w:t>$num1</w:t>
      </w:r>
      <w:r w:rsidR="00623F3F">
        <w:rPr>
          <w:rFonts w:hint="eastAsia"/>
        </w:rPr>
        <w:t>的保存值就是最大公约数。</w:t>
      </w:r>
    </w:p>
    <w:p w:rsidR="00E41D5E" w:rsidRDefault="004765AA" w:rsidP="00690251">
      <w:pPr>
        <w:pStyle w:val="ad"/>
      </w:pPr>
      <w:r>
        <w:rPr>
          <w:rFonts w:hint="eastAsia"/>
        </w:rPr>
        <w:lastRenderedPageBreak/>
        <w:t>$num1</w:t>
      </w:r>
      <w:r>
        <w:rPr>
          <w:rFonts w:hint="eastAsia"/>
        </w:rPr>
        <w:tab/>
      </w:r>
      <w:r>
        <w:rPr>
          <w:rFonts w:hint="eastAsia"/>
        </w:rPr>
        <w:tab/>
        <w:t>$num2</w:t>
      </w:r>
    </w:p>
    <w:p w:rsidR="004765AA" w:rsidRDefault="004765AA" w:rsidP="00690251">
      <w:pPr>
        <w:pStyle w:val="ad"/>
      </w:pPr>
      <w:r>
        <w:t>8</w:t>
      </w:r>
      <w:r>
        <w:tab/>
      </w:r>
      <w:r>
        <w:tab/>
      </w:r>
      <w:r>
        <w:tab/>
        <w:t>6</w:t>
      </w:r>
    </w:p>
    <w:p w:rsidR="004765AA" w:rsidRDefault="004765AA" w:rsidP="00690251">
      <w:pPr>
        <w:pStyle w:val="ad"/>
      </w:pPr>
      <w:r>
        <w:t>6</w:t>
      </w:r>
      <w:r>
        <w:tab/>
      </w:r>
      <w:r>
        <w:tab/>
      </w:r>
      <w:r>
        <w:tab/>
        <w:t>2</w:t>
      </w:r>
    </w:p>
    <w:p w:rsidR="004765AA" w:rsidRDefault="004765AA" w:rsidP="00690251">
      <w:pPr>
        <w:pStyle w:val="ad"/>
      </w:pPr>
      <w:r>
        <w:rPr>
          <w:rFonts w:hint="eastAsia"/>
        </w:rPr>
        <w:t>2</w:t>
      </w:r>
      <w:r>
        <w:rPr>
          <w:rFonts w:hint="eastAsia"/>
        </w:rPr>
        <w:tab/>
      </w:r>
      <w:r>
        <w:tab/>
      </w:r>
      <w:r>
        <w:tab/>
        <w:t>0</w:t>
      </w:r>
    </w:p>
    <w:p w:rsidR="00567279" w:rsidRDefault="00567279" w:rsidP="00E41D5E">
      <w:pPr>
        <w:ind w:firstLineChars="0" w:firstLine="0"/>
      </w:pPr>
      <w:r>
        <w:t>最小公倍数</w:t>
      </w:r>
      <w:r>
        <w:rPr>
          <w:rFonts w:hint="eastAsia"/>
        </w:rPr>
        <w:t>：</w:t>
      </w:r>
      <w:r>
        <w:rPr>
          <w:rFonts w:hint="eastAsia"/>
        </w:rPr>
        <w:t>$num1*$num2/</w:t>
      </w:r>
      <w:r>
        <w:rPr>
          <w:rFonts w:hint="eastAsia"/>
        </w:rPr>
        <w:t>最大公约数</w:t>
      </w:r>
    </w:p>
    <w:p w:rsidR="00E41D5E" w:rsidRDefault="00EE2C9A" w:rsidP="005212FC">
      <w:pPr>
        <w:pStyle w:val="ad"/>
      </w:pPr>
      <w:r>
        <w:rPr>
          <w:noProof/>
        </w:rPr>
        <w:pict>
          <v:shape id="_x0000_i1033" type="#_x0000_t75" style="width:317.95pt;height:118.65pt;visibility:visible;mso-wrap-style:square">
            <v:imagedata r:id="rId17" o:title=""/>
          </v:shape>
        </w:pict>
      </w:r>
    </w:p>
    <w:p w:rsidR="00152537" w:rsidRDefault="00454BBF" w:rsidP="00152537">
      <w:pPr>
        <w:pStyle w:val="3"/>
      </w:pPr>
      <w:r>
        <w:t>递归法</w:t>
      </w:r>
      <w:r>
        <w:rPr>
          <w:rFonts w:hint="eastAsia"/>
        </w:rPr>
        <w:t>：</w:t>
      </w:r>
      <w:r w:rsidR="00152537">
        <w:rPr>
          <w:rFonts w:hint="eastAsia"/>
        </w:rPr>
        <w:t>猴子吃桃子</w:t>
      </w:r>
    </w:p>
    <w:p w:rsidR="00454BBF" w:rsidRDefault="00454BBF" w:rsidP="00152537">
      <w:pPr>
        <w:ind w:firstLineChars="0" w:firstLine="0"/>
      </w:pPr>
      <w:r>
        <w:t>一个猴子守着一堆桃子</w:t>
      </w:r>
      <w:r>
        <w:rPr>
          <w:rFonts w:hint="eastAsia"/>
        </w:rPr>
        <w:t>，</w:t>
      </w:r>
      <w:r>
        <w:t>第一天吃了一半又多吃了一个</w:t>
      </w:r>
      <w:r>
        <w:rPr>
          <w:rFonts w:hint="eastAsia"/>
        </w:rPr>
        <w:t>，</w:t>
      </w:r>
      <w:r>
        <w:t>第二天一样</w:t>
      </w:r>
      <w:r>
        <w:rPr>
          <w:rFonts w:hint="eastAsia"/>
        </w:rPr>
        <w:t>，</w:t>
      </w:r>
      <w:r>
        <w:t>到第十天就剩下一个桃子</w:t>
      </w:r>
      <w:r>
        <w:rPr>
          <w:rFonts w:hint="eastAsia"/>
        </w:rPr>
        <w:t>，</w:t>
      </w:r>
      <w:r>
        <w:t>请问原来有几个桃子</w:t>
      </w:r>
      <w:r>
        <w:rPr>
          <w:rFonts w:hint="eastAsia"/>
        </w:rPr>
        <w:t>。</w:t>
      </w:r>
    </w:p>
    <w:p w:rsidR="001E0FC7" w:rsidRDefault="001E0FC7" w:rsidP="00846329">
      <w:pPr>
        <w:ind w:firstLineChars="0" w:firstLine="0"/>
      </w:pPr>
      <w:r>
        <w:rPr>
          <w:rFonts w:hint="eastAsia"/>
        </w:rPr>
        <w:t>分析：</w:t>
      </w:r>
    </w:p>
    <w:p w:rsidR="00846329" w:rsidRDefault="001E0FC7" w:rsidP="001E0FC7">
      <w:pPr>
        <w:pStyle w:val="ad"/>
      </w:pPr>
      <w:proofErr w:type="gramStart"/>
      <w:r>
        <w:rPr>
          <w:rFonts w:hint="eastAsia"/>
        </w:rPr>
        <w:t>f(</w:t>
      </w:r>
      <w:proofErr w:type="gramEnd"/>
      <w:r>
        <w:t>n)/2-1=f(n+1)</w:t>
      </w:r>
    </w:p>
    <w:p w:rsidR="001E0FC7" w:rsidRPr="0013539D" w:rsidRDefault="001E0FC7" w:rsidP="001E0FC7">
      <w:pPr>
        <w:pStyle w:val="ad"/>
      </w:pPr>
      <w:proofErr w:type="gramStart"/>
      <w:r>
        <w:t>f(</w:t>
      </w:r>
      <w:proofErr w:type="gramEnd"/>
      <w:r>
        <w:t>n)=(f(n+1)+1)*2;</w:t>
      </w:r>
    </w:p>
    <w:p w:rsidR="00D17E11" w:rsidRDefault="000B2518" w:rsidP="00B73F79">
      <w:pPr>
        <w:ind w:firstLineChars="0" w:firstLine="0"/>
      </w:pPr>
      <w:r>
        <w:rPr>
          <w:rFonts w:hint="eastAsia"/>
        </w:rPr>
        <w:t>代码</w:t>
      </w:r>
    </w:p>
    <w:p w:rsidR="000B2518" w:rsidRDefault="00EE2C9A" w:rsidP="000B2518">
      <w:pPr>
        <w:pStyle w:val="ad"/>
      </w:pPr>
      <w:r>
        <w:rPr>
          <w:noProof/>
        </w:rPr>
        <w:pict>
          <v:shape id="_x0000_i1034" type="#_x0000_t75" style="width:224.65pt;height:73.15pt;visibility:visible;mso-wrap-style:square">
            <v:imagedata r:id="rId18" o:title=""/>
          </v:shape>
        </w:pict>
      </w:r>
    </w:p>
    <w:p w:rsidR="00D17E11" w:rsidRDefault="00A62FD1" w:rsidP="00A62FD1">
      <w:pPr>
        <w:pStyle w:val="2"/>
      </w:pPr>
      <w:r>
        <w:rPr>
          <w:rFonts w:hint="eastAsia"/>
        </w:rPr>
        <w:t>包含文件</w:t>
      </w:r>
    </w:p>
    <w:p w:rsidR="00D17E11" w:rsidRDefault="00256AD4" w:rsidP="00B73F79">
      <w:pPr>
        <w:ind w:firstLineChars="0" w:firstLine="0"/>
      </w:pPr>
      <w:r>
        <w:t>在网站中有相同的</w:t>
      </w:r>
      <w:r>
        <w:rPr>
          <w:rFonts w:hint="eastAsia"/>
        </w:rPr>
        <w:t>banner</w:t>
      </w:r>
      <w:r>
        <w:rPr>
          <w:rFonts w:hint="eastAsia"/>
        </w:rPr>
        <w:t>，版权等等页面，我们可以将相同的页面做成包含文件，在展示的页面中包含即可。</w:t>
      </w:r>
    </w:p>
    <w:p w:rsidR="004D021E" w:rsidRDefault="004D021E" w:rsidP="004D021E">
      <w:pPr>
        <w:pStyle w:val="a9"/>
        <w:ind w:firstLine="562"/>
      </w:pPr>
      <w:r>
        <w:t>脚下留心</w:t>
      </w:r>
      <w:r>
        <w:rPr>
          <w:rFonts w:hint="eastAsia"/>
        </w:rPr>
        <w:t>：包含文件相当于将文件的内容复制到页面中，如果包含文件有</w:t>
      </w:r>
    </w:p>
    <w:p w:rsidR="004D021E" w:rsidRDefault="004D021E" w:rsidP="004D021E">
      <w:pPr>
        <w:pStyle w:val="a9"/>
        <w:ind w:firstLineChars="0" w:firstLine="0"/>
      </w:pPr>
      <w:r>
        <w:rPr>
          <w:rFonts w:hint="eastAsia"/>
        </w:rPr>
        <w:lastRenderedPageBreak/>
        <w:t>页面结构(</w:t>
      </w:r>
      <w:r>
        <w:t>&lt;html&gt;&lt;/html&gt;</w:t>
      </w:r>
      <w:r>
        <w:rPr>
          <w:rFonts w:hint="eastAsia"/>
        </w:rPr>
        <w:t>)</w:t>
      </w:r>
      <w:r>
        <w:t>,包含后</w:t>
      </w:r>
      <w:r>
        <w:rPr>
          <w:rFonts w:hint="eastAsia"/>
        </w:rPr>
        <w:t>，</w:t>
      </w:r>
      <w:r>
        <w:t>页面中就不止一个页面结构了</w:t>
      </w:r>
      <w:r>
        <w:rPr>
          <w:rFonts w:hint="eastAsia"/>
        </w:rPr>
        <w:t>。</w:t>
      </w:r>
      <w:r>
        <w:t>这与</w:t>
      </w:r>
      <w:r>
        <w:rPr>
          <w:rFonts w:hint="eastAsia"/>
        </w:rPr>
        <w:t>W3C定义的规范不符合</w:t>
      </w:r>
      <w:r w:rsidR="005B2963">
        <w:rPr>
          <w:rFonts w:hint="eastAsia"/>
        </w:rPr>
        <w:t>，所以在包含文件中不能出现页面的结构。</w:t>
      </w:r>
    </w:p>
    <w:p w:rsidR="00D17E11" w:rsidRDefault="0040107B" w:rsidP="0040107B">
      <w:pPr>
        <w:pStyle w:val="3"/>
      </w:pPr>
      <w:r>
        <w:t>路径</w:t>
      </w:r>
    </w:p>
    <w:p w:rsidR="00D17E11" w:rsidRDefault="0040107B" w:rsidP="00B73F79">
      <w:pPr>
        <w:ind w:firstLineChars="0" w:firstLine="0"/>
      </w:pPr>
      <w:r>
        <w:t>相对路径</w:t>
      </w:r>
      <w:r>
        <w:rPr>
          <w:rFonts w:hint="eastAsia"/>
        </w:rPr>
        <w:t>：以自身的所在的目录为</w:t>
      </w:r>
      <w:r w:rsidR="002A4B00">
        <w:rPr>
          <w:rFonts w:hint="eastAsia"/>
        </w:rPr>
        <w:t>参照</w:t>
      </w:r>
    </w:p>
    <w:p w:rsidR="0040107B" w:rsidRDefault="0040107B" w:rsidP="00B73F79">
      <w:pPr>
        <w:ind w:firstLineChars="0" w:firstLine="0"/>
      </w:pPr>
      <w:r>
        <w:t>绝对路径</w:t>
      </w:r>
      <w:r>
        <w:rPr>
          <w:rFonts w:hint="eastAsia"/>
        </w:rPr>
        <w:t>：</w:t>
      </w:r>
      <w:r>
        <w:t>以盘符或者站点根目录为</w:t>
      </w:r>
      <w:r w:rsidR="002A4B00">
        <w:t>参照</w:t>
      </w:r>
    </w:p>
    <w:p w:rsidR="00D17E11" w:rsidRDefault="00EE2C9A" w:rsidP="00F914FB">
      <w:pPr>
        <w:pStyle w:val="ad"/>
      </w:pPr>
      <w:r>
        <w:rPr>
          <w:noProof/>
        </w:rPr>
        <w:pict>
          <v:shape id="_x0000_i1035" type="#_x0000_t75" style="width:441.2pt;height:93.3pt;visibility:visible;mso-wrap-style:square">
            <v:imagedata r:id="rId19" o:title=""/>
          </v:shape>
        </w:pict>
      </w:r>
    </w:p>
    <w:p w:rsidR="00D17E11" w:rsidRDefault="00F914FB" w:rsidP="00F914FB">
      <w:pPr>
        <w:pStyle w:val="a9"/>
        <w:ind w:firstLine="562"/>
      </w:pPr>
      <w:r>
        <w:t>脚下留心</w:t>
      </w:r>
      <w:r>
        <w:rPr>
          <w:rFonts w:hint="eastAsia"/>
        </w:rPr>
        <w:t>：相对路径比较简洁，但可能由于页面之间多次相互包含，地址因此会出现问题。这种情况下，建议使用绝对路径。</w:t>
      </w:r>
    </w:p>
    <w:p w:rsidR="00F914FB" w:rsidRDefault="00F914FB" w:rsidP="00B73F79">
      <w:pPr>
        <w:ind w:firstLineChars="0" w:firstLine="0"/>
      </w:pPr>
      <w:r>
        <w:rPr>
          <w:rFonts w:hint="eastAsia"/>
        </w:rPr>
        <w:t>../</w:t>
      </w:r>
      <w:r>
        <w:rPr>
          <w:rFonts w:hint="eastAsia"/>
        </w:rPr>
        <w:tab/>
      </w:r>
      <w:r>
        <w:rPr>
          <w:rFonts w:hint="eastAsia"/>
        </w:rPr>
        <w:t>上一级目录</w:t>
      </w:r>
    </w:p>
    <w:p w:rsidR="00F914FB" w:rsidRDefault="00F914FB" w:rsidP="00B73F79">
      <w:pPr>
        <w:ind w:firstLineChars="0" w:firstLine="0"/>
      </w:pPr>
      <w:proofErr w:type="gramStart"/>
      <w:r>
        <w:rPr>
          <w:rFonts w:hint="eastAsia"/>
        </w:rPr>
        <w:t>./</w:t>
      </w:r>
      <w:proofErr w:type="gramEnd"/>
      <w:r>
        <w:tab/>
      </w:r>
      <w:r>
        <w:t>当前目录</w:t>
      </w:r>
    </w:p>
    <w:p w:rsidR="00F914FB" w:rsidRDefault="00F914FB" w:rsidP="00B73F79">
      <w:pPr>
        <w:ind w:firstLineChars="0" w:firstLine="0"/>
      </w:pPr>
      <w:r>
        <w:t>在</w:t>
      </w:r>
      <w:r>
        <w:t>html</w:t>
      </w:r>
      <w:r>
        <w:t>页面中</w:t>
      </w:r>
      <w:r>
        <w:rPr>
          <w:rFonts w:hint="eastAsia"/>
        </w:rPr>
        <w:t>/</w:t>
      </w:r>
      <w:r>
        <w:rPr>
          <w:rFonts w:hint="eastAsia"/>
        </w:rPr>
        <w:t>表示根目录</w:t>
      </w:r>
      <w:r w:rsidR="006B7F1B">
        <w:rPr>
          <w:rFonts w:hint="eastAsia"/>
        </w:rPr>
        <w:t>。</w:t>
      </w:r>
    </w:p>
    <w:p w:rsidR="00F914FB" w:rsidRDefault="000F42CC" w:rsidP="000F42CC">
      <w:pPr>
        <w:pStyle w:val="3"/>
      </w:pPr>
      <w:r>
        <w:t>包含文件</w:t>
      </w:r>
      <w:r w:rsidR="008B4A60">
        <w:t>语法</w:t>
      </w:r>
    </w:p>
    <w:p w:rsidR="008B4A60" w:rsidRDefault="008B4A60" w:rsidP="008B4A60">
      <w:pPr>
        <w:numPr>
          <w:ilvl w:val="0"/>
          <w:numId w:val="12"/>
        </w:numPr>
        <w:ind w:firstLineChars="0"/>
      </w:pPr>
      <w:r>
        <w:rPr>
          <w:rFonts w:hint="eastAsia"/>
        </w:rPr>
        <w:t>include()</w:t>
      </w:r>
      <w:r w:rsidR="00CE67F3">
        <w:rPr>
          <w:rFonts w:hint="eastAsia"/>
        </w:rPr>
        <w:t>：</w:t>
      </w:r>
      <w:r w:rsidR="00CE67F3">
        <w:t>可以包含多次</w:t>
      </w:r>
    </w:p>
    <w:p w:rsidR="008B4A60" w:rsidRDefault="008B4A60" w:rsidP="008B4A60">
      <w:pPr>
        <w:numPr>
          <w:ilvl w:val="0"/>
          <w:numId w:val="12"/>
        </w:numPr>
        <w:ind w:firstLineChars="0"/>
      </w:pPr>
      <w:r>
        <w:t>require()</w:t>
      </w:r>
      <w:r w:rsidR="00CE67F3">
        <w:rPr>
          <w:rFonts w:hint="eastAsia"/>
        </w:rPr>
        <w:t>：</w:t>
      </w:r>
      <w:r w:rsidR="00CE67F3">
        <w:t>可以包含多次</w:t>
      </w:r>
    </w:p>
    <w:p w:rsidR="00112DC5" w:rsidRDefault="00112DC5" w:rsidP="008B4A60">
      <w:pPr>
        <w:numPr>
          <w:ilvl w:val="0"/>
          <w:numId w:val="12"/>
        </w:numPr>
        <w:ind w:firstLineChars="0"/>
      </w:pPr>
      <w:proofErr w:type="spellStart"/>
      <w:r>
        <w:t>include_once</w:t>
      </w:r>
      <w:proofErr w:type="spellEnd"/>
      <w:r>
        <w:t>()</w:t>
      </w:r>
      <w:r w:rsidR="00CE67F3">
        <w:rPr>
          <w:rFonts w:hint="eastAsia"/>
        </w:rPr>
        <w:t>：</w:t>
      </w:r>
      <w:r w:rsidR="00CE67F3">
        <w:t>只能包含一次</w:t>
      </w:r>
    </w:p>
    <w:p w:rsidR="00112DC5" w:rsidRPr="008B4A60" w:rsidRDefault="00112DC5" w:rsidP="008B4A60">
      <w:pPr>
        <w:numPr>
          <w:ilvl w:val="0"/>
          <w:numId w:val="12"/>
        </w:numPr>
        <w:ind w:firstLineChars="0"/>
      </w:pPr>
      <w:proofErr w:type="spellStart"/>
      <w:r>
        <w:t>require_once</w:t>
      </w:r>
      <w:proofErr w:type="spellEnd"/>
      <w:r>
        <w:t>()</w:t>
      </w:r>
      <w:r w:rsidR="00CE67F3">
        <w:rPr>
          <w:rFonts w:hint="eastAsia"/>
        </w:rPr>
        <w:t>：</w:t>
      </w:r>
      <w:r w:rsidR="00CE67F3">
        <w:t>只能包含一次</w:t>
      </w:r>
    </w:p>
    <w:p w:rsidR="00D17E11" w:rsidRDefault="00025081" w:rsidP="00B73F79">
      <w:pPr>
        <w:ind w:firstLineChars="0" w:firstLine="0"/>
      </w:pPr>
      <w:r>
        <w:t>新建</w:t>
      </w:r>
      <w:r>
        <w:rPr>
          <w:rFonts w:hint="eastAsia"/>
        </w:rPr>
        <w:t>9-demo1.</w:t>
      </w:r>
      <w:proofErr w:type="gramStart"/>
      <w:r>
        <w:rPr>
          <w:rFonts w:hint="eastAsia"/>
        </w:rPr>
        <w:t>html</w:t>
      </w:r>
      <w:proofErr w:type="gramEnd"/>
    </w:p>
    <w:p w:rsidR="00025081" w:rsidRDefault="00025081" w:rsidP="00025081">
      <w:pPr>
        <w:pStyle w:val="ad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 w:rsidR="00452A2E">
        <w:t xml:space="preserve"> </w:t>
      </w:r>
    </w:p>
    <w:p w:rsidR="00025081" w:rsidRDefault="00025081" w:rsidP="00025081">
      <w:pPr>
        <w:pStyle w:val="ad"/>
      </w:pPr>
      <w:r>
        <w:rPr>
          <w:rFonts w:hint="eastAsia"/>
        </w:rPr>
        <w:lastRenderedPageBreak/>
        <w:tab/>
        <w:t>echo '</w:t>
      </w:r>
      <w:r>
        <w:rPr>
          <w:rFonts w:hint="eastAsia"/>
        </w:rPr>
        <w:t>锄禾日当午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025081" w:rsidRDefault="00025081" w:rsidP="00025081">
      <w:pPr>
        <w:pStyle w:val="ad"/>
      </w:pPr>
      <w:r>
        <w:t>?&gt;</w:t>
      </w:r>
    </w:p>
    <w:p w:rsidR="00025081" w:rsidRDefault="00025081" w:rsidP="00B73F79">
      <w:pPr>
        <w:ind w:firstLineChars="0" w:firstLine="0"/>
      </w:pPr>
      <w:r>
        <w:rPr>
          <w:rFonts w:hint="eastAsia"/>
        </w:rPr>
        <w:t>新建</w:t>
      </w:r>
      <w:r>
        <w:rPr>
          <w:rFonts w:hint="eastAsia"/>
        </w:rPr>
        <w:t>9-demo2.</w:t>
      </w:r>
      <w:proofErr w:type="gramStart"/>
      <w:r>
        <w:rPr>
          <w:rFonts w:hint="eastAsia"/>
        </w:rPr>
        <w:t>php</w:t>
      </w:r>
      <w:proofErr w:type="gramEnd"/>
    </w:p>
    <w:p w:rsidR="00025081" w:rsidRDefault="00025081" w:rsidP="00025081">
      <w:pPr>
        <w:pStyle w:val="ad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025081" w:rsidRDefault="00025081" w:rsidP="00025081">
      <w:pPr>
        <w:pStyle w:val="ad"/>
      </w:pPr>
      <w:r>
        <w:rPr>
          <w:rFonts w:hint="eastAsia"/>
        </w:rPr>
        <w:t>echo '</w:t>
      </w:r>
      <w:r>
        <w:rPr>
          <w:rFonts w:hint="eastAsia"/>
        </w:rPr>
        <w:t>你好吗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这是</w:t>
      </w:r>
      <w:r>
        <w:rPr>
          <w:rFonts w:hint="eastAsia"/>
        </w:rPr>
        <w:t>9-demo2.php</w:t>
      </w:r>
      <w:r>
        <w:rPr>
          <w:rFonts w:hint="eastAsia"/>
        </w:rPr>
        <w:t>页面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&gt;';</w:t>
      </w:r>
    </w:p>
    <w:p w:rsidR="00025081" w:rsidRDefault="00025081" w:rsidP="00025081">
      <w:pPr>
        <w:pStyle w:val="ad"/>
      </w:pPr>
      <w:r>
        <w:t>?&gt;</w:t>
      </w:r>
    </w:p>
    <w:p w:rsidR="00025081" w:rsidRDefault="00025081" w:rsidP="00B73F79">
      <w:pPr>
        <w:ind w:firstLineChars="0" w:firstLine="0"/>
      </w:pPr>
      <w:r>
        <w:rPr>
          <w:rFonts w:hint="eastAsia"/>
        </w:rPr>
        <w:t>新建</w:t>
      </w:r>
      <w:r>
        <w:rPr>
          <w:rFonts w:hint="eastAsia"/>
        </w:rPr>
        <w:t>9-demo3.php</w:t>
      </w:r>
      <w:r>
        <w:rPr>
          <w:rFonts w:hint="eastAsia"/>
        </w:rPr>
        <w:t>，用来包含</w:t>
      </w:r>
      <w:r>
        <w:rPr>
          <w:rFonts w:hint="eastAsia"/>
        </w:rPr>
        <w:t>9-demo1.html</w:t>
      </w:r>
      <w:r>
        <w:t>和</w:t>
      </w:r>
      <w:r>
        <w:rPr>
          <w:rFonts w:hint="eastAsia"/>
        </w:rPr>
        <w:t>9-demo2.</w:t>
      </w:r>
      <w:proofErr w:type="gramStart"/>
      <w:r>
        <w:rPr>
          <w:rFonts w:hint="eastAsia"/>
        </w:rPr>
        <w:t>php</w:t>
      </w:r>
      <w:proofErr w:type="gramEnd"/>
    </w:p>
    <w:p w:rsidR="00025081" w:rsidRDefault="00EE2C9A" w:rsidP="00025081">
      <w:pPr>
        <w:pStyle w:val="ad"/>
      </w:pPr>
      <w:r>
        <w:rPr>
          <w:noProof/>
        </w:rPr>
        <w:pict>
          <v:shape id="_x0000_i1036" type="#_x0000_t75" style="width:342.15pt;height:87.55pt;visibility:visible;mso-wrap-style:square">
            <v:imagedata r:id="rId20" o:title=""/>
          </v:shape>
        </w:pict>
      </w:r>
    </w:p>
    <w:p w:rsidR="000F42CC" w:rsidRDefault="00E13A88" w:rsidP="00E13A88">
      <w:pPr>
        <w:pStyle w:val="a9"/>
        <w:ind w:firstLine="562"/>
      </w:pPr>
      <w:r>
        <w:rPr>
          <w:rFonts w:hint="eastAsia"/>
        </w:rPr>
        <w:t>脚下留心：包含文件如果是html页面，在包含文件中有PHP代码，包含文件中的PHP代码是可以被解析的。</w:t>
      </w:r>
    </w:p>
    <w:p w:rsidR="000F42CC" w:rsidRDefault="00A07565" w:rsidP="00A07565">
      <w:pPr>
        <w:pStyle w:val="3"/>
      </w:pPr>
      <w:r>
        <w:t>require</w:t>
      </w:r>
      <w:r>
        <w:t>和</w:t>
      </w:r>
      <w:r>
        <w:rPr>
          <w:rFonts w:hint="eastAsia"/>
        </w:rPr>
        <w:t>include</w:t>
      </w:r>
      <w:r>
        <w:rPr>
          <w:rFonts w:hint="eastAsia"/>
        </w:rPr>
        <w:t>的区别</w:t>
      </w:r>
    </w:p>
    <w:p w:rsidR="000F42CC" w:rsidRDefault="00A07565" w:rsidP="00B73F79">
      <w:pPr>
        <w:ind w:firstLineChars="0" w:firstLine="0"/>
      </w:pPr>
      <w:r>
        <w:t>相同点</w:t>
      </w:r>
      <w:r>
        <w:rPr>
          <w:rFonts w:hint="eastAsia"/>
        </w:rPr>
        <w:t>：</w:t>
      </w:r>
      <w:r>
        <w:t>可以包含多次</w:t>
      </w:r>
    </w:p>
    <w:p w:rsidR="000F42CC" w:rsidRDefault="002A7BB1" w:rsidP="00B73F79">
      <w:pPr>
        <w:ind w:firstLineChars="0" w:firstLine="0"/>
      </w:pPr>
      <w:r>
        <w:t>不同点</w:t>
      </w:r>
      <w:r>
        <w:rPr>
          <w:rFonts w:hint="eastAsia"/>
        </w:rPr>
        <w:t>：</w:t>
      </w:r>
      <w:r w:rsidR="00526DF7">
        <w:rPr>
          <w:rFonts w:hint="eastAsia"/>
        </w:rPr>
        <w:t>require</w:t>
      </w:r>
      <w:r w:rsidR="00526DF7">
        <w:rPr>
          <w:rFonts w:hint="eastAsia"/>
        </w:rPr>
        <w:t>遇到错误停止执行，</w:t>
      </w:r>
      <w:r w:rsidR="00526DF7">
        <w:rPr>
          <w:rFonts w:hint="eastAsia"/>
        </w:rPr>
        <w:t>include</w:t>
      </w:r>
      <w:r w:rsidR="00526DF7">
        <w:rPr>
          <w:rFonts w:hint="eastAsia"/>
        </w:rPr>
        <w:t>遇到错误继续执行。</w:t>
      </w:r>
    </w:p>
    <w:p w:rsidR="000F42CC" w:rsidRDefault="00EE2C9A" w:rsidP="00617F8F">
      <w:pPr>
        <w:pStyle w:val="ad"/>
        <w:rPr>
          <w:noProof/>
        </w:rPr>
      </w:pPr>
      <w:r>
        <w:rPr>
          <w:noProof/>
        </w:rPr>
        <w:pict>
          <v:shape id="_x0000_i1037" type="#_x0000_t75" style="width:447.55pt;height:67.4pt;visibility:visible;mso-wrap-style:square">
            <v:imagedata r:id="rId21" o:title=""/>
          </v:shape>
        </w:pict>
      </w:r>
    </w:p>
    <w:p w:rsidR="008C092C" w:rsidRDefault="008C092C" w:rsidP="00617F8F">
      <w:pPr>
        <w:pStyle w:val="ad"/>
        <w:rPr>
          <w:noProof/>
        </w:rPr>
      </w:pPr>
    </w:p>
    <w:p w:rsidR="00617F8F" w:rsidRDefault="00EE2C9A" w:rsidP="00617F8F">
      <w:pPr>
        <w:pStyle w:val="ad"/>
        <w:rPr>
          <w:noProof/>
        </w:rPr>
      </w:pPr>
      <w:r>
        <w:rPr>
          <w:noProof/>
        </w:rPr>
        <w:pict>
          <v:shape id="_x0000_i1038" type="#_x0000_t75" style="width:380.75pt;height:70.25pt;visibility:visible;mso-wrap-style:square">
            <v:imagedata r:id="rId22" o:title=""/>
          </v:shape>
        </w:pict>
      </w:r>
    </w:p>
    <w:p w:rsidR="006A2F8B" w:rsidRDefault="006A2F8B" w:rsidP="00617F8F">
      <w:pPr>
        <w:pStyle w:val="ad"/>
        <w:rPr>
          <w:noProof/>
        </w:rPr>
      </w:pPr>
    </w:p>
    <w:p w:rsidR="006A2F8B" w:rsidRDefault="00EE2C9A" w:rsidP="00617F8F">
      <w:pPr>
        <w:pStyle w:val="ad"/>
        <w:rPr>
          <w:noProof/>
        </w:rPr>
      </w:pPr>
      <w:r>
        <w:rPr>
          <w:noProof/>
        </w:rPr>
        <w:pict>
          <v:shape id="_x0000_i1039" type="#_x0000_t75" style="width:288.6pt;height:42.05pt;visibility:visible;mso-wrap-style:square">
            <v:imagedata r:id="rId23" o:title=""/>
          </v:shape>
        </w:pict>
      </w:r>
    </w:p>
    <w:p w:rsidR="004B1B24" w:rsidRDefault="004B1B24" w:rsidP="004B1B24">
      <w:pPr>
        <w:pStyle w:val="a9"/>
        <w:ind w:firstLine="562"/>
      </w:pPr>
      <w:r>
        <w:rPr>
          <w:rFonts w:hint="eastAsia"/>
        </w:rPr>
        <w:lastRenderedPageBreak/>
        <w:t>思考：在项目中我们是选用require(</w:t>
      </w:r>
      <w:r>
        <w:t>include</w:t>
      </w:r>
      <w:r>
        <w:rPr>
          <w:rFonts w:hint="eastAsia"/>
        </w:rPr>
        <w:t>)还是选择</w:t>
      </w:r>
      <w:proofErr w:type="spellStart"/>
      <w:r>
        <w:rPr>
          <w:rFonts w:hint="eastAsia"/>
        </w:rPr>
        <w:t>require_once</w:t>
      </w:r>
      <w:proofErr w:type="spellEnd"/>
      <w:r>
        <w:t xml:space="preserve"> </w:t>
      </w:r>
      <w:r>
        <w:rPr>
          <w:rFonts w:hint="eastAsia"/>
        </w:rPr>
        <w:t>(</w:t>
      </w:r>
      <w:proofErr w:type="spellStart"/>
      <w:r>
        <w:t>include_once</w:t>
      </w:r>
      <w:proofErr w:type="spellEnd"/>
      <w:r>
        <w:rPr>
          <w:rFonts w:hint="eastAsia"/>
        </w:rPr>
        <w:t>)</w:t>
      </w:r>
      <w:r>
        <w:t>?</w:t>
      </w:r>
    </w:p>
    <w:p w:rsidR="004B1B24" w:rsidRDefault="0085522C" w:rsidP="0085522C">
      <w:pPr>
        <w:pStyle w:val="a9"/>
        <w:ind w:firstLine="562"/>
      </w:pPr>
      <w:r>
        <w:tab/>
        <w:t>答</w:t>
      </w:r>
      <w:r>
        <w:rPr>
          <w:rFonts w:hint="eastAsia"/>
        </w:rPr>
        <w:t>：</w:t>
      </w:r>
      <w:r>
        <w:t>选择</w:t>
      </w:r>
      <w:r>
        <w:rPr>
          <w:rFonts w:hint="eastAsia"/>
        </w:rPr>
        <w:t>require</w:t>
      </w:r>
      <w:r>
        <w:t>(include),</w:t>
      </w:r>
      <w:proofErr w:type="spellStart"/>
      <w:r>
        <w:t>require_once</w:t>
      </w:r>
      <w:proofErr w:type="spellEnd"/>
      <w:r>
        <w:t>()在包含之前先要判断</w:t>
      </w:r>
      <w:proofErr w:type="gramStart"/>
      <w:r>
        <w:t>一下此</w:t>
      </w:r>
      <w:proofErr w:type="gramEnd"/>
      <w:r>
        <w:t>文件是否被包含</w:t>
      </w:r>
      <w:r>
        <w:rPr>
          <w:rFonts w:hint="eastAsia"/>
        </w:rPr>
        <w:t>，</w:t>
      </w:r>
      <w:r>
        <w:t>如果没有包含则包含</w:t>
      </w:r>
      <w:r>
        <w:rPr>
          <w:rFonts w:hint="eastAsia"/>
        </w:rPr>
        <w:t>，</w:t>
      </w:r>
      <w:r>
        <w:t>否则不包含</w:t>
      </w:r>
      <w:r>
        <w:rPr>
          <w:rFonts w:hint="eastAsia"/>
        </w:rPr>
        <w:t>，在效率上显然没有</w:t>
      </w:r>
      <w:proofErr w:type="spellStart"/>
      <w:r>
        <w:rPr>
          <w:rFonts w:hint="eastAsia"/>
        </w:rPr>
        <w:t>requrie</w:t>
      </w:r>
      <w:proofErr w:type="spellEnd"/>
      <w:r>
        <w:rPr>
          <w:rFonts w:hint="eastAsia"/>
        </w:rPr>
        <w:t>高。</w:t>
      </w:r>
    </w:p>
    <w:p w:rsidR="0085522C" w:rsidRDefault="00887124" w:rsidP="00887124">
      <w:pPr>
        <w:pStyle w:val="a9"/>
        <w:ind w:firstLine="562"/>
      </w:pPr>
      <w:r>
        <w:tab/>
        <w:t>多学一招</w:t>
      </w:r>
      <w:r>
        <w:rPr>
          <w:rFonts w:hint="eastAsia"/>
        </w:rPr>
        <w:t>：包含文件相当于拷贝包含文件的代码复制主文件中，魔术常量除外,魔术常量取的是魔术常量所在文件的信息。</w:t>
      </w:r>
    </w:p>
    <w:p w:rsidR="007A77D0" w:rsidRPr="00887124" w:rsidRDefault="00EE2C9A" w:rsidP="00887124">
      <w:pPr>
        <w:pStyle w:val="ad"/>
      </w:pPr>
      <w:r>
        <w:rPr>
          <w:noProof/>
        </w:rPr>
        <w:pict>
          <v:shape id="_x0000_i1040" type="#_x0000_t75" style="width:195.85pt;height:125pt;visibility:visible;mso-wrap-style:square">
            <v:imagedata r:id="rId24" o:title=""/>
          </v:shape>
        </w:pict>
      </w:r>
    </w:p>
    <w:p w:rsidR="0085522C" w:rsidRDefault="00A84ACA" w:rsidP="00A84ACA">
      <w:pPr>
        <w:pStyle w:val="3"/>
      </w:pPr>
      <w:r>
        <w:rPr>
          <w:rFonts w:hint="eastAsia"/>
        </w:rPr>
        <w:t>./</w:t>
      </w:r>
      <w:r>
        <w:rPr>
          <w:rFonts w:hint="eastAsia"/>
        </w:rPr>
        <w:t>目录</w:t>
      </w:r>
      <w:r>
        <w:rPr>
          <w:rFonts w:hint="eastAsia"/>
        </w:rPr>
        <w:t>/</w:t>
      </w:r>
      <w:r>
        <w:rPr>
          <w:rFonts w:hint="eastAsia"/>
        </w:rPr>
        <w:t>文件和目录</w:t>
      </w:r>
      <w:r>
        <w:rPr>
          <w:rFonts w:hint="eastAsia"/>
        </w:rPr>
        <w:t>/</w:t>
      </w:r>
      <w:r>
        <w:rPr>
          <w:rFonts w:hint="eastAsia"/>
        </w:rPr>
        <w:t>文件的区别</w:t>
      </w:r>
    </w:p>
    <w:p w:rsidR="001408D1" w:rsidRDefault="002A1ECF" w:rsidP="004B1B24">
      <w:pPr>
        <w:ind w:firstLineChars="0" w:firstLine="0"/>
      </w:pPr>
      <w:r>
        <w:t>这两种写法的效果基本是一样的</w:t>
      </w:r>
      <w:r>
        <w:rPr>
          <w:rFonts w:hint="eastAsia"/>
        </w:rPr>
        <w:t>，</w:t>
      </w:r>
      <w:r w:rsidR="0018186A">
        <w:rPr>
          <w:rFonts w:hint="eastAsia"/>
        </w:rPr>
        <w:t>不带</w:t>
      </w:r>
      <w:r w:rsidR="0018186A">
        <w:rPr>
          <w:rFonts w:hint="eastAsia"/>
        </w:rPr>
        <w:t>./</w:t>
      </w:r>
      <w:r w:rsidR="0018186A">
        <w:rPr>
          <w:rFonts w:hint="eastAsia"/>
        </w:rPr>
        <w:t>的路径受到</w:t>
      </w:r>
      <w:proofErr w:type="spellStart"/>
      <w:r w:rsidR="0051415B" w:rsidRPr="0051415B">
        <w:t>include_path</w:t>
      </w:r>
      <w:proofErr w:type="spellEnd"/>
      <w:r w:rsidR="0051415B">
        <w:t>配置的影响</w:t>
      </w:r>
      <w:r w:rsidR="0051415B">
        <w:rPr>
          <w:rFonts w:hint="eastAsia"/>
        </w:rPr>
        <w:t>。</w:t>
      </w:r>
    </w:p>
    <w:p w:rsidR="00867C55" w:rsidRDefault="00EE2C9A" w:rsidP="00867C55">
      <w:pPr>
        <w:pStyle w:val="ad"/>
        <w:rPr>
          <w:noProof/>
        </w:rPr>
      </w:pPr>
      <w:r>
        <w:rPr>
          <w:noProof/>
        </w:rPr>
        <w:pict>
          <v:shape id="_x0000_i1041" type="#_x0000_t75" style="width:271.85pt;height:45.5pt;visibility:visible;mso-wrap-style:square">
            <v:imagedata r:id="rId25" o:title=""/>
          </v:shape>
        </w:pict>
      </w:r>
    </w:p>
    <w:p w:rsidR="00867C55" w:rsidRDefault="00867C55" w:rsidP="00867C55">
      <w:pPr>
        <w:pStyle w:val="ad"/>
        <w:rPr>
          <w:noProof/>
        </w:rPr>
      </w:pPr>
    </w:p>
    <w:p w:rsidR="00867C55" w:rsidRDefault="00EE2C9A" w:rsidP="00867C55">
      <w:pPr>
        <w:pStyle w:val="ad"/>
      </w:pPr>
      <w:r>
        <w:rPr>
          <w:noProof/>
        </w:rPr>
        <w:pict>
          <v:shape id="_x0000_i1042" type="#_x0000_t75" style="width:482.1pt;height:25.35pt;visibility:visible;mso-wrap-style:square">
            <v:imagedata r:id="rId26" o:title=""/>
          </v:shape>
        </w:pict>
      </w:r>
    </w:p>
    <w:p w:rsidR="001408D1" w:rsidRDefault="00D25B74" w:rsidP="00D25B74">
      <w:pPr>
        <w:pStyle w:val="a9"/>
        <w:ind w:firstLine="562"/>
      </w:pPr>
      <w:r>
        <w:rPr>
          <w:rFonts w:hint="eastAsia"/>
        </w:rPr>
        <w:t>多学一招：可以通过</w:t>
      </w:r>
      <w:proofErr w:type="spellStart"/>
      <w:r>
        <w:rPr>
          <w:rFonts w:hint="eastAsia"/>
        </w:rPr>
        <w:t>set_include_path</w:t>
      </w:r>
      <w:proofErr w:type="spellEnd"/>
      <w:r>
        <w:rPr>
          <w:rFonts w:hint="eastAsia"/>
        </w:rPr>
        <w:t>()来设置包含文件所在的目录。</w:t>
      </w:r>
    </w:p>
    <w:p w:rsidR="00025448" w:rsidRDefault="00EE2C9A" w:rsidP="00025448">
      <w:pPr>
        <w:pStyle w:val="ad"/>
        <w:ind w:firstLineChars="0" w:firstLine="0"/>
      </w:pPr>
      <w:r>
        <w:rPr>
          <w:noProof/>
        </w:rPr>
        <w:pict>
          <v:shape id="_x0000_i1043" type="#_x0000_t75" style="width:423.35pt;height:46.1pt;visibility:visible;mso-wrap-style:square">
            <v:imagedata r:id="rId27" o:title=""/>
          </v:shape>
        </w:pict>
      </w:r>
    </w:p>
    <w:p w:rsidR="0085522C" w:rsidRDefault="00D70ED7" w:rsidP="00D70ED7">
      <w:pPr>
        <w:pStyle w:val="a9"/>
        <w:ind w:firstLine="562"/>
      </w:pPr>
      <w:proofErr w:type="spellStart"/>
      <w:r>
        <w:rPr>
          <w:rFonts w:hint="eastAsia"/>
        </w:rPr>
        <w:t>set_include_path</w:t>
      </w:r>
      <w:proofErr w:type="spellEnd"/>
      <w:r>
        <w:rPr>
          <w:rFonts w:hint="eastAsia"/>
        </w:rPr>
        <w:t>()：设置包含文件的目录</w:t>
      </w:r>
    </w:p>
    <w:p w:rsidR="00D70ED7" w:rsidRDefault="00D70ED7" w:rsidP="00D70ED7">
      <w:pPr>
        <w:pStyle w:val="a9"/>
        <w:ind w:firstLine="562"/>
      </w:pPr>
      <w:proofErr w:type="spellStart"/>
      <w:r>
        <w:rPr>
          <w:rFonts w:hint="eastAsia"/>
        </w:rPr>
        <w:lastRenderedPageBreak/>
        <w:t>get_include_path</w:t>
      </w:r>
      <w:proofErr w:type="spellEnd"/>
      <w:r>
        <w:rPr>
          <w:rFonts w:hint="eastAsia"/>
        </w:rPr>
        <w:t>()：获取包含文件的目录</w:t>
      </w:r>
    </w:p>
    <w:p w:rsidR="00841AE2" w:rsidRDefault="00EE2C9A" w:rsidP="00841AE2">
      <w:pPr>
        <w:pStyle w:val="ad"/>
      </w:pPr>
      <w:r>
        <w:rPr>
          <w:noProof/>
        </w:rPr>
        <w:pict>
          <v:shape id="_x0000_i1044" type="#_x0000_t75" style="width:482.1pt;height:24.2pt;visibility:visible;mso-wrap-style:square">
            <v:imagedata r:id="rId28" o:title=""/>
          </v:shape>
        </w:pict>
      </w:r>
    </w:p>
    <w:p w:rsidR="00D70ED7" w:rsidRDefault="00793FE5" w:rsidP="00785879">
      <w:pPr>
        <w:ind w:firstLineChars="0" w:firstLine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include_path</w:t>
      </w:r>
      <w:proofErr w:type="spellEnd"/>
      <w:r>
        <w:t>的作用</w:t>
      </w:r>
      <w:r>
        <w:rPr>
          <w:rFonts w:hint="eastAsia"/>
        </w:rPr>
        <w:t>：</w:t>
      </w:r>
    </w:p>
    <w:p w:rsidR="00785879" w:rsidRDefault="00B72FDF" w:rsidP="00B33BF6">
      <w:pPr>
        <w:numPr>
          <w:ilvl w:val="0"/>
          <w:numId w:val="13"/>
        </w:numPr>
        <w:ind w:firstLineChars="0"/>
      </w:pPr>
      <w:r>
        <w:rPr>
          <w:rFonts w:hint="eastAsia"/>
        </w:rPr>
        <w:t>将项目的经常使用的文件放到一个统一的目录下，然后通过</w:t>
      </w:r>
      <w:proofErr w:type="spellStart"/>
      <w:r>
        <w:rPr>
          <w:rFonts w:hint="eastAsia"/>
        </w:rPr>
        <w:t>include_path</w:t>
      </w:r>
      <w:proofErr w:type="spellEnd"/>
      <w:r>
        <w:rPr>
          <w:rFonts w:hint="eastAsia"/>
        </w:rPr>
        <w:t>指向此文件夹，就不用写很长的地址字符串。</w:t>
      </w:r>
    </w:p>
    <w:p w:rsidR="00B33BF6" w:rsidRDefault="00B33BF6" w:rsidP="00B33BF6">
      <w:pPr>
        <w:numPr>
          <w:ilvl w:val="0"/>
          <w:numId w:val="13"/>
        </w:numPr>
        <w:ind w:firstLineChars="0"/>
      </w:pPr>
      <w:r>
        <w:rPr>
          <w:rFonts w:hint="eastAsia"/>
        </w:rPr>
        <w:t>将安全性高的文件放到站点外，通过</w:t>
      </w:r>
      <w:proofErr w:type="spellStart"/>
      <w:r>
        <w:rPr>
          <w:rFonts w:hint="eastAsia"/>
        </w:rPr>
        <w:t>include_path</w:t>
      </w:r>
      <w:proofErr w:type="spellEnd"/>
      <w:r>
        <w:t>指向此目录</w:t>
      </w:r>
      <w:r>
        <w:rPr>
          <w:rFonts w:hint="eastAsia"/>
        </w:rPr>
        <w:t>。比如连接数据库文件。</w:t>
      </w:r>
    </w:p>
    <w:p w:rsidR="00785879" w:rsidRDefault="00013123" w:rsidP="00013123">
      <w:pPr>
        <w:pStyle w:val="2"/>
      </w:pPr>
      <w:r>
        <w:t>终止脚本执行</w:t>
      </w:r>
    </w:p>
    <w:p w:rsidR="0043634A" w:rsidRDefault="006C2F6B" w:rsidP="006C2F6B">
      <w:pPr>
        <w:pStyle w:val="3"/>
      </w:pPr>
      <w:r>
        <w:rPr>
          <w:rFonts w:hint="eastAsia"/>
        </w:rPr>
        <w:t>exit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die()</w:t>
      </w:r>
    </w:p>
    <w:p w:rsidR="0043634A" w:rsidRDefault="006C2F6B" w:rsidP="00785879">
      <w:pPr>
        <w:ind w:firstLineChars="0" w:firstLine="0"/>
      </w:pPr>
      <w:r>
        <w:rPr>
          <w:rFonts w:hint="eastAsia"/>
        </w:rPr>
        <w:t>exit</w:t>
      </w:r>
      <w:r>
        <w:rPr>
          <w:rFonts w:hint="eastAsia"/>
        </w:rPr>
        <w:t>的</w:t>
      </w:r>
      <w:r>
        <w:rPr>
          <w:rFonts w:hint="eastAsia"/>
        </w:rPr>
        <w:t>die</w:t>
      </w:r>
      <w:r>
        <w:rPr>
          <w:rFonts w:hint="eastAsia"/>
        </w:rPr>
        <w:t>的别名，终止脚本执行，终止后可以输出一个字符串。</w:t>
      </w:r>
    </w:p>
    <w:p w:rsidR="00B33BF6" w:rsidRDefault="00EE2C9A" w:rsidP="001E19BC">
      <w:pPr>
        <w:pStyle w:val="ad"/>
        <w:rPr>
          <w:noProof/>
        </w:rPr>
      </w:pPr>
      <w:r>
        <w:rPr>
          <w:noProof/>
        </w:rPr>
        <w:pict>
          <v:shape id="_x0000_i1045" type="#_x0000_t75" style="width:162.45pt;height:38pt;visibility:visible;mso-wrap-style:square">
            <v:imagedata r:id="rId29" o:title=""/>
          </v:shape>
        </w:pict>
      </w:r>
    </w:p>
    <w:p w:rsidR="00DA5566" w:rsidRDefault="00DA5566" w:rsidP="001E19BC">
      <w:pPr>
        <w:pStyle w:val="ad"/>
        <w:rPr>
          <w:noProof/>
        </w:rPr>
      </w:pPr>
    </w:p>
    <w:p w:rsidR="00DA5566" w:rsidRDefault="00EE2C9A" w:rsidP="001E19BC">
      <w:pPr>
        <w:pStyle w:val="ad"/>
        <w:rPr>
          <w:noProof/>
        </w:rPr>
      </w:pPr>
      <w:r>
        <w:rPr>
          <w:noProof/>
        </w:rPr>
        <w:pict>
          <v:shape id="_x0000_i1046" type="#_x0000_t75" style="width:247.1pt;height:40.3pt;visibility:visible;mso-wrap-style:square">
            <v:imagedata r:id="rId30" o:title=""/>
          </v:shape>
        </w:pict>
      </w:r>
    </w:p>
    <w:p w:rsidR="001E19BC" w:rsidRDefault="00D2325F" w:rsidP="00D2325F">
      <w:pPr>
        <w:pStyle w:val="3"/>
      </w:pPr>
      <w:proofErr w:type="gramStart"/>
      <w:r>
        <w:rPr>
          <w:rFonts w:hint="eastAsia"/>
        </w:rPr>
        <w:t>return</w:t>
      </w:r>
      <w:proofErr w:type="gramEnd"/>
    </w:p>
    <w:p w:rsidR="005E35C5" w:rsidRPr="005E35C5" w:rsidRDefault="005E35C5" w:rsidP="005E35C5">
      <w:pPr>
        <w:ind w:firstLine="560"/>
      </w:pPr>
      <w:r>
        <w:rPr>
          <w:rFonts w:hint="eastAsia"/>
        </w:rPr>
        <w:t>终止当前页面的执行。</w:t>
      </w:r>
    </w:p>
    <w:p w:rsidR="001E19BC" w:rsidRDefault="00EE2C9A" w:rsidP="003C28DB">
      <w:pPr>
        <w:pStyle w:val="ad"/>
        <w:rPr>
          <w:noProof/>
          <w:shd w:val="clear" w:color="auto" w:fill="auto"/>
        </w:rPr>
      </w:pPr>
      <w:r>
        <w:rPr>
          <w:noProof/>
          <w:shd w:val="clear" w:color="auto" w:fill="auto"/>
        </w:rPr>
        <w:pict>
          <v:shape id="_x0000_i1047" type="#_x0000_t75" style="width:245.95pt;height:44.35pt;visibility:visible;mso-wrap-style:square">
            <v:imagedata r:id="rId31" o:title=""/>
          </v:shape>
        </w:pict>
      </w:r>
    </w:p>
    <w:p w:rsidR="003C28DB" w:rsidRDefault="003C28DB" w:rsidP="003C28DB">
      <w:pPr>
        <w:pStyle w:val="ad"/>
        <w:rPr>
          <w:noProof/>
          <w:shd w:val="clear" w:color="auto" w:fill="auto"/>
        </w:rPr>
      </w:pPr>
    </w:p>
    <w:p w:rsidR="003C28DB" w:rsidRDefault="00EE2C9A" w:rsidP="003C28DB">
      <w:pPr>
        <w:pStyle w:val="ad"/>
      </w:pPr>
      <w:r>
        <w:rPr>
          <w:noProof/>
        </w:rPr>
        <w:pict>
          <v:shape id="_x0000_i1048" type="#_x0000_t75" style="width:243.05pt;height:44.95pt;visibility:visible;mso-wrap-style:square">
            <v:imagedata r:id="rId32" o:title=""/>
          </v:shape>
        </w:pict>
      </w:r>
    </w:p>
    <w:p w:rsidR="00D2325F" w:rsidRDefault="00D2325F" w:rsidP="001E19BC">
      <w:pPr>
        <w:ind w:firstLineChars="0" w:firstLine="0"/>
      </w:pPr>
    </w:p>
    <w:p w:rsidR="00D2325F" w:rsidRDefault="00A94264" w:rsidP="00A94264">
      <w:pPr>
        <w:pStyle w:val="2"/>
      </w:pPr>
      <w:r>
        <w:lastRenderedPageBreak/>
        <w:t>return</w:t>
      </w:r>
      <w:r>
        <w:t>的作用</w:t>
      </w:r>
    </w:p>
    <w:p w:rsidR="00D2325F" w:rsidRDefault="00A94264" w:rsidP="00A94264">
      <w:pPr>
        <w:numPr>
          <w:ilvl w:val="0"/>
          <w:numId w:val="14"/>
        </w:numPr>
        <w:ind w:firstLineChars="0"/>
      </w:pPr>
      <w:r>
        <w:rPr>
          <w:rFonts w:hint="eastAsia"/>
        </w:rPr>
        <w:t>终止函数执行</w:t>
      </w:r>
    </w:p>
    <w:p w:rsidR="00A94264" w:rsidRDefault="00A94264" w:rsidP="00A94264">
      <w:pPr>
        <w:numPr>
          <w:ilvl w:val="0"/>
          <w:numId w:val="14"/>
        </w:numPr>
        <w:ind w:firstLineChars="0"/>
      </w:pPr>
      <w:r>
        <w:t>从函数中返回值</w:t>
      </w:r>
    </w:p>
    <w:p w:rsidR="00A94264" w:rsidRDefault="00A94264" w:rsidP="00A94264">
      <w:pPr>
        <w:numPr>
          <w:ilvl w:val="0"/>
          <w:numId w:val="14"/>
        </w:numPr>
        <w:ind w:firstLineChars="0"/>
      </w:pPr>
      <w:r>
        <w:t>终止当前脚本的执行</w:t>
      </w:r>
    </w:p>
    <w:p w:rsidR="00A94264" w:rsidRDefault="00A94264" w:rsidP="00A94264">
      <w:pPr>
        <w:numPr>
          <w:ilvl w:val="0"/>
          <w:numId w:val="14"/>
        </w:numPr>
        <w:ind w:firstLineChars="0"/>
      </w:pPr>
      <w:r>
        <w:t>用来做配置文件</w:t>
      </w:r>
    </w:p>
    <w:p w:rsidR="004A2A81" w:rsidRDefault="00EE2C9A" w:rsidP="00A94264">
      <w:pPr>
        <w:pStyle w:val="ad"/>
      </w:pPr>
      <w:r>
        <w:rPr>
          <w:noProof/>
        </w:rPr>
        <w:pict>
          <v:shape id="_x0000_i1049" type="#_x0000_t75" style="width:346.75pt;height:124.4pt;visibility:visible;mso-wrap-style:square">
            <v:imagedata r:id="rId33" o:title=""/>
          </v:shape>
        </w:pict>
      </w:r>
    </w:p>
    <w:p w:rsidR="00A94264" w:rsidRDefault="00FC79E0" w:rsidP="001E19BC">
      <w:pPr>
        <w:pStyle w:val="2"/>
      </w:pPr>
      <w:r>
        <w:rPr>
          <w:rFonts w:hint="eastAsia"/>
        </w:rPr>
        <w:t>延时脚本执行</w:t>
      </w:r>
    </w:p>
    <w:p w:rsidR="00A94264" w:rsidRDefault="006C6A0E" w:rsidP="001E19BC">
      <w:pPr>
        <w:ind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sleep(</w:t>
      </w:r>
      <w:r>
        <w:rPr>
          <w:rFonts w:hint="eastAsia"/>
        </w:rPr>
        <w:t>秒</w:t>
      </w:r>
      <w:r>
        <w:rPr>
          <w:rFonts w:hint="eastAsia"/>
        </w:rPr>
        <w:t>)</w:t>
      </w:r>
    </w:p>
    <w:p w:rsidR="00D2325F" w:rsidRDefault="00EE2C9A" w:rsidP="00754181">
      <w:pPr>
        <w:pStyle w:val="ad"/>
      </w:pPr>
      <w:r>
        <w:rPr>
          <w:noProof/>
        </w:rPr>
        <w:pict>
          <v:shape id="_x0000_i1050" type="#_x0000_t75" style="width:164.75pt;height:25.9pt;visibility:visible;mso-wrap-style:square">
            <v:imagedata r:id="rId34" o:title=""/>
          </v:shape>
        </w:pict>
      </w:r>
    </w:p>
    <w:p w:rsidR="006C6A0E" w:rsidRDefault="009C2474" w:rsidP="009C2474">
      <w:pPr>
        <w:pStyle w:val="2"/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数组指针</w:t>
      </w:r>
    </w:p>
    <w:p w:rsidR="003F42EB" w:rsidRDefault="00D27B4A" w:rsidP="00D27B4A">
      <w:pPr>
        <w:numPr>
          <w:ilvl w:val="0"/>
          <w:numId w:val="15"/>
        </w:numPr>
        <w:ind w:firstLineChars="0"/>
      </w:pPr>
      <w:r>
        <w:t>指针其实也是一个变量</w:t>
      </w:r>
      <w:r>
        <w:rPr>
          <w:rFonts w:hint="eastAsia"/>
        </w:rPr>
        <w:t>，</w:t>
      </w:r>
      <w:r>
        <w:t>用来保存某个元素的地址</w:t>
      </w:r>
      <w:r>
        <w:rPr>
          <w:rFonts w:hint="eastAsia"/>
        </w:rPr>
        <w:t>。</w:t>
      </w:r>
      <w:r>
        <w:t>指针可以移动</w:t>
      </w:r>
      <w:r>
        <w:rPr>
          <w:rFonts w:hint="eastAsia"/>
        </w:rPr>
        <w:t>。</w:t>
      </w:r>
    </w:p>
    <w:p w:rsidR="00D27B4A" w:rsidRDefault="00D27B4A" w:rsidP="00D27B4A">
      <w:pPr>
        <w:numPr>
          <w:ilvl w:val="0"/>
          <w:numId w:val="15"/>
        </w:numPr>
        <w:ind w:firstLineChars="0"/>
      </w:pPr>
      <w:r>
        <w:t>默认情况下</w:t>
      </w:r>
      <w:r>
        <w:rPr>
          <w:rFonts w:hint="eastAsia"/>
        </w:rPr>
        <w:t>，</w:t>
      </w:r>
      <w:r>
        <w:t>打开一个数组</w:t>
      </w:r>
      <w:r>
        <w:rPr>
          <w:rFonts w:hint="eastAsia"/>
        </w:rPr>
        <w:t>，</w:t>
      </w:r>
      <w:r>
        <w:t>指针会指向数组的第一个元素</w:t>
      </w:r>
    </w:p>
    <w:p w:rsidR="00D27B4A" w:rsidRDefault="00EE2C9A" w:rsidP="00D27B4A">
      <w:pPr>
        <w:pStyle w:val="ad"/>
      </w:pPr>
      <w:r>
        <w:rPr>
          <w:noProof/>
        </w:rPr>
        <w:pict>
          <v:shape id="_x0000_i1051" type="#_x0000_t75" style="width:279.95pt;height:77.75pt;visibility:visible;mso-wrap-style:square">
            <v:imagedata r:id="rId35" o:title=""/>
          </v:shape>
        </w:pict>
      </w:r>
    </w:p>
    <w:p w:rsidR="009C2474" w:rsidRDefault="00B01122" w:rsidP="001E19BC">
      <w:pPr>
        <w:ind w:firstLineChars="0" w:firstLine="0"/>
      </w:pPr>
      <w:r>
        <w:rPr>
          <w:rFonts w:hint="eastAsia"/>
        </w:rPr>
        <w:t>语法结构</w:t>
      </w:r>
    </w:p>
    <w:p w:rsidR="009C2474" w:rsidRDefault="00B01122" w:rsidP="00B01122">
      <w:pPr>
        <w:pStyle w:val="ad"/>
      </w:pPr>
      <w:proofErr w:type="spellStart"/>
      <w:r>
        <w:lastRenderedPageBreak/>
        <w:t>f</w:t>
      </w:r>
      <w:r>
        <w:rPr>
          <w:rFonts w:hint="eastAsia"/>
        </w:rPr>
        <w:t>oreach</w:t>
      </w:r>
      <w:proofErr w:type="spellEnd"/>
      <w:r>
        <w:rPr>
          <w:rFonts w:hint="eastAsia"/>
        </w:rPr>
        <w:t>(</w:t>
      </w:r>
      <w:r>
        <w:rPr>
          <w:rFonts w:hint="eastAsia"/>
        </w:rPr>
        <w:t>数组</w:t>
      </w:r>
      <w:r>
        <w:rPr>
          <w:rFonts w:hint="eastAsia"/>
        </w:rPr>
        <w:t xml:space="preserve"> as </w:t>
      </w:r>
      <w:r>
        <w:rPr>
          <w:rFonts w:hint="eastAsia"/>
        </w:rPr>
        <w:t>键</w:t>
      </w:r>
      <w:r>
        <w:rPr>
          <w:rFonts w:hint="eastAsia"/>
        </w:rPr>
        <w:t>=&gt;</w:t>
      </w:r>
      <w:r>
        <w:rPr>
          <w:rFonts w:hint="eastAsia"/>
        </w:rPr>
        <w:t>值</w:t>
      </w:r>
      <w:r>
        <w:t>){</w:t>
      </w:r>
    </w:p>
    <w:p w:rsidR="00A37E21" w:rsidRDefault="00A37E21" w:rsidP="00B01122">
      <w:pPr>
        <w:pStyle w:val="ad"/>
      </w:pPr>
      <w:r>
        <w:tab/>
      </w:r>
      <w:r>
        <w:rPr>
          <w:rFonts w:hint="eastAsia"/>
        </w:rPr>
        <w:t>//</w:t>
      </w:r>
      <w:r>
        <w:rPr>
          <w:rFonts w:hint="eastAsia"/>
        </w:rPr>
        <w:t>循环体</w:t>
      </w:r>
    </w:p>
    <w:p w:rsidR="00B01122" w:rsidRDefault="00B01122" w:rsidP="00B01122">
      <w:pPr>
        <w:pStyle w:val="ad"/>
      </w:pPr>
      <w:r>
        <w:t>}</w:t>
      </w:r>
    </w:p>
    <w:p w:rsidR="00B01122" w:rsidRDefault="0086311A" w:rsidP="000D616B">
      <w:pPr>
        <w:ind w:firstLineChars="0" w:firstLine="0"/>
      </w:pPr>
      <w:r>
        <w:rPr>
          <w:rFonts w:hint="eastAsia"/>
        </w:rPr>
        <w:t>流程图</w:t>
      </w:r>
    </w:p>
    <w:p w:rsidR="00B01122" w:rsidRDefault="00EE2C9A" w:rsidP="006D347E">
      <w:pPr>
        <w:pStyle w:val="ad"/>
      </w:pPr>
      <w:r>
        <w:rPr>
          <w:noProof/>
        </w:rPr>
        <w:pict>
          <v:shape id="_x0000_i1052" type="#_x0000_t75" style="width:292.6pt;height:213.7pt;visibility:visible;mso-wrap-style:square">
            <v:imagedata r:id="rId36" o:title=""/>
          </v:shape>
        </w:pict>
      </w:r>
    </w:p>
    <w:p w:rsidR="009C2474" w:rsidRDefault="00634971" w:rsidP="001E19BC">
      <w:pPr>
        <w:ind w:firstLineChars="0" w:firstLine="0"/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是循环，</w:t>
      </w: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也适用于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循环</w:t>
      </w:r>
    </w:p>
    <w:p w:rsidR="009C2474" w:rsidRDefault="00EE2C9A" w:rsidP="00634971">
      <w:pPr>
        <w:pStyle w:val="ad"/>
      </w:pPr>
      <w:r>
        <w:rPr>
          <w:noProof/>
        </w:rPr>
        <w:pict>
          <v:shape id="_x0000_i1053" type="#_x0000_t75" style="width:403.2pt;height:106pt;visibility:visible;mso-wrap-style:square">
            <v:imagedata r:id="rId37" o:title=""/>
          </v:shape>
        </w:pict>
      </w:r>
    </w:p>
    <w:p w:rsidR="009C2474" w:rsidRDefault="00F54A1B" w:rsidP="001E19BC">
      <w:pPr>
        <w:ind w:firstLineChars="0" w:firstLine="0"/>
      </w:pPr>
      <w:proofErr w:type="spellStart"/>
      <w:r>
        <w:rPr>
          <w:rFonts w:hint="eastAsia"/>
        </w:rPr>
        <w:t>for</w:t>
      </w:r>
      <w:r>
        <w:t>each</w:t>
      </w:r>
      <w:proofErr w:type="spellEnd"/>
      <w:r>
        <w:t>值变量支持传地址</w:t>
      </w:r>
    </w:p>
    <w:p w:rsidR="009C2474" w:rsidRDefault="00EE2C9A" w:rsidP="00F54A1B">
      <w:pPr>
        <w:pStyle w:val="ad"/>
        <w:rPr>
          <w:noProof/>
        </w:rPr>
      </w:pPr>
      <w:r>
        <w:rPr>
          <w:noProof/>
        </w:rPr>
        <w:pict>
          <v:shape id="_x0000_i1054" type="#_x0000_t75" style="width:407.25pt;height:92.15pt;visibility:visible;mso-wrap-style:square">
            <v:imagedata r:id="rId38" o:title=""/>
          </v:shape>
        </w:pict>
      </w:r>
    </w:p>
    <w:p w:rsidR="004B3DF1" w:rsidRDefault="00EE2C9A" w:rsidP="00F54A1B">
      <w:pPr>
        <w:pStyle w:val="ad"/>
      </w:pPr>
      <w:r>
        <w:rPr>
          <w:noProof/>
        </w:rPr>
        <w:pict>
          <v:shape id="_x0000_i1055" type="#_x0000_t75" style="width:441.8pt;height:88.7pt;visibility:visible;mso-wrap-style:square">
            <v:imagedata r:id="rId39" o:title=""/>
          </v:shape>
        </w:pict>
      </w:r>
    </w:p>
    <w:p w:rsidR="009C2474" w:rsidRDefault="00F54A1B" w:rsidP="00F54A1B">
      <w:pPr>
        <w:pStyle w:val="a9"/>
        <w:ind w:firstLine="562"/>
      </w:pPr>
      <w:r>
        <w:lastRenderedPageBreak/>
        <w:t>脚下留心</w:t>
      </w:r>
      <w:r>
        <w:rPr>
          <w:rFonts w:hint="eastAsia"/>
        </w:rPr>
        <w:t>：键变量不支持传地址。</w:t>
      </w:r>
    </w:p>
    <w:p w:rsidR="009C2474" w:rsidRDefault="00283E24" w:rsidP="001E19BC">
      <w:pPr>
        <w:ind w:firstLineChars="0" w:firstLine="0"/>
      </w:pPr>
      <w:proofErr w:type="spellStart"/>
      <w:r>
        <w:rPr>
          <w:rFonts w:hint="eastAsia"/>
        </w:rPr>
        <w:t>for</w:t>
      </w:r>
      <w:r>
        <w:t>each</w:t>
      </w:r>
      <w:proofErr w:type="spellEnd"/>
      <w:r>
        <w:t>循环变量数组的时候</w:t>
      </w:r>
      <w:r>
        <w:rPr>
          <w:rFonts w:hint="eastAsia"/>
        </w:rPr>
        <w:t>，遍历</w:t>
      </w:r>
      <w:r>
        <w:t>的是数组的拷贝</w:t>
      </w:r>
    </w:p>
    <w:p w:rsidR="00283E24" w:rsidRDefault="00EE2C9A" w:rsidP="00283E24">
      <w:pPr>
        <w:pStyle w:val="ad"/>
      </w:pPr>
      <w:r>
        <w:rPr>
          <w:noProof/>
        </w:rPr>
        <w:pict>
          <v:shape id="_x0000_i1056" type="#_x0000_t75" style="width:442.95pt;height:96.2pt;visibility:visible;mso-wrap-style:square">
            <v:imagedata r:id="rId40" o:title=""/>
          </v:shape>
        </w:pict>
      </w:r>
    </w:p>
    <w:p w:rsidR="006C6A0E" w:rsidRDefault="00942CC6" w:rsidP="00942CC6">
      <w:pPr>
        <w:pStyle w:val="2"/>
      </w:pPr>
      <w:r>
        <w:t>数组指针的操作</w:t>
      </w:r>
    </w:p>
    <w:p w:rsidR="006C6A0E" w:rsidRDefault="00206FC3" w:rsidP="00206FC3">
      <w:pPr>
        <w:numPr>
          <w:ilvl w:val="0"/>
          <w:numId w:val="16"/>
        </w:numPr>
        <w:ind w:firstLineChars="0"/>
      </w:pPr>
      <w:r>
        <w:rPr>
          <w:rFonts w:hint="eastAsia"/>
        </w:rPr>
        <w:t>key()</w:t>
      </w:r>
      <w:r>
        <w:rPr>
          <w:rFonts w:hint="eastAsia"/>
        </w:rPr>
        <w:t>：</w:t>
      </w:r>
      <w:r>
        <w:rPr>
          <w:rStyle w:val="dc-title"/>
        </w:rPr>
        <w:t>从关联数组中取得键名</w:t>
      </w:r>
      <w:r w:rsidR="00BE03B5">
        <w:rPr>
          <w:rStyle w:val="dc-title"/>
          <w:rFonts w:hint="eastAsia"/>
        </w:rPr>
        <w:t>，</w:t>
      </w:r>
      <w:r w:rsidR="00BE03B5">
        <w:rPr>
          <w:rStyle w:val="dc-title"/>
        </w:rPr>
        <w:t>没有取到返回</w:t>
      </w:r>
      <w:r w:rsidR="00BE03B5">
        <w:t>NULL</w:t>
      </w:r>
      <w:r w:rsidR="00BE03B5">
        <w:rPr>
          <w:rFonts w:hint="eastAsia"/>
        </w:rPr>
        <w:t>。</w:t>
      </w:r>
    </w:p>
    <w:p w:rsidR="00206FC3" w:rsidRDefault="00206FC3" w:rsidP="00206FC3">
      <w:pPr>
        <w:numPr>
          <w:ilvl w:val="0"/>
          <w:numId w:val="16"/>
        </w:numPr>
        <w:ind w:firstLineChars="0"/>
        <w:rPr>
          <w:rStyle w:val="dc-title"/>
        </w:rPr>
      </w:pPr>
      <w:r>
        <w:rPr>
          <w:rStyle w:val="refname"/>
        </w:rPr>
        <w:t>current</w:t>
      </w:r>
      <w:r>
        <w:rPr>
          <w:rStyle w:val="refname"/>
          <w:rFonts w:hint="eastAsia"/>
        </w:rPr>
        <w:t>()</w:t>
      </w:r>
      <w:r>
        <w:rPr>
          <w:rStyle w:val="refname"/>
          <w:rFonts w:hint="eastAsia"/>
        </w:rPr>
        <w:t>：</w:t>
      </w:r>
      <w:r>
        <w:rPr>
          <w:rStyle w:val="dc-title"/>
        </w:rPr>
        <w:t>返回数组中的当前单元</w:t>
      </w:r>
    </w:p>
    <w:p w:rsidR="00206FC3" w:rsidRDefault="00206FC3" w:rsidP="00206FC3">
      <w:pPr>
        <w:numPr>
          <w:ilvl w:val="0"/>
          <w:numId w:val="16"/>
        </w:numPr>
        <w:ind w:firstLineChars="0"/>
        <w:rPr>
          <w:rStyle w:val="dc-title"/>
        </w:rPr>
      </w:pPr>
      <w:r>
        <w:rPr>
          <w:rStyle w:val="dc-title"/>
          <w:rFonts w:hint="eastAsia"/>
        </w:rPr>
        <w:t>next()</w:t>
      </w:r>
      <w:r>
        <w:rPr>
          <w:rStyle w:val="dc-title"/>
          <w:rFonts w:hint="eastAsia"/>
        </w:rPr>
        <w:t>：</w:t>
      </w:r>
      <w:r>
        <w:rPr>
          <w:rStyle w:val="dc-title"/>
        </w:rPr>
        <w:t>将数组中的内部指针向前移动一位</w:t>
      </w:r>
    </w:p>
    <w:p w:rsidR="00206FC3" w:rsidRDefault="00206FC3" w:rsidP="00206FC3">
      <w:pPr>
        <w:numPr>
          <w:ilvl w:val="0"/>
          <w:numId w:val="16"/>
        </w:numPr>
        <w:ind w:firstLineChars="0"/>
        <w:rPr>
          <w:rStyle w:val="dc-title"/>
        </w:rPr>
      </w:pPr>
      <w:proofErr w:type="spellStart"/>
      <w:r>
        <w:rPr>
          <w:rStyle w:val="refname"/>
        </w:rPr>
        <w:t>prev</w:t>
      </w:r>
      <w:proofErr w:type="spellEnd"/>
      <w:r>
        <w:rPr>
          <w:rStyle w:val="refname"/>
          <w:rFonts w:hint="eastAsia"/>
        </w:rPr>
        <w:t>()</w:t>
      </w:r>
      <w:r>
        <w:rPr>
          <w:rStyle w:val="refname"/>
          <w:rFonts w:hint="eastAsia"/>
        </w:rPr>
        <w:t>：</w:t>
      </w:r>
      <w:r>
        <w:rPr>
          <w:rStyle w:val="dc-title"/>
        </w:rPr>
        <w:t>将数组的内部指针倒回一位</w:t>
      </w:r>
    </w:p>
    <w:p w:rsidR="00206FC3" w:rsidRDefault="00206FC3" w:rsidP="00206FC3">
      <w:pPr>
        <w:numPr>
          <w:ilvl w:val="0"/>
          <w:numId w:val="16"/>
        </w:numPr>
        <w:ind w:firstLineChars="0"/>
        <w:rPr>
          <w:rStyle w:val="dc-title"/>
        </w:rPr>
      </w:pPr>
      <w:r>
        <w:rPr>
          <w:rStyle w:val="refname"/>
        </w:rPr>
        <w:t>reset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Style w:val="dc-title"/>
        </w:rPr>
        <w:t>将数组的内部指针指向第一个单元</w:t>
      </w:r>
    </w:p>
    <w:p w:rsidR="00206FC3" w:rsidRDefault="00206FC3" w:rsidP="00206FC3">
      <w:pPr>
        <w:numPr>
          <w:ilvl w:val="0"/>
          <w:numId w:val="16"/>
        </w:numPr>
        <w:ind w:firstLineChars="0"/>
      </w:pPr>
      <w:r>
        <w:rPr>
          <w:rStyle w:val="refname"/>
        </w:rPr>
        <w:t>end</w:t>
      </w:r>
      <w:r>
        <w:t>()</w:t>
      </w:r>
      <w:r>
        <w:rPr>
          <w:rFonts w:hint="eastAsia"/>
        </w:rPr>
        <w:t>：</w:t>
      </w:r>
      <w:r>
        <w:rPr>
          <w:rStyle w:val="dc-title"/>
        </w:rPr>
        <w:t>将数组的内部指针指向最后一个单元</w:t>
      </w:r>
    </w:p>
    <w:p w:rsidR="00942CC6" w:rsidRDefault="00532D60" w:rsidP="001E19BC">
      <w:pPr>
        <w:ind w:firstLineChars="0" w:firstLine="0"/>
      </w:pPr>
      <w:r>
        <w:t>例题</w:t>
      </w:r>
      <w:r>
        <w:rPr>
          <w:rFonts w:hint="eastAsia"/>
        </w:rPr>
        <w:t>：</w:t>
      </w:r>
      <w:r>
        <w:t>将数组的元素从后往前取</w:t>
      </w:r>
    </w:p>
    <w:p w:rsidR="00532D60" w:rsidRDefault="00EE2C9A" w:rsidP="00532D60">
      <w:pPr>
        <w:pStyle w:val="ad"/>
      </w:pPr>
      <w:r>
        <w:rPr>
          <w:noProof/>
        </w:rPr>
        <w:pict>
          <v:shape id="_x0000_i1057" type="#_x0000_t75" style="width:381.3pt;height:84.65pt;visibility:visible;mso-wrap-style:square">
            <v:imagedata r:id="rId41" o:title=""/>
          </v:shape>
        </w:pict>
      </w:r>
    </w:p>
    <w:p w:rsidR="00942CC6" w:rsidRDefault="00267720" w:rsidP="00267720">
      <w:pPr>
        <w:pStyle w:val="a9"/>
        <w:ind w:firstLine="562"/>
      </w:pPr>
      <w:r>
        <w:t>脚下留心</w:t>
      </w:r>
      <w:r>
        <w:rPr>
          <w:rFonts w:hint="eastAsia"/>
        </w:rPr>
        <w:t>：如果一个数组连续输出两次，</w:t>
      </w:r>
      <w:r w:rsidR="0035799F">
        <w:rPr>
          <w:rFonts w:hint="eastAsia"/>
        </w:rPr>
        <w:t>必须要将指针复位。</w:t>
      </w:r>
    </w:p>
    <w:p w:rsidR="00942CC6" w:rsidRDefault="00FE0AAB" w:rsidP="00FE0AAB">
      <w:pPr>
        <w:pStyle w:val="2"/>
      </w:pPr>
      <w:proofErr w:type="gramStart"/>
      <w:r>
        <w:rPr>
          <w:rFonts w:hint="eastAsia"/>
        </w:rPr>
        <w:t>each(</w:t>
      </w:r>
      <w:r>
        <w:t>)</w:t>
      </w:r>
      <w:proofErr w:type="gramEnd"/>
    </w:p>
    <w:p w:rsidR="009714C9" w:rsidRDefault="009714C9" w:rsidP="001E19BC">
      <w:pPr>
        <w:ind w:firstLineChars="0" w:firstLine="0"/>
        <w:rPr>
          <w:rStyle w:val="dc-title"/>
        </w:rPr>
      </w:pPr>
      <w:r>
        <w:rPr>
          <w:rStyle w:val="dc-title"/>
          <w:rFonts w:hint="eastAsia"/>
        </w:rPr>
        <w:t>1</w:t>
      </w:r>
      <w:r>
        <w:rPr>
          <w:rStyle w:val="dc-title"/>
          <w:rFonts w:hint="eastAsia"/>
        </w:rPr>
        <w:t>、</w:t>
      </w:r>
      <w:r>
        <w:rPr>
          <w:rStyle w:val="dc-title"/>
        </w:rPr>
        <w:t>返回数组中当前的键／值对并将数组指针向前移动一步</w:t>
      </w:r>
      <w:r>
        <w:rPr>
          <w:rStyle w:val="dc-title"/>
          <w:rFonts w:hint="eastAsia"/>
        </w:rPr>
        <w:t>，如果内部指针穿越</w:t>
      </w:r>
    </w:p>
    <w:p w:rsidR="00942CC6" w:rsidRDefault="009714C9" w:rsidP="001E19BC">
      <w:pPr>
        <w:ind w:firstLineChars="0" w:firstLine="0"/>
        <w:rPr>
          <w:rStyle w:val="dc-title"/>
        </w:rPr>
      </w:pPr>
      <w:r>
        <w:rPr>
          <w:rStyle w:val="dc-title"/>
          <w:rFonts w:hint="eastAsia"/>
        </w:rPr>
        <w:lastRenderedPageBreak/>
        <w:t>了数组的</w:t>
      </w:r>
      <w:r w:rsidR="00576C1C">
        <w:rPr>
          <w:rStyle w:val="dc-title"/>
          <w:rFonts w:hint="eastAsia"/>
        </w:rPr>
        <w:t>末尾返回</w:t>
      </w:r>
      <w:r w:rsidR="00576C1C">
        <w:rPr>
          <w:rStyle w:val="dc-title"/>
          <w:rFonts w:hint="eastAsia"/>
        </w:rPr>
        <w:t>false</w:t>
      </w:r>
      <w:r w:rsidR="00576C1C">
        <w:rPr>
          <w:rStyle w:val="dc-title"/>
          <w:rFonts w:hint="eastAsia"/>
        </w:rPr>
        <w:t>。</w:t>
      </w:r>
    </w:p>
    <w:p w:rsidR="003178D0" w:rsidRDefault="003178D0" w:rsidP="00A87941">
      <w:pPr>
        <w:numPr>
          <w:ilvl w:val="0"/>
          <w:numId w:val="15"/>
        </w:numPr>
        <w:ind w:firstLineChars="0"/>
        <w:rPr>
          <w:rStyle w:val="dc-title"/>
        </w:rPr>
      </w:pPr>
      <w:r>
        <w:rPr>
          <w:rStyle w:val="dc-title"/>
          <w:rFonts w:hint="eastAsia"/>
        </w:rPr>
        <w:t>键值对被返回</w:t>
      </w:r>
      <w:r>
        <w:rPr>
          <w:rStyle w:val="dc-title"/>
          <w:rFonts w:hint="eastAsia"/>
        </w:rPr>
        <w:t>4</w:t>
      </w:r>
      <w:r>
        <w:rPr>
          <w:rStyle w:val="dc-title"/>
          <w:rFonts w:hint="eastAsia"/>
        </w:rPr>
        <w:t>个单元，其中包含索引数组和关联数组，下标是</w:t>
      </w:r>
      <w:r>
        <w:rPr>
          <w:rStyle w:val="dc-title"/>
          <w:rFonts w:hint="eastAsia"/>
        </w:rPr>
        <w:t>key</w:t>
      </w:r>
      <w:r>
        <w:rPr>
          <w:rStyle w:val="dc-title"/>
          <w:rFonts w:hint="eastAsia"/>
        </w:rPr>
        <w:t>和</w:t>
      </w:r>
      <w:r>
        <w:rPr>
          <w:rStyle w:val="dc-title"/>
          <w:rFonts w:hint="eastAsia"/>
        </w:rPr>
        <w:t>0</w:t>
      </w:r>
      <w:r>
        <w:rPr>
          <w:rStyle w:val="dc-title"/>
          <w:rFonts w:hint="eastAsia"/>
        </w:rPr>
        <w:t>的是键，下标是</w:t>
      </w:r>
      <w:r>
        <w:rPr>
          <w:rStyle w:val="dc-title"/>
          <w:rFonts w:hint="eastAsia"/>
        </w:rPr>
        <w:t>1</w:t>
      </w:r>
      <w:r>
        <w:rPr>
          <w:rStyle w:val="dc-title"/>
          <w:rFonts w:hint="eastAsia"/>
        </w:rPr>
        <w:t>和</w:t>
      </w:r>
      <w:r>
        <w:rPr>
          <w:rStyle w:val="dc-title"/>
          <w:rFonts w:hint="eastAsia"/>
        </w:rPr>
        <w:t>value</w:t>
      </w:r>
      <w:r>
        <w:rPr>
          <w:rStyle w:val="dc-title"/>
          <w:rFonts w:hint="eastAsia"/>
        </w:rPr>
        <w:t>的是值。</w:t>
      </w:r>
    </w:p>
    <w:p w:rsidR="00A87941" w:rsidRDefault="00A87941" w:rsidP="00A87941">
      <w:pPr>
        <w:numPr>
          <w:ilvl w:val="0"/>
          <w:numId w:val="15"/>
        </w:numPr>
        <w:ind w:firstLineChars="0"/>
        <w:rPr>
          <w:rStyle w:val="dc-title"/>
        </w:rPr>
      </w:pPr>
      <w:r>
        <w:rPr>
          <w:rStyle w:val="dc-title"/>
        </w:rPr>
        <w:t>each()=key()+current()</w:t>
      </w:r>
      <w:r w:rsidR="0069502D">
        <w:rPr>
          <w:rStyle w:val="dc-title"/>
        </w:rPr>
        <w:t>+next()</w:t>
      </w:r>
    </w:p>
    <w:p w:rsidR="00BB7A9A" w:rsidRDefault="00BB7A9A" w:rsidP="00A87941">
      <w:pPr>
        <w:numPr>
          <w:ilvl w:val="0"/>
          <w:numId w:val="15"/>
        </w:numPr>
        <w:ind w:firstLineChars="0"/>
        <w:rPr>
          <w:rStyle w:val="dc-title"/>
        </w:rPr>
      </w:pPr>
      <w:r>
        <w:rPr>
          <w:rStyle w:val="dc-title"/>
        </w:rPr>
        <w:t>如果第二次再遍历</w:t>
      </w:r>
      <w:r>
        <w:rPr>
          <w:rStyle w:val="dc-title"/>
          <w:rFonts w:hint="eastAsia"/>
        </w:rPr>
        <w:t>，</w:t>
      </w:r>
      <w:r>
        <w:rPr>
          <w:rStyle w:val="dc-title"/>
        </w:rPr>
        <w:t>必须通过</w:t>
      </w:r>
      <w:r>
        <w:rPr>
          <w:rStyle w:val="dc-title"/>
          <w:rFonts w:hint="eastAsia"/>
        </w:rPr>
        <w:t>reset()</w:t>
      </w:r>
      <w:r>
        <w:rPr>
          <w:rStyle w:val="dc-title"/>
          <w:rFonts w:hint="eastAsia"/>
        </w:rPr>
        <w:t>复位指针。</w:t>
      </w:r>
    </w:p>
    <w:p w:rsidR="00A448C1" w:rsidRDefault="00EE2C9A" w:rsidP="0004350F">
      <w:pPr>
        <w:pStyle w:val="ad"/>
        <w:rPr>
          <w:rStyle w:val="dc-title"/>
        </w:rPr>
      </w:pPr>
      <w:r>
        <w:rPr>
          <w:noProof/>
        </w:rPr>
        <w:pict>
          <v:shape id="_x0000_i1058" type="#_x0000_t75" style="width:446.4pt;height:89.85pt;visibility:visible;mso-wrap-style:square">
            <v:imagedata r:id="rId42" o:title=""/>
          </v:shape>
        </w:pict>
      </w:r>
    </w:p>
    <w:p w:rsidR="00A448C1" w:rsidRDefault="006515C5" w:rsidP="001E19BC">
      <w:pPr>
        <w:ind w:firstLineChars="0" w:firstLine="0"/>
        <w:rPr>
          <w:rStyle w:val="dc-title"/>
        </w:rPr>
      </w:pPr>
      <w:r>
        <w:rPr>
          <w:rStyle w:val="dc-title"/>
          <w:rFonts w:hint="eastAsia"/>
        </w:rPr>
        <w:t>例题：通过</w:t>
      </w:r>
      <w:proofErr w:type="spellStart"/>
      <w:r>
        <w:rPr>
          <w:rStyle w:val="dc-title"/>
          <w:rFonts w:hint="eastAsia"/>
        </w:rPr>
        <w:t>while+each</w:t>
      </w:r>
      <w:proofErr w:type="spellEnd"/>
      <w:r>
        <w:rPr>
          <w:rStyle w:val="dc-title"/>
          <w:rFonts w:hint="eastAsia"/>
        </w:rPr>
        <w:t>遍历数组</w:t>
      </w:r>
    </w:p>
    <w:p w:rsidR="006515C5" w:rsidRDefault="00EE2C9A" w:rsidP="00817E97">
      <w:pPr>
        <w:pStyle w:val="ad"/>
        <w:rPr>
          <w:rStyle w:val="dc-title"/>
        </w:rPr>
      </w:pPr>
      <w:r>
        <w:rPr>
          <w:noProof/>
        </w:rPr>
        <w:pict>
          <v:shape id="_x0000_i1059" type="#_x0000_t75" style="width:335.25pt;height:113.45pt;visibility:visible;mso-wrap-style:square">
            <v:imagedata r:id="rId43" o:title=""/>
          </v:shape>
        </w:pict>
      </w:r>
    </w:p>
    <w:p w:rsidR="00A448C1" w:rsidRDefault="00D051AF" w:rsidP="00D051AF">
      <w:pPr>
        <w:pStyle w:val="2"/>
        <w:rPr>
          <w:rStyle w:val="dc-title"/>
        </w:rPr>
      </w:pPr>
      <w:proofErr w:type="gramStart"/>
      <w:r>
        <w:rPr>
          <w:rStyle w:val="dc-title"/>
          <w:rFonts w:hint="eastAsia"/>
        </w:rPr>
        <w:t>list(</w:t>
      </w:r>
      <w:r>
        <w:rPr>
          <w:rStyle w:val="dc-title"/>
        </w:rPr>
        <w:t>)</w:t>
      </w:r>
      <w:proofErr w:type="gramEnd"/>
    </w:p>
    <w:p w:rsidR="00A448C1" w:rsidRDefault="00780195" w:rsidP="001E19BC">
      <w:pPr>
        <w:ind w:firstLineChars="0" w:firstLine="0"/>
        <w:rPr>
          <w:rStyle w:val="dc-title"/>
        </w:rPr>
      </w:pPr>
      <w:r>
        <w:rPr>
          <w:rStyle w:val="dc-title"/>
        </w:rPr>
        <w:t>把</w:t>
      </w:r>
      <w:r w:rsidR="003E66CA">
        <w:rPr>
          <w:rStyle w:val="dc-title"/>
        </w:rPr>
        <w:t>索引</w:t>
      </w:r>
      <w:r>
        <w:rPr>
          <w:rStyle w:val="dc-title"/>
        </w:rPr>
        <w:t>数组中的值赋给一些变量</w:t>
      </w:r>
    </w:p>
    <w:p w:rsidR="00A448C1" w:rsidRDefault="003E66CA" w:rsidP="00E91B18">
      <w:pPr>
        <w:pStyle w:val="a9"/>
        <w:ind w:firstLine="562"/>
        <w:rPr>
          <w:rStyle w:val="dc-title"/>
        </w:rPr>
      </w:pPr>
      <w:r>
        <w:rPr>
          <w:rStyle w:val="dc-title"/>
          <w:rFonts w:hint="eastAsia"/>
        </w:rPr>
        <w:t>注意：</w:t>
      </w:r>
      <w:r w:rsidR="00E91B18">
        <w:rPr>
          <w:rStyle w:val="dc-title"/>
          <w:rFonts w:hint="eastAsia"/>
        </w:rPr>
        <w:t>只能是索引数组，不能是关联数组</w:t>
      </w:r>
    </w:p>
    <w:p w:rsidR="00A448C1" w:rsidRDefault="00EE2C9A" w:rsidP="00173FDC">
      <w:pPr>
        <w:pStyle w:val="ad"/>
        <w:rPr>
          <w:rStyle w:val="dc-title"/>
        </w:rPr>
      </w:pPr>
      <w:r>
        <w:rPr>
          <w:noProof/>
        </w:rPr>
        <w:pict>
          <v:shape id="_x0000_i1060" type="#_x0000_t75" style="width:245.95pt;height:46.1pt;visibility:visible;mso-wrap-style:square">
            <v:imagedata r:id="rId44" o:title=""/>
          </v:shape>
        </w:pict>
      </w:r>
    </w:p>
    <w:p w:rsidR="006D12A6" w:rsidRDefault="00495CF7" w:rsidP="00495CF7">
      <w:pPr>
        <w:pStyle w:val="2"/>
        <w:rPr>
          <w:rStyle w:val="dc-title"/>
        </w:rPr>
      </w:pPr>
      <w:proofErr w:type="gramStart"/>
      <w:r>
        <w:rPr>
          <w:rStyle w:val="dc-title"/>
          <w:rFonts w:hint="eastAsia"/>
        </w:rPr>
        <w:t>each(</w:t>
      </w:r>
      <w:proofErr w:type="gramEnd"/>
      <w:r>
        <w:rPr>
          <w:rStyle w:val="dc-title"/>
        </w:rPr>
        <w:t>)+while()+list()</w:t>
      </w:r>
    </w:p>
    <w:p w:rsidR="00495CF7" w:rsidRPr="00495CF7" w:rsidRDefault="00495CF7" w:rsidP="00495CF7">
      <w:pPr>
        <w:ind w:firstLine="560"/>
      </w:pPr>
    </w:p>
    <w:p w:rsidR="006D12A6" w:rsidRDefault="00EE2C9A" w:rsidP="00495CF7">
      <w:pPr>
        <w:pStyle w:val="ad"/>
        <w:rPr>
          <w:rStyle w:val="dc-title"/>
        </w:rPr>
      </w:pPr>
      <w:r>
        <w:rPr>
          <w:noProof/>
        </w:rPr>
        <w:lastRenderedPageBreak/>
        <w:pict>
          <v:shape id="_x0000_i1061" type="#_x0000_t75" style="width:317.4pt;height:58.75pt;visibility:visible;mso-wrap-style:square">
            <v:imagedata r:id="rId45" o:title=""/>
          </v:shape>
        </w:pict>
      </w:r>
    </w:p>
    <w:p w:rsidR="006D12A6" w:rsidRDefault="003D49D7" w:rsidP="003D49D7">
      <w:pPr>
        <w:pStyle w:val="2"/>
        <w:rPr>
          <w:rStyle w:val="dc-title"/>
        </w:rPr>
      </w:pPr>
      <w:r>
        <w:rPr>
          <w:rStyle w:val="dc-title"/>
          <w:rFonts w:hint="eastAsia"/>
        </w:rPr>
        <w:t>数组在复制指针的时候指针的处理</w:t>
      </w:r>
    </w:p>
    <w:p w:rsidR="003D49D7" w:rsidRDefault="004B5983" w:rsidP="001E19BC">
      <w:pPr>
        <w:ind w:firstLineChars="0" w:firstLine="0"/>
        <w:rPr>
          <w:rStyle w:val="dc-title"/>
        </w:rPr>
      </w:pPr>
      <w:r>
        <w:rPr>
          <w:rStyle w:val="dc-title"/>
        </w:rPr>
        <w:t>在</w:t>
      </w:r>
      <w:r w:rsidR="00B3665F">
        <w:rPr>
          <w:rStyle w:val="dc-title"/>
          <w:rFonts w:hint="eastAsia"/>
        </w:rPr>
        <w:t>数组复制的时候，如果指针合法，</w:t>
      </w:r>
      <w:r>
        <w:rPr>
          <w:rStyle w:val="dc-title"/>
        </w:rPr>
        <w:t>指针</w:t>
      </w:r>
      <w:r w:rsidR="00712681">
        <w:rPr>
          <w:rStyle w:val="dc-title"/>
        </w:rPr>
        <w:t>是</w:t>
      </w:r>
      <w:r>
        <w:rPr>
          <w:rStyle w:val="dc-title"/>
        </w:rPr>
        <w:t>一起复制的</w:t>
      </w:r>
      <w:r>
        <w:rPr>
          <w:rStyle w:val="dc-title"/>
          <w:rFonts w:hint="eastAsia"/>
        </w:rPr>
        <w:t>。</w:t>
      </w:r>
    </w:p>
    <w:p w:rsidR="002732AC" w:rsidRDefault="00EE2C9A" w:rsidP="004B5983">
      <w:pPr>
        <w:pStyle w:val="ad"/>
        <w:rPr>
          <w:rStyle w:val="dc-title"/>
        </w:rPr>
      </w:pPr>
      <w:r>
        <w:rPr>
          <w:noProof/>
          <w:shd w:val="clear" w:color="auto" w:fill="auto"/>
        </w:rPr>
        <w:pict>
          <v:shape id="_x0000_i1062" type="#_x0000_t75" style="width:247.1pt;height:77.2pt;visibility:visible;mso-wrap-style:square">
            <v:imagedata r:id="rId46" o:title=""/>
          </v:shape>
        </w:pict>
      </w:r>
    </w:p>
    <w:p w:rsidR="002732AC" w:rsidRDefault="00905C3A" w:rsidP="001E19BC">
      <w:pPr>
        <w:ind w:firstLineChars="0" w:firstLine="0"/>
        <w:rPr>
          <w:rStyle w:val="dc-title"/>
        </w:rPr>
      </w:pPr>
      <w:r>
        <w:rPr>
          <w:rStyle w:val="dc-title"/>
        </w:rPr>
        <w:t>如果指针不合法</w:t>
      </w:r>
      <w:r>
        <w:rPr>
          <w:rStyle w:val="dc-title"/>
          <w:rFonts w:hint="eastAsia"/>
        </w:rPr>
        <w:t>，</w:t>
      </w:r>
      <w:r w:rsidR="00481995">
        <w:rPr>
          <w:rStyle w:val="dc-title"/>
          <w:rFonts w:hint="eastAsia"/>
        </w:rPr>
        <w:t>新数组</w:t>
      </w:r>
      <w:r>
        <w:rPr>
          <w:rStyle w:val="dc-title"/>
        </w:rPr>
        <w:t>指针会被重新初始化</w:t>
      </w:r>
      <w:r>
        <w:rPr>
          <w:rStyle w:val="dc-title"/>
          <w:rFonts w:hint="eastAsia"/>
        </w:rPr>
        <w:t>。</w:t>
      </w:r>
      <w:r w:rsidR="00481995" w:rsidRPr="009429C0">
        <w:rPr>
          <w:rStyle w:val="dc-title"/>
          <w:rFonts w:hint="eastAsia"/>
          <w:b/>
          <w:color w:val="FF0000"/>
        </w:rPr>
        <w:t>新数组</w:t>
      </w:r>
      <w:r w:rsidR="00300676" w:rsidRPr="009429C0">
        <w:rPr>
          <w:rStyle w:val="dc-title"/>
          <w:rFonts w:hint="eastAsia"/>
          <w:b/>
          <w:color w:val="FF0000"/>
        </w:rPr>
        <w:t>就</w:t>
      </w:r>
      <w:r w:rsidR="00481995" w:rsidRPr="009429C0">
        <w:rPr>
          <w:rStyle w:val="dc-title"/>
          <w:rFonts w:hint="eastAsia"/>
          <w:b/>
          <w:color w:val="FF0000"/>
        </w:rPr>
        <w:t>是先使用的数组。</w:t>
      </w:r>
    </w:p>
    <w:p w:rsidR="002732AC" w:rsidRPr="00921E74" w:rsidRDefault="00EE2C9A" w:rsidP="00921E74">
      <w:pPr>
        <w:pStyle w:val="ad"/>
        <w:rPr>
          <w:rStyle w:val="dc-title"/>
        </w:rPr>
      </w:pPr>
      <w:r>
        <w:rPr>
          <w:noProof/>
        </w:rPr>
        <w:pict>
          <v:shape id="_x0000_i1063" type="#_x0000_t75" style="width:380.15pt;height:89.85pt;visibility:visible;mso-wrap-style:square">
            <v:imagedata r:id="rId47" o:title=""/>
          </v:shape>
        </w:pict>
      </w:r>
    </w:p>
    <w:p w:rsidR="002732AC" w:rsidRDefault="00C74FFA" w:rsidP="00C74FFA">
      <w:pPr>
        <w:pStyle w:val="2"/>
        <w:rPr>
          <w:rStyle w:val="dc-title"/>
        </w:rPr>
      </w:pPr>
      <w:r>
        <w:rPr>
          <w:rStyle w:val="dc-title"/>
          <w:rFonts w:hint="eastAsia"/>
        </w:rPr>
        <w:t>COW(</w:t>
      </w:r>
      <w:r>
        <w:rPr>
          <w:rStyle w:val="dc-title"/>
          <w:rFonts w:hint="eastAsia"/>
        </w:rPr>
        <w:t>写时复制</w:t>
      </w:r>
      <w:r>
        <w:rPr>
          <w:rStyle w:val="dc-title"/>
        </w:rPr>
        <w:t>)</w:t>
      </w:r>
    </w:p>
    <w:p w:rsidR="002732AC" w:rsidRDefault="00EB7687" w:rsidP="001E19BC">
      <w:pPr>
        <w:ind w:firstLineChars="0" w:firstLine="0"/>
        <w:rPr>
          <w:rStyle w:val="dc-title"/>
        </w:rPr>
      </w:pPr>
      <w:r>
        <w:rPr>
          <w:rStyle w:val="dc-title"/>
        </w:rPr>
        <w:t>COW</w:t>
      </w:r>
      <w:r>
        <w:rPr>
          <w:rStyle w:val="dc-title"/>
        </w:rPr>
        <w:t>就是</w:t>
      </w:r>
      <w:r>
        <w:rPr>
          <w:rStyle w:val="dc-title"/>
          <w:rFonts w:hint="eastAsia"/>
        </w:rPr>
        <w:t>copy on write,</w:t>
      </w:r>
      <w:r>
        <w:rPr>
          <w:rStyle w:val="dc-title"/>
          <w:rFonts w:hint="eastAsia"/>
        </w:rPr>
        <w:t>在值传递的情况下，数据在赋值时候，内部存在一个优化，叫写时复制。</w:t>
      </w:r>
    </w:p>
    <w:p w:rsidR="002732AC" w:rsidRDefault="00A30DB3" w:rsidP="001E19BC">
      <w:pPr>
        <w:ind w:firstLineChars="0" w:firstLine="0"/>
        <w:rPr>
          <w:rStyle w:val="dc-title"/>
        </w:rPr>
      </w:pPr>
      <w:r>
        <w:rPr>
          <w:rStyle w:val="dc-title"/>
        </w:rPr>
        <w:t>在值传递的赋值时</w:t>
      </w:r>
      <w:r>
        <w:rPr>
          <w:rStyle w:val="dc-title"/>
          <w:rFonts w:hint="eastAsia"/>
        </w:rPr>
        <w:t>，</w:t>
      </w:r>
      <w:r>
        <w:rPr>
          <w:rStyle w:val="dc-title"/>
        </w:rPr>
        <w:t>真实的数据空间不是立即复制的</w:t>
      </w:r>
      <w:r>
        <w:rPr>
          <w:rStyle w:val="dc-title"/>
          <w:rFonts w:hint="eastAsia"/>
        </w:rPr>
        <w:t>，</w:t>
      </w:r>
      <w:r>
        <w:rPr>
          <w:rStyle w:val="dc-title"/>
        </w:rPr>
        <w:t>而是在其中一个变量执行写操作的时候才会重新分配内存空间</w:t>
      </w:r>
      <w:r>
        <w:rPr>
          <w:rStyle w:val="dc-title"/>
          <w:rFonts w:hint="eastAsia"/>
        </w:rPr>
        <w:t>。</w:t>
      </w:r>
    </w:p>
    <w:p w:rsidR="002732AC" w:rsidRDefault="00EE2C9A" w:rsidP="00AC3D66">
      <w:pPr>
        <w:pStyle w:val="ad"/>
        <w:rPr>
          <w:rStyle w:val="dc-title"/>
        </w:rPr>
      </w:pPr>
      <w:r>
        <w:rPr>
          <w:noProof/>
        </w:rPr>
        <w:pict>
          <v:shape id="_x0000_i1064" type="#_x0000_t75" style="width:339.25pt;height:104.25pt;visibility:visible;mso-wrap-style:square">
            <v:imagedata r:id="rId48" o:title=""/>
          </v:shape>
        </w:pict>
      </w:r>
    </w:p>
    <w:p w:rsidR="002732AC" w:rsidRDefault="0045141B" w:rsidP="0045141B">
      <w:pPr>
        <w:pStyle w:val="2"/>
        <w:rPr>
          <w:rStyle w:val="dc-title"/>
        </w:rPr>
      </w:pPr>
      <w:r>
        <w:rPr>
          <w:rStyle w:val="dc-title"/>
          <w:rFonts w:hint="eastAsia"/>
        </w:rPr>
        <w:lastRenderedPageBreak/>
        <w:t>思考题</w:t>
      </w:r>
    </w:p>
    <w:p w:rsidR="000834F9" w:rsidRDefault="0045141B" w:rsidP="0045141B">
      <w:pPr>
        <w:numPr>
          <w:ilvl w:val="0"/>
          <w:numId w:val="17"/>
        </w:numPr>
        <w:ind w:firstLineChars="0"/>
        <w:rPr>
          <w:rStyle w:val="dc-title"/>
        </w:rPr>
      </w:pPr>
      <w:r>
        <w:rPr>
          <w:rStyle w:val="dc-title"/>
          <w:rFonts w:hint="eastAsia"/>
        </w:rPr>
        <w:t>阅读如下代码，输出什么？</w:t>
      </w:r>
    </w:p>
    <w:p w:rsidR="00630CF2" w:rsidRPr="00630CF2" w:rsidRDefault="00630CF2" w:rsidP="00630CF2">
      <w:pPr>
        <w:pStyle w:val="ad"/>
        <w:rPr>
          <w:rStyle w:val="dc-title"/>
        </w:rPr>
      </w:pPr>
      <w:r w:rsidRPr="00630CF2">
        <w:rPr>
          <w:rStyle w:val="dc-title"/>
        </w:rPr>
        <w:t>$</w:t>
      </w:r>
      <w:proofErr w:type="spellStart"/>
      <w:r w:rsidRPr="00630CF2">
        <w:rPr>
          <w:rStyle w:val="dc-title"/>
        </w:rPr>
        <w:t>stu</w:t>
      </w:r>
      <w:proofErr w:type="spellEnd"/>
      <w:r w:rsidRPr="00630CF2">
        <w:rPr>
          <w:rStyle w:val="dc-title"/>
        </w:rPr>
        <w:t>=</w:t>
      </w:r>
      <w:proofErr w:type="gramStart"/>
      <w:r w:rsidRPr="00630CF2">
        <w:rPr>
          <w:rStyle w:val="dc-title"/>
        </w:rPr>
        <w:t>array(</w:t>
      </w:r>
      <w:proofErr w:type="gramEnd"/>
      <w:r w:rsidRPr="00630CF2">
        <w:rPr>
          <w:rStyle w:val="dc-title"/>
        </w:rPr>
        <w:t>'tom','berry','</w:t>
      </w:r>
      <w:proofErr w:type="spellStart"/>
      <w:r w:rsidRPr="00630CF2">
        <w:rPr>
          <w:rStyle w:val="dc-title"/>
        </w:rPr>
        <w:t>ketty</w:t>
      </w:r>
      <w:proofErr w:type="spellEnd"/>
      <w:r w:rsidRPr="00630CF2">
        <w:rPr>
          <w:rStyle w:val="dc-title"/>
        </w:rPr>
        <w:t>','rose');</w:t>
      </w:r>
    </w:p>
    <w:p w:rsidR="00630CF2" w:rsidRPr="00630CF2" w:rsidRDefault="00630CF2" w:rsidP="00630CF2">
      <w:pPr>
        <w:pStyle w:val="ad"/>
        <w:rPr>
          <w:rStyle w:val="dc-title"/>
        </w:rPr>
      </w:pPr>
      <w:proofErr w:type="spellStart"/>
      <w:proofErr w:type="gramStart"/>
      <w:r w:rsidRPr="00630CF2">
        <w:rPr>
          <w:rStyle w:val="dc-title"/>
        </w:rPr>
        <w:t>foreach</w:t>
      </w:r>
      <w:proofErr w:type="spellEnd"/>
      <w:r w:rsidRPr="00630CF2">
        <w:rPr>
          <w:rStyle w:val="dc-title"/>
        </w:rPr>
        <w:t>(</w:t>
      </w:r>
      <w:proofErr w:type="gramEnd"/>
      <w:r w:rsidRPr="00630CF2">
        <w:rPr>
          <w:rStyle w:val="dc-title"/>
        </w:rPr>
        <w:t>$</w:t>
      </w:r>
      <w:proofErr w:type="spellStart"/>
      <w:r w:rsidRPr="00630CF2">
        <w:rPr>
          <w:rStyle w:val="dc-title"/>
        </w:rPr>
        <w:t>stu</w:t>
      </w:r>
      <w:proofErr w:type="spellEnd"/>
      <w:r w:rsidRPr="00630CF2">
        <w:rPr>
          <w:rStyle w:val="dc-title"/>
        </w:rPr>
        <w:t xml:space="preserve"> as $key=&gt;$</w:t>
      </w:r>
      <w:proofErr w:type="spellStart"/>
      <w:r w:rsidRPr="00630CF2">
        <w:rPr>
          <w:rStyle w:val="dc-title"/>
        </w:rPr>
        <w:t>val</w:t>
      </w:r>
      <w:proofErr w:type="spellEnd"/>
      <w:r w:rsidRPr="00630CF2">
        <w:rPr>
          <w:rStyle w:val="dc-title"/>
        </w:rPr>
        <w:t>) {</w:t>
      </w:r>
    </w:p>
    <w:p w:rsidR="00630CF2" w:rsidRPr="00630CF2" w:rsidRDefault="00630CF2" w:rsidP="00630CF2">
      <w:pPr>
        <w:pStyle w:val="ad"/>
        <w:rPr>
          <w:rStyle w:val="dc-title"/>
        </w:rPr>
      </w:pPr>
      <w:r w:rsidRPr="00630CF2">
        <w:rPr>
          <w:rStyle w:val="dc-title"/>
        </w:rPr>
        <w:t>}</w:t>
      </w:r>
    </w:p>
    <w:p w:rsidR="0045141B" w:rsidRDefault="00630CF2" w:rsidP="00630CF2">
      <w:pPr>
        <w:pStyle w:val="ad"/>
        <w:rPr>
          <w:rStyle w:val="dc-title"/>
        </w:rPr>
      </w:pPr>
      <w:proofErr w:type="spellStart"/>
      <w:r w:rsidRPr="00630CF2">
        <w:rPr>
          <w:rStyle w:val="dc-title"/>
        </w:rPr>
        <w:t>var_</w:t>
      </w:r>
      <w:proofErr w:type="gramStart"/>
      <w:r w:rsidRPr="00630CF2">
        <w:rPr>
          <w:rStyle w:val="dc-title"/>
        </w:rPr>
        <w:t>dump</w:t>
      </w:r>
      <w:proofErr w:type="spellEnd"/>
      <w:r w:rsidRPr="00630CF2">
        <w:rPr>
          <w:rStyle w:val="dc-title"/>
        </w:rPr>
        <w:t>(</w:t>
      </w:r>
      <w:proofErr w:type="gramEnd"/>
      <w:r w:rsidRPr="00630CF2">
        <w:rPr>
          <w:rStyle w:val="dc-title"/>
        </w:rPr>
        <w:t>current($</w:t>
      </w:r>
      <w:proofErr w:type="spellStart"/>
      <w:r w:rsidRPr="00630CF2">
        <w:rPr>
          <w:rStyle w:val="dc-title"/>
        </w:rPr>
        <w:t>stu</w:t>
      </w:r>
      <w:proofErr w:type="spellEnd"/>
      <w:r w:rsidRPr="00630CF2">
        <w:rPr>
          <w:rStyle w:val="dc-title"/>
        </w:rPr>
        <w:t>));</w:t>
      </w:r>
      <w:r w:rsidRPr="00630CF2">
        <w:rPr>
          <w:rStyle w:val="dc-title"/>
        </w:rPr>
        <w:tab/>
      </w:r>
      <w:r w:rsidRPr="00C10E5B">
        <w:rPr>
          <w:rStyle w:val="dc-title"/>
          <w:color w:val="FF0000"/>
        </w:rPr>
        <w:t>//bool(false)</w:t>
      </w:r>
    </w:p>
    <w:p w:rsidR="00AE19ED" w:rsidRDefault="00AE19ED" w:rsidP="00AE19ED">
      <w:pPr>
        <w:numPr>
          <w:ilvl w:val="0"/>
          <w:numId w:val="17"/>
        </w:numPr>
        <w:ind w:firstLineChars="0"/>
        <w:rPr>
          <w:rStyle w:val="dc-title"/>
        </w:rPr>
      </w:pPr>
      <w:r>
        <w:rPr>
          <w:rStyle w:val="dc-title"/>
          <w:rFonts w:hint="eastAsia"/>
        </w:rPr>
        <w:t>阅读如下代码，输出什么？</w:t>
      </w:r>
    </w:p>
    <w:p w:rsidR="002A6642" w:rsidRPr="002A6642" w:rsidRDefault="002A6642" w:rsidP="002A6642">
      <w:pPr>
        <w:pStyle w:val="ad"/>
        <w:rPr>
          <w:rStyle w:val="dc-title"/>
        </w:rPr>
      </w:pPr>
      <w:r w:rsidRPr="002A6642">
        <w:rPr>
          <w:rStyle w:val="dc-title"/>
        </w:rPr>
        <w:t>$</w:t>
      </w:r>
      <w:proofErr w:type="spellStart"/>
      <w:r w:rsidRPr="002A6642">
        <w:rPr>
          <w:rStyle w:val="dc-title"/>
        </w:rPr>
        <w:t>stu</w:t>
      </w:r>
      <w:proofErr w:type="spellEnd"/>
      <w:r w:rsidRPr="002A6642">
        <w:rPr>
          <w:rStyle w:val="dc-title"/>
        </w:rPr>
        <w:t>=</w:t>
      </w:r>
      <w:proofErr w:type="gramStart"/>
      <w:r w:rsidRPr="002A6642">
        <w:rPr>
          <w:rStyle w:val="dc-title"/>
        </w:rPr>
        <w:t>array(</w:t>
      </w:r>
      <w:proofErr w:type="gramEnd"/>
      <w:r w:rsidRPr="002A6642">
        <w:rPr>
          <w:rStyle w:val="dc-title"/>
        </w:rPr>
        <w:t>'tom','berry','</w:t>
      </w:r>
      <w:proofErr w:type="spellStart"/>
      <w:r w:rsidRPr="002A6642">
        <w:rPr>
          <w:rStyle w:val="dc-title"/>
        </w:rPr>
        <w:t>ketty</w:t>
      </w:r>
      <w:proofErr w:type="spellEnd"/>
      <w:r w:rsidRPr="002A6642">
        <w:rPr>
          <w:rStyle w:val="dc-title"/>
        </w:rPr>
        <w:t>','rose');</w:t>
      </w:r>
    </w:p>
    <w:p w:rsidR="002A6642" w:rsidRPr="002A6642" w:rsidRDefault="002A6642" w:rsidP="002A6642">
      <w:pPr>
        <w:pStyle w:val="ad"/>
        <w:rPr>
          <w:rStyle w:val="dc-title"/>
        </w:rPr>
      </w:pPr>
      <w:proofErr w:type="spellStart"/>
      <w:proofErr w:type="gramStart"/>
      <w:r w:rsidRPr="002A6642">
        <w:rPr>
          <w:rStyle w:val="dc-title"/>
        </w:rPr>
        <w:t>foreach</w:t>
      </w:r>
      <w:proofErr w:type="spellEnd"/>
      <w:r w:rsidRPr="002A6642">
        <w:rPr>
          <w:rStyle w:val="dc-title"/>
        </w:rPr>
        <w:t>(</w:t>
      </w:r>
      <w:proofErr w:type="gramEnd"/>
      <w:r w:rsidRPr="002A6642">
        <w:rPr>
          <w:rStyle w:val="dc-title"/>
        </w:rPr>
        <w:t>$</w:t>
      </w:r>
      <w:proofErr w:type="spellStart"/>
      <w:r w:rsidRPr="002A6642">
        <w:rPr>
          <w:rStyle w:val="dc-title"/>
        </w:rPr>
        <w:t>stu</w:t>
      </w:r>
      <w:proofErr w:type="spellEnd"/>
      <w:r w:rsidRPr="002A6642">
        <w:rPr>
          <w:rStyle w:val="dc-title"/>
        </w:rPr>
        <w:t xml:space="preserve"> as $key=&gt;$</w:t>
      </w:r>
      <w:proofErr w:type="spellStart"/>
      <w:r w:rsidRPr="002A6642">
        <w:rPr>
          <w:rStyle w:val="dc-title"/>
        </w:rPr>
        <w:t>val</w:t>
      </w:r>
      <w:proofErr w:type="spellEnd"/>
      <w:r w:rsidRPr="002A6642">
        <w:rPr>
          <w:rStyle w:val="dc-title"/>
        </w:rPr>
        <w:t>) {</w:t>
      </w:r>
    </w:p>
    <w:p w:rsidR="002A6642" w:rsidRPr="002A6642" w:rsidRDefault="002A6642" w:rsidP="002A6642">
      <w:pPr>
        <w:pStyle w:val="ad"/>
        <w:rPr>
          <w:rStyle w:val="dc-title"/>
        </w:rPr>
      </w:pPr>
      <w:r w:rsidRPr="002A6642">
        <w:rPr>
          <w:rStyle w:val="dc-title"/>
          <w:rFonts w:hint="eastAsia"/>
        </w:rPr>
        <w:tab/>
        <w:t>$</w:t>
      </w:r>
      <w:proofErr w:type="spellStart"/>
      <w:r w:rsidRPr="002A6642">
        <w:rPr>
          <w:rStyle w:val="dc-title"/>
          <w:rFonts w:hint="eastAsia"/>
        </w:rPr>
        <w:t>stu</w:t>
      </w:r>
      <w:proofErr w:type="spellEnd"/>
      <w:r w:rsidRPr="002A6642">
        <w:rPr>
          <w:rStyle w:val="dc-title"/>
          <w:rFonts w:hint="eastAsia"/>
        </w:rPr>
        <w:t>[4]='</w:t>
      </w:r>
      <w:r w:rsidRPr="002A6642">
        <w:rPr>
          <w:rStyle w:val="dc-title"/>
          <w:rFonts w:hint="eastAsia"/>
        </w:rPr>
        <w:t>李白</w:t>
      </w:r>
      <w:r w:rsidRPr="002A6642">
        <w:rPr>
          <w:rStyle w:val="dc-title"/>
          <w:rFonts w:hint="eastAsia"/>
        </w:rPr>
        <w:t>';</w:t>
      </w:r>
    </w:p>
    <w:p w:rsidR="002A6642" w:rsidRPr="002A6642" w:rsidRDefault="002A6642" w:rsidP="002A6642">
      <w:pPr>
        <w:pStyle w:val="ad"/>
        <w:rPr>
          <w:rStyle w:val="dc-title"/>
        </w:rPr>
      </w:pPr>
      <w:r w:rsidRPr="002A6642">
        <w:rPr>
          <w:rStyle w:val="dc-title"/>
        </w:rPr>
        <w:t>}</w:t>
      </w:r>
    </w:p>
    <w:p w:rsidR="00AE19ED" w:rsidRPr="00C10E5B" w:rsidRDefault="002A6642" w:rsidP="002A6642">
      <w:pPr>
        <w:pStyle w:val="ad"/>
        <w:rPr>
          <w:rStyle w:val="dc-title"/>
          <w:color w:val="FF0000"/>
        </w:rPr>
      </w:pPr>
      <w:proofErr w:type="spellStart"/>
      <w:r w:rsidRPr="002A6642">
        <w:rPr>
          <w:rStyle w:val="dc-title"/>
        </w:rPr>
        <w:t>var_</w:t>
      </w:r>
      <w:proofErr w:type="gramStart"/>
      <w:r w:rsidRPr="002A6642">
        <w:rPr>
          <w:rStyle w:val="dc-title"/>
        </w:rPr>
        <w:t>dump</w:t>
      </w:r>
      <w:proofErr w:type="spellEnd"/>
      <w:r w:rsidRPr="002A6642">
        <w:rPr>
          <w:rStyle w:val="dc-title"/>
        </w:rPr>
        <w:t>(</w:t>
      </w:r>
      <w:proofErr w:type="gramEnd"/>
      <w:r w:rsidRPr="002A6642">
        <w:rPr>
          <w:rStyle w:val="dc-title"/>
        </w:rPr>
        <w:t>current($</w:t>
      </w:r>
      <w:proofErr w:type="spellStart"/>
      <w:r w:rsidRPr="002A6642">
        <w:rPr>
          <w:rStyle w:val="dc-title"/>
        </w:rPr>
        <w:t>stu</w:t>
      </w:r>
      <w:proofErr w:type="spellEnd"/>
      <w:r w:rsidRPr="002A6642">
        <w:rPr>
          <w:rStyle w:val="dc-title"/>
        </w:rPr>
        <w:t>));</w:t>
      </w:r>
      <w:r w:rsidRPr="002A6642">
        <w:rPr>
          <w:rStyle w:val="dc-title"/>
        </w:rPr>
        <w:tab/>
      </w:r>
      <w:r w:rsidRPr="00C10E5B">
        <w:rPr>
          <w:rStyle w:val="dc-title"/>
          <w:color w:val="FF0000"/>
        </w:rPr>
        <w:t>//string(5) "berry"</w:t>
      </w:r>
    </w:p>
    <w:p w:rsidR="002A6642" w:rsidRDefault="002A6642" w:rsidP="002A6642">
      <w:pPr>
        <w:pStyle w:val="ad"/>
        <w:rPr>
          <w:rStyle w:val="dc-title"/>
        </w:rPr>
      </w:pPr>
      <w:r>
        <w:rPr>
          <w:rStyle w:val="dc-title"/>
        </w:rPr>
        <w:t>说明</w:t>
      </w:r>
      <w:r>
        <w:rPr>
          <w:rStyle w:val="dc-title"/>
          <w:rFonts w:hint="eastAsia"/>
        </w:rPr>
        <w:t>：</w:t>
      </w:r>
      <w:proofErr w:type="spellStart"/>
      <w:r>
        <w:rPr>
          <w:rStyle w:val="dc-title"/>
          <w:rFonts w:hint="eastAsia"/>
        </w:rPr>
        <w:t>foreach</w:t>
      </w:r>
      <w:proofErr w:type="spellEnd"/>
      <w:r>
        <w:rPr>
          <w:rStyle w:val="dc-title"/>
          <w:rFonts w:hint="eastAsia"/>
        </w:rPr>
        <w:t>在第一循环时候，指针下移，指针指向</w:t>
      </w:r>
      <w:r>
        <w:rPr>
          <w:rStyle w:val="dc-title"/>
          <w:rFonts w:hint="eastAsia"/>
        </w:rPr>
        <w:t>berry,</w:t>
      </w:r>
      <w:r>
        <w:rPr>
          <w:rStyle w:val="dc-title"/>
          <w:rFonts w:hint="eastAsia"/>
        </w:rPr>
        <w:t>然后执行写操作，此时分配内存，由于指针合法，所有连同指针一起复制。所以输出</w:t>
      </w:r>
      <w:r>
        <w:rPr>
          <w:rStyle w:val="dc-title"/>
          <w:rFonts w:hint="eastAsia"/>
        </w:rPr>
        <w:t>berry.</w:t>
      </w:r>
    </w:p>
    <w:p w:rsidR="0045141B" w:rsidRDefault="0087735B" w:rsidP="005E7A8A">
      <w:pPr>
        <w:numPr>
          <w:ilvl w:val="0"/>
          <w:numId w:val="17"/>
        </w:numPr>
        <w:ind w:firstLineChars="0"/>
        <w:rPr>
          <w:rStyle w:val="dc-title"/>
        </w:rPr>
      </w:pPr>
      <w:r>
        <w:rPr>
          <w:rStyle w:val="dc-title"/>
          <w:rFonts w:hint="eastAsia"/>
        </w:rPr>
        <w:t>阅读如下代码，输出什么？</w:t>
      </w:r>
    </w:p>
    <w:p w:rsidR="0087735B" w:rsidRPr="0087735B" w:rsidRDefault="0087735B" w:rsidP="0087735B">
      <w:pPr>
        <w:pStyle w:val="ad"/>
        <w:rPr>
          <w:rStyle w:val="dc-title"/>
        </w:rPr>
      </w:pPr>
      <w:r w:rsidRPr="0087735B">
        <w:rPr>
          <w:rStyle w:val="dc-title"/>
        </w:rPr>
        <w:t>$</w:t>
      </w:r>
      <w:proofErr w:type="spellStart"/>
      <w:r w:rsidRPr="0087735B">
        <w:rPr>
          <w:rStyle w:val="dc-title"/>
        </w:rPr>
        <w:t>stu</w:t>
      </w:r>
      <w:proofErr w:type="spellEnd"/>
      <w:r w:rsidRPr="0087735B">
        <w:rPr>
          <w:rStyle w:val="dc-title"/>
        </w:rPr>
        <w:t>=</w:t>
      </w:r>
      <w:proofErr w:type="gramStart"/>
      <w:r w:rsidRPr="0087735B">
        <w:rPr>
          <w:rStyle w:val="dc-title"/>
        </w:rPr>
        <w:t>array(</w:t>
      </w:r>
      <w:proofErr w:type="gramEnd"/>
      <w:r w:rsidRPr="0087735B">
        <w:rPr>
          <w:rStyle w:val="dc-title"/>
        </w:rPr>
        <w:t>'tom','berry','</w:t>
      </w:r>
      <w:proofErr w:type="spellStart"/>
      <w:r w:rsidRPr="0087735B">
        <w:rPr>
          <w:rStyle w:val="dc-title"/>
        </w:rPr>
        <w:t>ketty</w:t>
      </w:r>
      <w:proofErr w:type="spellEnd"/>
      <w:r w:rsidRPr="0087735B">
        <w:rPr>
          <w:rStyle w:val="dc-title"/>
        </w:rPr>
        <w:t>','rose');</w:t>
      </w:r>
    </w:p>
    <w:p w:rsidR="0087735B" w:rsidRPr="0087735B" w:rsidRDefault="0087735B" w:rsidP="0087735B">
      <w:pPr>
        <w:pStyle w:val="ad"/>
        <w:rPr>
          <w:rStyle w:val="dc-title"/>
        </w:rPr>
      </w:pPr>
      <w:proofErr w:type="spellStart"/>
      <w:proofErr w:type="gramStart"/>
      <w:r w:rsidRPr="0087735B">
        <w:rPr>
          <w:rStyle w:val="dc-title"/>
        </w:rPr>
        <w:t>foreach</w:t>
      </w:r>
      <w:proofErr w:type="spellEnd"/>
      <w:r w:rsidRPr="0087735B">
        <w:rPr>
          <w:rStyle w:val="dc-title"/>
        </w:rPr>
        <w:t>(</w:t>
      </w:r>
      <w:proofErr w:type="gramEnd"/>
      <w:r w:rsidRPr="0087735B">
        <w:rPr>
          <w:rStyle w:val="dc-title"/>
        </w:rPr>
        <w:t>$</w:t>
      </w:r>
      <w:proofErr w:type="spellStart"/>
      <w:r w:rsidRPr="0087735B">
        <w:rPr>
          <w:rStyle w:val="dc-title"/>
        </w:rPr>
        <w:t>stu</w:t>
      </w:r>
      <w:proofErr w:type="spellEnd"/>
      <w:r w:rsidRPr="0087735B">
        <w:rPr>
          <w:rStyle w:val="dc-title"/>
        </w:rPr>
        <w:t xml:space="preserve"> as $key=&gt;$</w:t>
      </w:r>
      <w:proofErr w:type="spellStart"/>
      <w:r w:rsidRPr="0087735B">
        <w:rPr>
          <w:rStyle w:val="dc-title"/>
        </w:rPr>
        <w:t>val</w:t>
      </w:r>
      <w:proofErr w:type="spellEnd"/>
      <w:r w:rsidRPr="0087735B">
        <w:rPr>
          <w:rStyle w:val="dc-title"/>
        </w:rPr>
        <w:t>) {</w:t>
      </w:r>
    </w:p>
    <w:p w:rsidR="0087735B" w:rsidRPr="0087735B" w:rsidRDefault="0087735B" w:rsidP="0087735B">
      <w:pPr>
        <w:pStyle w:val="ad"/>
        <w:rPr>
          <w:rStyle w:val="dc-title"/>
        </w:rPr>
      </w:pPr>
      <w:r w:rsidRPr="0087735B">
        <w:rPr>
          <w:rStyle w:val="dc-title"/>
        </w:rPr>
        <w:tab/>
        <w:t>if($key==2)</w:t>
      </w:r>
      <w:bookmarkStart w:id="0" w:name="_GoBack"/>
      <w:bookmarkEnd w:id="0"/>
    </w:p>
    <w:p w:rsidR="0087735B" w:rsidRPr="0087735B" w:rsidRDefault="0087735B" w:rsidP="0087735B">
      <w:pPr>
        <w:pStyle w:val="ad"/>
        <w:rPr>
          <w:rStyle w:val="dc-title"/>
        </w:rPr>
      </w:pPr>
      <w:r w:rsidRPr="0087735B">
        <w:rPr>
          <w:rStyle w:val="dc-title"/>
          <w:rFonts w:hint="eastAsia"/>
        </w:rPr>
        <w:tab/>
      </w:r>
      <w:r w:rsidRPr="0087735B">
        <w:rPr>
          <w:rStyle w:val="dc-title"/>
          <w:rFonts w:hint="eastAsia"/>
        </w:rPr>
        <w:tab/>
        <w:t>$</w:t>
      </w:r>
      <w:proofErr w:type="spellStart"/>
      <w:r w:rsidRPr="0087735B">
        <w:rPr>
          <w:rStyle w:val="dc-title"/>
          <w:rFonts w:hint="eastAsia"/>
        </w:rPr>
        <w:t>stu</w:t>
      </w:r>
      <w:proofErr w:type="spellEnd"/>
      <w:r w:rsidRPr="0087735B">
        <w:rPr>
          <w:rStyle w:val="dc-title"/>
          <w:rFonts w:hint="eastAsia"/>
        </w:rPr>
        <w:t>[4]='</w:t>
      </w:r>
      <w:r w:rsidRPr="0087735B">
        <w:rPr>
          <w:rStyle w:val="dc-title"/>
          <w:rFonts w:hint="eastAsia"/>
        </w:rPr>
        <w:t>李白</w:t>
      </w:r>
      <w:r w:rsidRPr="0087735B">
        <w:rPr>
          <w:rStyle w:val="dc-title"/>
          <w:rFonts w:hint="eastAsia"/>
        </w:rPr>
        <w:t>';</w:t>
      </w:r>
    </w:p>
    <w:p w:rsidR="0087735B" w:rsidRPr="0087735B" w:rsidRDefault="0087735B" w:rsidP="0087735B">
      <w:pPr>
        <w:pStyle w:val="ad"/>
        <w:rPr>
          <w:rStyle w:val="dc-title"/>
        </w:rPr>
      </w:pPr>
      <w:r w:rsidRPr="0087735B">
        <w:rPr>
          <w:rStyle w:val="dc-title"/>
        </w:rPr>
        <w:t>}</w:t>
      </w:r>
    </w:p>
    <w:p w:rsidR="000834F9" w:rsidRDefault="0087735B" w:rsidP="0087735B">
      <w:pPr>
        <w:pStyle w:val="ad"/>
        <w:rPr>
          <w:rStyle w:val="dc-title"/>
        </w:rPr>
      </w:pPr>
      <w:proofErr w:type="spellStart"/>
      <w:r w:rsidRPr="0087735B">
        <w:rPr>
          <w:rStyle w:val="dc-title"/>
        </w:rPr>
        <w:t>var_</w:t>
      </w:r>
      <w:proofErr w:type="gramStart"/>
      <w:r w:rsidRPr="0087735B">
        <w:rPr>
          <w:rStyle w:val="dc-title"/>
        </w:rPr>
        <w:t>dump</w:t>
      </w:r>
      <w:proofErr w:type="spellEnd"/>
      <w:r w:rsidRPr="0087735B">
        <w:rPr>
          <w:rStyle w:val="dc-title"/>
        </w:rPr>
        <w:t>(</w:t>
      </w:r>
      <w:proofErr w:type="gramEnd"/>
      <w:r w:rsidRPr="0087735B">
        <w:rPr>
          <w:rStyle w:val="dc-title"/>
        </w:rPr>
        <w:t>current($</w:t>
      </w:r>
      <w:proofErr w:type="spellStart"/>
      <w:r w:rsidRPr="0087735B">
        <w:rPr>
          <w:rStyle w:val="dc-title"/>
        </w:rPr>
        <w:t>stu</w:t>
      </w:r>
      <w:proofErr w:type="spellEnd"/>
      <w:r w:rsidRPr="0087735B">
        <w:rPr>
          <w:rStyle w:val="dc-title"/>
        </w:rPr>
        <w:t>));</w:t>
      </w:r>
      <w:r w:rsidRPr="0087735B">
        <w:rPr>
          <w:rStyle w:val="dc-title"/>
        </w:rPr>
        <w:tab/>
      </w:r>
      <w:r w:rsidRPr="0087735B">
        <w:rPr>
          <w:rStyle w:val="dc-title"/>
          <w:color w:val="FF0000"/>
        </w:rPr>
        <w:t>//string(4) "rose"</w:t>
      </w:r>
    </w:p>
    <w:p w:rsidR="0087735B" w:rsidRDefault="0087735B" w:rsidP="0087735B">
      <w:pPr>
        <w:numPr>
          <w:ilvl w:val="0"/>
          <w:numId w:val="17"/>
        </w:numPr>
        <w:ind w:firstLineChars="0"/>
        <w:rPr>
          <w:rStyle w:val="dc-title"/>
        </w:rPr>
      </w:pPr>
      <w:r>
        <w:rPr>
          <w:rStyle w:val="dc-title"/>
          <w:rFonts w:hint="eastAsia"/>
        </w:rPr>
        <w:t>阅读如下代码，输出什么？</w:t>
      </w:r>
    </w:p>
    <w:p w:rsidR="0060285B" w:rsidRPr="0060285B" w:rsidRDefault="0060285B" w:rsidP="0060285B">
      <w:pPr>
        <w:pStyle w:val="ad"/>
        <w:rPr>
          <w:rStyle w:val="dc-title"/>
        </w:rPr>
      </w:pPr>
      <w:r w:rsidRPr="0060285B">
        <w:rPr>
          <w:rStyle w:val="dc-title"/>
        </w:rPr>
        <w:t>$</w:t>
      </w:r>
      <w:proofErr w:type="spellStart"/>
      <w:r w:rsidRPr="0060285B">
        <w:rPr>
          <w:rStyle w:val="dc-title"/>
        </w:rPr>
        <w:t>stu</w:t>
      </w:r>
      <w:proofErr w:type="spellEnd"/>
      <w:r w:rsidRPr="0060285B">
        <w:rPr>
          <w:rStyle w:val="dc-title"/>
        </w:rPr>
        <w:t>=</w:t>
      </w:r>
      <w:proofErr w:type="gramStart"/>
      <w:r w:rsidRPr="0060285B">
        <w:rPr>
          <w:rStyle w:val="dc-title"/>
        </w:rPr>
        <w:t>array(</w:t>
      </w:r>
      <w:proofErr w:type="gramEnd"/>
      <w:r w:rsidRPr="0060285B">
        <w:rPr>
          <w:rStyle w:val="dc-title"/>
        </w:rPr>
        <w:t>'tom','berry','</w:t>
      </w:r>
      <w:proofErr w:type="spellStart"/>
      <w:r w:rsidRPr="0060285B">
        <w:rPr>
          <w:rStyle w:val="dc-title"/>
        </w:rPr>
        <w:t>ketty</w:t>
      </w:r>
      <w:proofErr w:type="spellEnd"/>
      <w:r w:rsidRPr="0060285B">
        <w:rPr>
          <w:rStyle w:val="dc-title"/>
        </w:rPr>
        <w:t>','rose');</w:t>
      </w:r>
    </w:p>
    <w:p w:rsidR="0060285B" w:rsidRPr="0060285B" w:rsidRDefault="0060285B" w:rsidP="0060285B">
      <w:pPr>
        <w:pStyle w:val="ad"/>
        <w:rPr>
          <w:rStyle w:val="dc-title"/>
        </w:rPr>
      </w:pPr>
      <w:proofErr w:type="spellStart"/>
      <w:proofErr w:type="gramStart"/>
      <w:r w:rsidRPr="0060285B">
        <w:rPr>
          <w:rStyle w:val="dc-title"/>
        </w:rPr>
        <w:t>foreach</w:t>
      </w:r>
      <w:proofErr w:type="spellEnd"/>
      <w:r w:rsidRPr="0060285B">
        <w:rPr>
          <w:rStyle w:val="dc-title"/>
        </w:rPr>
        <w:t>(</w:t>
      </w:r>
      <w:proofErr w:type="gramEnd"/>
      <w:r w:rsidRPr="0060285B">
        <w:rPr>
          <w:rStyle w:val="dc-title"/>
        </w:rPr>
        <w:t>$</w:t>
      </w:r>
      <w:proofErr w:type="spellStart"/>
      <w:r w:rsidRPr="0060285B">
        <w:rPr>
          <w:rStyle w:val="dc-title"/>
        </w:rPr>
        <w:t>stu</w:t>
      </w:r>
      <w:proofErr w:type="spellEnd"/>
      <w:r w:rsidRPr="0060285B">
        <w:rPr>
          <w:rStyle w:val="dc-title"/>
        </w:rPr>
        <w:t xml:space="preserve"> as $key=&gt;$</w:t>
      </w:r>
      <w:proofErr w:type="spellStart"/>
      <w:r w:rsidRPr="0060285B">
        <w:rPr>
          <w:rStyle w:val="dc-title"/>
        </w:rPr>
        <w:t>val</w:t>
      </w:r>
      <w:proofErr w:type="spellEnd"/>
      <w:r w:rsidRPr="0060285B">
        <w:rPr>
          <w:rStyle w:val="dc-title"/>
        </w:rPr>
        <w:t>) {</w:t>
      </w:r>
    </w:p>
    <w:p w:rsidR="0060285B" w:rsidRPr="0060285B" w:rsidRDefault="0060285B" w:rsidP="0060285B">
      <w:pPr>
        <w:pStyle w:val="ad"/>
        <w:rPr>
          <w:rStyle w:val="dc-title"/>
        </w:rPr>
      </w:pPr>
      <w:r w:rsidRPr="0060285B">
        <w:rPr>
          <w:rStyle w:val="dc-title"/>
        </w:rPr>
        <w:tab/>
      </w:r>
      <w:proofErr w:type="gramStart"/>
      <w:r w:rsidRPr="0060285B">
        <w:rPr>
          <w:rStyle w:val="dc-title"/>
        </w:rPr>
        <w:t>if(</w:t>
      </w:r>
      <w:proofErr w:type="gramEnd"/>
      <w:r w:rsidRPr="0060285B">
        <w:rPr>
          <w:rStyle w:val="dc-title"/>
        </w:rPr>
        <w:t>$key==3)</w:t>
      </w:r>
    </w:p>
    <w:p w:rsidR="0060285B" w:rsidRPr="0060285B" w:rsidRDefault="0060285B" w:rsidP="0060285B">
      <w:pPr>
        <w:pStyle w:val="ad"/>
        <w:rPr>
          <w:rStyle w:val="dc-title"/>
        </w:rPr>
      </w:pPr>
      <w:r w:rsidRPr="0060285B">
        <w:rPr>
          <w:rStyle w:val="dc-title"/>
          <w:rFonts w:hint="eastAsia"/>
        </w:rPr>
        <w:tab/>
      </w:r>
      <w:r w:rsidRPr="0060285B">
        <w:rPr>
          <w:rStyle w:val="dc-title"/>
          <w:rFonts w:hint="eastAsia"/>
        </w:rPr>
        <w:tab/>
        <w:t>$</w:t>
      </w:r>
      <w:proofErr w:type="spellStart"/>
      <w:r w:rsidRPr="0060285B">
        <w:rPr>
          <w:rStyle w:val="dc-title"/>
          <w:rFonts w:hint="eastAsia"/>
        </w:rPr>
        <w:t>stu</w:t>
      </w:r>
      <w:proofErr w:type="spellEnd"/>
      <w:r w:rsidRPr="0060285B">
        <w:rPr>
          <w:rStyle w:val="dc-title"/>
          <w:rFonts w:hint="eastAsia"/>
        </w:rPr>
        <w:t>[4]='</w:t>
      </w:r>
      <w:r w:rsidRPr="0060285B">
        <w:rPr>
          <w:rStyle w:val="dc-title"/>
          <w:rFonts w:hint="eastAsia"/>
        </w:rPr>
        <w:t>李白</w:t>
      </w:r>
      <w:r w:rsidRPr="0060285B">
        <w:rPr>
          <w:rStyle w:val="dc-title"/>
          <w:rFonts w:hint="eastAsia"/>
        </w:rPr>
        <w:t>';</w:t>
      </w:r>
    </w:p>
    <w:p w:rsidR="0060285B" w:rsidRPr="0060285B" w:rsidRDefault="0060285B" w:rsidP="0060285B">
      <w:pPr>
        <w:pStyle w:val="ad"/>
        <w:rPr>
          <w:rStyle w:val="dc-title"/>
        </w:rPr>
      </w:pPr>
      <w:r w:rsidRPr="0060285B">
        <w:rPr>
          <w:rStyle w:val="dc-title"/>
        </w:rPr>
        <w:t>}</w:t>
      </w:r>
    </w:p>
    <w:p w:rsidR="000834F9" w:rsidRPr="0087735B" w:rsidRDefault="0060285B" w:rsidP="0060285B">
      <w:pPr>
        <w:pStyle w:val="ad"/>
        <w:rPr>
          <w:rStyle w:val="dc-title"/>
        </w:rPr>
      </w:pPr>
      <w:proofErr w:type="spellStart"/>
      <w:r w:rsidRPr="0060285B">
        <w:rPr>
          <w:rStyle w:val="dc-title"/>
        </w:rPr>
        <w:t>var_</w:t>
      </w:r>
      <w:proofErr w:type="gramStart"/>
      <w:r w:rsidRPr="0060285B">
        <w:rPr>
          <w:rStyle w:val="dc-title"/>
        </w:rPr>
        <w:t>dump</w:t>
      </w:r>
      <w:proofErr w:type="spellEnd"/>
      <w:r w:rsidRPr="0060285B">
        <w:rPr>
          <w:rStyle w:val="dc-title"/>
        </w:rPr>
        <w:t>(</w:t>
      </w:r>
      <w:proofErr w:type="gramEnd"/>
      <w:r w:rsidRPr="0060285B">
        <w:rPr>
          <w:rStyle w:val="dc-title"/>
        </w:rPr>
        <w:t>current($</w:t>
      </w:r>
      <w:proofErr w:type="spellStart"/>
      <w:r w:rsidRPr="0060285B">
        <w:rPr>
          <w:rStyle w:val="dc-title"/>
        </w:rPr>
        <w:t>stu</w:t>
      </w:r>
      <w:proofErr w:type="spellEnd"/>
      <w:r w:rsidRPr="0060285B">
        <w:rPr>
          <w:rStyle w:val="dc-title"/>
        </w:rPr>
        <w:t>));</w:t>
      </w:r>
      <w:r w:rsidRPr="0060285B">
        <w:rPr>
          <w:rStyle w:val="dc-title"/>
        </w:rPr>
        <w:tab/>
      </w:r>
      <w:r w:rsidRPr="008C6F21">
        <w:rPr>
          <w:rStyle w:val="dc-title"/>
          <w:color w:val="FF0000"/>
        </w:rPr>
        <w:t>//string(3) "tom"</w:t>
      </w:r>
    </w:p>
    <w:p w:rsidR="000E392B" w:rsidRDefault="000E392B" w:rsidP="000E392B">
      <w:pPr>
        <w:numPr>
          <w:ilvl w:val="0"/>
          <w:numId w:val="17"/>
        </w:numPr>
        <w:ind w:firstLineChars="0"/>
        <w:rPr>
          <w:rStyle w:val="dc-title"/>
        </w:rPr>
      </w:pPr>
      <w:r>
        <w:rPr>
          <w:rStyle w:val="dc-title"/>
          <w:rFonts w:hint="eastAsia"/>
        </w:rPr>
        <w:t>阅读如下代码，输出什么？</w:t>
      </w:r>
    </w:p>
    <w:p w:rsidR="000E392B" w:rsidRPr="000E392B" w:rsidRDefault="000E392B" w:rsidP="000E392B">
      <w:pPr>
        <w:pStyle w:val="ad"/>
        <w:rPr>
          <w:rStyle w:val="dc-title"/>
        </w:rPr>
      </w:pPr>
      <w:r w:rsidRPr="000E392B">
        <w:rPr>
          <w:rStyle w:val="dc-title"/>
        </w:rPr>
        <w:t>$</w:t>
      </w:r>
      <w:proofErr w:type="spellStart"/>
      <w:r w:rsidRPr="000E392B">
        <w:rPr>
          <w:rStyle w:val="dc-title"/>
        </w:rPr>
        <w:t>stu</w:t>
      </w:r>
      <w:proofErr w:type="spellEnd"/>
      <w:r w:rsidRPr="000E392B">
        <w:rPr>
          <w:rStyle w:val="dc-title"/>
        </w:rPr>
        <w:t>=</w:t>
      </w:r>
      <w:proofErr w:type="gramStart"/>
      <w:r w:rsidRPr="000E392B">
        <w:rPr>
          <w:rStyle w:val="dc-title"/>
        </w:rPr>
        <w:t>array(</w:t>
      </w:r>
      <w:proofErr w:type="gramEnd"/>
      <w:r w:rsidRPr="000E392B">
        <w:rPr>
          <w:rStyle w:val="dc-title"/>
        </w:rPr>
        <w:t>'tom','berry','</w:t>
      </w:r>
      <w:proofErr w:type="spellStart"/>
      <w:r w:rsidRPr="000E392B">
        <w:rPr>
          <w:rStyle w:val="dc-title"/>
        </w:rPr>
        <w:t>ketty</w:t>
      </w:r>
      <w:proofErr w:type="spellEnd"/>
      <w:r w:rsidRPr="000E392B">
        <w:rPr>
          <w:rStyle w:val="dc-title"/>
        </w:rPr>
        <w:t>','rose');</w:t>
      </w:r>
    </w:p>
    <w:p w:rsidR="000E392B" w:rsidRPr="000E392B" w:rsidRDefault="000E392B" w:rsidP="000E392B">
      <w:pPr>
        <w:pStyle w:val="ad"/>
        <w:rPr>
          <w:rStyle w:val="dc-title"/>
        </w:rPr>
      </w:pPr>
      <w:proofErr w:type="spellStart"/>
      <w:proofErr w:type="gramStart"/>
      <w:r w:rsidRPr="000E392B">
        <w:rPr>
          <w:rStyle w:val="dc-title"/>
        </w:rPr>
        <w:t>foreach</w:t>
      </w:r>
      <w:proofErr w:type="spellEnd"/>
      <w:r w:rsidRPr="000E392B">
        <w:rPr>
          <w:rStyle w:val="dc-title"/>
        </w:rPr>
        <w:t>(</w:t>
      </w:r>
      <w:proofErr w:type="gramEnd"/>
      <w:r w:rsidRPr="000E392B">
        <w:rPr>
          <w:rStyle w:val="dc-title"/>
        </w:rPr>
        <w:t>$</w:t>
      </w:r>
      <w:proofErr w:type="spellStart"/>
      <w:r w:rsidRPr="000E392B">
        <w:rPr>
          <w:rStyle w:val="dc-title"/>
        </w:rPr>
        <w:t>stu</w:t>
      </w:r>
      <w:proofErr w:type="spellEnd"/>
      <w:r w:rsidRPr="000E392B">
        <w:rPr>
          <w:rStyle w:val="dc-title"/>
        </w:rPr>
        <w:t xml:space="preserve"> as $key=&gt;$</w:t>
      </w:r>
      <w:proofErr w:type="spellStart"/>
      <w:r w:rsidRPr="000E392B">
        <w:rPr>
          <w:rStyle w:val="dc-title"/>
        </w:rPr>
        <w:t>val</w:t>
      </w:r>
      <w:proofErr w:type="spellEnd"/>
      <w:r w:rsidRPr="000E392B">
        <w:rPr>
          <w:rStyle w:val="dc-title"/>
        </w:rPr>
        <w:t>) {</w:t>
      </w:r>
    </w:p>
    <w:p w:rsidR="000E392B" w:rsidRPr="000E392B" w:rsidRDefault="000E392B" w:rsidP="000E392B">
      <w:pPr>
        <w:pStyle w:val="ad"/>
        <w:rPr>
          <w:rStyle w:val="dc-title"/>
        </w:rPr>
      </w:pPr>
      <w:r w:rsidRPr="000E392B">
        <w:rPr>
          <w:rStyle w:val="dc-title"/>
        </w:rPr>
        <w:tab/>
      </w:r>
      <w:proofErr w:type="gramStart"/>
      <w:r w:rsidRPr="000E392B">
        <w:rPr>
          <w:rStyle w:val="dc-title"/>
        </w:rPr>
        <w:t>if(</w:t>
      </w:r>
      <w:proofErr w:type="gramEnd"/>
      <w:r w:rsidRPr="000E392B">
        <w:rPr>
          <w:rStyle w:val="dc-title"/>
        </w:rPr>
        <w:t>$key==4)</w:t>
      </w:r>
    </w:p>
    <w:p w:rsidR="000E392B" w:rsidRPr="000E392B" w:rsidRDefault="000E392B" w:rsidP="000E392B">
      <w:pPr>
        <w:pStyle w:val="ad"/>
        <w:rPr>
          <w:rStyle w:val="dc-title"/>
        </w:rPr>
      </w:pPr>
      <w:r w:rsidRPr="000E392B">
        <w:rPr>
          <w:rStyle w:val="dc-title"/>
          <w:rFonts w:hint="eastAsia"/>
        </w:rPr>
        <w:tab/>
      </w:r>
      <w:r w:rsidRPr="000E392B">
        <w:rPr>
          <w:rStyle w:val="dc-title"/>
          <w:rFonts w:hint="eastAsia"/>
        </w:rPr>
        <w:tab/>
        <w:t>$</w:t>
      </w:r>
      <w:proofErr w:type="spellStart"/>
      <w:r w:rsidRPr="000E392B">
        <w:rPr>
          <w:rStyle w:val="dc-title"/>
          <w:rFonts w:hint="eastAsia"/>
        </w:rPr>
        <w:t>stu</w:t>
      </w:r>
      <w:proofErr w:type="spellEnd"/>
      <w:r w:rsidRPr="000E392B">
        <w:rPr>
          <w:rStyle w:val="dc-title"/>
          <w:rFonts w:hint="eastAsia"/>
        </w:rPr>
        <w:t>[4]='</w:t>
      </w:r>
      <w:r w:rsidRPr="000E392B">
        <w:rPr>
          <w:rStyle w:val="dc-title"/>
          <w:rFonts w:hint="eastAsia"/>
        </w:rPr>
        <w:t>李白</w:t>
      </w:r>
      <w:r w:rsidRPr="000E392B">
        <w:rPr>
          <w:rStyle w:val="dc-title"/>
          <w:rFonts w:hint="eastAsia"/>
        </w:rPr>
        <w:t>';</w:t>
      </w:r>
    </w:p>
    <w:p w:rsidR="000E392B" w:rsidRPr="000E392B" w:rsidRDefault="000E392B" w:rsidP="000E392B">
      <w:pPr>
        <w:pStyle w:val="ad"/>
        <w:rPr>
          <w:rStyle w:val="dc-title"/>
        </w:rPr>
      </w:pPr>
      <w:r w:rsidRPr="000E392B">
        <w:rPr>
          <w:rStyle w:val="dc-title"/>
        </w:rPr>
        <w:t>}</w:t>
      </w:r>
    </w:p>
    <w:p w:rsidR="003D49D7" w:rsidRPr="008C6F21" w:rsidRDefault="000E392B" w:rsidP="000E392B">
      <w:pPr>
        <w:pStyle w:val="ad"/>
        <w:rPr>
          <w:rStyle w:val="dc-title"/>
          <w:color w:val="FF0000"/>
        </w:rPr>
      </w:pPr>
      <w:proofErr w:type="spellStart"/>
      <w:r w:rsidRPr="000E392B">
        <w:rPr>
          <w:rStyle w:val="dc-title"/>
        </w:rPr>
        <w:t>var_</w:t>
      </w:r>
      <w:proofErr w:type="gramStart"/>
      <w:r w:rsidRPr="000E392B">
        <w:rPr>
          <w:rStyle w:val="dc-title"/>
        </w:rPr>
        <w:t>dump</w:t>
      </w:r>
      <w:proofErr w:type="spellEnd"/>
      <w:r w:rsidRPr="000E392B">
        <w:rPr>
          <w:rStyle w:val="dc-title"/>
        </w:rPr>
        <w:t>(</w:t>
      </w:r>
      <w:proofErr w:type="gramEnd"/>
      <w:r w:rsidRPr="000E392B">
        <w:rPr>
          <w:rStyle w:val="dc-title"/>
        </w:rPr>
        <w:t>current($</w:t>
      </w:r>
      <w:proofErr w:type="spellStart"/>
      <w:r w:rsidRPr="000E392B">
        <w:rPr>
          <w:rStyle w:val="dc-title"/>
        </w:rPr>
        <w:t>stu</w:t>
      </w:r>
      <w:proofErr w:type="spellEnd"/>
      <w:r w:rsidRPr="000E392B">
        <w:rPr>
          <w:rStyle w:val="dc-title"/>
        </w:rPr>
        <w:t>));</w:t>
      </w:r>
      <w:r w:rsidRPr="000E392B">
        <w:rPr>
          <w:rStyle w:val="dc-title"/>
        </w:rPr>
        <w:tab/>
      </w:r>
      <w:r w:rsidRPr="008C6F21">
        <w:rPr>
          <w:rStyle w:val="dc-title"/>
          <w:color w:val="FF0000"/>
        </w:rPr>
        <w:t>//bool(false)</w:t>
      </w:r>
    </w:p>
    <w:p w:rsidR="003D49D7" w:rsidRDefault="00D024E7" w:rsidP="00D024E7">
      <w:pPr>
        <w:pStyle w:val="2"/>
        <w:rPr>
          <w:rStyle w:val="dc-title"/>
        </w:rPr>
      </w:pPr>
      <w:r>
        <w:rPr>
          <w:rStyle w:val="dc-title"/>
          <w:rFonts w:hint="eastAsia"/>
        </w:rPr>
        <w:lastRenderedPageBreak/>
        <w:t>作业</w:t>
      </w:r>
    </w:p>
    <w:p w:rsidR="003D49D7" w:rsidRDefault="00D024E7" w:rsidP="001E19BC">
      <w:pPr>
        <w:ind w:firstLineChars="0" w:firstLine="0"/>
        <w:rPr>
          <w:rStyle w:val="dc-title"/>
        </w:rPr>
      </w:pPr>
      <w:r>
        <w:rPr>
          <w:rStyle w:val="dc-title"/>
          <w:rFonts w:hint="eastAsia"/>
        </w:rPr>
        <w:t>1</w:t>
      </w:r>
      <w:r>
        <w:rPr>
          <w:rStyle w:val="dc-title"/>
          <w:rFonts w:hint="eastAsia"/>
        </w:rPr>
        <w:t>、打印</w:t>
      </w:r>
      <w:r w:rsidR="00091435">
        <w:rPr>
          <w:rStyle w:val="dc-title"/>
          <w:rFonts w:hint="eastAsia"/>
        </w:rPr>
        <w:t>10</w:t>
      </w:r>
      <w:r w:rsidR="00091435">
        <w:rPr>
          <w:rStyle w:val="dc-title"/>
          <w:rFonts w:hint="eastAsia"/>
        </w:rPr>
        <w:t>行</w:t>
      </w:r>
      <w:r>
        <w:rPr>
          <w:rStyle w:val="dc-title"/>
          <w:rFonts w:hint="eastAsia"/>
        </w:rPr>
        <w:t>杨辉三角</w:t>
      </w:r>
    </w:p>
    <w:p w:rsidR="003D49D7" w:rsidRDefault="00091435" w:rsidP="00091435">
      <w:pPr>
        <w:pStyle w:val="ad"/>
        <w:rPr>
          <w:rStyle w:val="dc-title"/>
        </w:rPr>
      </w:pPr>
      <w:r>
        <w:rPr>
          <w:rStyle w:val="dc-title"/>
          <w:rFonts w:hint="eastAsia"/>
        </w:rPr>
        <w:t>1</w:t>
      </w:r>
    </w:p>
    <w:p w:rsidR="00091435" w:rsidRDefault="00091435" w:rsidP="00091435">
      <w:pPr>
        <w:pStyle w:val="ad"/>
        <w:rPr>
          <w:rStyle w:val="dc-title"/>
        </w:rPr>
      </w:pPr>
      <w:r>
        <w:rPr>
          <w:rStyle w:val="dc-title"/>
        </w:rPr>
        <w:t>1</w:t>
      </w:r>
      <w:r>
        <w:rPr>
          <w:rStyle w:val="dc-title"/>
        </w:rPr>
        <w:tab/>
        <w:t>1</w:t>
      </w:r>
    </w:p>
    <w:p w:rsidR="00091435" w:rsidRDefault="00091435" w:rsidP="00091435">
      <w:pPr>
        <w:pStyle w:val="ad"/>
        <w:rPr>
          <w:rStyle w:val="dc-title"/>
        </w:rPr>
      </w:pPr>
      <w:r>
        <w:rPr>
          <w:rStyle w:val="dc-title"/>
          <w:rFonts w:hint="eastAsia"/>
        </w:rPr>
        <w:t>1</w:t>
      </w:r>
      <w:r>
        <w:rPr>
          <w:rStyle w:val="dc-title"/>
          <w:rFonts w:hint="eastAsia"/>
        </w:rPr>
        <w:tab/>
        <w:t>2</w:t>
      </w:r>
      <w:r>
        <w:rPr>
          <w:rStyle w:val="dc-title"/>
          <w:rFonts w:hint="eastAsia"/>
        </w:rPr>
        <w:tab/>
        <w:t>1</w:t>
      </w:r>
    </w:p>
    <w:p w:rsidR="00091435" w:rsidRDefault="00091435" w:rsidP="00091435">
      <w:pPr>
        <w:pStyle w:val="ad"/>
        <w:rPr>
          <w:rStyle w:val="dc-title"/>
        </w:rPr>
      </w:pPr>
      <w:r>
        <w:rPr>
          <w:rStyle w:val="dc-title"/>
        </w:rPr>
        <w:t>1</w:t>
      </w:r>
      <w:r>
        <w:rPr>
          <w:rStyle w:val="dc-title"/>
        </w:rPr>
        <w:tab/>
        <w:t>3</w:t>
      </w:r>
      <w:r>
        <w:rPr>
          <w:rStyle w:val="dc-title"/>
        </w:rPr>
        <w:tab/>
        <w:t>3</w:t>
      </w:r>
      <w:r>
        <w:rPr>
          <w:rStyle w:val="dc-title"/>
        </w:rPr>
        <w:tab/>
        <w:t>1</w:t>
      </w:r>
    </w:p>
    <w:p w:rsidR="00091435" w:rsidRDefault="00091435" w:rsidP="00091435">
      <w:pPr>
        <w:pStyle w:val="ad"/>
        <w:rPr>
          <w:rStyle w:val="dc-title"/>
        </w:rPr>
      </w:pPr>
      <w:r>
        <w:rPr>
          <w:rStyle w:val="dc-title"/>
        </w:rPr>
        <w:t>1</w:t>
      </w:r>
      <w:r>
        <w:rPr>
          <w:rStyle w:val="dc-title"/>
        </w:rPr>
        <w:tab/>
        <w:t>4</w:t>
      </w:r>
      <w:r>
        <w:rPr>
          <w:rStyle w:val="dc-title"/>
        </w:rPr>
        <w:tab/>
        <w:t>6</w:t>
      </w:r>
      <w:r>
        <w:rPr>
          <w:rStyle w:val="dc-title"/>
        </w:rPr>
        <w:tab/>
        <w:t>4</w:t>
      </w:r>
      <w:r>
        <w:rPr>
          <w:rStyle w:val="dc-title"/>
        </w:rPr>
        <w:tab/>
        <w:t>1</w:t>
      </w:r>
    </w:p>
    <w:p w:rsidR="00091435" w:rsidRDefault="00091435" w:rsidP="00091435">
      <w:pPr>
        <w:pStyle w:val="ad"/>
        <w:rPr>
          <w:rStyle w:val="dc-title"/>
        </w:rPr>
      </w:pPr>
      <w:r>
        <w:rPr>
          <w:rStyle w:val="dc-title"/>
        </w:rPr>
        <w:t>1</w:t>
      </w:r>
      <w:r>
        <w:rPr>
          <w:rStyle w:val="dc-title"/>
        </w:rPr>
        <w:tab/>
        <w:t>5</w:t>
      </w:r>
      <w:r>
        <w:rPr>
          <w:rStyle w:val="dc-title"/>
        </w:rPr>
        <w:tab/>
        <w:t>10</w:t>
      </w:r>
      <w:r>
        <w:rPr>
          <w:rStyle w:val="dc-title"/>
        </w:rPr>
        <w:tab/>
        <w:t>10</w:t>
      </w:r>
      <w:r>
        <w:rPr>
          <w:rStyle w:val="dc-title"/>
        </w:rPr>
        <w:tab/>
        <w:t>5</w:t>
      </w:r>
      <w:r>
        <w:rPr>
          <w:rStyle w:val="dc-title"/>
        </w:rPr>
        <w:tab/>
        <w:t>1</w:t>
      </w:r>
    </w:p>
    <w:p w:rsidR="00A448C1" w:rsidRPr="00D17E11" w:rsidRDefault="00861E69" w:rsidP="001E19BC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、打印等腰的</w:t>
      </w:r>
      <w:r>
        <w:rPr>
          <w:rStyle w:val="dc-title"/>
          <w:rFonts w:hint="eastAsia"/>
        </w:rPr>
        <w:t>杨辉三角</w:t>
      </w:r>
    </w:p>
    <w:sectPr w:rsidR="00A448C1" w:rsidRPr="00D17E11">
      <w:headerReference w:type="even" r:id="rId49"/>
      <w:headerReference w:type="default" r:id="rId50"/>
      <w:footerReference w:type="even" r:id="rId51"/>
      <w:footerReference w:type="default" r:id="rId52"/>
      <w:headerReference w:type="first" r:id="rId53"/>
      <w:footerReference w:type="first" r:id="rId54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E5B" w:rsidRDefault="00BD3E5B">
      <w:pPr>
        <w:ind w:firstLine="560"/>
      </w:pPr>
      <w:r>
        <w:separator/>
      </w:r>
    </w:p>
  </w:endnote>
  <w:endnote w:type="continuationSeparator" w:id="0">
    <w:p w:rsidR="00BD3E5B" w:rsidRDefault="00BD3E5B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ngLiU">
    <w:altName w:val="Arial Unicode MS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BD3E5B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3A2230">
                  <w:rPr>
                    <w:noProof/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proofErr w:type="gramStart"/>
    <w:r w:rsidR="00763FB2" w:rsidRPr="00763FB2">
      <w:rPr>
        <w:rFonts w:hint="eastAsia"/>
        <w:sz w:val="21"/>
        <w:szCs w:val="21"/>
      </w:rPr>
      <w:t>传智</w:t>
    </w:r>
    <w:proofErr w:type="gramEnd"/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BD3E5B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086492">
                  <w:rPr>
                    <w:noProof/>
                    <w:sz w:val="18"/>
                  </w:rPr>
                  <w:t>17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proofErr w:type="gramStart"/>
    <w:r w:rsidR="00763FB2" w:rsidRPr="00763FB2">
      <w:rPr>
        <w:rFonts w:hint="eastAsia"/>
        <w:sz w:val="21"/>
        <w:szCs w:val="21"/>
      </w:rPr>
      <w:t>传智</w:t>
    </w:r>
    <w:proofErr w:type="gramEnd"/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E5B" w:rsidRDefault="00BD3E5B">
      <w:pPr>
        <w:ind w:firstLine="560"/>
      </w:pPr>
      <w:r>
        <w:separator/>
      </w:r>
    </w:p>
  </w:footnote>
  <w:footnote w:type="continuationSeparator" w:id="0">
    <w:p w:rsidR="00BD3E5B" w:rsidRDefault="00BD3E5B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B73F79">
    <w:pPr>
      <w:ind w:firstLineChars="0" w:firstLine="0"/>
    </w:pPr>
    <w:proofErr w:type="gramStart"/>
    <w:r>
      <w:rPr>
        <w:rFonts w:ascii="微软雅黑" w:hAnsi="微软雅黑" w:cs="微软雅黑" w:hint="eastAsia"/>
        <w:sz w:val="21"/>
      </w:rPr>
      <w:t>传智播客</w:t>
    </w:r>
    <w:proofErr w:type="gramEnd"/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proofErr w:type="gramStart"/>
    <w:r>
      <w:rPr>
        <w:rFonts w:ascii="微软雅黑" w:hAnsi="微软雅黑" w:cs="微软雅黑" w:hint="eastAsia"/>
        <w:sz w:val="21"/>
      </w:rPr>
      <w:t>传智播客</w:t>
    </w:r>
    <w:proofErr w:type="gramEnd"/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117C6A2F"/>
    <w:multiLevelType w:val="hybridMultilevel"/>
    <w:tmpl w:val="F66C0E08"/>
    <w:lvl w:ilvl="0" w:tplc="01741F0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F765EC"/>
    <w:multiLevelType w:val="hybridMultilevel"/>
    <w:tmpl w:val="1F2AF47E"/>
    <w:lvl w:ilvl="0" w:tplc="3104F3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DD27B0"/>
    <w:multiLevelType w:val="hybridMultilevel"/>
    <w:tmpl w:val="6B806DD0"/>
    <w:lvl w:ilvl="0" w:tplc="1FAA38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A2050D"/>
    <w:multiLevelType w:val="hybridMultilevel"/>
    <w:tmpl w:val="5B7280E2"/>
    <w:lvl w:ilvl="0" w:tplc="3BBC07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F15DEA"/>
    <w:multiLevelType w:val="hybridMultilevel"/>
    <w:tmpl w:val="158CF6A6"/>
    <w:lvl w:ilvl="0" w:tplc="5B5066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862E2D"/>
    <w:multiLevelType w:val="hybridMultilevel"/>
    <w:tmpl w:val="E5C2D516"/>
    <w:lvl w:ilvl="0" w:tplc="EA3A51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D23BC0"/>
    <w:multiLevelType w:val="hybridMultilevel"/>
    <w:tmpl w:val="7A742CC6"/>
    <w:lvl w:ilvl="0" w:tplc="8CC28D9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52361FA1"/>
    <w:multiLevelType w:val="hybridMultilevel"/>
    <w:tmpl w:val="3B9413AA"/>
    <w:lvl w:ilvl="0" w:tplc="B3FC4DF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3"/>
  </w:num>
  <w:num w:numId="13">
    <w:abstractNumId w:val="4"/>
  </w:num>
  <w:num w:numId="14">
    <w:abstractNumId w:val="8"/>
  </w:num>
  <w:num w:numId="15">
    <w:abstractNumId w:val="7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7E11"/>
    <w:rsid w:val="00013123"/>
    <w:rsid w:val="00025081"/>
    <w:rsid w:val="00025265"/>
    <w:rsid w:val="00025448"/>
    <w:rsid w:val="00030633"/>
    <w:rsid w:val="00032F7A"/>
    <w:rsid w:val="0004350F"/>
    <w:rsid w:val="00044EF6"/>
    <w:rsid w:val="00070784"/>
    <w:rsid w:val="000736BF"/>
    <w:rsid w:val="00073C32"/>
    <w:rsid w:val="000834F9"/>
    <w:rsid w:val="00086492"/>
    <w:rsid w:val="00087955"/>
    <w:rsid w:val="00091435"/>
    <w:rsid w:val="000A45F9"/>
    <w:rsid w:val="000B0F91"/>
    <w:rsid w:val="000B2518"/>
    <w:rsid w:val="000C071B"/>
    <w:rsid w:val="000C2C39"/>
    <w:rsid w:val="000C66D2"/>
    <w:rsid w:val="000C6FE1"/>
    <w:rsid w:val="000D616B"/>
    <w:rsid w:val="000D6423"/>
    <w:rsid w:val="000E392B"/>
    <w:rsid w:val="000F42CC"/>
    <w:rsid w:val="001127A5"/>
    <w:rsid w:val="00112DC5"/>
    <w:rsid w:val="00114E2A"/>
    <w:rsid w:val="00117895"/>
    <w:rsid w:val="0012363D"/>
    <w:rsid w:val="0013032D"/>
    <w:rsid w:val="001337DE"/>
    <w:rsid w:val="00134601"/>
    <w:rsid w:val="001408D1"/>
    <w:rsid w:val="00152537"/>
    <w:rsid w:val="00171A30"/>
    <w:rsid w:val="00172A27"/>
    <w:rsid w:val="00173FDC"/>
    <w:rsid w:val="00173FEA"/>
    <w:rsid w:val="001774AE"/>
    <w:rsid w:val="0018186A"/>
    <w:rsid w:val="0019770F"/>
    <w:rsid w:val="001A66A7"/>
    <w:rsid w:val="001B6DA3"/>
    <w:rsid w:val="001D4D1E"/>
    <w:rsid w:val="001E0FC7"/>
    <w:rsid w:val="001E19BC"/>
    <w:rsid w:val="001E413F"/>
    <w:rsid w:val="001E79C3"/>
    <w:rsid w:val="001F4E49"/>
    <w:rsid w:val="00202EC6"/>
    <w:rsid w:val="0020485F"/>
    <w:rsid w:val="00206FC3"/>
    <w:rsid w:val="002304D9"/>
    <w:rsid w:val="00233499"/>
    <w:rsid w:val="002418CC"/>
    <w:rsid w:val="00252481"/>
    <w:rsid w:val="00253ACA"/>
    <w:rsid w:val="00256AD4"/>
    <w:rsid w:val="0025734D"/>
    <w:rsid w:val="00267720"/>
    <w:rsid w:val="002732AC"/>
    <w:rsid w:val="00274BF6"/>
    <w:rsid w:val="002802D2"/>
    <w:rsid w:val="00283E24"/>
    <w:rsid w:val="00287E6D"/>
    <w:rsid w:val="002A1ECF"/>
    <w:rsid w:val="002A4B00"/>
    <w:rsid w:val="002A6642"/>
    <w:rsid w:val="002A7BB1"/>
    <w:rsid w:val="002B205E"/>
    <w:rsid w:val="002B59D3"/>
    <w:rsid w:val="002C71C3"/>
    <w:rsid w:val="002D1E07"/>
    <w:rsid w:val="002F1E5B"/>
    <w:rsid w:val="002F4398"/>
    <w:rsid w:val="00300676"/>
    <w:rsid w:val="00313160"/>
    <w:rsid w:val="00314B45"/>
    <w:rsid w:val="003178D0"/>
    <w:rsid w:val="00330861"/>
    <w:rsid w:val="00333F72"/>
    <w:rsid w:val="00337670"/>
    <w:rsid w:val="00342944"/>
    <w:rsid w:val="00344479"/>
    <w:rsid w:val="00353B73"/>
    <w:rsid w:val="00353B85"/>
    <w:rsid w:val="0035683D"/>
    <w:rsid w:val="0035799F"/>
    <w:rsid w:val="00375761"/>
    <w:rsid w:val="00377268"/>
    <w:rsid w:val="0039276B"/>
    <w:rsid w:val="003A064D"/>
    <w:rsid w:val="003A2230"/>
    <w:rsid w:val="003A3A6F"/>
    <w:rsid w:val="003B5C6E"/>
    <w:rsid w:val="003C28DB"/>
    <w:rsid w:val="003C5AD7"/>
    <w:rsid w:val="003D49D7"/>
    <w:rsid w:val="003D49F4"/>
    <w:rsid w:val="003E66CA"/>
    <w:rsid w:val="003F42EB"/>
    <w:rsid w:val="003F4674"/>
    <w:rsid w:val="003F7EF7"/>
    <w:rsid w:val="0040107B"/>
    <w:rsid w:val="0042173B"/>
    <w:rsid w:val="00425391"/>
    <w:rsid w:val="004255F9"/>
    <w:rsid w:val="00430952"/>
    <w:rsid w:val="0043634A"/>
    <w:rsid w:val="004474B6"/>
    <w:rsid w:val="0045141B"/>
    <w:rsid w:val="00452A2E"/>
    <w:rsid w:val="004534C6"/>
    <w:rsid w:val="00454293"/>
    <w:rsid w:val="00454BBF"/>
    <w:rsid w:val="00467882"/>
    <w:rsid w:val="004765AA"/>
    <w:rsid w:val="00481995"/>
    <w:rsid w:val="00482D85"/>
    <w:rsid w:val="00484A17"/>
    <w:rsid w:val="00490807"/>
    <w:rsid w:val="00495CF7"/>
    <w:rsid w:val="004A2A81"/>
    <w:rsid w:val="004A6288"/>
    <w:rsid w:val="004B1B24"/>
    <w:rsid w:val="004B3DF1"/>
    <w:rsid w:val="004B5983"/>
    <w:rsid w:val="004B5F08"/>
    <w:rsid w:val="004C7CEE"/>
    <w:rsid w:val="004D021E"/>
    <w:rsid w:val="00505D38"/>
    <w:rsid w:val="0051415B"/>
    <w:rsid w:val="005212FC"/>
    <w:rsid w:val="00526DF7"/>
    <w:rsid w:val="00531A35"/>
    <w:rsid w:val="00532D60"/>
    <w:rsid w:val="00533315"/>
    <w:rsid w:val="00536B98"/>
    <w:rsid w:val="00541A49"/>
    <w:rsid w:val="00541FED"/>
    <w:rsid w:val="00552221"/>
    <w:rsid w:val="00564299"/>
    <w:rsid w:val="00567279"/>
    <w:rsid w:val="00576C1C"/>
    <w:rsid w:val="005A0687"/>
    <w:rsid w:val="005A2C9F"/>
    <w:rsid w:val="005B2963"/>
    <w:rsid w:val="005B3FA4"/>
    <w:rsid w:val="005D2DB9"/>
    <w:rsid w:val="005E35C5"/>
    <w:rsid w:val="005E3D2E"/>
    <w:rsid w:val="005F2EC1"/>
    <w:rsid w:val="005F7127"/>
    <w:rsid w:val="0060262A"/>
    <w:rsid w:val="0060285B"/>
    <w:rsid w:val="00605C1E"/>
    <w:rsid w:val="00617F8F"/>
    <w:rsid w:val="00623EF4"/>
    <w:rsid w:val="00623F3F"/>
    <w:rsid w:val="006254F5"/>
    <w:rsid w:val="00630CF2"/>
    <w:rsid w:val="006328F8"/>
    <w:rsid w:val="00634971"/>
    <w:rsid w:val="00644F13"/>
    <w:rsid w:val="0064651B"/>
    <w:rsid w:val="00650ADC"/>
    <w:rsid w:val="006515C5"/>
    <w:rsid w:val="006548B4"/>
    <w:rsid w:val="00665097"/>
    <w:rsid w:val="00675838"/>
    <w:rsid w:val="00677DB7"/>
    <w:rsid w:val="00690251"/>
    <w:rsid w:val="0069502D"/>
    <w:rsid w:val="006964C3"/>
    <w:rsid w:val="006A2F3A"/>
    <w:rsid w:val="006A2F8B"/>
    <w:rsid w:val="006A4A3E"/>
    <w:rsid w:val="006B7F1B"/>
    <w:rsid w:val="006C2F6B"/>
    <w:rsid w:val="006C6A0E"/>
    <w:rsid w:val="006D12A6"/>
    <w:rsid w:val="006D347E"/>
    <w:rsid w:val="006E51C3"/>
    <w:rsid w:val="00712681"/>
    <w:rsid w:val="00717C7D"/>
    <w:rsid w:val="00725640"/>
    <w:rsid w:val="0074435C"/>
    <w:rsid w:val="00752B92"/>
    <w:rsid w:val="00754181"/>
    <w:rsid w:val="00763FB2"/>
    <w:rsid w:val="00780195"/>
    <w:rsid w:val="00785879"/>
    <w:rsid w:val="0079124D"/>
    <w:rsid w:val="00793FE5"/>
    <w:rsid w:val="007A77D0"/>
    <w:rsid w:val="007D1F5A"/>
    <w:rsid w:val="007E2259"/>
    <w:rsid w:val="007E3276"/>
    <w:rsid w:val="008145B6"/>
    <w:rsid w:val="008163E2"/>
    <w:rsid w:val="00817E97"/>
    <w:rsid w:val="00821855"/>
    <w:rsid w:val="00841AE2"/>
    <w:rsid w:val="00846329"/>
    <w:rsid w:val="00854DE8"/>
    <w:rsid w:val="0085522C"/>
    <w:rsid w:val="00861E69"/>
    <w:rsid w:val="0086311A"/>
    <w:rsid w:val="00867C55"/>
    <w:rsid w:val="00872BE8"/>
    <w:rsid w:val="0087735B"/>
    <w:rsid w:val="00887124"/>
    <w:rsid w:val="00893480"/>
    <w:rsid w:val="008B4A60"/>
    <w:rsid w:val="008B76A3"/>
    <w:rsid w:val="008C092C"/>
    <w:rsid w:val="008C6F21"/>
    <w:rsid w:val="008D4A14"/>
    <w:rsid w:val="008E02F5"/>
    <w:rsid w:val="008E2784"/>
    <w:rsid w:val="008F2630"/>
    <w:rsid w:val="00903179"/>
    <w:rsid w:val="00905C3A"/>
    <w:rsid w:val="00910BFB"/>
    <w:rsid w:val="0091447E"/>
    <w:rsid w:val="00921E74"/>
    <w:rsid w:val="00924A35"/>
    <w:rsid w:val="00924DF8"/>
    <w:rsid w:val="009429C0"/>
    <w:rsid w:val="00942CC6"/>
    <w:rsid w:val="00955BD4"/>
    <w:rsid w:val="00957601"/>
    <w:rsid w:val="009613AF"/>
    <w:rsid w:val="009714C9"/>
    <w:rsid w:val="00972B04"/>
    <w:rsid w:val="00976388"/>
    <w:rsid w:val="00983E09"/>
    <w:rsid w:val="0099319C"/>
    <w:rsid w:val="00993A89"/>
    <w:rsid w:val="009A201D"/>
    <w:rsid w:val="009A387D"/>
    <w:rsid w:val="009A730C"/>
    <w:rsid w:val="009B71C2"/>
    <w:rsid w:val="009C2474"/>
    <w:rsid w:val="009C677A"/>
    <w:rsid w:val="009E319A"/>
    <w:rsid w:val="009F119F"/>
    <w:rsid w:val="00A017DB"/>
    <w:rsid w:val="00A07565"/>
    <w:rsid w:val="00A30DB3"/>
    <w:rsid w:val="00A34398"/>
    <w:rsid w:val="00A37E21"/>
    <w:rsid w:val="00A448C1"/>
    <w:rsid w:val="00A45AE6"/>
    <w:rsid w:val="00A5311F"/>
    <w:rsid w:val="00A62FD1"/>
    <w:rsid w:val="00A6531D"/>
    <w:rsid w:val="00A76622"/>
    <w:rsid w:val="00A826C2"/>
    <w:rsid w:val="00A84ACA"/>
    <w:rsid w:val="00A87941"/>
    <w:rsid w:val="00A94264"/>
    <w:rsid w:val="00AA3D23"/>
    <w:rsid w:val="00AB42DA"/>
    <w:rsid w:val="00AC3D66"/>
    <w:rsid w:val="00AD56F6"/>
    <w:rsid w:val="00AD7A93"/>
    <w:rsid w:val="00AE19ED"/>
    <w:rsid w:val="00AE2729"/>
    <w:rsid w:val="00AF01AB"/>
    <w:rsid w:val="00B01122"/>
    <w:rsid w:val="00B0691E"/>
    <w:rsid w:val="00B11130"/>
    <w:rsid w:val="00B148A3"/>
    <w:rsid w:val="00B16D85"/>
    <w:rsid w:val="00B26355"/>
    <w:rsid w:val="00B26BB1"/>
    <w:rsid w:val="00B27A18"/>
    <w:rsid w:val="00B32434"/>
    <w:rsid w:val="00B33BF6"/>
    <w:rsid w:val="00B3665F"/>
    <w:rsid w:val="00B53898"/>
    <w:rsid w:val="00B67614"/>
    <w:rsid w:val="00B72FDF"/>
    <w:rsid w:val="00B73F79"/>
    <w:rsid w:val="00B7541A"/>
    <w:rsid w:val="00B91DBF"/>
    <w:rsid w:val="00BA29C3"/>
    <w:rsid w:val="00BA758E"/>
    <w:rsid w:val="00BB52C2"/>
    <w:rsid w:val="00BB7A9A"/>
    <w:rsid w:val="00BD3E5B"/>
    <w:rsid w:val="00BE03B5"/>
    <w:rsid w:val="00BE2257"/>
    <w:rsid w:val="00C10E5B"/>
    <w:rsid w:val="00C16C19"/>
    <w:rsid w:val="00C3482D"/>
    <w:rsid w:val="00C40150"/>
    <w:rsid w:val="00C64284"/>
    <w:rsid w:val="00C74FFA"/>
    <w:rsid w:val="00C75AC2"/>
    <w:rsid w:val="00C80D55"/>
    <w:rsid w:val="00C86B57"/>
    <w:rsid w:val="00C94C6F"/>
    <w:rsid w:val="00CA205A"/>
    <w:rsid w:val="00CB1CD9"/>
    <w:rsid w:val="00CB6386"/>
    <w:rsid w:val="00CC3A81"/>
    <w:rsid w:val="00CC6E8A"/>
    <w:rsid w:val="00CD6716"/>
    <w:rsid w:val="00CE0A60"/>
    <w:rsid w:val="00CE5F75"/>
    <w:rsid w:val="00CE67F3"/>
    <w:rsid w:val="00CF64E1"/>
    <w:rsid w:val="00D024E7"/>
    <w:rsid w:val="00D051AF"/>
    <w:rsid w:val="00D17E11"/>
    <w:rsid w:val="00D2325F"/>
    <w:rsid w:val="00D25B74"/>
    <w:rsid w:val="00D27B4A"/>
    <w:rsid w:val="00D605BB"/>
    <w:rsid w:val="00D638EE"/>
    <w:rsid w:val="00D64F3E"/>
    <w:rsid w:val="00D65E23"/>
    <w:rsid w:val="00D70ED7"/>
    <w:rsid w:val="00DA5566"/>
    <w:rsid w:val="00DB66AC"/>
    <w:rsid w:val="00DC3206"/>
    <w:rsid w:val="00DC57F7"/>
    <w:rsid w:val="00DC7C14"/>
    <w:rsid w:val="00DE1983"/>
    <w:rsid w:val="00DE7E7B"/>
    <w:rsid w:val="00DF2780"/>
    <w:rsid w:val="00E02969"/>
    <w:rsid w:val="00E11C7F"/>
    <w:rsid w:val="00E13A88"/>
    <w:rsid w:val="00E169A6"/>
    <w:rsid w:val="00E27419"/>
    <w:rsid w:val="00E35182"/>
    <w:rsid w:val="00E36F1D"/>
    <w:rsid w:val="00E41D5E"/>
    <w:rsid w:val="00E91B18"/>
    <w:rsid w:val="00EA1711"/>
    <w:rsid w:val="00EB0010"/>
    <w:rsid w:val="00EB5E12"/>
    <w:rsid w:val="00EB7687"/>
    <w:rsid w:val="00EC29E7"/>
    <w:rsid w:val="00EC2A72"/>
    <w:rsid w:val="00EE2C9A"/>
    <w:rsid w:val="00EE64BE"/>
    <w:rsid w:val="00F1579C"/>
    <w:rsid w:val="00F3541C"/>
    <w:rsid w:val="00F469C6"/>
    <w:rsid w:val="00F47607"/>
    <w:rsid w:val="00F5091F"/>
    <w:rsid w:val="00F54A1B"/>
    <w:rsid w:val="00F61C24"/>
    <w:rsid w:val="00F701ED"/>
    <w:rsid w:val="00F70C24"/>
    <w:rsid w:val="00F7367C"/>
    <w:rsid w:val="00F776A6"/>
    <w:rsid w:val="00F818A4"/>
    <w:rsid w:val="00F914FB"/>
    <w:rsid w:val="00F9790E"/>
    <w:rsid w:val="00FA0BBF"/>
    <w:rsid w:val="00FA1598"/>
    <w:rsid w:val="00FB32E9"/>
    <w:rsid w:val="00FC79E0"/>
    <w:rsid w:val="00FE0AAB"/>
    <w:rsid w:val="00FF4AB2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-title">
    <w:name w:val="dc-title"/>
    <w:rsid w:val="00206FC3"/>
  </w:style>
  <w:style w:type="character" w:customStyle="1" w:styleId="refname">
    <w:name w:val="refname"/>
    <w:rsid w:val="00206F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header" Target="header2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php.itcast.c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footer" Target="footer1.xml"/><Relationship Id="rId3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745</TotalTime>
  <Pages>18</Pages>
  <Words>761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Colin</cp:lastModifiedBy>
  <cp:revision>314</cp:revision>
  <dcterms:created xsi:type="dcterms:W3CDTF">2016-04-08T13:41:00Z</dcterms:created>
  <dcterms:modified xsi:type="dcterms:W3CDTF">2017-06-21T04:20:00Z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