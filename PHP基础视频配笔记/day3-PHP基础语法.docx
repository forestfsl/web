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29C3" w:rsidRPr="000C2C39" w:rsidRDefault="00BA29C3" w:rsidP="00F47607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2F2700">
      <w:pPr>
        <w:ind w:firstLine="5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84.85pt;height:150.25pt;mso-wrap-style:square;mso-position-horizontal-relative:page;mso-position-vertical-relative:page">
            <v:imagedata r:id="rId8" o:title="logo"/>
          </v:shape>
        </w:pict>
      </w: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  <w:rPr>
          <w:rFonts w:ascii="微软雅黑" w:eastAsia="微软雅黑" w:hAnsi="微软雅黑" w:cs="微软雅黑"/>
        </w:rPr>
      </w:pPr>
    </w:p>
    <w:p w:rsidR="00B73F79" w:rsidRDefault="00B73F79">
      <w:pPr>
        <w:ind w:firstLine="560"/>
        <w:jc w:val="center"/>
        <w:rPr>
          <w:rFonts w:ascii="微软雅黑" w:eastAsia="微软雅黑" w:hAnsi="微软雅黑" w:cs="微软雅黑"/>
        </w:rPr>
      </w:pP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44EF6" w:rsidRDefault="00044EF6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0C071B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主讲教师：</w:t>
      </w:r>
      <w:proofErr w:type="gramStart"/>
      <w:r w:rsidR="00763FB2">
        <w:rPr>
          <w:rFonts w:ascii="微软雅黑" w:eastAsia="微软雅黑" w:hAnsi="微软雅黑" w:cs="微软雅黑" w:hint="eastAsia"/>
          <w:sz w:val="32"/>
          <w:szCs w:val="32"/>
        </w:rPr>
        <w:t>传智</w:t>
      </w:r>
      <w:proofErr w:type="gramEnd"/>
      <w:r w:rsidR="00763FB2">
        <w:rPr>
          <w:rFonts w:ascii="微软雅黑" w:eastAsia="微软雅黑" w:hAnsi="微软雅黑" w:cs="微软雅黑" w:hint="eastAsia"/>
          <w:sz w:val="32"/>
          <w:szCs w:val="32"/>
        </w:rPr>
        <w:t>.神龙教主</w:t>
      </w: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BA29C3">
      <w:pPr>
        <w:ind w:firstLine="640"/>
        <w:jc w:val="center"/>
        <w:rPr>
          <w:sz w:val="32"/>
          <w:szCs w:val="32"/>
        </w:rPr>
      </w:pPr>
    </w:p>
    <w:p w:rsidR="00BA29C3" w:rsidRDefault="00BA29C3">
      <w:pPr>
        <w:ind w:firstLine="560"/>
        <w:jc w:val="center"/>
      </w:pPr>
    </w:p>
    <w:p w:rsidR="00BA29C3" w:rsidRDefault="003C5AD7">
      <w:pPr>
        <w:ind w:firstLine="600"/>
        <w:jc w:val="center"/>
        <w:rPr>
          <w:rFonts w:ascii="微软雅黑" w:hAnsi="微软雅黑" w:cs="微软雅黑"/>
          <w:sz w:val="30"/>
          <w:szCs w:val="30"/>
        </w:rPr>
      </w:pPr>
      <w:proofErr w:type="gramStart"/>
      <w:r>
        <w:rPr>
          <w:rFonts w:ascii="微软雅黑" w:hAnsi="微软雅黑" w:cs="微软雅黑" w:hint="eastAsia"/>
          <w:sz w:val="30"/>
          <w:szCs w:val="30"/>
        </w:rPr>
        <w:t>传智播客</w:t>
      </w:r>
      <w:proofErr w:type="gramEnd"/>
      <w:r>
        <w:rPr>
          <w:rFonts w:ascii="微软雅黑" w:hAnsi="微软雅黑" w:cs="微软雅黑" w:hint="eastAsia"/>
          <w:sz w:val="30"/>
          <w:szCs w:val="30"/>
        </w:rPr>
        <w:t xml:space="preserve"> </w:t>
      </w:r>
      <w:r w:rsidR="000C071B">
        <w:rPr>
          <w:rFonts w:ascii="微软雅黑" w:hAnsi="微软雅黑" w:cs="微软雅黑" w:hint="eastAsia"/>
          <w:sz w:val="30"/>
          <w:szCs w:val="30"/>
        </w:rPr>
        <w:t>PHP</w:t>
      </w:r>
      <w:r w:rsidR="000C071B">
        <w:rPr>
          <w:rFonts w:ascii="微软雅黑" w:hAnsi="微软雅黑" w:cs="微软雅黑" w:hint="eastAsia"/>
          <w:sz w:val="30"/>
          <w:szCs w:val="30"/>
        </w:rPr>
        <w:t>学院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hyperlink r:id="rId9" w:history="1">
        <w:r w:rsidR="00B73F79" w:rsidRPr="0063651E">
          <w:rPr>
            <w:rStyle w:val="a6"/>
            <w:rFonts w:ascii="微软雅黑" w:hAnsi="微软雅黑" w:cs="微软雅黑" w:hint="eastAsia"/>
            <w:sz w:val="30"/>
            <w:szCs w:val="30"/>
          </w:rPr>
          <w:t>http://php.itcast.cn</w:t>
        </w:r>
      </w:hyperlink>
      <w:r>
        <w:rPr>
          <w:rFonts w:ascii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hAnsi="微软雅黑" w:cs="微软雅黑" w:hint="eastAsia"/>
          <w:sz w:val="30"/>
          <w:szCs w:val="30"/>
        </w:rPr>
        <w:t>发布</w:t>
      </w:r>
    </w:p>
    <w:p w:rsidR="00BA29C3" w:rsidRPr="00337670" w:rsidRDefault="00BA29C3" w:rsidP="00B73F79">
      <w:pPr>
        <w:ind w:firstLineChars="0" w:firstLine="0"/>
        <w:rPr>
          <w:rFonts w:ascii="微软雅黑" w:hAnsi="微软雅黑" w:cs="微软雅黑"/>
          <w:sz w:val="30"/>
          <w:szCs w:val="30"/>
        </w:rPr>
      </w:pPr>
    </w:p>
    <w:p w:rsidR="00B73F79" w:rsidRDefault="00B73F79" w:rsidP="00B73F79">
      <w:pPr>
        <w:ind w:firstLineChars="0" w:firstLine="0"/>
      </w:pPr>
    </w:p>
    <w:p w:rsidR="00702165" w:rsidRDefault="00884E6D" w:rsidP="009644A4">
      <w:pPr>
        <w:pStyle w:val="2"/>
      </w:pPr>
      <w:r>
        <w:rPr>
          <w:rFonts w:hint="eastAsia"/>
        </w:rPr>
        <w:lastRenderedPageBreak/>
        <w:t>简单</w:t>
      </w:r>
      <w:r w:rsidR="009644A4">
        <w:rPr>
          <w:rFonts w:hint="eastAsia"/>
        </w:rPr>
        <w:t>数据类型</w:t>
      </w:r>
      <w:r>
        <w:rPr>
          <w:rFonts w:hint="eastAsia"/>
        </w:rPr>
        <w:t>（标量类型）</w:t>
      </w:r>
    </w:p>
    <w:p w:rsidR="003A1E7B" w:rsidRPr="003A1E7B" w:rsidRDefault="003A1E7B" w:rsidP="003A1E7B">
      <w:pPr>
        <w:pStyle w:val="3"/>
      </w:pPr>
      <w:r>
        <w:rPr>
          <w:rFonts w:hint="eastAsia"/>
        </w:rPr>
        <w:t>整型（见上一讲）</w:t>
      </w:r>
    </w:p>
    <w:p w:rsidR="00702165" w:rsidRDefault="00121145" w:rsidP="00121145">
      <w:pPr>
        <w:pStyle w:val="3"/>
      </w:pPr>
      <w:r>
        <w:rPr>
          <w:rFonts w:hint="eastAsia"/>
        </w:rPr>
        <w:t>浮点数</w:t>
      </w:r>
      <w:r w:rsidR="00382CCE">
        <w:rPr>
          <w:rFonts w:hint="eastAsia"/>
        </w:rPr>
        <w:t>（</w:t>
      </w:r>
      <w:r w:rsidR="00382CCE">
        <w:rPr>
          <w:rFonts w:hint="eastAsia"/>
        </w:rPr>
        <w:t>float</w:t>
      </w:r>
      <w:r w:rsidR="00382CCE">
        <w:rPr>
          <w:rFonts w:hint="eastAsia"/>
        </w:rPr>
        <w:t>）</w:t>
      </w:r>
    </w:p>
    <w:p w:rsidR="009644A4" w:rsidRDefault="00382CCE" w:rsidP="00B73F79">
      <w:pPr>
        <w:ind w:firstLineChars="0" w:firstLine="0"/>
      </w:pPr>
      <w:r>
        <w:t>浮点数就是小数</w:t>
      </w:r>
      <w:r w:rsidR="00E81580">
        <w:rPr>
          <w:rFonts w:hint="eastAsia"/>
        </w:rPr>
        <w:t>，</w:t>
      </w:r>
      <w:r w:rsidR="00D467C7">
        <w:rPr>
          <w:rFonts w:hint="eastAsia"/>
        </w:rPr>
        <w:t>在</w:t>
      </w:r>
      <w:r w:rsidR="00D467C7">
        <w:rPr>
          <w:rFonts w:hint="eastAsia"/>
        </w:rPr>
        <w:t>PHP</w:t>
      </w:r>
      <w:r w:rsidR="00D467C7">
        <w:rPr>
          <w:rFonts w:hint="eastAsia"/>
        </w:rPr>
        <w:t>中</w:t>
      </w:r>
      <w:r w:rsidR="00E81580">
        <w:rPr>
          <w:rFonts w:hint="eastAsia"/>
        </w:rPr>
        <w:t>，</w:t>
      </w:r>
      <w:r w:rsidR="00D467C7">
        <w:rPr>
          <w:rFonts w:hint="eastAsia"/>
        </w:rPr>
        <w:t>float</w:t>
      </w:r>
      <w:r w:rsidR="00981EC8">
        <w:rPr>
          <w:rFonts w:hint="eastAsia"/>
        </w:rPr>
        <w:t>（单精度）</w:t>
      </w:r>
      <w:r w:rsidR="00D467C7">
        <w:rPr>
          <w:rFonts w:hint="eastAsia"/>
        </w:rPr>
        <w:t>和</w:t>
      </w:r>
      <w:r w:rsidR="00D467C7">
        <w:rPr>
          <w:rFonts w:hint="eastAsia"/>
        </w:rPr>
        <w:t>double</w:t>
      </w:r>
      <w:r w:rsidR="00981EC8">
        <w:t>(</w:t>
      </w:r>
      <w:r w:rsidR="00981EC8">
        <w:t>双精度</w:t>
      </w:r>
      <w:r w:rsidR="00981EC8">
        <w:t>)</w:t>
      </w:r>
      <w:r w:rsidR="00D467C7">
        <w:rPr>
          <w:rFonts w:hint="eastAsia"/>
        </w:rPr>
        <w:t>是一样的。</w:t>
      </w:r>
    </w:p>
    <w:p w:rsidR="00D467C7" w:rsidRPr="00D467C7" w:rsidRDefault="00D467C7" w:rsidP="00B73F79">
      <w:pPr>
        <w:ind w:firstLineChars="0" w:firstLine="0"/>
      </w:pPr>
      <w:r>
        <w:t>由于浮点数转成二进制是乘</w:t>
      </w:r>
      <w:r>
        <w:t>2</w:t>
      </w:r>
      <w:r>
        <w:t>正向去整</w:t>
      </w:r>
      <w:r>
        <w:rPr>
          <w:rFonts w:hint="eastAsia"/>
        </w:rPr>
        <w:t>，</w:t>
      </w:r>
      <w:r>
        <w:t>可能会一直循环下去</w:t>
      </w:r>
      <w:r>
        <w:rPr>
          <w:rFonts w:hint="eastAsia"/>
        </w:rPr>
        <w:t>。</w:t>
      </w:r>
      <w:r>
        <w:t>所有浮点数保存的值是近似值</w:t>
      </w:r>
      <w:r>
        <w:rPr>
          <w:rFonts w:hint="eastAsia"/>
        </w:rPr>
        <w:t>。</w:t>
      </w:r>
    </w:p>
    <w:p w:rsidR="00E81580" w:rsidRDefault="00E81580" w:rsidP="00E81580">
      <w:pPr>
        <w:pStyle w:val="a9"/>
        <w:ind w:firstLine="562"/>
      </w:pPr>
      <w:r>
        <w:rPr>
          <w:rFonts w:hint="eastAsia"/>
        </w:rPr>
        <w:t>脚下留心：在C、java、C#语言中浮点数有两种，一种是单精度（float）,还有一种是双精度（double）</w:t>
      </w:r>
      <w:r w:rsidR="00674A51">
        <w:rPr>
          <w:rFonts w:hint="eastAsia"/>
        </w:rPr>
        <w:t>,双精度的范围比单精度要广。</w:t>
      </w:r>
    </w:p>
    <w:p w:rsidR="009644A4" w:rsidRDefault="00F94546" w:rsidP="00F94546">
      <w:pPr>
        <w:pStyle w:val="a9"/>
        <w:ind w:firstLine="562"/>
      </w:pPr>
      <w:r>
        <w:t>脚下留心</w:t>
      </w:r>
      <w:r>
        <w:rPr>
          <w:rFonts w:hint="eastAsia"/>
        </w:rPr>
        <w:t>：</w:t>
      </w:r>
      <w:r>
        <w:t>不能用</w:t>
      </w:r>
      <w:proofErr w:type="gramStart"/>
      <w:r>
        <w:t>浮点数数做比较</w:t>
      </w:r>
      <w:proofErr w:type="gramEnd"/>
    </w:p>
    <w:p w:rsidR="00EC1F46" w:rsidRDefault="008367B1" w:rsidP="00F94546">
      <w:pPr>
        <w:pStyle w:val="ad"/>
      </w:pPr>
      <w:r>
        <w:rPr>
          <w:noProof/>
        </w:rPr>
        <w:pict>
          <v:shape id="图片 1" o:spid="_x0000_i1026" type="#_x0000_t75" style="width:428.25pt;height:61.35pt;visibility:visible;mso-wrap-style:square">
            <v:imagedata r:id="rId10" o:title=""/>
          </v:shape>
        </w:pict>
      </w:r>
    </w:p>
    <w:p w:rsidR="00EC1F46" w:rsidRDefault="001E299B" w:rsidP="001E299B">
      <w:pPr>
        <w:pStyle w:val="a9"/>
        <w:ind w:firstLine="562"/>
      </w:pPr>
      <w:r>
        <w:t>如果要比较浮点数通过</w:t>
      </w:r>
      <w:proofErr w:type="spellStart"/>
      <w:r>
        <w:rPr>
          <w:rFonts w:hint="eastAsia"/>
        </w:rPr>
        <w:t>bccomp</w:t>
      </w:r>
      <w:proofErr w:type="spellEnd"/>
      <w:r>
        <w:rPr>
          <w:rFonts w:hint="eastAsia"/>
        </w:rPr>
        <w:t>(</w:t>
      </w:r>
      <w:r w:rsidR="00EE75BA">
        <w:t>值</w:t>
      </w:r>
      <w:r w:rsidR="00EE75BA">
        <w:rPr>
          <w:rFonts w:hint="eastAsia"/>
        </w:rPr>
        <w:t>1,值2,比较的</w:t>
      </w:r>
      <w:r w:rsidR="006F318F">
        <w:rPr>
          <w:rFonts w:hint="eastAsia"/>
        </w:rPr>
        <w:t>小数</w:t>
      </w:r>
      <w:r w:rsidR="00EE75BA">
        <w:rPr>
          <w:rFonts w:hint="eastAsia"/>
        </w:rPr>
        <w:t>位数</w:t>
      </w:r>
      <w:r>
        <w:rPr>
          <w:rFonts w:hint="eastAsia"/>
        </w:rPr>
        <w:t>)函数去比较</w:t>
      </w:r>
      <w:r w:rsidR="00717823">
        <w:rPr>
          <w:rFonts w:hint="eastAsia"/>
        </w:rPr>
        <w:t>，</w:t>
      </w:r>
      <w:r w:rsidR="00F5695D">
        <w:rPr>
          <w:rFonts w:hint="eastAsia"/>
        </w:rPr>
        <w:t>如果两个数相等就返回0，值1&gt;值2返回1，否则返回-1</w:t>
      </w:r>
    </w:p>
    <w:p w:rsidR="00EC1F46" w:rsidRPr="00EC1F46" w:rsidRDefault="008367B1" w:rsidP="003F362A">
      <w:pPr>
        <w:pStyle w:val="ad"/>
      </w:pPr>
      <w:r>
        <w:rPr>
          <w:noProof/>
        </w:rPr>
        <w:pict>
          <v:shape id="_x0000_i1027" type="#_x0000_t75" style="width:345.6pt;height:54.45pt;visibility:visible;mso-wrap-style:square">
            <v:imagedata r:id="rId11" o:title=""/>
          </v:shape>
        </w:pict>
      </w:r>
    </w:p>
    <w:p w:rsidR="009644A4" w:rsidRDefault="00C90FE4" w:rsidP="00B73F79">
      <w:pPr>
        <w:ind w:firstLineChars="0" w:firstLine="0"/>
      </w:pPr>
      <w:r>
        <w:rPr>
          <w:rFonts w:hint="eastAsia"/>
        </w:rPr>
        <w:t>浮点数的范围比整型要大</w:t>
      </w:r>
    </w:p>
    <w:p w:rsidR="00C90FE4" w:rsidRDefault="008367B1" w:rsidP="00C90FE4">
      <w:pPr>
        <w:pStyle w:val="ad"/>
      </w:pPr>
      <w:r>
        <w:rPr>
          <w:noProof/>
          <w:shd w:val="clear" w:color="auto" w:fill="auto"/>
        </w:rPr>
        <w:pict>
          <v:shape id="_x0000_i1028" type="#_x0000_t75" style="width:343.7pt;height:52.6pt;visibility:visible;mso-wrap-style:square">
            <v:imagedata r:id="rId12" o:title=""/>
          </v:shape>
        </w:pict>
      </w:r>
    </w:p>
    <w:p w:rsidR="00702165" w:rsidRDefault="001B4B3F" w:rsidP="00B73F79">
      <w:pPr>
        <w:ind w:firstLineChars="0" w:firstLine="0"/>
      </w:pPr>
      <w:r>
        <w:t>理论上</w:t>
      </w:r>
      <w:r>
        <w:rPr>
          <w:rFonts w:hint="eastAsia"/>
        </w:rPr>
        <w:t>，</w:t>
      </w:r>
      <w:r>
        <w:t>浮点数的最大值是</w:t>
      </w:r>
      <w:r>
        <w:rPr>
          <w:rFonts w:hint="eastAsia"/>
        </w:rPr>
        <w:t>：</w:t>
      </w:r>
      <w:r>
        <w:rPr>
          <w:rFonts w:hint="eastAsia"/>
        </w:rPr>
        <w:t>1.8E+308</w:t>
      </w:r>
    </w:p>
    <w:p w:rsidR="00703B57" w:rsidRDefault="00C3715D" w:rsidP="00B73F79">
      <w:pPr>
        <w:ind w:firstLineChars="0" w:firstLine="0"/>
      </w:pPr>
      <w:r>
        <w:rPr>
          <w:rFonts w:hint="eastAsia"/>
        </w:rPr>
        <w:lastRenderedPageBreak/>
        <w:t>浮点数的精度有效位数是</w:t>
      </w:r>
      <w:r>
        <w:rPr>
          <w:rFonts w:hint="eastAsia"/>
        </w:rPr>
        <w:t>14</w:t>
      </w:r>
      <w:r>
        <w:rPr>
          <w:rFonts w:hint="eastAsia"/>
        </w:rPr>
        <w:t>位</w:t>
      </w:r>
    </w:p>
    <w:p w:rsidR="00C3715D" w:rsidRDefault="008367B1" w:rsidP="00C3715D">
      <w:pPr>
        <w:pStyle w:val="ad"/>
      </w:pPr>
      <w:r>
        <w:rPr>
          <w:noProof/>
          <w:shd w:val="clear" w:color="auto" w:fill="auto"/>
        </w:rPr>
        <w:pict>
          <v:shape id="_x0000_i1029" type="#_x0000_t75" style="width:341.2pt;height:21.3pt;visibility:visible;mso-wrap-style:square">
            <v:imagedata r:id="rId13" o:title=""/>
          </v:shape>
        </w:pict>
      </w:r>
    </w:p>
    <w:p w:rsidR="004A7512" w:rsidRDefault="00F77D97" w:rsidP="00F77D97">
      <w:pPr>
        <w:pStyle w:val="3"/>
      </w:pPr>
      <w:r>
        <w:t>布尔型</w:t>
      </w:r>
      <w:r w:rsidR="007A2399">
        <w:rPr>
          <w:rFonts w:hint="eastAsia"/>
        </w:rPr>
        <w:t>（</w:t>
      </w:r>
      <w:proofErr w:type="spellStart"/>
      <w:r w:rsidR="007A2399">
        <w:rPr>
          <w:rFonts w:hint="eastAsia"/>
        </w:rPr>
        <w:t>boolean</w:t>
      </w:r>
      <w:proofErr w:type="spellEnd"/>
      <w:r w:rsidR="007A2399">
        <w:rPr>
          <w:rFonts w:hint="eastAsia"/>
        </w:rPr>
        <w:t>）</w:t>
      </w:r>
    </w:p>
    <w:p w:rsidR="002648BB" w:rsidRDefault="00533AF3" w:rsidP="00B73F79">
      <w:pPr>
        <w:ind w:firstLineChars="0" w:firstLine="0"/>
      </w:pPr>
      <w:r>
        <w:t>布尔</w:t>
      </w:r>
      <w:proofErr w:type="gramStart"/>
      <w:r>
        <w:t>型就是</w:t>
      </w:r>
      <w:proofErr w:type="gramEnd"/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243BFA" w:rsidRDefault="00243BFA" w:rsidP="00B73F79">
      <w:pPr>
        <w:ind w:firstLineChars="0" w:firstLine="0"/>
      </w:pPr>
      <w:r>
        <w:t>打印布尔型使用</w:t>
      </w:r>
      <w:proofErr w:type="spellStart"/>
      <w:r>
        <w:rPr>
          <w:rFonts w:hint="eastAsia"/>
        </w:rPr>
        <w:t>var_dump</w:t>
      </w:r>
      <w:proofErr w:type="spellEnd"/>
      <w:r>
        <w:rPr>
          <w:rFonts w:hint="eastAsia"/>
        </w:rPr>
        <w:t>().</w:t>
      </w:r>
    </w:p>
    <w:p w:rsidR="00617E9A" w:rsidRDefault="00617E9A" w:rsidP="00617E9A">
      <w:pPr>
        <w:pStyle w:val="3"/>
      </w:pPr>
      <w:r>
        <w:t>字符串型</w:t>
      </w:r>
    </w:p>
    <w:p w:rsidR="0001336D" w:rsidRPr="0001336D" w:rsidRDefault="0001336D" w:rsidP="0001336D">
      <w:pPr>
        <w:pStyle w:val="3"/>
      </w:pPr>
      <w:r>
        <w:t>单引号和双引号</w:t>
      </w:r>
    </w:p>
    <w:p w:rsidR="002648BB" w:rsidRDefault="00083046" w:rsidP="00B73F79">
      <w:pPr>
        <w:ind w:firstLineChars="0" w:firstLine="0"/>
      </w:pPr>
      <w:r>
        <w:t>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中，单引号字符串和双引号字符串一样的。</w:t>
      </w:r>
    </w:p>
    <w:p w:rsidR="002648BB" w:rsidRDefault="002E7527" w:rsidP="00B73F79">
      <w:pPr>
        <w:ind w:firstLineChars="0" w:firstLine="0"/>
      </w:pPr>
      <w:r>
        <w:t>在</w:t>
      </w:r>
      <w:r>
        <w:t>PHP</w:t>
      </w:r>
      <w:r>
        <w:t>中</w:t>
      </w:r>
      <w:r w:rsidR="00F04641">
        <w:rPr>
          <w:rFonts w:hint="eastAsia"/>
        </w:rPr>
        <w:t>，如果字符串内没有变量，显示结果单引号和双引号是一样的。</w:t>
      </w:r>
    </w:p>
    <w:p w:rsidR="002E7527" w:rsidRDefault="008367B1" w:rsidP="002E7527">
      <w:pPr>
        <w:pStyle w:val="ad"/>
        <w:rPr>
          <w:noProof/>
          <w:shd w:val="clear" w:color="auto" w:fill="auto"/>
        </w:rPr>
      </w:pPr>
      <w:r>
        <w:rPr>
          <w:noProof/>
          <w:shd w:val="clear" w:color="auto" w:fill="auto"/>
        </w:rPr>
        <w:pict>
          <v:shape id="_x0000_i1030" type="#_x0000_t75" style="width:428.85pt;height:43.2pt;visibility:visible;mso-wrap-style:square">
            <v:imagedata r:id="rId14" o:title=""/>
          </v:shape>
        </w:pict>
      </w:r>
    </w:p>
    <w:p w:rsidR="002648BB" w:rsidRDefault="00F04641" w:rsidP="00B73F79">
      <w:pPr>
        <w:ind w:firstLineChars="0" w:firstLine="0"/>
      </w:pPr>
      <w:r>
        <w:t>如果有变量</w:t>
      </w:r>
      <w:r>
        <w:rPr>
          <w:rFonts w:hint="eastAsia"/>
        </w:rPr>
        <w:t>，</w:t>
      </w:r>
      <w:r>
        <w:t>双引号中的变量要解析</w:t>
      </w:r>
      <w:r>
        <w:rPr>
          <w:rFonts w:hint="eastAsia"/>
        </w:rPr>
        <w:t>。</w:t>
      </w:r>
    </w:p>
    <w:p w:rsidR="002648BB" w:rsidRDefault="008367B1" w:rsidP="00F04641">
      <w:pPr>
        <w:pStyle w:val="ad"/>
      </w:pPr>
      <w:r>
        <w:rPr>
          <w:noProof/>
          <w:shd w:val="clear" w:color="auto" w:fill="auto"/>
        </w:rPr>
        <w:pict>
          <v:shape id="_x0000_i1031" type="#_x0000_t75" style="width:423.85pt;height:48.2pt;visibility:visible;mso-wrap-style:square">
            <v:imagedata r:id="rId15" o:title=""/>
          </v:shape>
        </w:pict>
      </w:r>
    </w:p>
    <w:p w:rsidR="00703B57" w:rsidRDefault="000B1F6B" w:rsidP="000B1F6B">
      <w:pPr>
        <w:pStyle w:val="a9"/>
        <w:ind w:firstLine="562"/>
      </w:pPr>
      <w:r>
        <w:t>单引号是</w:t>
      </w:r>
      <w:r w:rsidR="00DB5258">
        <w:t>真正的</w:t>
      </w:r>
      <w:r>
        <w:t>字符串</w:t>
      </w:r>
      <w:r>
        <w:rPr>
          <w:rFonts w:hint="eastAsia"/>
        </w:rPr>
        <w:t>，</w:t>
      </w:r>
      <w:r>
        <w:t>双引号要做运算</w:t>
      </w:r>
      <w:r>
        <w:rPr>
          <w:rFonts w:hint="eastAsia"/>
        </w:rPr>
        <w:t>（将</w:t>
      </w:r>
      <w:r w:rsidR="00441461">
        <w:rPr>
          <w:rFonts w:hint="eastAsia"/>
        </w:rPr>
        <w:t>字符串中的</w:t>
      </w:r>
      <w:r>
        <w:rPr>
          <w:rFonts w:hint="eastAsia"/>
        </w:rPr>
        <w:t>变量替换</w:t>
      </w:r>
      <w:r w:rsidR="00441461">
        <w:rPr>
          <w:rFonts w:hint="eastAsia"/>
        </w:rPr>
        <w:t>成值</w:t>
      </w:r>
      <w:r>
        <w:rPr>
          <w:rFonts w:hint="eastAsia"/>
        </w:rPr>
        <w:t>）</w:t>
      </w:r>
      <w:r w:rsidR="00EF6978">
        <w:rPr>
          <w:rFonts w:hint="eastAsia"/>
        </w:rPr>
        <w:t>。</w:t>
      </w:r>
      <w:r w:rsidR="00E74FE2">
        <w:rPr>
          <w:rFonts w:hint="eastAsia"/>
        </w:rPr>
        <w:t>因为双引号要运算，</w:t>
      </w:r>
      <w:r w:rsidR="006D2356">
        <w:rPr>
          <w:rFonts w:hint="eastAsia"/>
        </w:rPr>
        <w:t>而</w:t>
      </w:r>
      <w:r w:rsidR="00E74FE2">
        <w:rPr>
          <w:rFonts w:hint="eastAsia"/>
        </w:rPr>
        <w:t>单引号不需要运算，所以，单引号的执行效率比双引号要高。</w:t>
      </w:r>
    </w:p>
    <w:p w:rsidR="000B1F6B" w:rsidRDefault="008367B1" w:rsidP="007C7E21">
      <w:pPr>
        <w:pStyle w:val="ad"/>
        <w:rPr>
          <w:noProof/>
        </w:rPr>
      </w:pPr>
      <w:r>
        <w:rPr>
          <w:noProof/>
        </w:rPr>
        <w:pict>
          <v:shape id="_x0000_i1032" type="#_x0000_t75" style="width:481.45pt;height:36.95pt;visibility:visible;mso-wrap-style:square">
            <v:imagedata r:id="rId16" o:title=""/>
          </v:shape>
        </w:pict>
      </w:r>
    </w:p>
    <w:p w:rsidR="004E42C3" w:rsidRDefault="004E42C3" w:rsidP="007C7E21">
      <w:pPr>
        <w:pStyle w:val="ad"/>
        <w:rPr>
          <w:noProof/>
        </w:rPr>
      </w:pPr>
    </w:p>
    <w:p w:rsidR="004E42C3" w:rsidRDefault="008367B1" w:rsidP="007C7E21">
      <w:pPr>
        <w:pStyle w:val="ad"/>
        <w:rPr>
          <w:noProof/>
        </w:rPr>
      </w:pPr>
      <w:r>
        <w:rPr>
          <w:noProof/>
        </w:rPr>
        <w:lastRenderedPageBreak/>
        <w:pict>
          <v:shape id="_x0000_i1033" type="#_x0000_t75" style="width:375.65pt;height:34.45pt;visibility:visible;mso-wrap-style:square">
            <v:imagedata r:id="rId17" o:title=""/>
          </v:shape>
        </w:pict>
      </w:r>
    </w:p>
    <w:p w:rsidR="004E42C3" w:rsidRDefault="004E42C3" w:rsidP="007C7E21">
      <w:pPr>
        <w:pStyle w:val="ad"/>
        <w:rPr>
          <w:noProof/>
        </w:rPr>
      </w:pPr>
    </w:p>
    <w:p w:rsidR="004E42C3" w:rsidRDefault="008367B1" w:rsidP="007C7E21">
      <w:pPr>
        <w:pStyle w:val="ad"/>
        <w:rPr>
          <w:noProof/>
        </w:rPr>
      </w:pPr>
      <w:r>
        <w:rPr>
          <w:noProof/>
        </w:rPr>
        <w:pict>
          <v:shape id="_x0000_i1034" type="#_x0000_t75" style="width:367.5pt;height:49.45pt;visibility:visible;mso-wrap-style:square">
            <v:imagedata r:id="rId18" o:title=""/>
          </v:shape>
        </w:pict>
      </w:r>
    </w:p>
    <w:p w:rsidR="002E05ED" w:rsidRDefault="002E05ED" w:rsidP="007C7E21">
      <w:pPr>
        <w:pStyle w:val="ad"/>
        <w:rPr>
          <w:noProof/>
        </w:rPr>
      </w:pPr>
    </w:p>
    <w:p w:rsidR="002E05ED" w:rsidRPr="006D2356" w:rsidRDefault="008367B1" w:rsidP="007C7E21">
      <w:pPr>
        <w:pStyle w:val="ad"/>
      </w:pPr>
      <w:r>
        <w:rPr>
          <w:noProof/>
        </w:rPr>
        <w:pict>
          <v:shape id="_x0000_i1035" type="#_x0000_t75" style="width:368.75pt;height:65.1pt;visibility:visible;mso-wrap-style:square">
            <v:imagedata r:id="rId19" o:title=""/>
          </v:shape>
        </w:pict>
      </w:r>
    </w:p>
    <w:p w:rsidR="000B1F6B" w:rsidRDefault="00D66758" w:rsidP="00D66758">
      <w:pPr>
        <w:pStyle w:val="3"/>
      </w:pPr>
      <w:r>
        <w:t>转义字符</w:t>
      </w:r>
      <w:r>
        <w:rPr>
          <w:rFonts w:hint="eastAsia"/>
        </w:rPr>
        <w:t>（</w:t>
      </w:r>
      <w:r>
        <w:rPr>
          <w:rFonts w:hint="eastAsia"/>
        </w:rPr>
        <w:t>\</w:t>
      </w:r>
      <w:r>
        <w:rPr>
          <w:rFonts w:hint="eastAsia"/>
        </w:rPr>
        <w:t>）</w:t>
      </w:r>
    </w:p>
    <w:p w:rsidR="000B1F6B" w:rsidRDefault="00D66758" w:rsidP="00B73F79">
      <w:pPr>
        <w:ind w:firstLineChars="0" w:firstLine="0"/>
      </w:pPr>
      <w:r>
        <w:rPr>
          <w:rFonts w:hint="eastAsia"/>
        </w:rPr>
        <w:t>将具有特殊含义的字符转成普通字符。</w:t>
      </w:r>
    </w:p>
    <w:p w:rsidR="00D66758" w:rsidRDefault="008367B1" w:rsidP="00CA5E52">
      <w:pPr>
        <w:pStyle w:val="ad"/>
      </w:pPr>
      <w:r>
        <w:rPr>
          <w:noProof/>
          <w:shd w:val="clear" w:color="auto" w:fill="auto"/>
        </w:rPr>
        <w:pict>
          <v:shape id="_x0000_i1036" type="#_x0000_t75" style="width:481.45pt;height:56.35pt;visibility:visible;mso-wrap-style:square">
            <v:imagedata r:id="rId20" o:title=""/>
          </v:shape>
        </w:pict>
      </w:r>
    </w:p>
    <w:p w:rsidR="00C85333" w:rsidRDefault="003457F2" w:rsidP="003457F2">
      <w:pPr>
        <w:pStyle w:val="a9"/>
        <w:ind w:firstLine="562"/>
      </w:pPr>
      <w:r>
        <w:t>脚下留心</w:t>
      </w:r>
      <w:r>
        <w:rPr>
          <w:rFonts w:hint="eastAsia"/>
        </w:rPr>
        <w:t>：转义字符后面如果跟的是特殊字符，将特殊字符转成普通字符。如果转义字符后面跟的是普通字符，转义字符</w:t>
      </w:r>
      <w:r w:rsidR="00F17BC4">
        <w:rPr>
          <w:rFonts w:hint="eastAsia"/>
        </w:rPr>
        <w:t>不起作用，</w:t>
      </w:r>
      <w:r>
        <w:rPr>
          <w:rFonts w:hint="eastAsia"/>
        </w:rPr>
        <w:t>就是一个普通字符</w:t>
      </w:r>
    </w:p>
    <w:p w:rsidR="003457F2" w:rsidRDefault="008367B1" w:rsidP="003457F2">
      <w:pPr>
        <w:pStyle w:val="ad"/>
      </w:pPr>
      <w:r>
        <w:rPr>
          <w:noProof/>
        </w:rPr>
        <w:pict>
          <v:shape id="_x0000_i1037" type="#_x0000_t75" style="width:298pt;height:21.9pt;visibility:visible;mso-wrap-style:square">
            <v:imagedata r:id="rId21" o:title=""/>
          </v:shape>
        </w:pict>
      </w:r>
    </w:p>
    <w:p w:rsidR="00C85333" w:rsidRDefault="00E54776" w:rsidP="00E54776">
      <w:pPr>
        <w:pStyle w:val="a9"/>
        <w:ind w:firstLine="562"/>
      </w:pPr>
      <w:r>
        <w:t>但是</w:t>
      </w:r>
      <w:r w:rsidR="00F618FE">
        <w:rPr>
          <w:rFonts w:hint="eastAsia"/>
        </w:rPr>
        <w:t>，要注意转义字符和r、n、t的组合，\r组合表示回车，\n表示换行，\t表示制表符。</w:t>
      </w:r>
    </w:p>
    <w:p w:rsidR="00310977" w:rsidRPr="00F618FE" w:rsidRDefault="008367B1" w:rsidP="00310977">
      <w:pPr>
        <w:pStyle w:val="ad"/>
      </w:pPr>
      <w:r>
        <w:rPr>
          <w:noProof/>
        </w:rPr>
        <w:pict>
          <v:shape id="_x0000_i1038" type="#_x0000_t75" style="width:132.1pt;height:21.9pt;visibility:visible;mso-wrap-style:square">
            <v:imagedata r:id="rId22" o:title=""/>
          </v:shape>
        </w:pict>
      </w:r>
    </w:p>
    <w:p w:rsidR="00F618FE" w:rsidRDefault="00F0136E" w:rsidP="00F0136E">
      <w:pPr>
        <w:pStyle w:val="3"/>
      </w:pPr>
      <w:r>
        <w:rPr>
          <w:rFonts w:hint="eastAsia"/>
        </w:rPr>
        <w:t>ASC</w:t>
      </w:r>
      <w:r>
        <w:t>||</w:t>
      </w:r>
    </w:p>
    <w:p w:rsidR="00EC55F3" w:rsidRDefault="002A3BAE" w:rsidP="00B73F79">
      <w:pPr>
        <w:ind w:firstLineChars="0" w:firstLine="0"/>
      </w:pPr>
      <w:r>
        <w:rPr>
          <w:rFonts w:hint="eastAsia"/>
        </w:rPr>
        <w:t>计算机内部使用二进制计算。</w:t>
      </w:r>
      <w:r w:rsidR="00EC55F3">
        <w:rPr>
          <w:rFonts w:hint="eastAsia"/>
        </w:rPr>
        <w:t>键盘上的每个字符都有一个编码和他对应，这个</w:t>
      </w:r>
    </w:p>
    <w:p w:rsidR="00C85333" w:rsidRDefault="00EC55F3" w:rsidP="00B73F79">
      <w:pPr>
        <w:ind w:firstLineChars="0" w:firstLine="0"/>
      </w:pPr>
      <w:r>
        <w:rPr>
          <w:rFonts w:hint="eastAsia"/>
        </w:rPr>
        <w:lastRenderedPageBreak/>
        <w:t>编码就是</w:t>
      </w:r>
      <w:r>
        <w:rPr>
          <w:rFonts w:hint="eastAsia"/>
        </w:rPr>
        <w:t>ASC|</w:t>
      </w:r>
      <w:r>
        <w:t>|</w:t>
      </w:r>
      <w:r>
        <w:rPr>
          <w:rFonts w:hint="eastAsia"/>
        </w:rPr>
        <w:t>码。</w:t>
      </w:r>
    </w:p>
    <w:p w:rsidR="004C1C6D" w:rsidRDefault="004C1C6D" w:rsidP="00B73F79">
      <w:pPr>
        <w:ind w:firstLineChars="0" w:firstLine="0"/>
      </w:pPr>
      <w:r>
        <w:t>ASC||</w:t>
      </w:r>
      <w:proofErr w:type="gramStart"/>
      <w:r>
        <w:t>码用</w:t>
      </w:r>
      <w:r>
        <w:rPr>
          <w:rFonts w:hint="eastAsia"/>
        </w:rPr>
        <w:t>7</w:t>
      </w:r>
      <w:r>
        <w:rPr>
          <w:rFonts w:hint="eastAsia"/>
        </w:rPr>
        <w:t>位</w:t>
      </w:r>
      <w:proofErr w:type="gramEnd"/>
      <w:r>
        <w:rPr>
          <w:rFonts w:hint="eastAsia"/>
        </w:rPr>
        <w:t>的二进制数来表示，可以表示</w:t>
      </w:r>
      <w:r>
        <w:rPr>
          <w:rFonts w:hint="eastAsia"/>
        </w:rPr>
        <w:t>2^7</w:t>
      </w:r>
      <w:r>
        <w:rPr>
          <w:rFonts w:hint="eastAsia"/>
        </w:rPr>
        <w:t>次方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字符（</w:t>
      </w:r>
      <w:r>
        <w:rPr>
          <w:rFonts w:hint="eastAsia"/>
        </w:rPr>
        <w:t>128</w:t>
      </w:r>
      <w:r>
        <w:rPr>
          <w:rFonts w:hint="eastAsia"/>
        </w:rPr>
        <w:t>个）。</w:t>
      </w:r>
    </w:p>
    <w:p w:rsidR="00EF336F" w:rsidRDefault="00EF336F" w:rsidP="0052204D">
      <w:pPr>
        <w:numPr>
          <w:ilvl w:val="0"/>
          <w:numId w:val="10"/>
        </w:numPr>
        <w:ind w:firstLineChars="0"/>
      </w:pPr>
      <w:r>
        <w:t>ASC||</w:t>
      </w:r>
      <w:r>
        <w:rPr>
          <w:rFonts w:hint="eastAsia"/>
        </w:rPr>
        <w:t>是连续的。</w:t>
      </w:r>
      <w:r w:rsidR="00F34185">
        <w:rPr>
          <w:rFonts w:hint="eastAsia"/>
        </w:rPr>
        <w:t>连续的字符之间</w:t>
      </w:r>
      <w:r w:rsidR="00F34185">
        <w:rPr>
          <w:rFonts w:hint="eastAsia"/>
        </w:rPr>
        <w:t>ASC</w:t>
      </w:r>
      <w:r w:rsidR="00F34185">
        <w:rPr>
          <w:rFonts w:hint="eastAsia"/>
        </w:rPr>
        <w:t>码也是连续的。</w:t>
      </w:r>
    </w:p>
    <w:p w:rsidR="00764C56" w:rsidRDefault="00EF336F" w:rsidP="00EF336F">
      <w:pPr>
        <w:numPr>
          <w:ilvl w:val="0"/>
          <w:numId w:val="10"/>
        </w:numPr>
        <w:ind w:firstLineChars="0"/>
      </w:pPr>
      <w:r>
        <w:rPr>
          <w:rFonts w:hint="eastAsia"/>
        </w:rPr>
        <w:t>小写的字母比大写的大</w:t>
      </w:r>
      <w:r>
        <w:rPr>
          <w:rFonts w:hint="eastAsia"/>
        </w:rPr>
        <w:t xml:space="preserve">    a</w:t>
      </w:r>
      <w:r>
        <w:t>&gt;A</w:t>
      </w:r>
    </w:p>
    <w:p w:rsidR="00EF336F" w:rsidRDefault="00EF336F" w:rsidP="00EF336F">
      <w:pPr>
        <w:numPr>
          <w:ilvl w:val="0"/>
          <w:numId w:val="10"/>
        </w:numPr>
        <w:ind w:firstLineChars="0"/>
      </w:pPr>
      <w:r>
        <w:t>小写字母和大写字母之间相差</w:t>
      </w:r>
      <w:r>
        <w:rPr>
          <w:rFonts w:hint="eastAsia"/>
        </w:rPr>
        <w:t>32</w:t>
      </w:r>
      <w:r>
        <w:t xml:space="preserve">    a-A=32</w:t>
      </w:r>
    </w:p>
    <w:p w:rsidR="00764C56" w:rsidRDefault="000E7A67" w:rsidP="000E7A67">
      <w:pPr>
        <w:pStyle w:val="a9"/>
        <w:ind w:firstLine="562"/>
      </w:pPr>
      <w:r>
        <w:t>考试题</w:t>
      </w:r>
      <w:r>
        <w:rPr>
          <w:rFonts w:hint="eastAsia"/>
        </w:rPr>
        <w:t>：已经A=65,求d</w:t>
      </w:r>
    </w:p>
    <w:p w:rsidR="00764C56" w:rsidRDefault="004C5BCD" w:rsidP="004C5BCD">
      <w:pPr>
        <w:pStyle w:val="ad"/>
      </w:pPr>
      <w:proofErr w:type="gramStart"/>
      <w:r>
        <w:rPr>
          <w:rFonts w:hint="eastAsia"/>
        </w:rPr>
        <w:t>d-D=</w:t>
      </w:r>
      <w:proofErr w:type="gramEnd"/>
      <w:r>
        <w:rPr>
          <w:rFonts w:hint="eastAsia"/>
        </w:rPr>
        <w:t>32</w:t>
      </w:r>
    </w:p>
    <w:p w:rsidR="004C5BCD" w:rsidRDefault="004C5BCD" w:rsidP="004C5BCD">
      <w:pPr>
        <w:pStyle w:val="ad"/>
      </w:pPr>
      <w:proofErr w:type="gramStart"/>
      <w:r>
        <w:rPr>
          <w:rFonts w:hint="eastAsia"/>
        </w:rPr>
        <w:t>d-(</w:t>
      </w:r>
      <w:proofErr w:type="gramEnd"/>
      <w:r>
        <w:t>A+3</w:t>
      </w:r>
      <w:r>
        <w:rPr>
          <w:rFonts w:hint="eastAsia"/>
        </w:rPr>
        <w:t>)</w:t>
      </w:r>
      <w:r>
        <w:t>=32</w:t>
      </w:r>
    </w:p>
    <w:p w:rsidR="004C5BCD" w:rsidRDefault="004C5BCD" w:rsidP="004C5BCD">
      <w:pPr>
        <w:pStyle w:val="ad"/>
      </w:pPr>
      <w:r>
        <w:t>d=32+A+3</w:t>
      </w:r>
    </w:p>
    <w:p w:rsidR="004C5BCD" w:rsidRDefault="004C5BCD" w:rsidP="004C5BCD">
      <w:pPr>
        <w:pStyle w:val="ad"/>
      </w:pPr>
      <w:r>
        <w:t>d=100</w:t>
      </w:r>
    </w:p>
    <w:p w:rsidR="00D66758" w:rsidRDefault="00634953" w:rsidP="00B73F79">
      <w:pPr>
        <w:ind w:firstLineChars="0" w:firstLine="0"/>
      </w:pPr>
      <w:proofErr w:type="spellStart"/>
      <w:r w:rsidRPr="00634953">
        <w:t>ord</w:t>
      </w:r>
      <w:proofErr w:type="spellEnd"/>
      <w:r>
        <w:t>()</w:t>
      </w:r>
      <w:r>
        <w:t>将字符转成</w:t>
      </w:r>
      <w:r>
        <w:rPr>
          <w:rFonts w:hint="eastAsia"/>
        </w:rPr>
        <w:t>十进制</w:t>
      </w:r>
      <w:r>
        <w:rPr>
          <w:rFonts w:hint="eastAsia"/>
        </w:rPr>
        <w:t>ASC||</w:t>
      </w:r>
      <w:r>
        <w:rPr>
          <w:rFonts w:hint="eastAsia"/>
        </w:rPr>
        <w:t>码</w:t>
      </w:r>
    </w:p>
    <w:p w:rsidR="00634953" w:rsidRDefault="00634953" w:rsidP="00B73F79">
      <w:pPr>
        <w:ind w:firstLineChars="0" w:firstLine="0"/>
      </w:pPr>
      <w:proofErr w:type="spellStart"/>
      <w:r w:rsidRPr="00634953">
        <w:t>chr</w:t>
      </w:r>
      <w:proofErr w:type="spellEnd"/>
      <w:r>
        <w:rPr>
          <w:rFonts w:hint="eastAsia"/>
        </w:rPr>
        <w:t>()</w:t>
      </w:r>
      <w:r>
        <w:rPr>
          <w:rFonts w:hint="eastAsia"/>
        </w:rPr>
        <w:t>将十进制的数字转成字符。</w:t>
      </w:r>
    </w:p>
    <w:p w:rsidR="00634953" w:rsidRDefault="008367B1" w:rsidP="00ED3DBC">
      <w:pPr>
        <w:pStyle w:val="ad"/>
      </w:pPr>
      <w:r>
        <w:rPr>
          <w:noProof/>
        </w:rPr>
        <w:pict>
          <v:shape id="_x0000_i1039" type="#_x0000_t75" style="width:257.95pt;height:33.8pt;visibility:visible;mso-wrap-style:square">
            <v:imagedata r:id="rId23" o:title=""/>
          </v:shape>
        </w:pict>
      </w:r>
    </w:p>
    <w:p w:rsidR="00E00A52" w:rsidRDefault="000237BF" w:rsidP="00B73F79">
      <w:pPr>
        <w:ind w:firstLineChars="0" w:firstLine="0"/>
      </w:pPr>
      <w:proofErr w:type="gramStart"/>
      <w:r>
        <w:rPr>
          <w:rFonts w:hint="eastAsia"/>
        </w:rPr>
        <w:t>“</w:t>
      </w:r>
      <w:proofErr w:type="gramEnd"/>
      <w:r>
        <w:t>\</w:t>
      </w:r>
      <w:r>
        <w:rPr>
          <w:rFonts w:hint="eastAsia"/>
        </w:rPr>
        <w:t>“</w:t>
      </w:r>
      <w:r>
        <w:t>可以转义</w:t>
      </w:r>
      <w:r>
        <w:rPr>
          <w:rFonts w:hint="eastAsia"/>
        </w:rPr>
        <w:t>ASC</w:t>
      </w:r>
      <w:r>
        <w:rPr>
          <w:rFonts w:hint="eastAsia"/>
        </w:rPr>
        <w:t>码。</w:t>
      </w:r>
    </w:p>
    <w:p w:rsidR="00E00A52" w:rsidRDefault="008367B1" w:rsidP="00537AD4">
      <w:pPr>
        <w:pStyle w:val="ad"/>
      </w:pPr>
      <w:r>
        <w:rPr>
          <w:noProof/>
        </w:rPr>
        <w:pict>
          <v:shape id="_x0000_i1040" type="#_x0000_t75" style="width:432.65pt;height:34.45pt;visibility:visible;mso-wrap-style:square">
            <v:imagedata r:id="rId24" o:title=""/>
          </v:shape>
        </w:pict>
      </w:r>
    </w:p>
    <w:p w:rsidR="00E00A52" w:rsidRDefault="00A446E4" w:rsidP="00A446E4">
      <w:pPr>
        <w:pStyle w:val="3"/>
      </w:pPr>
      <w:r>
        <w:t>使用</w:t>
      </w:r>
      <w:r w:rsidR="000818B8">
        <w:t>字符串</w:t>
      </w:r>
      <w:r>
        <w:t>定界符</w:t>
      </w:r>
    </w:p>
    <w:p w:rsidR="00A446E4" w:rsidRDefault="00D776F4" w:rsidP="00D776F4">
      <w:pPr>
        <w:numPr>
          <w:ilvl w:val="0"/>
          <w:numId w:val="11"/>
        </w:numPr>
        <w:ind w:firstLineChars="0"/>
      </w:pPr>
      <w:r>
        <w:t>作用</w:t>
      </w:r>
      <w:r>
        <w:rPr>
          <w:rFonts w:hint="eastAsia"/>
        </w:rPr>
        <w:t>：</w:t>
      </w:r>
      <w:r>
        <w:t>为输出大量的文本</w:t>
      </w:r>
      <w:r w:rsidR="00D82117">
        <w:t>并且不用频繁的转义</w:t>
      </w:r>
      <w:r>
        <w:t>提供了简单方法</w:t>
      </w:r>
    </w:p>
    <w:p w:rsidR="00D776F4" w:rsidRDefault="00D776F4" w:rsidP="00D776F4">
      <w:pPr>
        <w:numPr>
          <w:ilvl w:val="0"/>
          <w:numId w:val="11"/>
        </w:numPr>
        <w:ind w:firstLineChars="0"/>
      </w:pPr>
      <w:r>
        <w:t>开始和结束的定界符必须一样</w:t>
      </w:r>
      <w:r>
        <w:rPr>
          <w:rFonts w:hint="eastAsia"/>
        </w:rPr>
        <w:t>。</w:t>
      </w:r>
      <w:r>
        <w:t>名字由字符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、</w:t>
      </w:r>
      <w:r>
        <w:t>下划线组成</w:t>
      </w:r>
      <w:r>
        <w:rPr>
          <w:rFonts w:hint="eastAsia"/>
        </w:rPr>
        <w:t>，</w:t>
      </w:r>
      <w:r>
        <w:t>不能以数字开头</w:t>
      </w:r>
      <w:r>
        <w:rPr>
          <w:rFonts w:hint="eastAsia"/>
        </w:rPr>
        <w:t>。</w:t>
      </w:r>
    </w:p>
    <w:p w:rsidR="00D776F4" w:rsidRDefault="00D776F4" w:rsidP="00D776F4">
      <w:pPr>
        <w:numPr>
          <w:ilvl w:val="0"/>
          <w:numId w:val="11"/>
        </w:numPr>
        <w:ind w:firstLineChars="0"/>
      </w:pPr>
      <w:r>
        <w:t>开启标识符前面有三个小于号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&lt;&lt;&lt;</w:t>
      </w:r>
      <w:r>
        <w:rPr>
          <w:rFonts w:hint="eastAsia"/>
        </w:rPr>
        <w:t>“。</w:t>
      </w:r>
    </w:p>
    <w:p w:rsidR="00D776F4" w:rsidRDefault="005B743D" w:rsidP="00D776F4">
      <w:pPr>
        <w:numPr>
          <w:ilvl w:val="0"/>
          <w:numId w:val="11"/>
        </w:numPr>
        <w:ind w:firstLineChars="0"/>
      </w:pPr>
      <w:r>
        <w:rPr>
          <w:rFonts w:hint="eastAsia"/>
        </w:rPr>
        <w:t>结束标识符必须顶格写，前面不能有空格和其他字符，标识符的后面也</w:t>
      </w:r>
      <w:r w:rsidR="00CC7555">
        <w:rPr>
          <w:rFonts w:hint="eastAsia"/>
        </w:rPr>
        <w:t>不</w:t>
      </w:r>
      <w:r>
        <w:rPr>
          <w:rFonts w:hint="eastAsia"/>
        </w:rPr>
        <w:t>能有空格。</w:t>
      </w:r>
    </w:p>
    <w:p w:rsidR="00D82117" w:rsidRDefault="008367B1" w:rsidP="00BE4BB9">
      <w:pPr>
        <w:pStyle w:val="ad"/>
      </w:pPr>
      <w:r>
        <w:rPr>
          <w:noProof/>
        </w:rPr>
        <w:lastRenderedPageBreak/>
        <w:pict>
          <v:shape id="_x0000_i1041" type="#_x0000_t75" style="width:391.3pt;height:204.75pt;visibility:visible;mso-wrap-style:square">
            <v:imagedata r:id="rId25" o:title=""/>
          </v:shape>
        </w:pict>
      </w:r>
    </w:p>
    <w:p w:rsidR="00A446E4" w:rsidRDefault="00BC2412" w:rsidP="00B73F79">
      <w:pPr>
        <w:ind w:firstLineChars="0" w:firstLine="0"/>
      </w:pPr>
      <w:r>
        <w:t>字符串定界符</w:t>
      </w:r>
      <w:r>
        <w:rPr>
          <w:rFonts w:hint="eastAsia"/>
        </w:rPr>
        <w:t>分为</w:t>
      </w:r>
      <w:proofErr w:type="spellStart"/>
      <w:r>
        <w:rPr>
          <w:rFonts w:hint="eastAsia"/>
        </w:rPr>
        <w:t>heredoc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nowdoc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2"/>
        <w:gridCol w:w="6891"/>
      </w:tblGrid>
      <w:tr w:rsidR="00C15A1F" w:rsidTr="007A581C">
        <w:tc>
          <w:tcPr>
            <w:tcW w:w="4926" w:type="dxa"/>
            <w:shd w:val="clear" w:color="auto" w:fill="auto"/>
          </w:tcPr>
          <w:p w:rsidR="00C15A1F" w:rsidRDefault="00C15A1F" w:rsidP="007A581C">
            <w:pPr>
              <w:widowControl w:val="0"/>
              <w:ind w:firstLineChars="0" w:firstLine="0"/>
              <w:jc w:val="both"/>
            </w:pPr>
            <w:proofErr w:type="spellStart"/>
            <w:r>
              <w:rPr>
                <w:rFonts w:hint="eastAsia"/>
              </w:rPr>
              <w:t>heredoc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C15A1F" w:rsidRDefault="008367B1" w:rsidP="007A581C">
            <w:pPr>
              <w:widowControl w:val="0"/>
              <w:ind w:firstLineChars="0" w:firstLine="0"/>
            </w:pPr>
            <w:r>
              <w:rPr>
                <w:noProof/>
              </w:rPr>
              <w:pict>
                <v:shape id="_x0000_i1042" type="#_x0000_t75" style="width:276.75pt;height:62pt;visibility:visible;mso-wrap-style:square">
                  <v:imagedata r:id="rId26" o:title=""/>
                </v:shape>
              </w:pict>
            </w:r>
          </w:p>
        </w:tc>
      </w:tr>
      <w:tr w:rsidR="00C15A1F" w:rsidTr="007A581C">
        <w:tc>
          <w:tcPr>
            <w:tcW w:w="4926" w:type="dxa"/>
            <w:shd w:val="clear" w:color="auto" w:fill="auto"/>
          </w:tcPr>
          <w:p w:rsidR="00C15A1F" w:rsidRDefault="00C54B2A" w:rsidP="007A581C">
            <w:pPr>
              <w:widowControl w:val="0"/>
              <w:ind w:firstLineChars="0" w:firstLine="0"/>
              <w:jc w:val="both"/>
            </w:pPr>
            <w:proofErr w:type="spellStart"/>
            <w:r>
              <w:rPr>
                <w:rFonts w:hint="eastAsia"/>
              </w:rPr>
              <w:t>nowdoc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:rsidR="00C15A1F" w:rsidRDefault="008367B1" w:rsidP="007A581C">
            <w:pPr>
              <w:widowControl w:val="0"/>
              <w:ind w:firstLineChars="0" w:firstLine="0"/>
              <w:jc w:val="both"/>
            </w:pPr>
            <w:r>
              <w:rPr>
                <w:noProof/>
              </w:rPr>
              <w:pict>
                <v:shape id="_x0000_i1043" type="#_x0000_t75" style="width:333.7pt;height:46.95pt;visibility:visible;mso-wrap-style:square">
                  <v:imagedata r:id="rId27" o:title=""/>
                </v:shape>
              </w:pict>
            </w:r>
          </w:p>
        </w:tc>
      </w:tr>
    </w:tbl>
    <w:p w:rsidR="00E00A52" w:rsidRDefault="006C4435" w:rsidP="00B73F79">
      <w:pPr>
        <w:ind w:firstLineChars="0" w:firstLine="0"/>
      </w:pPr>
      <w:proofErr w:type="spellStart"/>
      <w:r>
        <w:t>h</w:t>
      </w:r>
      <w:r w:rsidR="00A568CA">
        <w:t>eredoc</w:t>
      </w:r>
      <w:proofErr w:type="spellEnd"/>
      <w:r w:rsidR="00A568CA">
        <w:t>相当于是双引号字符串</w:t>
      </w:r>
    </w:p>
    <w:p w:rsidR="00A568CA" w:rsidRDefault="006C4435" w:rsidP="00B73F79">
      <w:pPr>
        <w:ind w:firstLineChars="0" w:firstLine="0"/>
      </w:pPr>
      <w:proofErr w:type="spellStart"/>
      <w:r>
        <w:t>n</w:t>
      </w:r>
      <w:r w:rsidR="00A568CA">
        <w:rPr>
          <w:rFonts w:hint="eastAsia"/>
        </w:rPr>
        <w:t>owdoc</w:t>
      </w:r>
      <w:proofErr w:type="spellEnd"/>
      <w:r w:rsidR="00A568CA">
        <w:rPr>
          <w:rFonts w:hint="eastAsia"/>
        </w:rPr>
        <w:t>相当于是单引号字符串。</w:t>
      </w:r>
    </w:p>
    <w:p w:rsidR="005C5904" w:rsidRPr="004E7BCF" w:rsidRDefault="00884E6D" w:rsidP="00884E6D">
      <w:pPr>
        <w:pStyle w:val="2"/>
      </w:pPr>
      <w:r>
        <w:rPr>
          <w:rFonts w:hint="eastAsia"/>
        </w:rPr>
        <w:t>复合数据类型</w:t>
      </w:r>
    </w:p>
    <w:p w:rsidR="005C5904" w:rsidRDefault="00A44352" w:rsidP="00A44352">
      <w:pPr>
        <w:pStyle w:val="3"/>
      </w:pPr>
      <w:r>
        <w:t>数组</w:t>
      </w:r>
    </w:p>
    <w:p w:rsidR="005C5904" w:rsidRDefault="008367B1" w:rsidP="00054F3A">
      <w:pPr>
        <w:pStyle w:val="ad"/>
      </w:pPr>
      <w:r>
        <w:rPr>
          <w:noProof/>
        </w:rPr>
        <w:pict>
          <v:shape id="_x0000_i1044" type="#_x0000_t75" style="width:245.45pt;height:77pt;visibility:visible;mso-wrap-style:square">
            <v:imagedata r:id="rId28" o:title=""/>
          </v:shape>
        </w:pict>
      </w:r>
    </w:p>
    <w:p w:rsidR="00A44352" w:rsidRDefault="00054F3A" w:rsidP="00B73F79">
      <w:pPr>
        <w:ind w:firstLineChars="0" w:firstLine="0"/>
      </w:pPr>
      <w:r>
        <w:t>数组</w:t>
      </w:r>
      <w:r>
        <w:rPr>
          <w:rFonts w:hint="eastAsia"/>
        </w:rPr>
        <w:t>：</w:t>
      </w:r>
      <w:r>
        <w:t>计算机内存中一段连续的空间</w:t>
      </w:r>
    </w:p>
    <w:p w:rsidR="00B31900" w:rsidRDefault="00B31900" w:rsidP="00B73F79">
      <w:pPr>
        <w:ind w:firstLineChars="0" w:firstLine="0"/>
      </w:pPr>
      <w:r>
        <w:lastRenderedPageBreak/>
        <w:t>数组分为</w:t>
      </w:r>
      <w:r>
        <w:rPr>
          <w:rFonts w:hint="eastAsia"/>
        </w:rPr>
        <w:t>：索引数组和关联数组</w:t>
      </w:r>
    </w:p>
    <w:p w:rsidR="00B31900" w:rsidRDefault="00B31900" w:rsidP="00B31900">
      <w:pPr>
        <w:pStyle w:val="3"/>
      </w:pPr>
      <w:r>
        <w:t>索引数组</w:t>
      </w:r>
    </w:p>
    <w:p w:rsidR="00A44352" w:rsidRDefault="00365AA7" w:rsidP="00B73F79">
      <w:pPr>
        <w:ind w:firstLineChars="0" w:firstLine="0"/>
      </w:pPr>
      <w:r>
        <w:t>通过元素的位置作下标</w:t>
      </w:r>
      <w:r>
        <w:rPr>
          <w:rFonts w:hint="eastAsia"/>
        </w:rPr>
        <w:t>。</w:t>
      </w:r>
    </w:p>
    <w:p w:rsidR="00B31900" w:rsidRDefault="008367B1" w:rsidP="00061455">
      <w:pPr>
        <w:pStyle w:val="ad"/>
      </w:pPr>
      <w:r>
        <w:rPr>
          <w:noProof/>
          <w:shd w:val="clear" w:color="auto" w:fill="auto"/>
        </w:rPr>
        <w:pict>
          <v:shape id="_x0000_i1045" type="#_x0000_t75" style="width:277.35pt;height:53.2pt;visibility:visible;mso-wrap-style:square">
            <v:imagedata r:id="rId29" o:title=""/>
          </v:shape>
        </w:pict>
      </w:r>
    </w:p>
    <w:p w:rsidR="00B31900" w:rsidRDefault="004F6969" w:rsidP="004F6969">
      <w:pPr>
        <w:pStyle w:val="3"/>
      </w:pPr>
      <w:r>
        <w:rPr>
          <w:rFonts w:hint="eastAsia"/>
        </w:rPr>
        <w:t>关联数组</w:t>
      </w:r>
    </w:p>
    <w:p w:rsidR="00B31900" w:rsidRDefault="002273B3" w:rsidP="00B73F79">
      <w:pPr>
        <w:ind w:firstLineChars="0" w:firstLine="0"/>
      </w:pPr>
      <w:r>
        <w:rPr>
          <w:rFonts w:hint="eastAsia"/>
        </w:rPr>
        <w:t>数组的值和一个字符串做关联，形成一个键值对。</w:t>
      </w:r>
    </w:p>
    <w:p w:rsidR="004F6969" w:rsidRDefault="008367B1" w:rsidP="002273B3">
      <w:pPr>
        <w:pStyle w:val="ad"/>
      </w:pPr>
      <w:r>
        <w:rPr>
          <w:noProof/>
          <w:shd w:val="clear" w:color="auto" w:fill="auto"/>
        </w:rPr>
        <w:pict>
          <v:shape id="_x0000_i1046" type="#_x0000_t75" style="width:403.2pt;height:71.35pt;visibility:visible;mso-wrap-style:square">
            <v:imagedata r:id="rId30" o:title=""/>
          </v:shape>
        </w:pict>
      </w:r>
    </w:p>
    <w:p w:rsidR="004F6969" w:rsidRDefault="0056043E" w:rsidP="0056043E">
      <w:pPr>
        <w:pStyle w:val="3"/>
      </w:pPr>
      <w:r>
        <w:t>数组的声明</w:t>
      </w:r>
    </w:p>
    <w:p w:rsidR="004F6969" w:rsidRDefault="0056043E" w:rsidP="00B73F79">
      <w:pPr>
        <w:ind w:firstLineChars="0" w:firstLine="0"/>
      </w:pPr>
      <w:r>
        <w:t>方法</w:t>
      </w:r>
      <w:proofErr w:type="gramStart"/>
      <w:r>
        <w:t>一</w:t>
      </w:r>
      <w:proofErr w:type="gramEnd"/>
      <w:r>
        <w:rPr>
          <w:rFonts w:hint="eastAsia"/>
        </w:rPr>
        <w:t>：变量</w:t>
      </w:r>
      <w:r>
        <w:rPr>
          <w:rFonts w:hint="eastAsia"/>
        </w:rPr>
        <w:t>=array();</w:t>
      </w:r>
    </w:p>
    <w:p w:rsidR="002B5AE7" w:rsidRDefault="002B5AE7" w:rsidP="00B73F79">
      <w:pPr>
        <w:ind w:firstLineChars="0" w:firstLine="0"/>
      </w:pPr>
      <w:r>
        <w:t>方法二</w:t>
      </w:r>
      <w:r>
        <w:rPr>
          <w:rFonts w:hint="eastAsia"/>
        </w:rPr>
        <w:t>：</w:t>
      </w:r>
      <w:r w:rsidR="004A3311">
        <w:rPr>
          <w:rFonts w:hint="eastAsia"/>
        </w:rPr>
        <w:t>通过</w:t>
      </w:r>
      <w:r w:rsidR="004A3311">
        <w:rPr>
          <w:rFonts w:hint="eastAsia"/>
        </w:rPr>
        <w:t>[]</w:t>
      </w:r>
      <w:r w:rsidR="004A3311">
        <w:rPr>
          <w:rFonts w:hint="eastAsia"/>
        </w:rPr>
        <w:t>的方式</w:t>
      </w:r>
    </w:p>
    <w:p w:rsidR="004F6969" w:rsidRDefault="008367B1" w:rsidP="006F0879">
      <w:pPr>
        <w:pStyle w:val="ad"/>
      </w:pPr>
      <w:r>
        <w:rPr>
          <w:noProof/>
        </w:rPr>
        <w:pict>
          <v:shape id="_x0000_i1047" type="#_x0000_t75" style="width:423.85pt;height:90.15pt;visibility:visible;mso-wrap-style:square">
            <v:imagedata r:id="rId31" o:title=""/>
          </v:shape>
        </w:pict>
      </w:r>
    </w:p>
    <w:p w:rsidR="004F6969" w:rsidRDefault="000F72D6" w:rsidP="000F72D6">
      <w:pPr>
        <w:pStyle w:val="a9"/>
        <w:ind w:firstLine="562"/>
      </w:pPr>
      <w:r>
        <w:rPr>
          <w:rFonts w:hint="eastAsia"/>
        </w:rPr>
        <w:t>默认情况下：在索引数组中，第一个元素的下标是0，后面依次递增</w:t>
      </w:r>
      <w:r w:rsidR="00541240">
        <w:rPr>
          <w:rFonts w:hint="eastAsia"/>
        </w:rPr>
        <w:t>1.</w:t>
      </w:r>
    </w:p>
    <w:p w:rsidR="00B31900" w:rsidRDefault="00F16BA8" w:rsidP="00F16BA8">
      <w:pPr>
        <w:pStyle w:val="3"/>
      </w:pPr>
      <w:r>
        <w:rPr>
          <w:rFonts w:hint="eastAsia"/>
        </w:rPr>
        <w:lastRenderedPageBreak/>
        <w:t>数组下标练习</w:t>
      </w:r>
    </w:p>
    <w:p w:rsidR="00F16BA8" w:rsidRDefault="008367B1" w:rsidP="003512F8">
      <w:pPr>
        <w:pStyle w:val="ad"/>
      </w:pPr>
      <w:r>
        <w:rPr>
          <w:noProof/>
        </w:rPr>
        <w:pict>
          <v:shape id="_x0000_i1048" type="#_x0000_t75" style="width:482.1pt;height:125.2pt;visibility:visible;mso-wrap-style:square">
            <v:imagedata r:id="rId32" o:title=""/>
          </v:shape>
        </w:pict>
      </w:r>
    </w:p>
    <w:p w:rsidR="00F16BA8" w:rsidRDefault="00F36037" w:rsidP="00F36037">
      <w:pPr>
        <w:pStyle w:val="3"/>
      </w:pPr>
      <w:r>
        <w:t>数组下标的思考</w:t>
      </w:r>
    </w:p>
    <w:p w:rsidR="0058249F" w:rsidRDefault="008367B1" w:rsidP="00C765B7">
      <w:pPr>
        <w:pStyle w:val="ad"/>
      </w:pPr>
      <w:r>
        <w:rPr>
          <w:noProof/>
          <w:shd w:val="clear" w:color="auto" w:fill="auto"/>
        </w:rPr>
        <w:pict>
          <v:shape id="_x0000_i1049" type="#_x0000_t75" style="width:482.1pt;height:145.9pt;visibility:visible;mso-wrap-style:square">
            <v:imagedata r:id="rId33" o:title=""/>
          </v:shape>
        </w:pict>
      </w:r>
    </w:p>
    <w:p w:rsidR="001A74F7" w:rsidRDefault="001A74F7" w:rsidP="001A74F7">
      <w:pPr>
        <w:pStyle w:val="3"/>
      </w:pPr>
      <w:proofErr w:type="gramStart"/>
      <w:r>
        <w:t>extract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t> </w:t>
      </w:r>
    </w:p>
    <w:p w:rsidR="0058249F" w:rsidRDefault="001A74F7" w:rsidP="00B73F79">
      <w:pPr>
        <w:ind w:firstLineChars="0" w:firstLine="0"/>
      </w:pPr>
      <w:r>
        <w:t>从数组中将变量导入到当前的符号表</w:t>
      </w:r>
      <w:r w:rsidR="003770D3">
        <w:rPr>
          <w:rFonts w:hint="eastAsia"/>
        </w:rPr>
        <w:t>中。</w:t>
      </w:r>
      <w:r w:rsidR="00C638C6">
        <w:rPr>
          <w:rFonts w:hint="eastAsia"/>
        </w:rPr>
        <w:t>键名做变量名，键值做变量的值。</w:t>
      </w:r>
    </w:p>
    <w:p w:rsidR="00C638C6" w:rsidRDefault="008367B1" w:rsidP="00C638C6">
      <w:pPr>
        <w:pStyle w:val="ad"/>
      </w:pPr>
      <w:r>
        <w:rPr>
          <w:noProof/>
        </w:rPr>
        <w:pict>
          <v:shape id="_x0000_i1050" type="#_x0000_t75" style="width:291.15pt;height:87.05pt;visibility:visible;mso-wrap-style:square">
            <v:imagedata r:id="rId34" o:title=""/>
          </v:shape>
        </w:pict>
      </w:r>
    </w:p>
    <w:p w:rsidR="0058249F" w:rsidRDefault="00543446" w:rsidP="00B73F79">
      <w:pPr>
        <w:pStyle w:val="3"/>
      </w:pPr>
      <w:r>
        <w:lastRenderedPageBreak/>
        <w:t>数组的分类</w:t>
      </w:r>
    </w:p>
    <w:p w:rsidR="00F16BA8" w:rsidRDefault="00263149" w:rsidP="00263149">
      <w:pPr>
        <w:numPr>
          <w:ilvl w:val="0"/>
          <w:numId w:val="12"/>
        </w:numPr>
        <w:ind w:firstLineChars="0"/>
      </w:pPr>
      <w:r>
        <w:rPr>
          <w:rFonts w:hint="eastAsia"/>
        </w:rPr>
        <w:t>按照元素的键值关系分为：</w:t>
      </w:r>
    </w:p>
    <w:p w:rsidR="00263149" w:rsidRDefault="00263149" w:rsidP="00263149">
      <w:pPr>
        <w:numPr>
          <w:ilvl w:val="1"/>
          <w:numId w:val="12"/>
        </w:numPr>
        <w:ind w:firstLineChars="0"/>
      </w:pPr>
      <w:r>
        <w:t>索引数组</w:t>
      </w:r>
      <w:r>
        <w:rPr>
          <w:rFonts w:hint="eastAsia"/>
        </w:rPr>
        <w:t>：</w:t>
      </w:r>
      <w:r>
        <w:t>通过元素的位置坐下标</w:t>
      </w:r>
      <w:r>
        <w:rPr>
          <w:rFonts w:hint="eastAsia"/>
        </w:rPr>
        <w:t>。</w:t>
      </w:r>
    </w:p>
    <w:p w:rsidR="00263149" w:rsidRDefault="00263149" w:rsidP="00263149">
      <w:pPr>
        <w:numPr>
          <w:ilvl w:val="1"/>
          <w:numId w:val="12"/>
        </w:numPr>
        <w:ind w:firstLineChars="0"/>
      </w:pPr>
      <w:r>
        <w:t>关联数组</w:t>
      </w:r>
      <w:r>
        <w:rPr>
          <w:rFonts w:hint="eastAsia"/>
        </w:rPr>
        <w:t>：通过字符串做下标，键和值存在某种关联。</w:t>
      </w:r>
    </w:p>
    <w:p w:rsidR="00F16BA8" w:rsidRDefault="00AE247C" w:rsidP="00AE247C">
      <w:pPr>
        <w:pStyle w:val="a9"/>
        <w:ind w:firstLine="562"/>
      </w:pPr>
      <w:r>
        <w:rPr>
          <w:rFonts w:hint="eastAsia"/>
        </w:rPr>
        <w:t>注意：不能按照键的数据类型来判断是否是索引数组或关联数组，必须看下标和值关联关系，$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=array(</w:t>
      </w:r>
      <w:r>
        <w:t>1=&gt;</w:t>
      </w:r>
      <w:proofErr w:type="gramStart"/>
      <w:r>
        <w:t>’</w:t>
      </w:r>
      <w:proofErr w:type="gramEnd"/>
      <w:r>
        <w:t>tom</w:t>
      </w:r>
      <w:proofErr w:type="gramStart"/>
      <w:r>
        <w:t>’</w:t>
      </w:r>
      <w:proofErr w:type="gramEnd"/>
      <w:r>
        <w:t>,2=&gt;</w:t>
      </w:r>
      <w:proofErr w:type="gramStart"/>
      <w:r>
        <w:t>’</w:t>
      </w:r>
      <w:proofErr w:type="gramEnd"/>
      <w:r>
        <w:t>berry</w:t>
      </w:r>
      <w:proofErr w:type="gramStart"/>
      <w:r>
        <w:t>’</w:t>
      </w:r>
      <w:proofErr w:type="gramEnd"/>
      <w:r>
        <w:rPr>
          <w:rFonts w:hint="eastAsia"/>
        </w:rPr>
        <w:t>)也属于关联数组。因为下标不是表示值的位置。</w:t>
      </w:r>
    </w:p>
    <w:p w:rsidR="00AE247C" w:rsidRDefault="00AE247C" w:rsidP="00AE247C">
      <w:pPr>
        <w:numPr>
          <w:ilvl w:val="0"/>
          <w:numId w:val="12"/>
        </w:numPr>
        <w:ind w:firstLineChars="0"/>
      </w:pPr>
      <w:r>
        <w:t>按照数组的结构分</w:t>
      </w:r>
    </w:p>
    <w:p w:rsidR="00AE247C" w:rsidRDefault="00AE247C" w:rsidP="00AE247C">
      <w:pPr>
        <w:numPr>
          <w:ilvl w:val="1"/>
          <w:numId w:val="12"/>
        </w:numPr>
        <w:ind w:firstLineChars="0"/>
      </w:pPr>
      <w:r>
        <w:t>一维数组</w:t>
      </w:r>
    </w:p>
    <w:p w:rsidR="00AE247C" w:rsidRPr="00AE247C" w:rsidRDefault="00AE247C" w:rsidP="00AE247C">
      <w:pPr>
        <w:numPr>
          <w:ilvl w:val="1"/>
          <w:numId w:val="12"/>
        </w:numPr>
        <w:ind w:firstLineChars="0"/>
      </w:pPr>
      <w:r>
        <w:t>多维数组</w:t>
      </w:r>
      <w:r w:rsidR="00A46879">
        <w:rPr>
          <w:rFonts w:hint="eastAsia"/>
        </w:rPr>
        <w:t>：</w:t>
      </w:r>
      <w:r w:rsidR="00A46879">
        <w:t>二维以上</w:t>
      </w:r>
    </w:p>
    <w:p w:rsidR="00AE247C" w:rsidRDefault="008367B1" w:rsidP="00323553">
      <w:pPr>
        <w:pStyle w:val="ad"/>
      </w:pPr>
      <w:r>
        <w:rPr>
          <w:noProof/>
        </w:rPr>
        <w:pict>
          <v:shape id="_x0000_i1051" type="#_x0000_t75" style="width:325.55pt;height:88.3pt;visibility:visible;mso-wrap-style:square">
            <v:imagedata r:id="rId35" o:title=""/>
          </v:shape>
        </w:pict>
      </w:r>
    </w:p>
    <w:p w:rsidR="00A46879" w:rsidRDefault="00865417" w:rsidP="00865417">
      <w:pPr>
        <w:pStyle w:val="a9"/>
        <w:ind w:firstLine="562"/>
      </w:pPr>
      <w:r>
        <w:rPr>
          <w:rFonts w:hint="eastAsia"/>
        </w:rPr>
        <w:t>注意：PHP中的二维数组和强数据类型不一样，它不是一个二维表，PHP数组的分类是应用层面的分类，不是PHP语言本身的分类。</w:t>
      </w:r>
    </w:p>
    <w:p w:rsidR="00A46879" w:rsidRDefault="008367B1" w:rsidP="00C43775">
      <w:pPr>
        <w:pStyle w:val="ad"/>
      </w:pPr>
      <w:r>
        <w:rPr>
          <w:noProof/>
        </w:rPr>
        <w:pict>
          <v:shape id="_x0000_i1052" type="#_x0000_t75" style="width:482.1pt;height:91.4pt;visibility:visible;mso-wrap-style:square">
            <v:imagedata r:id="rId36" o:title=""/>
          </v:shape>
        </w:pict>
      </w:r>
    </w:p>
    <w:p w:rsidR="00A46879" w:rsidRDefault="00EB52C9" w:rsidP="00EB52C9">
      <w:pPr>
        <w:pStyle w:val="3"/>
      </w:pPr>
      <w:r>
        <w:rPr>
          <w:rFonts w:hint="eastAsia"/>
        </w:rPr>
        <w:t>对象</w:t>
      </w:r>
    </w:p>
    <w:p w:rsidR="00AE247C" w:rsidRDefault="007637AA" w:rsidP="00B73F79">
      <w:pPr>
        <w:ind w:firstLineChars="0" w:firstLine="0"/>
      </w:pPr>
      <w:r>
        <w:t>在面向对象中详解</w:t>
      </w:r>
    </w:p>
    <w:p w:rsidR="00AE247C" w:rsidRDefault="007637AA" w:rsidP="007637AA">
      <w:pPr>
        <w:pStyle w:val="2"/>
      </w:pPr>
      <w:r>
        <w:lastRenderedPageBreak/>
        <w:t>特殊类型</w:t>
      </w:r>
    </w:p>
    <w:p w:rsidR="00AE247C" w:rsidRDefault="009654AE" w:rsidP="009654AE">
      <w:pPr>
        <w:pStyle w:val="3"/>
      </w:pPr>
      <w:r>
        <w:t>资源</w:t>
      </w:r>
    </w:p>
    <w:p w:rsidR="00AE247C" w:rsidRDefault="001E1A92" w:rsidP="001E1A92">
      <w:pPr>
        <w:numPr>
          <w:ilvl w:val="0"/>
          <w:numId w:val="13"/>
        </w:numPr>
        <w:ind w:firstLineChars="0"/>
      </w:pPr>
      <w:r>
        <w:t>PHP</w:t>
      </w:r>
      <w:r>
        <w:t>引用的外部数据</w:t>
      </w:r>
      <w:r>
        <w:rPr>
          <w:rFonts w:hint="eastAsia"/>
        </w:rPr>
        <w:t>称为资源</w:t>
      </w:r>
    </w:p>
    <w:p w:rsidR="001E1A92" w:rsidRDefault="0032267F" w:rsidP="001E1A92">
      <w:pPr>
        <w:numPr>
          <w:ilvl w:val="0"/>
          <w:numId w:val="13"/>
        </w:numPr>
        <w:ind w:firstLineChars="0"/>
      </w:pPr>
      <w:r>
        <w:rPr>
          <w:rFonts w:hint="eastAsia"/>
        </w:rPr>
        <w:t>资源只能获取，不能创建</w:t>
      </w:r>
    </w:p>
    <w:p w:rsidR="0032267F" w:rsidRDefault="00917808" w:rsidP="001E1A92">
      <w:pPr>
        <w:numPr>
          <w:ilvl w:val="0"/>
          <w:numId w:val="13"/>
        </w:numPr>
        <w:ind w:firstLineChars="0"/>
      </w:pPr>
      <w:r>
        <w:rPr>
          <w:rFonts w:hint="eastAsia"/>
        </w:rPr>
        <w:t>资源也是由类别的，比如连接资源，数据流资源</w:t>
      </w:r>
    </w:p>
    <w:p w:rsidR="00AE247C" w:rsidRDefault="002F2700" w:rsidP="00515547">
      <w:pPr>
        <w:pStyle w:val="ad"/>
      </w:pPr>
      <w:r>
        <w:rPr>
          <w:noProof/>
        </w:rPr>
        <w:pict>
          <v:shape id="_x0000_i1053" type="#_x0000_t75" style="width:482.1pt;height:66.35pt;visibility:visible;mso-wrap-style:square">
            <v:imagedata r:id="rId37" o:title=""/>
          </v:shape>
        </w:pict>
      </w:r>
    </w:p>
    <w:p w:rsidR="00AE247C" w:rsidRDefault="00FF3967" w:rsidP="00FF3967">
      <w:pPr>
        <w:pStyle w:val="3"/>
      </w:pPr>
      <w:r>
        <w:rPr>
          <w:rFonts w:hint="eastAsia"/>
        </w:rPr>
        <w:t>NULL</w:t>
      </w:r>
    </w:p>
    <w:p w:rsidR="005C5904" w:rsidRDefault="00FF3967" w:rsidP="00FF3967">
      <w:pPr>
        <w:numPr>
          <w:ilvl w:val="0"/>
          <w:numId w:val="14"/>
        </w:numPr>
        <w:ind w:firstLineChars="0"/>
      </w:pPr>
      <w:r>
        <w:rPr>
          <w:rFonts w:hint="eastAsia"/>
        </w:rPr>
        <w:t>表示没有定义的变量</w:t>
      </w:r>
    </w:p>
    <w:p w:rsidR="00FF3967" w:rsidRDefault="00FF3967" w:rsidP="00FF3967">
      <w:pPr>
        <w:numPr>
          <w:ilvl w:val="0"/>
          <w:numId w:val="14"/>
        </w:numPr>
        <w:ind w:firstLineChars="0"/>
      </w:pPr>
      <w:r>
        <w:t>NULL</w:t>
      </w:r>
      <w:r>
        <w:t>不区分大小写</w:t>
      </w:r>
      <w:r>
        <w:rPr>
          <w:rFonts w:hint="eastAsia"/>
        </w:rPr>
        <w:t>。</w:t>
      </w:r>
    </w:p>
    <w:p w:rsidR="000100AD" w:rsidRDefault="000100AD" w:rsidP="00FF3967">
      <w:pPr>
        <w:numPr>
          <w:ilvl w:val="0"/>
          <w:numId w:val="14"/>
        </w:numPr>
        <w:ind w:firstLineChars="0"/>
      </w:pPr>
      <w:r>
        <w:t>调用一个没有返回值的函数</w:t>
      </w:r>
      <w:r>
        <w:rPr>
          <w:rFonts w:hint="eastAsia"/>
        </w:rPr>
        <w:t>，</w:t>
      </w:r>
      <w:r>
        <w:t>默认返回</w:t>
      </w:r>
      <w:r>
        <w:t>NULL</w:t>
      </w:r>
    </w:p>
    <w:p w:rsidR="00FF3967" w:rsidRDefault="002F2700" w:rsidP="000100AD">
      <w:pPr>
        <w:pStyle w:val="ad"/>
      </w:pPr>
      <w:r>
        <w:rPr>
          <w:noProof/>
        </w:rPr>
        <w:pict>
          <v:shape id="_x0000_i1054" type="#_x0000_t75" style="width:214.1pt;height:53.85pt;visibility:visible;mso-wrap-style:square">
            <v:imagedata r:id="rId38" o:title=""/>
          </v:shape>
        </w:pict>
      </w:r>
    </w:p>
    <w:p w:rsidR="00FF3967" w:rsidRDefault="00802E1D" w:rsidP="00915E24">
      <w:pPr>
        <w:pStyle w:val="2"/>
      </w:pPr>
      <w:r>
        <w:rPr>
          <w:rFonts w:hint="eastAsia"/>
        </w:rPr>
        <w:t>数据</w:t>
      </w:r>
      <w:r w:rsidR="00915E24">
        <w:rPr>
          <w:rFonts w:hint="eastAsia"/>
        </w:rPr>
        <w:t>类型转换</w:t>
      </w:r>
    </w:p>
    <w:p w:rsidR="00FF3967" w:rsidRDefault="00802E1D" w:rsidP="00B73F79">
      <w:pPr>
        <w:ind w:firstLineChars="0" w:firstLine="0"/>
      </w:pPr>
      <w:r>
        <w:t>数据类型是数据在内存中存储的结构</w:t>
      </w:r>
      <w:r w:rsidR="00B270FC">
        <w:rPr>
          <w:rFonts w:hint="eastAsia"/>
        </w:rPr>
        <w:t>，和建立在该数据结构上的操作算法的集合。这就意味着不同的数据类型运算操作可能不一样。不同类型的数据在运算过程中要注意类型的转换。</w:t>
      </w:r>
    </w:p>
    <w:p w:rsidR="00FF3967" w:rsidRDefault="00387586" w:rsidP="00387586">
      <w:pPr>
        <w:pStyle w:val="3"/>
      </w:pPr>
      <w:r>
        <w:lastRenderedPageBreak/>
        <w:t>自动转换</w:t>
      </w:r>
    </w:p>
    <w:p w:rsidR="00B270FC" w:rsidRDefault="006D342F" w:rsidP="00B73F79">
      <w:pPr>
        <w:ind w:firstLineChars="0" w:firstLine="0"/>
      </w:pPr>
      <w:r>
        <w:t>运算过程中需要的数据类型和提供的数据类型不一致</w:t>
      </w:r>
      <w:r>
        <w:rPr>
          <w:rFonts w:hint="eastAsia"/>
        </w:rPr>
        <w:t>。</w:t>
      </w:r>
    </w:p>
    <w:p w:rsidR="00B270FC" w:rsidRDefault="008367B1" w:rsidP="006D342F">
      <w:pPr>
        <w:pStyle w:val="ad"/>
        <w:rPr>
          <w:noProof/>
        </w:rPr>
      </w:pPr>
      <w:r>
        <w:rPr>
          <w:noProof/>
        </w:rPr>
        <w:pict>
          <v:shape id="_x0000_i1055" type="#_x0000_t75" style="width:401.95pt;height:54.45pt;visibility:visible;mso-wrap-style:square">
            <v:imagedata r:id="rId39" o:title=""/>
          </v:shape>
        </w:pict>
      </w:r>
    </w:p>
    <w:p w:rsidR="007F309A" w:rsidRDefault="008367B1" w:rsidP="006D342F">
      <w:pPr>
        <w:pStyle w:val="ad"/>
        <w:rPr>
          <w:noProof/>
        </w:rPr>
      </w:pPr>
      <w:r>
        <w:rPr>
          <w:noProof/>
        </w:rPr>
        <w:pict>
          <v:shape id="_x0000_i1056" type="#_x0000_t75" style="width:482.1pt;height:25.65pt;visibility:visible;mso-wrap-style:square">
            <v:imagedata r:id="rId40" o:title=""/>
          </v:shape>
        </w:pict>
      </w:r>
    </w:p>
    <w:p w:rsidR="00863290" w:rsidRDefault="00863290" w:rsidP="006D342F">
      <w:pPr>
        <w:pStyle w:val="ad"/>
        <w:rPr>
          <w:noProof/>
        </w:rPr>
      </w:pPr>
    </w:p>
    <w:p w:rsidR="00863290" w:rsidRDefault="008367B1" w:rsidP="006D342F">
      <w:pPr>
        <w:pStyle w:val="ad"/>
        <w:rPr>
          <w:noProof/>
        </w:rPr>
      </w:pPr>
      <w:r>
        <w:rPr>
          <w:noProof/>
        </w:rPr>
        <w:pict>
          <v:shape id="_x0000_i1057" type="#_x0000_t75" style="width:334.95pt;height:88.9pt;visibility:visible;mso-wrap-style:square">
            <v:imagedata r:id="rId41" o:title=""/>
          </v:shape>
        </w:pict>
      </w:r>
    </w:p>
    <w:p w:rsidR="00E94BBE" w:rsidRDefault="00E94BBE" w:rsidP="006D342F">
      <w:pPr>
        <w:pStyle w:val="ad"/>
      </w:pPr>
      <w:r>
        <w:rPr>
          <w:noProof/>
        </w:rPr>
        <w:t>$num1</w:t>
      </w:r>
      <w:r>
        <w:rPr>
          <w:noProof/>
        </w:rPr>
        <w:t>和</w:t>
      </w:r>
      <w:r>
        <w:rPr>
          <w:rFonts w:hint="eastAsia"/>
          <w:noProof/>
        </w:rPr>
        <w:t>$num2</w:t>
      </w:r>
      <w:r>
        <w:rPr>
          <w:rFonts w:hint="eastAsia"/>
          <w:noProof/>
        </w:rPr>
        <w:t>要比较，必须转成相同的数据类型才能比较，一个是字符串一个是数字它们都转成数字型再比较。</w:t>
      </w:r>
    </w:p>
    <w:p w:rsidR="00387586" w:rsidRDefault="00387586" w:rsidP="00387586">
      <w:pPr>
        <w:pStyle w:val="3"/>
      </w:pPr>
      <w:r>
        <w:t>强制转换</w:t>
      </w:r>
    </w:p>
    <w:p w:rsidR="005B0C48" w:rsidRDefault="00BC0807" w:rsidP="005B0C48">
      <w:pPr>
        <w:ind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(</w:t>
      </w:r>
      <w:r>
        <w:rPr>
          <w:rFonts w:hint="eastAsia"/>
        </w:rPr>
        <w:t>数据类型</w:t>
      </w:r>
      <w:r>
        <w:rPr>
          <w:rFonts w:hint="eastAsia"/>
        </w:rPr>
        <w:t>)</w:t>
      </w:r>
      <w:r>
        <w:rPr>
          <w:rFonts w:hint="eastAsia"/>
        </w:rPr>
        <w:t>数据</w:t>
      </w:r>
    </w:p>
    <w:p w:rsidR="005B0C48" w:rsidRDefault="008367B1" w:rsidP="002872A5">
      <w:pPr>
        <w:pStyle w:val="ad"/>
      </w:pPr>
      <w:r>
        <w:rPr>
          <w:noProof/>
        </w:rPr>
        <w:pict>
          <v:shape id="_x0000_i1058" type="#_x0000_t75" style="width:237.3pt;height:68.25pt;visibility:visible;mso-wrap-style:square">
            <v:imagedata r:id="rId42" o:title=""/>
          </v:shape>
        </w:pict>
      </w:r>
    </w:p>
    <w:p w:rsidR="005B0C48" w:rsidRDefault="00C91C2B" w:rsidP="00C91C2B">
      <w:pPr>
        <w:pStyle w:val="3"/>
      </w:pPr>
      <w:r>
        <w:rPr>
          <w:rFonts w:hint="eastAsia"/>
        </w:rPr>
        <w:t>其他数据类型和</w:t>
      </w:r>
      <w:r>
        <w:rPr>
          <w:rFonts w:hint="eastAsia"/>
        </w:rPr>
        <w:t>bool</w:t>
      </w:r>
      <w:r>
        <w:rPr>
          <w:rFonts w:hint="eastAsia"/>
        </w:rPr>
        <w:t>型之间的转换规律</w:t>
      </w:r>
    </w:p>
    <w:p w:rsidR="005B0C48" w:rsidRDefault="00A67CBA" w:rsidP="00A67CBA">
      <w:pPr>
        <w:numPr>
          <w:ilvl w:val="0"/>
          <w:numId w:val="15"/>
        </w:numPr>
        <w:ind w:firstLineChars="0"/>
      </w:pPr>
      <w:r>
        <w:t>字符串转换规律</w:t>
      </w:r>
      <w:r>
        <w:rPr>
          <w:rFonts w:hint="eastAsia"/>
        </w:rPr>
        <w:t>：</w:t>
      </w:r>
      <w:r>
        <w:t>非</w:t>
      </w:r>
      <w:r>
        <w:rPr>
          <w:rFonts w:hint="eastAsia"/>
        </w:rPr>
        <w:t>0</w:t>
      </w:r>
      <w:r>
        <w:rPr>
          <w:rFonts w:hint="eastAsia"/>
        </w:rPr>
        <w:t>非空为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或空为</w:t>
      </w:r>
      <w:r>
        <w:rPr>
          <w:rFonts w:hint="eastAsia"/>
        </w:rPr>
        <w:t>false</w:t>
      </w:r>
      <w:r w:rsidR="008367B1">
        <w:rPr>
          <w:rFonts w:hint="eastAsia"/>
        </w:rPr>
        <w:t xml:space="preserve"> </w:t>
      </w:r>
    </w:p>
    <w:p w:rsidR="00A67CBA" w:rsidRDefault="00C253C1" w:rsidP="00A67CBA">
      <w:pPr>
        <w:numPr>
          <w:ilvl w:val="0"/>
          <w:numId w:val="15"/>
        </w:numPr>
        <w:ind w:firstLineChars="0"/>
      </w:pPr>
      <w:r>
        <w:t>数字转换规则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为假，非</w:t>
      </w:r>
      <w:r>
        <w:rPr>
          <w:rFonts w:hint="eastAsia"/>
        </w:rPr>
        <w:t>0</w:t>
      </w:r>
      <w:r>
        <w:rPr>
          <w:rFonts w:hint="eastAsia"/>
        </w:rPr>
        <w:t>为真。</w:t>
      </w:r>
    </w:p>
    <w:p w:rsidR="00176378" w:rsidRDefault="00176378" w:rsidP="00176378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字符串和</w:t>
      </w:r>
      <w:r>
        <w:rPr>
          <w:rFonts w:hint="eastAsia"/>
        </w:rPr>
        <w:t>bool</w:t>
      </w:r>
      <w:r>
        <w:rPr>
          <w:rFonts w:hint="eastAsia"/>
        </w:rPr>
        <w:t>的转换规律</w:t>
      </w:r>
    </w:p>
    <w:p w:rsidR="00176378" w:rsidRDefault="00176378" w:rsidP="00176378">
      <w:pPr>
        <w:pStyle w:val="ad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(bool)'</w:t>
      </w:r>
      <w:proofErr w:type="spellStart"/>
      <w:r>
        <w:t>abcd</w:t>
      </w:r>
      <w:proofErr w:type="spellEnd"/>
      <w:r>
        <w:t>');</w:t>
      </w:r>
      <w:r>
        <w:tab/>
      </w:r>
      <w:r>
        <w:tab/>
        <w:t>//true</w:t>
      </w:r>
    </w:p>
    <w:p w:rsidR="00176378" w:rsidRDefault="00176378" w:rsidP="00176378">
      <w:pPr>
        <w:pStyle w:val="ad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(bool)'');</w:t>
      </w:r>
      <w:r>
        <w:tab/>
      </w:r>
      <w:r>
        <w:tab/>
      </w:r>
      <w:r>
        <w:tab/>
        <w:t>//false</w:t>
      </w:r>
    </w:p>
    <w:p w:rsidR="00176378" w:rsidRDefault="00176378" w:rsidP="00176378">
      <w:pPr>
        <w:pStyle w:val="ad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(bool)'0');</w:t>
      </w:r>
      <w:r>
        <w:tab/>
      </w:r>
      <w:r>
        <w:tab/>
        <w:t>//false</w:t>
      </w:r>
    </w:p>
    <w:p w:rsidR="00176378" w:rsidRDefault="00176378" w:rsidP="00176378">
      <w:pPr>
        <w:pStyle w:val="ad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(bool)'0.0');</w:t>
      </w:r>
      <w:r>
        <w:tab/>
      </w:r>
      <w:r>
        <w:tab/>
        <w:t>//true</w:t>
      </w:r>
    </w:p>
    <w:p w:rsidR="00176378" w:rsidRDefault="00176378" w:rsidP="00176378">
      <w:pPr>
        <w:pStyle w:val="ad"/>
      </w:pPr>
      <w:proofErr w:type="spellStart"/>
      <w:r>
        <w:lastRenderedPageBreak/>
        <w:t>var_</w:t>
      </w:r>
      <w:proofErr w:type="gramStart"/>
      <w:r>
        <w:t>dump</w:t>
      </w:r>
      <w:proofErr w:type="spellEnd"/>
      <w:r>
        <w:t>(</w:t>
      </w:r>
      <w:proofErr w:type="gramEnd"/>
      <w:r>
        <w:t>(bool)'00');</w:t>
      </w:r>
      <w:r>
        <w:tab/>
      </w:r>
      <w:r>
        <w:tab/>
        <w:t>//true</w:t>
      </w:r>
    </w:p>
    <w:p w:rsidR="00176378" w:rsidRDefault="00176378" w:rsidP="00176378">
      <w:pPr>
        <w:pStyle w:val="ad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(bool)'false');</w:t>
      </w:r>
      <w:r>
        <w:tab/>
        <w:t>//true</w:t>
      </w:r>
    </w:p>
    <w:p w:rsidR="00176378" w:rsidRDefault="00176378" w:rsidP="00176378">
      <w:pPr>
        <w:pStyle w:val="ad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(bool)'null');</w:t>
      </w:r>
      <w:r>
        <w:tab/>
      </w:r>
      <w:r>
        <w:tab/>
        <w:t>//true</w:t>
      </w:r>
    </w:p>
    <w:p w:rsidR="00176378" w:rsidRDefault="00176378" w:rsidP="00176378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数字和</w:t>
      </w:r>
      <w:r>
        <w:rPr>
          <w:rFonts w:hint="eastAsia"/>
        </w:rPr>
        <w:t>bool</w:t>
      </w:r>
      <w:r>
        <w:rPr>
          <w:rFonts w:hint="eastAsia"/>
        </w:rPr>
        <w:t>的转换规律</w:t>
      </w:r>
    </w:p>
    <w:p w:rsidR="00176378" w:rsidRDefault="00176378" w:rsidP="00176378">
      <w:pPr>
        <w:pStyle w:val="ad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(bool)1);</w:t>
      </w:r>
      <w:r>
        <w:tab/>
      </w:r>
      <w:r>
        <w:tab/>
      </w:r>
      <w:r>
        <w:tab/>
        <w:t>//true</w:t>
      </w:r>
    </w:p>
    <w:p w:rsidR="00176378" w:rsidRDefault="00176378" w:rsidP="00176378">
      <w:pPr>
        <w:pStyle w:val="ad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(bool)0);</w:t>
      </w:r>
      <w:r>
        <w:tab/>
      </w:r>
      <w:r>
        <w:tab/>
      </w:r>
      <w:r>
        <w:tab/>
        <w:t>//false</w:t>
      </w:r>
    </w:p>
    <w:p w:rsidR="00176378" w:rsidRDefault="00176378" w:rsidP="00176378">
      <w:pPr>
        <w:pStyle w:val="ad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(bool)-10);</w:t>
      </w:r>
      <w:r>
        <w:tab/>
      </w:r>
      <w:r>
        <w:tab/>
        <w:t>//true</w:t>
      </w:r>
    </w:p>
    <w:p w:rsidR="00176378" w:rsidRDefault="00176378" w:rsidP="00176378">
      <w:pPr>
        <w:pStyle w:val="ad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(bool)1.1);</w:t>
      </w:r>
      <w:r>
        <w:tab/>
      </w:r>
      <w:r>
        <w:tab/>
        <w:t>//true</w:t>
      </w:r>
    </w:p>
    <w:p w:rsidR="00176378" w:rsidRDefault="00176378" w:rsidP="00176378">
      <w:pPr>
        <w:pStyle w:val="ad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(bool)0.0);</w:t>
      </w:r>
      <w:r>
        <w:tab/>
      </w:r>
      <w:r>
        <w:tab/>
        <w:t>//false</w:t>
      </w:r>
    </w:p>
    <w:p w:rsidR="00176378" w:rsidRDefault="00176378" w:rsidP="00176378">
      <w:pPr>
        <w:pStyle w:val="ad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(bool)-1.1);</w:t>
      </w:r>
      <w:r>
        <w:tab/>
      </w:r>
      <w:r>
        <w:tab/>
        <w:t>//true</w:t>
      </w:r>
    </w:p>
    <w:p w:rsidR="00176378" w:rsidRDefault="00176378" w:rsidP="00176378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数组和</w:t>
      </w:r>
      <w:r>
        <w:rPr>
          <w:rFonts w:hint="eastAsia"/>
        </w:rPr>
        <w:t>bool</w:t>
      </w:r>
      <w:r>
        <w:rPr>
          <w:rFonts w:hint="eastAsia"/>
        </w:rPr>
        <w:t>的转换规律</w:t>
      </w:r>
    </w:p>
    <w:p w:rsidR="00176378" w:rsidRDefault="00176378" w:rsidP="00176378">
      <w:pPr>
        <w:pStyle w:val="ad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(bool)array());</w:t>
      </w:r>
      <w:r>
        <w:tab/>
        <w:t>//false</w:t>
      </w:r>
    </w:p>
    <w:p w:rsidR="00176378" w:rsidRDefault="00176378" w:rsidP="00176378">
      <w:pPr>
        <w:pStyle w:val="ad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(bool)array(1));</w:t>
      </w:r>
      <w:r>
        <w:tab/>
        <w:t>//true</w:t>
      </w:r>
    </w:p>
    <w:p w:rsidR="00176378" w:rsidRDefault="00176378" w:rsidP="00176378">
      <w:pPr>
        <w:pStyle w:val="ad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(bool)array(false));//true</w:t>
      </w:r>
    </w:p>
    <w:p w:rsidR="00176378" w:rsidRDefault="00176378" w:rsidP="00176378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数组和</w:t>
      </w:r>
      <w:r>
        <w:rPr>
          <w:rFonts w:hint="eastAsia"/>
        </w:rPr>
        <w:t>null</w:t>
      </w:r>
      <w:r>
        <w:rPr>
          <w:rFonts w:hint="eastAsia"/>
        </w:rPr>
        <w:t>的转换规律</w:t>
      </w:r>
    </w:p>
    <w:p w:rsidR="005B0C48" w:rsidRDefault="00176378" w:rsidP="00176378">
      <w:pPr>
        <w:pStyle w:val="ad"/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(bool)null);</w:t>
      </w:r>
      <w:r>
        <w:tab/>
      </w:r>
      <w:r>
        <w:tab/>
        <w:t>//false</w:t>
      </w:r>
    </w:p>
    <w:p w:rsidR="005B0C48" w:rsidRDefault="00DE11D5" w:rsidP="00DE11D5">
      <w:pPr>
        <w:pStyle w:val="2"/>
      </w:pPr>
      <w:r>
        <w:t>运算符</w:t>
      </w:r>
    </w:p>
    <w:p w:rsidR="005B0C48" w:rsidRDefault="00DE11D5" w:rsidP="00DE11D5">
      <w:pPr>
        <w:pStyle w:val="3"/>
      </w:pPr>
      <w:r>
        <w:t>算术运算符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6C53B6" w:rsidTr="002D675C">
        <w:tc>
          <w:tcPr>
            <w:tcW w:w="4926" w:type="dxa"/>
            <w:shd w:val="clear" w:color="auto" w:fill="auto"/>
          </w:tcPr>
          <w:p w:rsidR="006C53B6" w:rsidRDefault="00EF2A84" w:rsidP="002D675C">
            <w:pPr>
              <w:widowControl w:val="0"/>
              <w:ind w:firstLineChars="0" w:firstLine="0"/>
              <w:jc w:val="center"/>
            </w:pPr>
            <w:r>
              <w:t>一元运算符</w:t>
            </w:r>
          </w:p>
        </w:tc>
        <w:tc>
          <w:tcPr>
            <w:tcW w:w="4927" w:type="dxa"/>
            <w:shd w:val="clear" w:color="auto" w:fill="auto"/>
          </w:tcPr>
          <w:p w:rsidR="006C53B6" w:rsidRDefault="006C53B6" w:rsidP="002D675C">
            <w:pPr>
              <w:widowControl w:val="0"/>
              <w:ind w:firstLineChars="0" w:firstLine="0"/>
              <w:jc w:val="center"/>
            </w:pPr>
            <w:r>
              <w:rPr>
                <w:rFonts w:hint="eastAsia"/>
              </w:rPr>
              <w:t>二元运算符</w:t>
            </w:r>
          </w:p>
        </w:tc>
      </w:tr>
      <w:tr w:rsidR="006C53B6" w:rsidTr="002D675C">
        <w:tc>
          <w:tcPr>
            <w:tcW w:w="4926" w:type="dxa"/>
            <w:shd w:val="clear" w:color="auto" w:fill="auto"/>
          </w:tcPr>
          <w:p w:rsidR="006C53B6" w:rsidRDefault="009F4C93" w:rsidP="002D675C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负号（一元减）</w:t>
            </w:r>
          </w:p>
        </w:tc>
        <w:tc>
          <w:tcPr>
            <w:tcW w:w="4927" w:type="dxa"/>
            <w:shd w:val="clear" w:color="auto" w:fill="auto"/>
          </w:tcPr>
          <w:p w:rsidR="006C53B6" w:rsidRDefault="006C53B6" w:rsidP="002D675C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+</w:t>
            </w:r>
          </w:p>
        </w:tc>
      </w:tr>
      <w:tr w:rsidR="006C53B6" w:rsidTr="002D675C">
        <w:tc>
          <w:tcPr>
            <w:tcW w:w="4926" w:type="dxa"/>
            <w:shd w:val="clear" w:color="auto" w:fill="auto"/>
          </w:tcPr>
          <w:p w:rsidR="006C53B6" w:rsidRDefault="00B01B25" w:rsidP="002D675C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++</w:t>
            </w:r>
          </w:p>
        </w:tc>
        <w:tc>
          <w:tcPr>
            <w:tcW w:w="4927" w:type="dxa"/>
            <w:shd w:val="clear" w:color="auto" w:fill="auto"/>
          </w:tcPr>
          <w:p w:rsidR="006C53B6" w:rsidRDefault="006C53B6" w:rsidP="002D675C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-</w:t>
            </w:r>
          </w:p>
        </w:tc>
      </w:tr>
      <w:tr w:rsidR="006C53B6" w:rsidTr="002D675C">
        <w:tc>
          <w:tcPr>
            <w:tcW w:w="4926" w:type="dxa"/>
            <w:shd w:val="clear" w:color="auto" w:fill="auto"/>
          </w:tcPr>
          <w:p w:rsidR="006C53B6" w:rsidRDefault="00B01B25" w:rsidP="002D675C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--</w:t>
            </w:r>
          </w:p>
        </w:tc>
        <w:tc>
          <w:tcPr>
            <w:tcW w:w="4927" w:type="dxa"/>
            <w:shd w:val="clear" w:color="auto" w:fill="auto"/>
          </w:tcPr>
          <w:p w:rsidR="006C53B6" w:rsidRDefault="006C53B6" w:rsidP="002D675C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*</w:t>
            </w:r>
          </w:p>
        </w:tc>
      </w:tr>
      <w:tr w:rsidR="006C53B6" w:rsidTr="002D675C">
        <w:tc>
          <w:tcPr>
            <w:tcW w:w="4926" w:type="dxa"/>
            <w:shd w:val="clear" w:color="auto" w:fill="auto"/>
          </w:tcPr>
          <w:p w:rsidR="006C53B6" w:rsidRDefault="006C53B6" w:rsidP="002D675C">
            <w:pPr>
              <w:widowControl w:val="0"/>
              <w:ind w:firstLineChars="0" w:firstLine="0"/>
              <w:jc w:val="both"/>
            </w:pPr>
          </w:p>
        </w:tc>
        <w:tc>
          <w:tcPr>
            <w:tcW w:w="4927" w:type="dxa"/>
            <w:shd w:val="clear" w:color="auto" w:fill="auto"/>
          </w:tcPr>
          <w:p w:rsidR="006C53B6" w:rsidRDefault="006C53B6" w:rsidP="002D675C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/</w:t>
            </w:r>
          </w:p>
        </w:tc>
      </w:tr>
      <w:tr w:rsidR="006C53B6" w:rsidTr="002D675C">
        <w:tc>
          <w:tcPr>
            <w:tcW w:w="4926" w:type="dxa"/>
            <w:shd w:val="clear" w:color="auto" w:fill="auto"/>
          </w:tcPr>
          <w:p w:rsidR="006C53B6" w:rsidRDefault="006C53B6" w:rsidP="002D675C">
            <w:pPr>
              <w:widowControl w:val="0"/>
              <w:ind w:firstLineChars="0" w:firstLine="0"/>
              <w:jc w:val="both"/>
            </w:pPr>
          </w:p>
        </w:tc>
        <w:tc>
          <w:tcPr>
            <w:tcW w:w="4927" w:type="dxa"/>
            <w:shd w:val="clear" w:color="auto" w:fill="auto"/>
          </w:tcPr>
          <w:p w:rsidR="006C53B6" w:rsidRDefault="006C53B6" w:rsidP="002D675C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%</w:t>
            </w:r>
          </w:p>
        </w:tc>
      </w:tr>
    </w:tbl>
    <w:p w:rsidR="009C6CB3" w:rsidRDefault="002F1030" w:rsidP="002F1030">
      <w:pPr>
        <w:pStyle w:val="a9"/>
        <w:ind w:firstLine="562"/>
      </w:pPr>
      <w:r>
        <w:t>脚下留心</w:t>
      </w:r>
      <w:r>
        <w:rPr>
          <w:rFonts w:hint="eastAsia"/>
        </w:rPr>
        <w:t>：在</w:t>
      </w:r>
      <w:proofErr w:type="spellStart"/>
      <w:r>
        <w:t>js</w:t>
      </w:r>
      <w:proofErr w:type="spellEnd"/>
      <w:r>
        <w:t>中</w:t>
      </w:r>
      <w:r>
        <w:rPr>
          <w:rFonts w:hint="eastAsia"/>
        </w:rPr>
        <w:t>，+可以做数字和字符串相加。在PHP中，+只能做数字相加。</w:t>
      </w:r>
    </w:p>
    <w:p w:rsidR="006A3196" w:rsidRDefault="006A3196" w:rsidP="002F1030">
      <w:pPr>
        <w:pStyle w:val="a9"/>
        <w:ind w:firstLine="562"/>
      </w:pPr>
      <w:r>
        <w:t>++是递增</w:t>
      </w:r>
      <w:r>
        <w:rPr>
          <w:rFonts w:hint="eastAsia"/>
        </w:rPr>
        <w:t>1，</w:t>
      </w:r>
      <w:r w:rsidR="008C0563">
        <w:rPr>
          <w:rFonts w:hint="eastAsia"/>
        </w:rPr>
        <w:t>--是递减1，</w:t>
      </w:r>
      <w:r>
        <w:rPr>
          <w:rFonts w:hint="eastAsia"/>
        </w:rPr>
        <w:t>要注意++前置和++后置</w:t>
      </w:r>
    </w:p>
    <w:p w:rsidR="005D41FD" w:rsidRPr="006A3196" w:rsidRDefault="005D41FD" w:rsidP="002F1030">
      <w:pPr>
        <w:pStyle w:val="a9"/>
        <w:ind w:firstLine="562"/>
      </w:pPr>
      <w:r>
        <w:rPr>
          <w:rFonts w:hint="eastAsia"/>
        </w:rPr>
        <w:t>++前置是先自增，++后置是后自增</w:t>
      </w:r>
    </w:p>
    <w:p w:rsidR="00B01B25" w:rsidRDefault="008367B1" w:rsidP="0074701C">
      <w:pPr>
        <w:pStyle w:val="ad"/>
        <w:rPr>
          <w:noProof/>
        </w:rPr>
      </w:pPr>
      <w:r>
        <w:rPr>
          <w:noProof/>
        </w:rPr>
        <w:lastRenderedPageBreak/>
        <w:pict>
          <v:shape id="_x0000_i1059" type="#_x0000_t75" style="width:154.65pt;height:39.45pt;visibility:visible;mso-wrap-style:square">
            <v:imagedata r:id="rId43" o:title=""/>
          </v:shape>
        </w:pict>
      </w:r>
    </w:p>
    <w:p w:rsidR="00CD3C6D" w:rsidRDefault="00CD3C6D" w:rsidP="0074701C">
      <w:pPr>
        <w:pStyle w:val="ad"/>
        <w:rPr>
          <w:noProof/>
        </w:rPr>
      </w:pPr>
    </w:p>
    <w:p w:rsidR="00CD3C6D" w:rsidRDefault="008367B1" w:rsidP="0074701C">
      <w:pPr>
        <w:pStyle w:val="ad"/>
        <w:rPr>
          <w:noProof/>
        </w:rPr>
      </w:pPr>
      <w:r>
        <w:rPr>
          <w:noProof/>
        </w:rPr>
        <w:pict>
          <v:shape id="_x0000_i1060" type="#_x0000_t75" style="width:198.45pt;height:38.2pt;visibility:visible;mso-wrap-style:square">
            <v:imagedata r:id="rId44" o:title=""/>
          </v:shape>
        </w:pict>
      </w:r>
    </w:p>
    <w:p w:rsidR="00BC1608" w:rsidRDefault="008367B1" w:rsidP="0074701C">
      <w:pPr>
        <w:pStyle w:val="ad"/>
      </w:pPr>
      <w:r>
        <w:rPr>
          <w:noProof/>
        </w:rPr>
        <w:pict>
          <v:shape id="_x0000_i1061" type="#_x0000_t75" style="width:245.45pt;height:44.45pt;visibility:visible;mso-wrap-style:square">
            <v:imagedata r:id="rId45" o:title=""/>
          </v:shape>
        </w:pict>
      </w:r>
    </w:p>
    <w:p w:rsidR="00DE11D5" w:rsidRDefault="00DE11D5" w:rsidP="005E3E40">
      <w:pPr>
        <w:pStyle w:val="3"/>
      </w:pPr>
      <w:r>
        <w:t>关系运算符</w:t>
      </w:r>
    </w:p>
    <w:p w:rsidR="00DE11D5" w:rsidRDefault="00BB0C3C" w:rsidP="00BB0C3C">
      <w:pPr>
        <w:pStyle w:val="ad"/>
      </w:pPr>
      <w:r>
        <w:rPr>
          <w:rFonts w:hint="eastAsia"/>
        </w:rPr>
        <w:t>&gt;</w:t>
      </w:r>
    </w:p>
    <w:p w:rsidR="00BB0C3C" w:rsidRDefault="00BB0C3C" w:rsidP="00BB0C3C">
      <w:pPr>
        <w:pStyle w:val="ad"/>
      </w:pPr>
      <w:r>
        <w:t>&gt;=</w:t>
      </w:r>
    </w:p>
    <w:p w:rsidR="00BB0C3C" w:rsidRDefault="00BB0C3C" w:rsidP="00BB0C3C">
      <w:pPr>
        <w:pStyle w:val="ad"/>
      </w:pPr>
      <w:r>
        <w:t>&lt;</w:t>
      </w:r>
    </w:p>
    <w:p w:rsidR="00BB0C3C" w:rsidRDefault="00BB0C3C" w:rsidP="00BB0C3C">
      <w:pPr>
        <w:pStyle w:val="ad"/>
      </w:pPr>
      <w:r>
        <w:t>&lt;=</w:t>
      </w:r>
    </w:p>
    <w:p w:rsidR="00BB0C3C" w:rsidRDefault="00BB0C3C" w:rsidP="00BB0C3C">
      <w:pPr>
        <w:pStyle w:val="ad"/>
      </w:pPr>
      <w:r>
        <w:t>==</w:t>
      </w:r>
    </w:p>
    <w:p w:rsidR="00BB0C3C" w:rsidRDefault="00BB0C3C" w:rsidP="00BB0C3C">
      <w:pPr>
        <w:pStyle w:val="ad"/>
      </w:pPr>
      <w:r>
        <w:t>!=</w:t>
      </w:r>
    </w:p>
    <w:p w:rsidR="00BB0C3C" w:rsidRDefault="00BB0C3C" w:rsidP="00BB0C3C">
      <w:pPr>
        <w:pStyle w:val="ad"/>
      </w:pPr>
      <w:r>
        <w:t>===</w:t>
      </w:r>
    </w:p>
    <w:p w:rsidR="00BB0C3C" w:rsidRDefault="00BB0C3C" w:rsidP="00BB0C3C">
      <w:pPr>
        <w:pStyle w:val="ad"/>
      </w:pPr>
      <w:r>
        <w:rPr>
          <w:rFonts w:hint="eastAsia"/>
        </w:rPr>
        <w:t>!=</w:t>
      </w:r>
      <w:r>
        <w:t>=</w:t>
      </w:r>
    </w:p>
    <w:p w:rsidR="005E3E40" w:rsidRDefault="0080137C" w:rsidP="005B0C48">
      <w:pPr>
        <w:ind w:firstLineChars="0" w:firstLine="0"/>
      </w:pPr>
      <w:r>
        <w:rPr>
          <w:rFonts w:hint="eastAsia"/>
        </w:rPr>
        <w:t>比较运算符的结果不是</w:t>
      </w:r>
      <w:r>
        <w:rPr>
          <w:rFonts w:hint="eastAsia"/>
        </w:rPr>
        <w:t>true</w:t>
      </w:r>
      <w:r>
        <w:rPr>
          <w:rFonts w:hint="eastAsia"/>
        </w:rPr>
        <w:t>就是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80137C" w:rsidRDefault="001201B7" w:rsidP="005B0C48">
      <w:pPr>
        <w:ind w:firstLineChars="0" w:firstLine="0"/>
      </w:pPr>
      <w:r>
        <w:t>注意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===</w:t>
      </w:r>
      <w:r>
        <w:rPr>
          <w:rFonts w:hint="eastAsia"/>
        </w:rPr>
        <w:t>的区别</w:t>
      </w:r>
      <w:r w:rsidR="00262B56">
        <w:rPr>
          <w:rFonts w:hint="eastAsia"/>
        </w:rPr>
        <w:t>：</w:t>
      </w:r>
      <w:r w:rsidR="00262B56">
        <w:rPr>
          <w:rFonts w:hint="eastAsia"/>
        </w:rPr>
        <w:t>==</w:t>
      </w:r>
      <w:r w:rsidR="00262B56">
        <w:t>只做值的比较</w:t>
      </w:r>
      <w:r w:rsidR="00262B56">
        <w:rPr>
          <w:rFonts w:hint="eastAsia"/>
        </w:rPr>
        <w:t>，</w:t>
      </w:r>
      <w:r w:rsidR="00262B56">
        <w:rPr>
          <w:rFonts w:hint="eastAsia"/>
        </w:rPr>
        <w:t>===</w:t>
      </w:r>
      <w:r w:rsidR="00262B56">
        <w:rPr>
          <w:rFonts w:hint="eastAsia"/>
        </w:rPr>
        <w:t>做值和数据类型的比较</w:t>
      </w:r>
    </w:p>
    <w:p w:rsidR="0080137C" w:rsidRDefault="008367B1" w:rsidP="008A43C9">
      <w:pPr>
        <w:pStyle w:val="ad"/>
      </w:pPr>
      <w:r>
        <w:rPr>
          <w:noProof/>
        </w:rPr>
        <w:pict>
          <v:shape id="_x0000_i1062" type="#_x0000_t75" style="width:190.35pt;height:167.8pt;visibility:visible;mso-wrap-style:square">
            <v:imagedata r:id="rId46" o:title=""/>
          </v:shape>
        </w:pict>
      </w:r>
    </w:p>
    <w:p w:rsidR="00DE11D5" w:rsidRDefault="00DE11D5" w:rsidP="00C60D78">
      <w:pPr>
        <w:pStyle w:val="3"/>
      </w:pPr>
      <w:r>
        <w:t>逻辑元素符</w:t>
      </w:r>
    </w:p>
    <w:p w:rsidR="00DE11D5" w:rsidRDefault="00C60D78" w:rsidP="00C60D78">
      <w:pPr>
        <w:pStyle w:val="ad"/>
      </w:pPr>
      <w:r>
        <w:rPr>
          <w:rFonts w:hint="eastAsia"/>
        </w:rPr>
        <w:t>&amp;&amp;</w:t>
      </w:r>
      <w:r>
        <w:tab/>
      </w:r>
      <w:r>
        <w:tab/>
      </w:r>
      <w:r>
        <w:t>与</w:t>
      </w:r>
    </w:p>
    <w:p w:rsidR="00C60D78" w:rsidRDefault="00C60D78" w:rsidP="00C60D78">
      <w:pPr>
        <w:pStyle w:val="ad"/>
      </w:pPr>
      <w:r>
        <w:rPr>
          <w:rFonts w:hint="eastAsia"/>
        </w:rPr>
        <w:t>||</w:t>
      </w:r>
      <w:r>
        <w:tab/>
      </w:r>
      <w:r>
        <w:tab/>
      </w:r>
      <w:r>
        <w:t>或</w:t>
      </w:r>
    </w:p>
    <w:p w:rsidR="00C60D78" w:rsidRDefault="00C60D78" w:rsidP="00C60D78">
      <w:pPr>
        <w:pStyle w:val="ad"/>
      </w:pPr>
      <w:r>
        <w:rPr>
          <w:rFonts w:hint="eastAsia"/>
        </w:rPr>
        <w:t>！</w:t>
      </w:r>
      <w:r>
        <w:tab/>
      </w:r>
      <w:r>
        <w:tab/>
      </w:r>
      <w:r>
        <w:t>非</w:t>
      </w:r>
    </w:p>
    <w:p w:rsidR="00C60D78" w:rsidRDefault="005E62E2" w:rsidP="005B0C48">
      <w:pPr>
        <w:ind w:firstLineChars="0" w:firstLine="0"/>
      </w:pPr>
      <w:r>
        <w:lastRenderedPageBreak/>
        <w:t>逻辑运算符的作用是用来连接比较运算符的</w:t>
      </w:r>
      <w:r>
        <w:rPr>
          <w:rFonts w:hint="eastAsia"/>
        </w:rPr>
        <w:t>。</w:t>
      </w:r>
    </w:p>
    <w:p w:rsidR="00C60D78" w:rsidRDefault="00543BE8" w:rsidP="00543BE8">
      <w:pPr>
        <w:pStyle w:val="ad"/>
      </w:pPr>
      <w:proofErr w:type="gramStart"/>
      <w:r>
        <w:rPr>
          <w:rFonts w:hint="eastAsia"/>
        </w:rPr>
        <w:t>true</w:t>
      </w:r>
      <w:proofErr w:type="gramEnd"/>
      <w:r>
        <w:rPr>
          <w:rFonts w:hint="eastAsia"/>
        </w:rPr>
        <w:t xml:space="preserve"> &amp;&amp; true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true</w:t>
      </w:r>
      <w:proofErr w:type="spellEnd"/>
    </w:p>
    <w:p w:rsidR="00543BE8" w:rsidRDefault="00543BE8" w:rsidP="00543BE8">
      <w:pPr>
        <w:pStyle w:val="ad"/>
      </w:pPr>
      <w:proofErr w:type="gramStart"/>
      <w:r>
        <w:t>true</w:t>
      </w:r>
      <w:proofErr w:type="gramEnd"/>
      <w:r>
        <w:t xml:space="preserve"> &amp;&amp; false</w:t>
      </w:r>
      <w:r>
        <w:tab/>
      </w:r>
      <w:r>
        <w:tab/>
      </w:r>
      <w:proofErr w:type="spellStart"/>
      <w:r>
        <w:t>false</w:t>
      </w:r>
      <w:proofErr w:type="spellEnd"/>
    </w:p>
    <w:p w:rsidR="00543BE8" w:rsidRDefault="00543BE8" w:rsidP="00543BE8">
      <w:pPr>
        <w:pStyle w:val="ad"/>
      </w:pPr>
      <w:proofErr w:type="gramStart"/>
      <w:r>
        <w:t>false</w:t>
      </w:r>
      <w:proofErr w:type="gramEnd"/>
      <w:r>
        <w:t xml:space="preserve"> &amp;&amp; true</w:t>
      </w:r>
      <w:r>
        <w:tab/>
      </w:r>
      <w:r>
        <w:tab/>
        <w:t>false</w:t>
      </w:r>
    </w:p>
    <w:p w:rsidR="00543BE8" w:rsidRDefault="00543BE8" w:rsidP="00543BE8">
      <w:pPr>
        <w:pStyle w:val="ad"/>
      </w:pPr>
      <w:proofErr w:type="gramStart"/>
      <w:r>
        <w:t>false</w:t>
      </w:r>
      <w:proofErr w:type="gramEnd"/>
      <w:r>
        <w:t xml:space="preserve"> &amp;&amp; false</w:t>
      </w:r>
      <w:r>
        <w:tab/>
      </w:r>
      <w:proofErr w:type="spellStart"/>
      <w:r>
        <w:t>false</w:t>
      </w:r>
      <w:proofErr w:type="spellEnd"/>
    </w:p>
    <w:p w:rsidR="0093322B" w:rsidRDefault="0093322B" w:rsidP="00543BE8">
      <w:pPr>
        <w:pStyle w:val="ad"/>
      </w:pPr>
    </w:p>
    <w:p w:rsidR="0093322B" w:rsidRDefault="0093322B" w:rsidP="00543BE8">
      <w:pPr>
        <w:pStyle w:val="ad"/>
      </w:pPr>
      <w:proofErr w:type="gramStart"/>
      <w:r>
        <w:t>true</w:t>
      </w:r>
      <w:proofErr w:type="gramEnd"/>
      <w:r>
        <w:t xml:space="preserve"> || true</w:t>
      </w:r>
      <w:r>
        <w:tab/>
      </w:r>
      <w:r>
        <w:tab/>
      </w:r>
      <w:proofErr w:type="spellStart"/>
      <w:r>
        <w:t>true</w:t>
      </w:r>
      <w:proofErr w:type="spellEnd"/>
    </w:p>
    <w:p w:rsidR="0093322B" w:rsidRDefault="0093322B" w:rsidP="00543BE8">
      <w:pPr>
        <w:pStyle w:val="ad"/>
      </w:pPr>
      <w:proofErr w:type="gramStart"/>
      <w:r>
        <w:t>true</w:t>
      </w:r>
      <w:proofErr w:type="gramEnd"/>
      <w:r>
        <w:t xml:space="preserve"> || false</w:t>
      </w:r>
      <w:r>
        <w:tab/>
      </w:r>
      <w:r>
        <w:tab/>
        <w:t>true</w:t>
      </w:r>
    </w:p>
    <w:p w:rsidR="0093322B" w:rsidRDefault="0093322B" w:rsidP="00543BE8">
      <w:pPr>
        <w:pStyle w:val="ad"/>
      </w:pPr>
      <w:proofErr w:type="gramStart"/>
      <w:r>
        <w:t>false</w:t>
      </w:r>
      <w:proofErr w:type="gramEnd"/>
      <w:r>
        <w:t xml:space="preserve"> || true</w:t>
      </w:r>
      <w:r>
        <w:tab/>
      </w:r>
      <w:r>
        <w:tab/>
      </w:r>
      <w:proofErr w:type="spellStart"/>
      <w:r>
        <w:t>true</w:t>
      </w:r>
      <w:proofErr w:type="spellEnd"/>
    </w:p>
    <w:p w:rsidR="0093322B" w:rsidRDefault="0093322B" w:rsidP="00543BE8">
      <w:pPr>
        <w:pStyle w:val="ad"/>
      </w:pPr>
      <w:proofErr w:type="gramStart"/>
      <w:r>
        <w:t>false</w:t>
      </w:r>
      <w:proofErr w:type="gramEnd"/>
      <w:r>
        <w:t xml:space="preserve"> || false</w:t>
      </w:r>
      <w:r>
        <w:tab/>
      </w:r>
      <w:proofErr w:type="spellStart"/>
      <w:r>
        <w:t>false</w:t>
      </w:r>
      <w:proofErr w:type="spellEnd"/>
    </w:p>
    <w:p w:rsidR="0093322B" w:rsidRDefault="0093322B" w:rsidP="00543BE8">
      <w:pPr>
        <w:pStyle w:val="ad"/>
      </w:pPr>
    </w:p>
    <w:p w:rsidR="0093322B" w:rsidRDefault="0093322B" w:rsidP="00543BE8">
      <w:pPr>
        <w:pStyle w:val="ad"/>
      </w:pPr>
      <w:r>
        <w:t>!true</w:t>
      </w:r>
      <w:r>
        <w:tab/>
      </w:r>
      <w:r>
        <w:tab/>
        <w:t>false</w:t>
      </w:r>
    </w:p>
    <w:p w:rsidR="0093322B" w:rsidRDefault="0093322B" w:rsidP="00543BE8">
      <w:pPr>
        <w:pStyle w:val="ad"/>
      </w:pPr>
      <w:r>
        <w:t>!false</w:t>
      </w:r>
      <w:r>
        <w:tab/>
      </w:r>
      <w:r>
        <w:tab/>
        <w:t>true</w:t>
      </w:r>
    </w:p>
    <w:p w:rsidR="00C60D78" w:rsidRDefault="008231D5" w:rsidP="005B0C48">
      <w:pPr>
        <w:ind w:firstLineChars="0" w:firstLine="0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：写出如下表达式</w:t>
      </w:r>
    </w:p>
    <w:p w:rsidR="008231D5" w:rsidRDefault="008231D5" w:rsidP="008231D5">
      <w:pPr>
        <w:pStyle w:val="ad"/>
      </w:pPr>
      <w:r>
        <w:rPr>
          <w:rFonts w:hint="eastAsia"/>
        </w:rPr>
        <w:t>评选三号学生的条件是</w:t>
      </w:r>
      <w:r>
        <w:rPr>
          <w:rFonts w:hint="eastAsia"/>
        </w:rPr>
        <w:t>:</w:t>
      </w:r>
      <w:r>
        <w:rPr>
          <w:rFonts w:hint="eastAsia"/>
        </w:rPr>
        <w:t>语文</w:t>
      </w:r>
      <w:r>
        <w:rPr>
          <w:rFonts w:hint="eastAsia"/>
        </w:rPr>
        <w:t>(</w:t>
      </w:r>
      <w:r>
        <w:t>$</w:t>
      </w:r>
      <w:proofErr w:type="spellStart"/>
      <w:r>
        <w:t>ch</w:t>
      </w:r>
      <w:proofErr w:type="spellEnd"/>
      <w:r>
        <w:rPr>
          <w:rFonts w:hint="eastAsia"/>
        </w:rPr>
        <w:t>)</w:t>
      </w:r>
      <w:r>
        <w:rPr>
          <w:rFonts w:hint="eastAsia"/>
        </w:rPr>
        <w:t>和数学（</w:t>
      </w:r>
      <w:r>
        <w:rPr>
          <w:rFonts w:hint="eastAsia"/>
        </w:rPr>
        <w:t>$math</w:t>
      </w:r>
      <w:r>
        <w:rPr>
          <w:rFonts w:hint="eastAsia"/>
        </w:rPr>
        <w:t>）必须都要超过</w:t>
      </w:r>
      <w:r>
        <w:rPr>
          <w:rFonts w:hint="eastAsia"/>
        </w:rPr>
        <w:t>90</w:t>
      </w:r>
      <w:r>
        <w:rPr>
          <w:rFonts w:hint="eastAsia"/>
        </w:rPr>
        <w:t>分</w:t>
      </w:r>
    </w:p>
    <w:p w:rsidR="008231D5" w:rsidRDefault="008231D5" w:rsidP="008231D5">
      <w:pPr>
        <w:pStyle w:val="ad"/>
      </w:pPr>
      <w:r>
        <w:rPr>
          <w:rFonts w:hint="eastAsia"/>
        </w:rPr>
        <w:t>$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&gt;90 &amp;&amp; $math&gt;90</w:t>
      </w:r>
    </w:p>
    <w:p w:rsidR="00553EBC" w:rsidRDefault="00553EBC" w:rsidP="008231D5">
      <w:pPr>
        <w:pStyle w:val="ad"/>
      </w:pPr>
      <w:proofErr w:type="gramStart"/>
      <w:r>
        <w:t>!(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&lt;=90 || $math&lt;=90)</w:t>
      </w:r>
    </w:p>
    <w:p w:rsidR="008231D5" w:rsidRDefault="008231D5" w:rsidP="005B0C48">
      <w:pPr>
        <w:ind w:firstLineChars="0" w:firstLine="0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：写出如下表达式</w:t>
      </w:r>
    </w:p>
    <w:p w:rsidR="008231D5" w:rsidRDefault="008231D5" w:rsidP="008231D5">
      <w:pPr>
        <w:pStyle w:val="ad"/>
      </w:pPr>
      <w:r>
        <w:rPr>
          <w:rFonts w:hint="eastAsia"/>
        </w:rPr>
        <w:t>评选三号学生的条件是</w:t>
      </w:r>
      <w:r>
        <w:rPr>
          <w:rFonts w:hint="eastAsia"/>
        </w:rPr>
        <w:t>:</w:t>
      </w:r>
      <w:r>
        <w:rPr>
          <w:rFonts w:hint="eastAsia"/>
        </w:rPr>
        <w:t>语文</w:t>
      </w:r>
      <w:r>
        <w:rPr>
          <w:rFonts w:hint="eastAsia"/>
        </w:rPr>
        <w:t>(</w:t>
      </w:r>
      <w:r>
        <w:t>$</w:t>
      </w:r>
      <w:proofErr w:type="spellStart"/>
      <w:r>
        <w:t>ch</w:t>
      </w:r>
      <w:proofErr w:type="spellEnd"/>
      <w:r>
        <w:rPr>
          <w:rFonts w:hint="eastAsia"/>
        </w:rPr>
        <w:t>)</w:t>
      </w:r>
      <w:r>
        <w:rPr>
          <w:rFonts w:hint="eastAsia"/>
        </w:rPr>
        <w:t>或数学（</w:t>
      </w:r>
      <w:r>
        <w:rPr>
          <w:rFonts w:hint="eastAsia"/>
        </w:rPr>
        <w:t>$math</w:t>
      </w:r>
      <w:r>
        <w:rPr>
          <w:rFonts w:hint="eastAsia"/>
        </w:rPr>
        <w:t>）不低于</w:t>
      </w:r>
      <w:r>
        <w:rPr>
          <w:rFonts w:hint="eastAsia"/>
        </w:rPr>
        <w:t>90</w:t>
      </w:r>
      <w:r>
        <w:rPr>
          <w:rFonts w:hint="eastAsia"/>
        </w:rPr>
        <w:t>分</w:t>
      </w:r>
    </w:p>
    <w:p w:rsidR="008231D5" w:rsidRDefault="008231D5" w:rsidP="008231D5">
      <w:pPr>
        <w:pStyle w:val="ad"/>
      </w:pPr>
      <w:r>
        <w:t>$</w:t>
      </w:r>
      <w:proofErr w:type="spellStart"/>
      <w:r>
        <w:t>ch</w:t>
      </w:r>
      <w:proofErr w:type="spellEnd"/>
      <w:r>
        <w:t>&gt;=90 || $math&gt;=90</w:t>
      </w:r>
    </w:p>
    <w:p w:rsidR="008231D5" w:rsidRPr="008231D5" w:rsidRDefault="00553EBC" w:rsidP="008231D5">
      <w:pPr>
        <w:pStyle w:val="ad"/>
      </w:pPr>
      <w:proofErr w:type="gramStart"/>
      <w:r>
        <w:t>!(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&lt;90 &amp;&amp; $math&lt;90)</w:t>
      </w:r>
    </w:p>
    <w:p w:rsidR="008231D5" w:rsidRDefault="00A27A30" w:rsidP="005B0C48">
      <w:pPr>
        <w:ind w:firstLineChars="0" w:firstLine="0"/>
      </w:pPr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：写出如下表达式</w:t>
      </w:r>
    </w:p>
    <w:p w:rsidR="008231D5" w:rsidRDefault="00A27A30" w:rsidP="00A27A30">
      <w:pPr>
        <w:pStyle w:val="ad"/>
      </w:pPr>
      <w:r>
        <w:t>年龄</w:t>
      </w:r>
      <w:r>
        <w:rPr>
          <w:rFonts w:hint="eastAsia"/>
        </w:rPr>
        <w:t>(</w:t>
      </w:r>
      <w:r>
        <w:t>$age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之间</w:t>
      </w:r>
    </w:p>
    <w:p w:rsidR="00F279CE" w:rsidRDefault="008367B1" w:rsidP="00A27A30">
      <w:pPr>
        <w:pStyle w:val="ad"/>
      </w:pPr>
      <w:r>
        <w:rPr>
          <w:noProof/>
        </w:rPr>
        <w:pict>
          <v:shape id="_x0000_i1063" type="#_x0000_t75" style="width:265.45pt;height:112.7pt;visibility:visible;mso-wrap-style:square">
            <v:imagedata r:id="rId47" o:title=""/>
          </v:shape>
        </w:pict>
      </w:r>
    </w:p>
    <w:p w:rsidR="00A27A30" w:rsidRDefault="00CA1D0B" w:rsidP="00A27A30">
      <w:pPr>
        <w:pStyle w:val="ad"/>
      </w:pPr>
      <w:r>
        <w:rPr>
          <w:rFonts w:hint="eastAsia"/>
        </w:rPr>
        <w:t>$age&gt;=20 &amp;&amp; $age&lt;=30</w:t>
      </w:r>
    </w:p>
    <w:p w:rsidR="00F279CE" w:rsidRDefault="00F279CE" w:rsidP="00A27A30">
      <w:pPr>
        <w:pStyle w:val="ad"/>
      </w:pPr>
      <w:proofErr w:type="gramStart"/>
      <w:r>
        <w:t>!(</w:t>
      </w:r>
      <w:proofErr w:type="gramEnd"/>
      <w:r>
        <w:rPr>
          <w:rFonts w:hint="eastAsia"/>
        </w:rPr>
        <w:t>$age&lt;20 || $age&gt;30)</w:t>
      </w:r>
    </w:p>
    <w:p w:rsidR="008231D5" w:rsidRDefault="00F709F3" w:rsidP="00F709F3">
      <w:pPr>
        <w:pStyle w:val="a9"/>
        <w:ind w:firstLine="562"/>
      </w:pPr>
      <w:r>
        <w:rPr>
          <w:rFonts w:hint="eastAsia"/>
        </w:rPr>
        <w:t>多学一招：</w:t>
      </w:r>
      <w:proofErr w:type="gramStart"/>
      <w:r>
        <w:rPr>
          <w:rFonts w:hint="eastAsia"/>
        </w:rPr>
        <w:t>非运算符去括号</w:t>
      </w:r>
      <w:proofErr w:type="gramEnd"/>
      <w:r>
        <w:rPr>
          <w:rFonts w:hint="eastAsia"/>
        </w:rPr>
        <w:t>，每个表达式取非，或变与，与变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755F50" w:rsidRDefault="00755F50" w:rsidP="00755F50">
      <w:pPr>
        <w:pStyle w:val="ad"/>
      </w:pPr>
      <w:proofErr w:type="gramStart"/>
      <w:r>
        <w:t>!(</w:t>
      </w:r>
      <w:proofErr w:type="gramEnd"/>
      <w:r>
        <w:rPr>
          <w:rFonts w:hint="eastAsia"/>
        </w:rPr>
        <w:t>$age&lt;20 || $age&gt;30)</w:t>
      </w:r>
    </w:p>
    <w:p w:rsidR="00F709F3" w:rsidRDefault="00755F50" w:rsidP="00755F50">
      <w:pPr>
        <w:pStyle w:val="ad"/>
      </w:pPr>
      <w:proofErr w:type="gramStart"/>
      <w:r>
        <w:rPr>
          <w:rFonts w:hint="eastAsia"/>
        </w:rPr>
        <w:t>=</w:t>
      </w:r>
      <w:r>
        <w:t xml:space="preserve">  </w:t>
      </w:r>
      <w:r>
        <w:rPr>
          <w:rFonts w:hint="eastAsia"/>
        </w:rPr>
        <w:t>!</w:t>
      </w:r>
      <w:proofErr w:type="gramEnd"/>
      <w:r>
        <w:rPr>
          <w:rFonts w:hint="eastAsia"/>
        </w:rPr>
        <w:t>(</w:t>
      </w:r>
      <w:r>
        <w:t>$age&lt;20</w:t>
      </w:r>
      <w:r>
        <w:rPr>
          <w:rFonts w:hint="eastAsia"/>
        </w:rPr>
        <w:t>)</w:t>
      </w:r>
      <w:r>
        <w:t xml:space="preserve">  &amp;&amp; !($age&gt;30)</w:t>
      </w:r>
    </w:p>
    <w:p w:rsidR="00755F50" w:rsidRDefault="00755F50" w:rsidP="00755F50">
      <w:pPr>
        <w:pStyle w:val="ad"/>
      </w:pPr>
      <w:r>
        <w:lastRenderedPageBreak/>
        <w:t>=</w:t>
      </w:r>
      <w:r>
        <w:tab/>
        <w:t>$age&gt;=20 &amp;&amp; $age&lt;=30</w:t>
      </w:r>
    </w:p>
    <w:p w:rsidR="009B065D" w:rsidRDefault="009B065D" w:rsidP="00755F50">
      <w:pPr>
        <w:pStyle w:val="ad"/>
      </w:pPr>
    </w:p>
    <w:p w:rsidR="009B065D" w:rsidRPr="008231D5" w:rsidRDefault="009B065D" w:rsidP="009B065D">
      <w:pPr>
        <w:pStyle w:val="ad"/>
      </w:pPr>
      <w:proofErr w:type="gramStart"/>
      <w:r>
        <w:t>!(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&lt;90 &amp;&amp; $math&lt;90)</w:t>
      </w:r>
    </w:p>
    <w:p w:rsidR="009B065D" w:rsidRDefault="009B065D" w:rsidP="00755F50">
      <w:pPr>
        <w:pStyle w:val="ad"/>
      </w:pPr>
      <w:proofErr w:type="gramStart"/>
      <w:r>
        <w:rPr>
          <w:rFonts w:hint="eastAsia"/>
        </w:rPr>
        <w:t>=  !</w:t>
      </w:r>
      <w:proofErr w:type="gramEnd"/>
      <w:r>
        <w:rPr>
          <w:rFonts w:hint="eastAsia"/>
        </w:rPr>
        <w:t>(</w:t>
      </w:r>
      <w:r>
        <w:t>$</w:t>
      </w:r>
      <w:proofErr w:type="spellStart"/>
      <w:r>
        <w:t>ch</w:t>
      </w:r>
      <w:proofErr w:type="spellEnd"/>
      <w:r>
        <w:t>&lt;90</w:t>
      </w:r>
      <w:r>
        <w:rPr>
          <w:rFonts w:hint="eastAsia"/>
        </w:rPr>
        <w:t>)</w:t>
      </w:r>
      <w:r>
        <w:t xml:space="preserve"> || !($math&lt;90)</w:t>
      </w:r>
    </w:p>
    <w:p w:rsidR="009B065D" w:rsidRDefault="009B065D" w:rsidP="00755F50">
      <w:pPr>
        <w:pStyle w:val="ad"/>
      </w:pPr>
      <w:r>
        <w:t>=</w:t>
      </w:r>
      <w:r>
        <w:tab/>
        <w:t>$</w:t>
      </w:r>
      <w:proofErr w:type="spellStart"/>
      <w:r>
        <w:t>ch</w:t>
      </w:r>
      <w:proofErr w:type="spellEnd"/>
      <w:r>
        <w:t>&gt;=90 || $math&gt;=90</w:t>
      </w:r>
    </w:p>
    <w:p w:rsidR="00516BC3" w:rsidRDefault="00516BC3" w:rsidP="00516BC3">
      <w:pPr>
        <w:pStyle w:val="3"/>
      </w:pPr>
      <w:r>
        <w:t>字符串连接符</w:t>
      </w:r>
      <w:r w:rsidR="005E760D">
        <w:rPr>
          <w:rFonts w:hint="eastAsia"/>
        </w:rPr>
        <w:t>（</w:t>
      </w:r>
      <w:r w:rsidR="005E760D">
        <w:rPr>
          <w:rFonts w:hint="eastAsia"/>
        </w:rPr>
        <w:t>.</w:t>
      </w:r>
      <w:r w:rsidR="005E760D">
        <w:rPr>
          <w:rFonts w:hint="eastAsia"/>
        </w:rPr>
        <w:t>）</w:t>
      </w:r>
    </w:p>
    <w:p w:rsidR="00F709F3" w:rsidRDefault="008367B1" w:rsidP="00D64A81">
      <w:pPr>
        <w:pStyle w:val="ad"/>
      </w:pPr>
      <w:r>
        <w:rPr>
          <w:noProof/>
          <w:shd w:val="clear" w:color="auto" w:fill="auto"/>
        </w:rPr>
        <w:pict>
          <v:shape id="_x0000_i1064" type="#_x0000_t75" style="width:256.7pt;height:18.15pt;visibility:visible;mso-wrap-style:square">
            <v:imagedata r:id="rId48" o:title=""/>
          </v:shape>
        </w:pict>
      </w:r>
    </w:p>
    <w:p w:rsidR="00B93CD6" w:rsidRDefault="00B93CD6" w:rsidP="00B93CD6">
      <w:pPr>
        <w:pStyle w:val="3"/>
      </w:pPr>
      <w:r>
        <w:t>赋值运算符</w:t>
      </w:r>
    </w:p>
    <w:p w:rsidR="00F709F3" w:rsidRDefault="00B93CD6" w:rsidP="00B93CD6">
      <w:pPr>
        <w:pStyle w:val="ad"/>
      </w:pPr>
      <w:r>
        <w:rPr>
          <w:rFonts w:hint="eastAsia"/>
        </w:rPr>
        <w:t>=</w:t>
      </w:r>
    </w:p>
    <w:p w:rsidR="00B93CD6" w:rsidRDefault="003F3042" w:rsidP="00B93CD6">
      <w:pPr>
        <w:pStyle w:val="ad"/>
      </w:pPr>
      <w:proofErr w:type="gramStart"/>
      <w:r>
        <w:t>a</w:t>
      </w:r>
      <w:proofErr w:type="gramEnd"/>
      <w:r w:rsidR="00B93CD6">
        <w:rPr>
          <w:rFonts w:hint="eastAsia"/>
        </w:rPr>
        <w:t>+=</w:t>
      </w:r>
      <w:r>
        <w:t>b</w:t>
      </w:r>
      <w:r>
        <w:tab/>
      </w:r>
      <w:r>
        <w:tab/>
        <w:t>a=</w:t>
      </w:r>
      <w:proofErr w:type="spellStart"/>
      <w:r>
        <w:t>a+b</w:t>
      </w:r>
      <w:proofErr w:type="spellEnd"/>
    </w:p>
    <w:p w:rsidR="00B93CD6" w:rsidRDefault="00B93CD6" w:rsidP="00B93CD6">
      <w:pPr>
        <w:pStyle w:val="ad"/>
      </w:pPr>
      <w:r>
        <w:rPr>
          <w:rFonts w:hint="eastAsia"/>
        </w:rPr>
        <w:t>-=</w:t>
      </w:r>
    </w:p>
    <w:p w:rsidR="00B93CD6" w:rsidRDefault="00B93CD6" w:rsidP="00B93CD6">
      <w:pPr>
        <w:pStyle w:val="ad"/>
      </w:pPr>
      <w:r>
        <w:rPr>
          <w:rFonts w:hint="eastAsia"/>
        </w:rPr>
        <w:t>*=</w:t>
      </w:r>
    </w:p>
    <w:p w:rsidR="00B93CD6" w:rsidRDefault="00B93CD6" w:rsidP="00B93CD6">
      <w:pPr>
        <w:pStyle w:val="ad"/>
      </w:pPr>
      <w:r>
        <w:rPr>
          <w:rFonts w:hint="eastAsia"/>
        </w:rPr>
        <w:t>/=</w:t>
      </w:r>
    </w:p>
    <w:p w:rsidR="00B93CD6" w:rsidRDefault="00B93CD6" w:rsidP="00B93CD6">
      <w:pPr>
        <w:pStyle w:val="ad"/>
      </w:pPr>
      <w:r>
        <w:t>%=</w:t>
      </w:r>
    </w:p>
    <w:p w:rsidR="00B93CD6" w:rsidRDefault="00351DC5" w:rsidP="00B93CD6">
      <w:pPr>
        <w:pStyle w:val="ad"/>
      </w:pPr>
      <w:proofErr w:type="gramStart"/>
      <w:r>
        <w:t>a</w:t>
      </w:r>
      <w:r w:rsidR="00B93CD6">
        <w:t>.=</w:t>
      </w:r>
      <w:proofErr w:type="gramEnd"/>
      <w:r>
        <w:t>b</w:t>
      </w:r>
      <w:r>
        <w:tab/>
      </w:r>
      <w:r>
        <w:tab/>
        <w:t>a=</w:t>
      </w:r>
      <w:proofErr w:type="spellStart"/>
      <w:r>
        <w:t>a.b</w:t>
      </w:r>
      <w:proofErr w:type="spellEnd"/>
    </w:p>
    <w:p w:rsidR="00172650" w:rsidRDefault="00172650" w:rsidP="00172650">
      <w:pPr>
        <w:pStyle w:val="3"/>
      </w:pPr>
      <w:r>
        <w:t>三元运算符</w:t>
      </w:r>
    </w:p>
    <w:p w:rsidR="00F709F3" w:rsidRDefault="00172650" w:rsidP="005B0C48">
      <w:pPr>
        <w:ind w:firstLineChars="0" w:firstLine="0"/>
      </w:pPr>
      <w:r>
        <w:rPr>
          <w:rFonts w:hint="eastAsia"/>
        </w:rPr>
        <w:t>语法：表达式</w:t>
      </w:r>
      <w:r>
        <w:rPr>
          <w:rFonts w:hint="eastAsia"/>
        </w:rPr>
        <w:t>?</w:t>
      </w:r>
      <w:r>
        <w:rPr>
          <w:rFonts w:hint="eastAsia"/>
        </w:rPr>
        <w:t>值</w:t>
      </w:r>
      <w:r>
        <w:rPr>
          <w:rFonts w:hint="eastAsia"/>
        </w:rPr>
        <w:t>1:</w:t>
      </w:r>
      <w:r>
        <w:rPr>
          <w:rFonts w:hint="eastAsia"/>
        </w:rPr>
        <w:t>值</w:t>
      </w:r>
      <w:r>
        <w:rPr>
          <w:rFonts w:hint="eastAsia"/>
        </w:rPr>
        <w:t>2</w:t>
      </w:r>
    </w:p>
    <w:p w:rsidR="00DE11D5" w:rsidRDefault="008367B1" w:rsidP="00B930C6">
      <w:pPr>
        <w:pStyle w:val="ad"/>
      </w:pPr>
      <w:r>
        <w:rPr>
          <w:noProof/>
        </w:rPr>
        <w:pict>
          <v:shape id="_x0000_i1065" type="#_x0000_t75" style="width:313.65pt;height:34.45pt;visibility:visible;mso-wrap-style:square">
            <v:imagedata r:id="rId49" o:title=""/>
          </v:shape>
        </w:pict>
      </w:r>
    </w:p>
    <w:p w:rsidR="00DE11D5" w:rsidRDefault="004B753F" w:rsidP="004B753F">
      <w:pPr>
        <w:pStyle w:val="2"/>
      </w:pPr>
      <w:r>
        <w:t>注释</w:t>
      </w:r>
    </w:p>
    <w:p w:rsidR="009C6CB3" w:rsidRDefault="004B753F" w:rsidP="004B753F">
      <w:pPr>
        <w:numPr>
          <w:ilvl w:val="0"/>
          <w:numId w:val="16"/>
        </w:numPr>
        <w:ind w:firstLineChars="0"/>
      </w:pPr>
      <w:r>
        <w:t>HTML</w:t>
      </w:r>
      <w:r>
        <w:t>注释</w:t>
      </w:r>
      <w:r>
        <w:rPr>
          <w:rFonts w:hint="eastAsia"/>
        </w:rPr>
        <w:t>：</w:t>
      </w:r>
      <w:r>
        <w:rPr>
          <w:rFonts w:hint="eastAsia"/>
        </w:rPr>
        <w:t xml:space="preserve">    &lt;!--  </w:t>
      </w:r>
      <w:r>
        <w:t>HTML</w:t>
      </w:r>
      <w:r>
        <w:t>注释</w:t>
      </w:r>
      <w:r>
        <w:rPr>
          <w:rFonts w:hint="eastAsia"/>
        </w:rPr>
        <w:t xml:space="preserve">  --&gt;</w:t>
      </w:r>
    </w:p>
    <w:p w:rsidR="004B753F" w:rsidRDefault="004B753F" w:rsidP="004B753F">
      <w:pPr>
        <w:numPr>
          <w:ilvl w:val="0"/>
          <w:numId w:val="16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注释：</w:t>
      </w:r>
      <w:r>
        <w:tab/>
      </w:r>
      <w:r>
        <w:tab/>
      </w:r>
      <w:r w:rsidR="00474BB4">
        <w:rPr>
          <w:rFonts w:hint="eastAsia"/>
        </w:rPr>
        <w:t>/*</w:t>
      </w:r>
      <w:r w:rsidR="00474BB4">
        <w:rPr>
          <w:rFonts w:hint="eastAsia"/>
        </w:rPr>
        <w:tab/>
      </w:r>
      <w:r>
        <w:t>CSS</w:t>
      </w:r>
      <w:r>
        <w:t>注释</w:t>
      </w:r>
      <w:r>
        <w:rPr>
          <w:rFonts w:hint="eastAsia"/>
        </w:rPr>
        <w:tab/>
        <w:t>*/</w:t>
      </w:r>
    </w:p>
    <w:p w:rsidR="00474BB4" w:rsidRDefault="00474BB4" w:rsidP="004B753F">
      <w:pPr>
        <w:numPr>
          <w:ilvl w:val="0"/>
          <w:numId w:val="16"/>
        </w:numPr>
        <w:ind w:firstLineChars="0"/>
      </w:pPr>
      <w:proofErr w:type="spellStart"/>
      <w:r>
        <w:t>Javascript</w:t>
      </w:r>
      <w:proofErr w:type="spellEnd"/>
      <w:r>
        <w:t>注释</w:t>
      </w:r>
    </w:p>
    <w:p w:rsidR="00474BB4" w:rsidRDefault="00474BB4" w:rsidP="00474BB4">
      <w:pPr>
        <w:numPr>
          <w:ilvl w:val="1"/>
          <w:numId w:val="16"/>
        </w:numPr>
        <w:ind w:firstLineChars="0"/>
      </w:pPr>
      <w:r>
        <w:rPr>
          <w:rFonts w:hint="eastAsia"/>
        </w:rPr>
        <w:t>单行注释：</w:t>
      </w:r>
      <w:r>
        <w:tab/>
      </w:r>
      <w:r>
        <w:tab/>
        <w:t>//</w:t>
      </w:r>
      <w:r>
        <w:t>单行注释</w:t>
      </w:r>
    </w:p>
    <w:p w:rsidR="00474BB4" w:rsidRDefault="00474BB4" w:rsidP="00474BB4">
      <w:pPr>
        <w:numPr>
          <w:ilvl w:val="1"/>
          <w:numId w:val="16"/>
        </w:numPr>
        <w:ind w:firstLineChars="0"/>
      </w:pPr>
      <w:r>
        <w:t>多行注释</w:t>
      </w:r>
      <w:r>
        <w:rPr>
          <w:rFonts w:hint="eastAsia"/>
        </w:rPr>
        <w:t>：</w:t>
      </w:r>
      <w:r>
        <w:tab/>
      </w:r>
      <w:r>
        <w:tab/>
        <w:t>/</w:t>
      </w:r>
      <w:r w:rsidR="00F56B4E">
        <w:rPr>
          <w:rFonts w:hint="eastAsia"/>
        </w:rPr>
        <w:t>*</w:t>
      </w:r>
      <w:r>
        <w:t>多行注释</w:t>
      </w:r>
      <w:r w:rsidR="00F56B4E">
        <w:rPr>
          <w:rFonts w:hint="eastAsia"/>
        </w:rPr>
        <w:t>*/</w:t>
      </w:r>
    </w:p>
    <w:p w:rsidR="00F56B4E" w:rsidRDefault="00F56B4E" w:rsidP="00F56B4E">
      <w:pPr>
        <w:numPr>
          <w:ilvl w:val="0"/>
          <w:numId w:val="16"/>
        </w:numPr>
        <w:ind w:firstLineChars="0"/>
      </w:pPr>
      <w:r>
        <w:lastRenderedPageBreak/>
        <w:t>PHP</w:t>
      </w:r>
      <w:r>
        <w:t>注释</w:t>
      </w:r>
    </w:p>
    <w:p w:rsidR="00F56B4E" w:rsidRDefault="00F56B4E" w:rsidP="00F56B4E">
      <w:pPr>
        <w:numPr>
          <w:ilvl w:val="1"/>
          <w:numId w:val="16"/>
        </w:numPr>
        <w:ind w:firstLineChars="0"/>
      </w:pPr>
      <w:r>
        <w:rPr>
          <w:rFonts w:hint="eastAsia"/>
        </w:rPr>
        <w:t>单行注释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单行注释</w:t>
      </w:r>
      <w:r>
        <w:rPr>
          <w:rFonts w:hint="eastAsia"/>
        </w:rPr>
        <w:t xml:space="preserve">    #</w:t>
      </w:r>
      <w:r>
        <w:rPr>
          <w:rFonts w:hint="eastAsia"/>
        </w:rPr>
        <w:t>单行注释</w:t>
      </w:r>
    </w:p>
    <w:p w:rsidR="00F56B4E" w:rsidRDefault="00F56B4E" w:rsidP="00F56B4E">
      <w:pPr>
        <w:numPr>
          <w:ilvl w:val="1"/>
          <w:numId w:val="16"/>
        </w:numPr>
        <w:ind w:firstLineChars="0"/>
      </w:pPr>
      <w:r>
        <w:rPr>
          <w:rFonts w:hint="eastAsia"/>
        </w:rPr>
        <w:t>多行注释：</w:t>
      </w:r>
      <w:r>
        <w:tab/>
      </w:r>
      <w:r>
        <w:tab/>
      </w:r>
      <w:r>
        <w:rPr>
          <w:rFonts w:hint="eastAsia"/>
        </w:rPr>
        <w:t xml:space="preserve">/*  </w:t>
      </w:r>
      <w:r>
        <w:rPr>
          <w:rFonts w:hint="eastAsia"/>
        </w:rPr>
        <w:t>多行注释</w:t>
      </w:r>
      <w:r>
        <w:rPr>
          <w:rFonts w:hint="eastAsia"/>
        </w:rPr>
        <w:t xml:space="preserve">  */</w:t>
      </w:r>
    </w:p>
    <w:p w:rsidR="00F56B4E" w:rsidRDefault="00F56B4E" w:rsidP="00F56B4E">
      <w:pPr>
        <w:numPr>
          <w:ilvl w:val="0"/>
          <w:numId w:val="16"/>
        </w:numPr>
        <w:ind w:firstLineChars="0"/>
      </w:pPr>
      <w:r>
        <w:t>MySQL</w:t>
      </w:r>
      <w:r>
        <w:t>注释</w:t>
      </w:r>
      <w:r>
        <w:rPr>
          <w:rFonts w:hint="eastAsia"/>
        </w:rPr>
        <w:t>：</w:t>
      </w:r>
    </w:p>
    <w:p w:rsidR="00F56B4E" w:rsidRDefault="00F56B4E" w:rsidP="00F56B4E">
      <w:pPr>
        <w:numPr>
          <w:ilvl w:val="1"/>
          <w:numId w:val="16"/>
        </w:numPr>
        <w:ind w:firstLineChars="0"/>
      </w:pPr>
      <w:r>
        <w:t>单行注释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--</w:t>
      </w:r>
      <w:r>
        <w:t>单行注释</w:t>
      </w:r>
    </w:p>
    <w:p w:rsidR="00F56B4E" w:rsidRDefault="00F56B4E" w:rsidP="00F56B4E">
      <w:pPr>
        <w:numPr>
          <w:ilvl w:val="1"/>
          <w:numId w:val="16"/>
        </w:numPr>
        <w:ind w:firstLineChars="0"/>
      </w:pPr>
      <w:r>
        <w:rPr>
          <w:rFonts w:hint="eastAsia"/>
        </w:rPr>
        <w:t>多行注释：</w:t>
      </w:r>
      <w:r>
        <w:tab/>
      </w:r>
      <w:r>
        <w:tab/>
      </w:r>
      <w:r>
        <w:rPr>
          <w:rFonts w:hint="eastAsia"/>
        </w:rPr>
        <w:t xml:space="preserve">/*  </w:t>
      </w:r>
      <w:r>
        <w:rPr>
          <w:rFonts w:hint="eastAsia"/>
        </w:rPr>
        <w:t>多行注释</w:t>
      </w:r>
      <w:r>
        <w:rPr>
          <w:rFonts w:hint="eastAsia"/>
        </w:rPr>
        <w:t xml:space="preserve">  */</w:t>
      </w:r>
    </w:p>
    <w:p w:rsidR="004B753F" w:rsidRDefault="00182DC0" w:rsidP="00182DC0">
      <w:pPr>
        <w:pStyle w:val="2"/>
      </w:pPr>
      <w:r>
        <w:t>判断语句</w:t>
      </w:r>
    </w:p>
    <w:p w:rsidR="00E17F5C" w:rsidRDefault="00A66E6C" w:rsidP="00A66E6C">
      <w:pPr>
        <w:pStyle w:val="3"/>
      </w:pPr>
      <w:r>
        <w:rPr>
          <w:rFonts w:hint="eastAsia"/>
        </w:rPr>
        <w:t>单分支</w:t>
      </w:r>
    </w:p>
    <w:p w:rsidR="00E17F5C" w:rsidRDefault="00A66E6C" w:rsidP="005B0C48">
      <w:pPr>
        <w:ind w:firstLineChars="0" w:firstLine="0"/>
      </w:pPr>
      <w:r>
        <w:rPr>
          <w:rFonts w:hint="eastAsia"/>
        </w:rPr>
        <w:t>语法：</w:t>
      </w:r>
    </w:p>
    <w:p w:rsidR="004B753F" w:rsidRDefault="00A66E6C" w:rsidP="00A66E6C">
      <w:pPr>
        <w:pStyle w:val="ad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t>){</w:t>
      </w:r>
    </w:p>
    <w:p w:rsidR="001376AF" w:rsidRDefault="001376AF" w:rsidP="00A66E6C">
      <w:pPr>
        <w:pStyle w:val="ad"/>
      </w:pPr>
      <w:r>
        <w:tab/>
      </w:r>
      <w:r>
        <w:rPr>
          <w:rFonts w:hint="eastAsia"/>
        </w:rPr>
        <w:t>//</w:t>
      </w:r>
      <w:r>
        <w:rPr>
          <w:rFonts w:hint="eastAsia"/>
        </w:rPr>
        <w:t>代码块</w:t>
      </w:r>
    </w:p>
    <w:p w:rsidR="00A66E6C" w:rsidRDefault="00A66E6C" w:rsidP="00A66E6C">
      <w:pPr>
        <w:pStyle w:val="ad"/>
      </w:pPr>
      <w:r>
        <w:t>}</w:t>
      </w:r>
    </w:p>
    <w:p w:rsidR="001376AF" w:rsidRDefault="001376AF" w:rsidP="00A66E6C">
      <w:pPr>
        <w:pStyle w:val="ad"/>
      </w:pPr>
      <w:r>
        <w:t>如果条件成立就执行</w:t>
      </w:r>
      <w:r>
        <w:rPr>
          <w:rFonts w:hint="eastAsia"/>
        </w:rPr>
        <w:t>代码块，条件不成立就不执行。</w:t>
      </w:r>
    </w:p>
    <w:p w:rsidR="005B0C48" w:rsidRDefault="00EE17DF" w:rsidP="005B0C48">
      <w:pPr>
        <w:ind w:firstLineChars="0" w:firstLine="0"/>
      </w:pPr>
      <w:r>
        <w:t>流程图</w:t>
      </w:r>
      <w:r w:rsidR="005B2B28">
        <w:rPr>
          <w:rFonts w:hint="eastAsia"/>
        </w:rPr>
        <w:t>：</w:t>
      </w:r>
    </w:p>
    <w:p w:rsidR="00EE17DF" w:rsidRDefault="008367B1" w:rsidP="005B2B28">
      <w:pPr>
        <w:pStyle w:val="ad"/>
      </w:pPr>
      <w:r>
        <w:rPr>
          <w:noProof/>
        </w:rPr>
        <w:pict>
          <v:shape id="_x0000_i1066" type="#_x0000_t75" style="width:378.15pt;height:46.95pt;visibility:visible;mso-wrap-style:square">
            <v:imagedata r:id="rId50" o:title=""/>
          </v:shape>
        </w:pict>
      </w:r>
    </w:p>
    <w:p w:rsidR="00EE17DF" w:rsidRDefault="003E0584" w:rsidP="005B0C48">
      <w:pPr>
        <w:ind w:firstLineChars="0" w:firstLine="0"/>
      </w:pPr>
      <w:r>
        <w:rPr>
          <w:rFonts w:hint="eastAsia"/>
        </w:rPr>
        <w:t>替代语法：</w:t>
      </w:r>
    </w:p>
    <w:p w:rsidR="005E5153" w:rsidRDefault="008367B1" w:rsidP="003E0584">
      <w:pPr>
        <w:pStyle w:val="ad"/>
      </w:pPr>
      <w:r>
        <w:rPr>
          <w:noProof/>
        </w:rPr>
        <w:pict>
          <v:shape id="_x0000_i1067" type="#_x0000_t75" style="width:237.9pt;height:44.45pt;visibility:visible;mso-wrap-style:square">
            <v:imagedata r:id="rId51" o:title=""/>
          </v:shape>
        </w:pict>
      </w:r>
    </w:p>
    <w:p w:rsidR="005E5153" w:rsidRDefault="00222300" w:rsidP="00222300">
      <w:pPr>
        <w:pStyle w:val="a9"/>
        <w:ind w:firstLine="562"/>
      </w:pPr>
      <w:r>
        <w:rPr>
          <w:rFonts w:hint="eastAsia"/>
        </w:rPr>
        <w:t>多学一招：如果if块中就一句代码，则大括号是可以省略的。</w:t>
      </w:r>
    </w:p>
    <w:p w:rsidR="005E5153" w:rsidRDefault="00ED6B5D" w:rsidP="00ED6B5D">
      <w:pPr>
        <w:pStyle w:val="3"/>
      </w:pPr>
      <w:r>
        <w:rPr>
          <w:rFonts w:hint="eastAsia"/>
        </w:rPr>
        <w:lastRenderedPageBreak/>
        <w:t>双分支</w:t>
      </w:r>
    </w:p>
    <w:p w:rsidR="005E5153" w:rsidRDefault="00ED6B5D" w:rsidP="005B0C48">
      <w:pPr>
        <w:ind w:firstLineChars="0" w:firstLine="0"/>
      </w:pPr>
      <w:r>
        <w:rPr>
          <w:rFonts w:hint="eastAsia"/>
        </w:rPr>
        <w:t>语法：</w:t>
      </w:r>
    </w:p>
    <w:p w:rsidR="00ED6B5D" w:rsidRDefault="00ED6B5D" w:rsidP="00ED6B5D">
      <w:pPr>
        <w:pStyle w:val="ad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t>){</w:t>
      </w:r>
    </w:p>
    <w:p w:rsidR="00ED6B5D" w:rsidRDefault="00ED6B5D" w:rsidP="00ED6B5D">
      <w:pPr>
        <w:pStyle w:val="ad"/>
      </w:pPr>
      <w:r>
        <w:tab/>
        <w:t>/</w:t>
      </w:r>
      <w:r>
        <w:rPr>
          <w:rFonts w:hint="eastAsia"/>
        </w:rPr>
        <w:t>/</w:t>
      </w:r>
      <w:r>
        <w:rPr>
          <w:rFonts w:hint="eastAsia"/>
        </w:rPr>
        <w:t>代码</w:t>
      </w:r>
      <w:r>
        <w:rPr>
          <w:rFonts w:hint="eastAsia"/>
        </w:rPr>
        <w:t>1</w:t>
      </w:r>
    </w:p>
    <w:p w:rsidR="00ED6B5D" w:rsidRDefault="00ED6B5D" w:rsidP="00ED6B5D">
      <w:pPr>
        <w:pStyle w:val="ad"/>
      </w:pPr>
      <w:r>
        <w:t>}</w:t>
      </w:r>
    </w:p>
    <w:p w:rsidR="00ED6B5D" w:rsidRDefault="00ED6B5D" w:rsidP="00ED6B5D">
      <w:pPr>
        <w:pStyle w:val="ad"/>
      </w:pPr>
      <w:proofErr w:type="gramStart"/>
      <w:r>
        <w:t>else{</w:t>
      </w:r>
      <w:proofErr w:type="gramEnd"/>
    </w:p>
    <w:p w:rsidR="00ED6B5D" w:rsidRDefault="00ED6B5D" w:rsidP="00ED6B5D">
      <w:pPr>
        <w:pStyle w:val="ad"/>
      </w:pPr>
      <w:r>
        <w:tab/>
        <w:t>//</w:t>
      </w:r>
      <w:r>
        <w:t>代码</w:t>
      </w:r>
      <w:r>
        <w:rPr>
          <w:rFonts w:hint="eastAsia"/>
        </w:rPr>
        <w:t>2</w:t>
      </w:r>
    </w:p>
    <w:p w:rsidR="00ED6B5D" w:rsidRDefault="00ED6B5D" w:rsidP="00ED6B5D">
      <w:pPr>
        <w:pStyle w:val="ad"/>
      </w:pPr>
      <w:r>
        <w:t>}</w:t>
      </w:r>
    </w:p>
    <w:p w:rsidR="00163B9E" w:rsidRDefault="00163B9E" w:rsidP="00ED6B5D">
      <w:pPr>
        <w:pStyle w:val="ad"/>
      </w:pPr>
      <w:r>
        <w:t>如果条件成立就执行</w:t>
      </w:r>
      <w:r>
        <w:rPr>
          <w:rFonts w:hint="eastAsia"/>
        </w:rPr>
        <w:t>if</w:t>
      </w:r>
      <w:r>
        <w:rPr>
          <w:rFonts w:hint="eastAsia"/>
        </w:rPr>
        <w:t>一段，否则执行</w:t>
      </w:r>
      <w:r>
        <w:rPr>
          <w:rFonts w:hint="eastAsia"/>
        </w:rPr>
        <w:t>else</w:t>
      </w:r>
      <w:r>
        <w:rPr>
          <w:rFonts w:hint="eastAsia"/>
        </w:rPr>
        <w:t>一段。</w:t>
      </w:r>
    </w:p>
    <w:p w:rsidR="00ED6B5D" w:rsidRDefault="009F1F5A" w:rsidP="005B0C48">
      <w:pPr>
        <w:ind w:firstLineChars="0" w:firstLine="0"/>
      </w:pPr>
      <w:r>
        <w:t>流程图</w:t>
      </w:r>
      <w:r w:rsidR="00F10687">
        <w:rPr>
          <w:rFonts w:hint="eastAsia"/>
        </w:rPr>
        <w:t>：</w:t>
      </w:r>
    </w:p>
    <w:p w:rsidR="00ED6B5D" w:rsidRDefault="008367B1" w:rsidP="00F10687">
      <w:pPr>
        <w:pStyle w:val="ad"/>
      </w:pPr>
      <w:r>
        <w:rPr>
          <w:noProof/>
        </w:rPr>
        <w:pict>
          <v:shape id="_x0000_i1068" type="#_x0000_t75" style="width:426.35pt;height:100.15pt;visibility:visible;mso-wrap-style:square">
            <v:imagedata r:id="rId52" o:title=""/>
          </v:shape>
        </w:pict>
      </w:r>
    </w:p>
    <w:p w:rsidR="00ED6B5D" w:rsidRDefault="00DF336B" w:rsidP="005B0C48">
      <w:pPr>
        <w:ind w:firstLineChars="0" w:firstLine="0"/>
      </w:pPr>
      <w:r>
        <w:rPr>
          <w:rFonts w:hint="eastAsia"/>
        </w:rPr>
        <w:t>替代语法：</w:t>
      </w:r>
    </w:p>
    <w:p w:rsidR="00DF336B" w:rsidRDefault="00DF336B" w:rsidP="00DF336B">
      <w:pPr>
        <w:pStyle w:val="ad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):</w:t>
      </w:r>
    </w:p>
    <w:p w:rsidR="00DF336B" w:rsidRDefault="00DF336B" w:rsidP="00DF336B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代码</w:t>
      </w:r>
      <w:r>
        <w:rPr>
          <w:rFonts w:hint="eastAsia"/>
        </w:rPr>
        <w:t>1</w:t>
      </w:r>
    </w:p>
    <w:p w:rsidR="00DF336B" w:rsidRDefault="00DF336B" w:rsidP="00DF336B">
      <w:pPr>
        <w:pStyle w:val="ad"/>
      </w:pPr>
      <w:proofErr w:type="gramStart"/>
      <w:r>
        <w:t>else</w:t>
      </w:r>
      <w:proofErr w:type="gramEnd"/>
      <w:r>
        <w:t>:</w:t>
      </w:r>
    </w:p>
    <w:p w:rsidR="00DF336B" w:rsidRDefault="00DF336B" w:rsidP="00DF336B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代码</w:t>
      </w:r>
      <w:r>
        <w:rPr>
          <w:rFonts w:hint="eastAsia"/>
        </w:rPr>
        <w:t>2</w:t>
      </w:r>
    </w:p>
    <w:p w:rsidR="00EE17DF" w:rsidRDefault="00DF336B" w:rsidP="00DF336B">
      <w:pPr>
        <w:pStyle w:val="ad"/>
      </w:pPr>
      <w:proofErr w:type="spellStart"/>
      <w:proofErr w:type="gramStart"/>
      <w:r>
        <w:t>endif</w:t>
      </w:r>
      <w:proofErr w:type="spellEnd"/>
      <w:proofErr w:type="gramEnd"/>
      <w:r>
        <w:t>;</w:t>
      </w:r>
    </w:p>
    <w:p w:rsidR="00DF336B" w:rsidRDefault="00031E13" w:rsidP="005B0C48">
      <w:pPr>
        <w:ind w:firstLineChars="0" w:firstLine="0"/>
      </w:pPr>
      <w:r>
        <w:rPr>
          <w:rFonts w:hint="eastAsia"/>
        </w:rPr>
        <w:t>练习</w:t>
      </w:r>
    </w:p>
    <w:p w:rsidR="00031E13" w:rsidRDefault="008367B1" w:rsidP="00031E13">
      <w:pPr>
        <w:pStyle w:val="ad"/>
      </w:pPr>
      <w:r>
        <w:rPr>
          <w:noProof/>
        </w:rPr>
        <w:pict>
          <v:shape id="_x0000_i1069" type="#_x0000_t75" style="width:139pt;height:87.65pt;visibility:visible;mso-wrap-style:square">
            <v:imagedata r:id="rId53" o:title=""/>
          </v:shape>
        </w:pict>
      </w:r>
    </w:p>
    <w:p w:rsidR="0078753E" w:rsidRDefault="0078753E" w:rsidP="009B30EB">
      <w:pPr>
        <w:pStyle w:val="2"/>
      </w:pPr>
      <w:r>
        <w:t>判断变量是否为空</w:t>
      </w:r>
    </w:p>
    <w:p w:rsidR="0078753E" w:rsidRDefault="0078753E" w:rsidP="0078753E">
      <w:pPr>
        <w:ind w:firstLineChars="0" w:firstLine="0"/>
      </w:pPr>
      <w:r>
        <w:t>在处理一个没有定义的变量时候会报错</w:t>
      </w:r>
      <w:r>
        <w:rPr>
          <w:rFonts w:hint="eastAsia"/>
        </w:rPr>
        <w:t>，所以在处理变量之前，我们先要判断一下变量，判断的函数常用如下两个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902"/>
      </w:tblGrid>
      <w:tr w:rsidR="0078753E" w:rsidTr="002D675C">
        <w:tc>
          <w:tcPr>
            <w:tcW w:w="1951" w:type="dxa"/>
            <w:shd w:val="clear" w:color="auto" w:fill="auto"/>
          </w:tcPr>
          <w:p w:rsidR="0078753E" w:rsidRDefault="0078753E" w:rsidP="002D675C">
            <w:pPr>
              <w:widowControl w:val="0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函数</w:t>
            </w:r>
          </w:p>
        </w:tc>
        <w:tc>
          <w:tcPr>
            <w:tcW w:w="7902" w:type="dxa"/>
            <w:shd w:val="clear" w:color="auto" w:fill="auto"/>
          </w:tcPr>
          <w:p w:rsidR="0078753E" w:rsidRDefault="0078753E" w:rsidP="002D675C">
            <w:pPr>
              <w:widowControl w:val="0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8753E" w:rsidTr="002D675C">
        <w:tc>
          <w:tcPr>
            <w:tcW w:w="1951" w:type="dxa"/>
            <w:shd w:val="clear" w:color="auto" w:fill="auto"/>
          </w:tcPr>
          <w:p w:rsidR="0078753E" w:rsidRDefault="0078753E" w:rsidP="002D675C">
            <w:pPr>
              <w:widowControl w:val="0"/>
              <w:ind w:firstLineChars="0" w:firstLine="0"/>
              <w:jc w:val="both"/>
            </w:pPr>
            <w:proofErr w:type="spellStart"/>
            <w:r>
              <w:rPr>
                <w:rFonts w:hint="eastAsia"/>
              </w:rPr>
              <w:t>isset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7902" w:type="dxa"/>
            <w:shd w:val="clear" w:color="auto" w:fill="auto"/>
          </w:tcPr>
          <w:p w:rsidR="0078753E" w:rsidRDefault="0078753E" w:rsidP="002D675C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判断变量是否</w:t>
            </w:r>
            <w:r w:rsidR="000B74B2">
              <w:rPr>
                <w:rFonts w:hint="eastAsia"/>
              </w:rPr>
              <w:t>有值</w:t>
            </w:r>
            <w:r>
              <w:rPr>
                <w:rFonts w:hint="eastAsia"/>
              </w:rPr>
              <w:t>，并且值不为</w:t>
            </w:r>
            <w:r>
              <w:rPr>
                <w:rFonts w:hint="eastAsia"/>
              </w:rPr>
              <w:t>null</w:t>
            </w:r>
          </w:p>
        </w:tc>
      </w:tr>
      <w:tr w:rsidR="0078753E" w:rsidTr="002D675C">
        <w:tc>
          <w:tcPr>
            <w:tcW w:w="1951" w:type="dxa"/>
            <w:shd w:val="clear" w:color="auto" w:fill="auto"/>
          </w:tcPr>
          <w:p w:rsidR="0078753E" w:rsidRDefault="0078753E" w:rsidP="002D675C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empty(</w:t>
            </w:r>
            <w:r>
              <w:t>)</w:t>
            </w:r>
          </w:p>
        </w:tc>
        <w:tc>
          <w:tcPr>
            <w:tcW w:w="7902" w:type="dxa"/>
            <w:shd w:val="clear" w:color="auto" w:fill="auto"/>
          </w:tcPr>
          <w:p w:rsidR="0078753E" w:rsidRDefault="0078753E" w:rsidP="002D675C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判断变量是否为空</w:t>
            </w:r>
          </w:p>
        </w:tc>
      </w:tr>
    </w:tbl>
    <w:p w:rsidR="0078753E" w:rsidRDefault="008367B1" w:rsidP="0023074B">
      <w:pPr>
        <w:pStyle w:val="ad"/>
        <w:rPr>
          <w:noProof/>
        </w:rPr>
      </w:pPr>
      <w:r>
        <w:rPr>
          <w:noProof/>
        </w:rPr>
        <w:pict>
          <v:shape id="_x0000_i1070" type="#_x0000_t75" style="width:393.8pt;height:46.95pt;visibility:visible;mso-wrap-style:square">
            <v:imagedata r:id="rId54" o:title=""/>
          </v:shape>
        </w:pict>
      </w:r>
    </w:p>
    <w:p w:rsidR="0023074B" w:rsidRDefault="0023074B" w:rsidP="0023074B">
      <w:pPr>
        <w:pStyle w:val="ad"/>
        <w:rPr>
          <w:noProof/>
        </w:rPr>
      </w:pPr>
    </w:p>
    <w:p w:rsidR="0023074B" w:rsidRDefault="008367B1" w:rsidP="0023074B">
      <w:pPr>
        <w:pStyle w:val="ad"/>
        <w:rPr>
          <w:noProof/>
        </w:rPr>
      </w:pPr>
      <w:r>
        <w:rPr>
          <w:noProof/>
        </w:rPr>
        <w:pict>
          <v:shape id="_x0000_i1071" type="#_x0000_t75" style="width:481.45pt;height:78.25pt;visibility:visible;mso-wrap-style:square">
            <v:imagedata r:id="rId55" o:title=""/>
          </v:shape>
        </w:pict>
      </w:r>
    </w:p>
    <w:p w:rsidR="00483905" w:rsidRPr="0078753E" w:rsidRDefault="008367B1" w:rsidP="0023074B">
      <w:pPr>
        <w:pStyle w:val="ad"/>
      </w:pPr>
      <w:r>
        <w:rPr>
          <w:noProof/>
        </w:rPr>
        <w:pict>
          <v:shape id="_x0000_i1072" type="#_x0000_t75" style="width:332.45pt;height:18.8pt;visibility:visible;mso-wrap-style:square">
            <v:imagedata r:id="rId56" o:title=""/>
          </v:shape>
        </w:pict>
      </w:r>
    </w:p>
    <w:p w:rsidR="00DF336B" w:rsidRDefault="009B30EB" w:rsidP="009B30EB">
      <w:pPr>
        <w:pStyle w:val="2"/>
      </w:pPr>
      <w:r>
        <w:t>判断闰年</w:t>
      </w:r>
    </w:p>
    <w:p w:rsidR="00560D3E" w:rsidRDefault="00BE4482" w:rsidP="00BE4482">
      <w:pPr>
        <w:numPr>
          <w:ilvl w:val="0"/>
          <w:numId w:val="17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整除，但不能被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BE4482" w:rsidRDefault="00BE4482" w:rsidP="00BE4482">
      <w:pPr>
        <w:numPr>
          <w:ilvl w:val="0"/>
          <w:numId w:val="17"/>
        </w:numPr>
        <w:ind w:firstLineChars="0"/>
      </w:pPr>
      <w:r>
        <w:t>能被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560D3E" w:rsidRDefault="00D16DD8" w:rsidP="00D16DD8">
      <w:pPr>
        <w:pStyle w:val="3"/>
      </w:pPr>
      <w:r>
        <w:rPr>
          <w:rFonts w:hint="eastAsia"/>
        </w:rPr>
        <w:t>知识点：</w:t>
      </w:r>
    </w:p>
    <w:p w:rsidR="00560D3E" w:rsidRDefault="00D16DD8" w:rsidP="00D16DD8">
      <w:pPr>
        <w:numPr>
          <w:ilvl w:val="0"/>
          <w:numId w:val="18"/>
        </w:numPr>
        <w:ind w:firstLineChars="0"/>
      </w:pPr>
      <w:r>
        <w:rPr>
          <w:rFonts w:hint="eastAsia"/>
        </w:rPr>
        <w:t>trim()</w:t>
      </w:r>
      <w:r>
        <w:rPr>
          <w:rFonts w:hint="eastAsia"/>
        </w:rPr>
        <w:t>：去除数据两边的空格</w:t>
      </w:r>
    </w:p>
    <w:p w:rsidR="00D16DD8" w:rsidRDefault="0067594A" w:rsidP="0067594A">
      <w:pPr>
        <w:numPr>
          <w:ilvl w:val="0"/>
          <w:numId w:val="18"/>
        </w:numPr>
        <w:ind w:firstLineChars="0"/>
      </w:pPr>
      <w:proofErr w:type="spellStart"/>
      <w:r w:rsidRPr="0067594A">
        <w:t>is_numeric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 w:rsidRPr="0067594A">
        <w:rPr>
          <w:rFonts w:hint="eastAsia"/>
        </w:rPr>
        <w:t>判断是否是数字或数字字符串</w:t>
      </w:r>
    </w:p>
    <w:p w:rsidR="0067594A" w:rsidRDefault="00A338C3" w:rsidP="0067594A">
      <w:pPr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is_int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：是否是整型</w:t>
      </w:r>
      <w:r w:rsidR="00EF5E7A">
        <w:rPr>
          <w:rFonts w:hint="eastAsia"/>
        </w:rPr>
        <w:tab/>
      </w:r>
    </w:p>
    <w:p w:rsidR="00EE54E8" w:rsidRDefault="00EE54E8" w:rsidP="00EE54E8">
      <w:pPr>
        <w:pStyle w:val="ad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E54E8" w:rsidRDefault="00EE54E8" w:rsidP="00EE54E8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判断是否按了提交按钮，方法一</w:t>
      </w:r>
    </w:p>
    <w:p w:rsidR="00EE54E8" w:rsidRDefault="00EE54E8" w:rsidP="00EE54E8">
      <w:pPr>
        <w:pStyle w:val="ad"/>
      </w:pPr>
      <w:r>
        <w:t>/*</w:t>
      </w:r>
    </w:p>
    <w:p w:rsidR="00EE54E8" w:rsidRDefault="00EE54E8" w:rsidP="00EE54E8">
      <w:pPr>
        <w:pStyle w:val="ad"/>
      </w:pP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($_POST['button'])){</w:t>
      </w:r>
    </w:p>
    <w:p w:rsidR="00EE54E8" w:rsidRDefault="00EE54E8" w:rsidP="00EE54E8">
      <w:pPr>
        <w:pStyle w:val="ad"/>
      </w:pPr>
      <w:r>
        <w:rPr>
          <w:rFonts w:hint="eastAsia"/>
        </w:rPr>
        <w:tab/>
        <w:t>//</w:t>
      </w:r>
      <w:r>
        <w:rPr>
          <w:rFonts w:hint="eastAsia"/>
        </w:rPr>
        <w:t>按了提交按钮</w:t>
      </w:r>
    </w:p>
    <w:p w:rsidR="00EE54E8" w:rsidRDefault="00EE54E8" w:rsidP="00EE54E8">
      <w:pPr>
        <w:pStyle w:val="ad"/>
      </w:pPr>
      <w:r>
        <w:lastRenderedPageBreak/>
        <w:t>}</w:t>
      </w:r>
    </w:p>
    <w:p w:rsidR="00EE54E8" w:rsidRDefault="00EE54E8" w:rsidP="00EE54E8">
      <w:pPr>
        <w:pStyle w:val="ad"/>
      </w:pPr>
      <w:r>
        <w:t>*/</w:t>
      </w:r>
    </w:p>
    <w:p w:rsidR="00EE54E8" w:rsidRDefault="00EE54E8" w:rsidP="00EE54E8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判断是否按了提交按钮，方法二</w:t>
      </w:r>
    </w:p>
    <w:p w:rsidR="00EE54E8" w:rsidRDefault="00EE54E8" w:rsidP="00EE54E8">
      <w:pPr>
        <w:pStyle w:val="ad"/>
      </w:pPr>
      <w:proofErr w:type="gramStart"/>
      <w:r>
        <w:t>if(</w:t>
      </w:r>
      <w:proofErr w:type="gramEnd"/>
      <w:r>
        <w:t>!empty($_POST)){</w:t>
      </w:r>
    </w:p>
    <w:p w:rsidR="00EE54E8" w:rsidRDefault="00EE54E8" w:rsidP="00EE54E8">
      <w:pPr>
        <w:pStyle w:val="ad"/>
      </w:pPr>
      <w:r>
        <w:rPr>
          <w:rFonts w:hint="eastAsia"/>
        </w:rPr>
        <w:tab/>
        <w:t>$year=trim($_POST['year']);</w:t>
      </w:r>
      <w:r>
        <w:rPr>
          <w:rFonts w:hint="eastAsia"/>
        </w:rPr>
        <w:tab/>
        <w:t>//</w:t>
      </w:r>
      <w:r>
        <w:rPr>
          <w:rFonts w:hint="eastAsia"/>
        </w:rPr>
        <w:t>获取年份并去除两边的空格</w:t>
      </w:r>
    </w:p>
    <w:p w:rsidR="00EE54E8" w:rsidRDefault="00EE54E8" w:rsidP="00EE54E8">
      <w:pPr>
        <w:pStyle w:val="ad"/>
      </w:pPr>
      <w:r>
        <w:tab/>
      </w:r>
      <w:proofErr w:type="gramStart"/>
      <w:r>
        <w:t>if(</w:t>
      </w:r>
      <w:proofErr w:type="gramEnd"/>
      <w:r>
        <w:t>$year=='')</w:t>
      </w:r>
    </w:p>
    <w:p w:rsidR="00EE54E8" w:rsidRDefault="00EE54E8" w:rsidP="00EE54E8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您没有输入年份</w:t>
      </w:r>
      <w:r>
        <w:rPr>
          <w:rFonts w:hint="eastAsia"/>
        </w:rPr>
        <w:t>';</w:t>
      </w:r>
    </w:p>
    <w:p w:rsidR="00EE54E8" w:rsidRDefault="00EE54E8" w:rsidP="00EE54E8">
      <w:pPr>
        <w:pStyle w:val="ad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EE54E8" w:rsidRDefault="00EE54E8" w:rsidP="00EE54E8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is_numeric</w:t>
      </w:r>
      <w:proofErr w:type="spellEnd"/>
      <w:r>
        <w:rPr>
          <w:rFonts w:hint="eastAsia"/>
        </w:rPr>
        <w:t>($year)){</w:t>
      </w:r>
      <w:r>
        <w:rPr>
          <w:rFonts w:hint="eastAsia"/>
        </w:rPr>
        <w:tab/>
        <w:t>//</w:t>
      </w:r>
      <w:r>
        <w:rPr>
          <w:rFonts w:hint="eastAsia"/>
        </w:rPr>
        <w:t>判断是否是数字或数字字符串</w:t>
      </w:r>
    </w:p>
    <w:p w:rsidR="00EE54E8" w:rsidRDefault="00EE54E8" w:rsidP="00EE54E8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$year+=0;</w:t>
      </w:r>
      <w:r>
        <w:rPr>
          <w:rFonts w:hint="eastAsia"/>
        </w:rPr>
        <w:tab/>
      </w:r>
      <w:bookmarkStart w:id="0" w:name="_GoBack"/>
      <w:r>
        <w:rPr>
          <w:rFonts w:hint="eastAsia"/>
        </w:rPr>
        <w:t>//</w:t>
      </w:r>
      <w:r>
        <w:rPr>
          <w:rFonts w:hint="eastAsia"/>
        </w:rPr>
        <w:t>将字符串转成数字型</w:t>
      </w:r>
    </w:p>
    <w:bookmarkEnd w:id="0"/>
    <w:p w:rsidR="00EE54E8" w:rsidRDefault="00EE54E8" w:rsidP="00EE54E8">
      <w:pPr>
        <w:pStyle w:val="ad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is_int</w:t>
      </w:r>
      <w:proofErr w:type="spellEnd"/>
      <w:r>
        <w:t>($year)){</w:t>
      </w:r>
    </w:p>
    <w:p w:rsidR="00EE54E8" w:rsidRDefault="00EE54E8" w:rsidP="00EE54E8">
      <w:pPr>
        <w:pStyle w:val="ad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$year&gt;=0){</w:t>
      </w:r>
    </w:p>
    <w:p w:rsidR="00EE54E8" w:rsidRDefault="00EE54E8" w:rsidP="00EE54E8">
      <w:pPr>
        <w:pStyle w:val="a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$year%4==0 &amp;&amp; $year%100!=0 || $year%400==0)</w:t>
      </w:r>
    </w:p>
    <w:p w:rsidR="00EE54E8" w:rsidRDefault="00EE54E8" w:rsidP="00EE54E8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"{$year}</w:t>
      </w:r>
      <w:r>
        <w:rPr>
          <w:rFonts w:hint="eastAsia"/>
        </w:rPr>
        <w:t>是闰年</w:t>
      </w:r>
      <w:r>
        <w:rPr>
          <w:rFonts w:hint="eastAsia"/>
        </w:rPr>
        <w:t>";</w:t>
      </w:r>
    </w:p>
    <w:p w:rsidR="00EE54E8" w:rsidRDefault="00EE54E8" w:rsidP="00EE54E8">
      <w:pPr>
        <w:pStyle w:val="ad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E54E8" w:rsidRDefault="00EE54E8" w:rsidP="00EE54E8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"{$year}</w:t>
      </w:r>
      <w:r>
        <w:rPr>
          <w:rFonts w:hint="eastAsia"/>
        </w:rPr>
        <w:t>是平年</w:t>
      </w:r>
      <w:r>
        <w:rPr>
          <w:rFonts w:hint="eastAsia"/>
        </w:rPr>
        <w:t>";</w:t>
      </w:r>
    </w:p>
    <w:p w:rsidR="00EE54E8" w:rsidRDefault="00EE54E8" w:rsidP="00EE54E8">
      <w:pPr>
        <w:pStyle w:val="ad"/>
      </w:pP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EE54E8" w:rsidRDefault="00EE54E8" w:rsidP="00EE54E8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年份必须是正整数</w:t>
      </w:r>
      <w:r>
        <w:rPr>
          <w:rFonts w:hint="eastAsia"/>
        </w:rPr>
        <w:t>';</w:t>
      </w:r>
    </w:p>
    <w:p w:rsidR="00EE54E8" w:rsidRDefault="00EE54E8" w:rsidP="00EE54E8">
      <w:pPr>
        <w:pStyle w:val="ad"/>
      </w:pPr>
      <w:r>
        <w:tab/>
      </w:r>
      <w:r>
        <w:tab/>
      </w:r>
      <w:r>
        <w:tab/>
      </w:r>
      <w:r>
        <w:tab/>
        <w:t>}</w:t>
      </w:r>
    </w:p>
    <w:p w:rsidR="00EE54E8" w:rsidRDefault="00EE54E8" w:rsidP="00EE54E8">
      <w:pPr>
        <w:pStyle w:val="ad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EE54E8" w:rsidRDefault="00EE54E8" w:rsidP="00EE54E8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您输入的是小数</w:t>
      </w:r>
      <w:r>
        <w:rPr>
          <w:rFonts w:hint="eastAsia"/>
        </w:rPr>
        <w:t>';</w:t>
      </w:r>
    </w:p>
    <w:p w:rsidR="00EE54E8" w:rsidRDefault="00EE54E8" w:rsidP="00EE54E8">
      <w:pPr>
        <w:pStyle w:val="ad"/>
      </w:pPr>
      <w:r>
        <w:tab/>
      </w:r>
      <w:r>
        <w:tab/>
      </w:r>
      <w:r>
        <w:tab/>
        <w:t>}</w:t>
      </w:r>
    </w:p>
    <w:p w:rsidR="00EE54E8" w:rsidRDefault="00EE54E8" w:rsidP="00EE54E8">
      <w:pPr>
        <w:pStyle w:val="ad"/>
      </w:pP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EE54E8" w:rsidRDefault="00EE54E8" w:rsidP="00EE54E8">
      <w:pPr>
        <w:pStyle w:val="ad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您输入的不是数字</w:t>
      </w:r>
      <w:r>
        <w:rPr>
          <w:rFonts w:hint="eastAsia"/>
        </w:rPr>
        <w:t>';</w:t>
      </w:r>
    </w:p>
    <w:p w:rsidR="00EE54E8" w:rsidRDefault="00EE54E8" w:rsidP="00EE54E8">
      <w:pPr>
        <w:pStyle w:val="ad"/>
      </w:pPr>
      <w:r>
        <w:tab/>
      </w:r>
      <w:r>
        <w:tab/>
        <w:t>}</w:t>
      </w:r>
    </w:p>
    <w:p w:rsidR="00EE54E8" w:rsidRDefault="00EE54E8" w:rsidP="00EE54E8">
      <w:pPr>
        <w:pStyle w:val="ad"/>
      </w:pPr>
      <w:r>
        <w:tab/>
        <w:t>}</w:t>
      </w:r>
    </w:p>
    <w:p w:rsidR="00EE54E8" w:rsidRDefault="00EE54E8" w:rsidP="00EE54E8">
      <w:pPr>
        <w:pStyle w:val="ad"/>
      </w:pPr>
      <w:r>
        <w:tab/>
      </w:r>
      <w:proofErr w:type="gramStart"/>
      <w:r>
        <w:t>echo</w:t>
      </w:r>
      <w:proofErr w:type="gramEnd"/>
      <w:r>
        <w:t xml:space="preserve"> '&lt;</w:t>
      </w:r>
      <w:proofErr w:type="spellStart"/>
      <w:r>
        <w:t>hr</w:t>
      </w:r>
      <w:proofErr w:type="spellEnd"/>
      <w:r>
        <w:t>&gt;';</w:t>
      </w:r>
    </w:p>
    <w:p w:rsidR="00EE54E8" w:rsidRDefault="00EE54E8" w:rsidP="00EE54E8">
      <w:pPr>
        <w:pStyle w:val="ad"/>
      </w:pPr>
      <w:r>
        <w:t>}</w:t>
      </w:r>
    </w:p>
    <w:p w:rsidR="00EE54E8" w:rsidRDefault="00EE54E8" w:rsidP="00EE54E8">
      <w:pPr>
        <w:pStyle w:val="ad"/>
      </w:pPr>
    </w:p>
    <w:p w:rsidR="00EE54E8" w:rsidRDefault="00EE54E8" w:rsidP="00EE54E8">
      <w:pPr>
        <w:pStyle w:val="ad"/>
      </w:pPr>
      <w:r>
        <w:t>?&gt;</w:t>
      </w:r>
    </w:p>
    <w:p w:rsidR="00EE54E8" w:rsidRDefault="00EE54E8" w:rsidP="00EE54E8">
      <w:pPr>
        <w:pStyle w:val="ad"/>
      </w:pPr>
      <w:r>
        <w:t>&lt;form method="post" action=""&gt;</w:t>
      </w:r>
    </w:p>
    <w:p w:rsidR="00EE54E8" w:rsidRDefault="00EE54E8" w:rsidP="00EE54E8">
      <w:pPr>
        <w:pStyle w:val="ad"/>
      </w:pPr>
      <w:r>
        <w:rPr>
          <w:rFonts w:hint="eastAsia"/>
        </w:rPr>
        <w:tab/>
      </w:r>
      <w:r>
        <w:rPr>
          <w:rFonts w:hint="eastAsia"/>
        </w:rPr>
        <w:t>请输入年份：</w:t>
      </w:r>
      <w:r>
        <w:rPr>
          <w:rFonts w:hint="eastAsia"/>
        </w:rPr>
        <w:t xml:space="preserve"> &lt;input type="text" name="year"&gt;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</w:p>
    <w:p w:rsidR="00EE54E8" w:rsidRDefault="00EE54E8" w:rsidP="00EE54E8">
      <w:pPr>
        <w:pStyle w:val="ad"/>
      </w:pPr>
      <w:r>
        <w:rPr>
          <w:rFonts w:hint="eastAsia"/>
        </w:rPr>
        <w:tab/>
        <w:t>&lt;input type="submit" name="button" value="</w:t>
      </w:r>
      <w:r>
        <w:rPr>
          <w:rFonts w:hint="eastAsia"/>
        </w:rPr>
        <w:t>判断闰年</w:t>
      </w:r>
      <w:r>
        <w:rPr>
          <w:rFonts w:hint="eastAsia"/>
        </w:rPr>
        <w:t>"&gt;</w:t>
      </w:r>
    </w:p>
    <w:p w:rsidR="00DF336B" w:rsidRDefault="00EE54E8" w:rsidP="00EE54E8">
      <w:pPr>
        <w:pStyle w:val="ad"/>
      </w:pPr>
      <w:r>
        <w:t>&lt;/form&gt;</w:t>
      </w:r>
    </w:p>
    <w:p w:rsidR="0049196C" w:rsidRDefault="008367B1" w:rsidP="00EE54E8">
      <w:pPr>
        <w:pStyle w:val="ad"/>
      </w:pPr>
      <w:r>
        <w:rPr>
          <w:noProof/>
        </w:rPr>
        <w:pict>
          <v:shape id="_x0000_i1073" type="#_x0000_t75" style="width:230.4pt;height:70.75pt;visibility:visible;mso-wrap-style:square">
            <v:imagedata r:id="rId57" o:title=""/>
          </v:shape>
        </w:pict>
      </w:r>
    </w:p>
    <w:p w:rsidR="00EE54E8" w:rsidRDefault="00EE54E8" w:rsidP="005B0C48">
      <w:pPr>
        <w:ind w:firstLineChars="0" w:firstLine="0"/>
      </w:pPr>
    </w:p>
    <w:p w:rsidR="00EE54E8" w:rsidRPr="005B0C48" w:rsidRDefault="00EE54E8" w:rsidP="005B0C48">
      <w:pPr>
        <w:ind w:firstLineChars="0" w:firstLine="0"/>
      </w:pPr>
    </w:p>
    <w:sectPr w:rsidR="00EE54E8" w:rsidRPr="005B0C48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700" w:rsidRDefault="002F2700">
      <w:pPr>
        <w:ind w:firstLine="560"/>
      </w:pPr>
      <w:r>
        <w:separator/>
      </w:r>
    </w:p>
  </w:endnote>
  <w:endnote w:type="continuationSeparator" w:id="0">
    <w:p w:rsidR="002F2700" w:rsidRDefault="002F270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C3" w:rsidRDefault="002F2700">
    <w:pPr>
      <w:ind w:right="360" w:firstLine="560"/>
      <w:jc w:val="center"/>
      <w:rPr>
        <w:sz w:val="21"/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left:0;text-align:left;margin-left:222.15pt;margin-top:2.25pt;width:22.55pt;height:10.35pt;z-index:2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F5E7A">
                  <w:rPr>
                    <w:noProof/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</w:rPr>
      <w:t xml:space="preserve">             </w:t>
    </w:r>
    <w:r w:rsidR="003C5AD7">
      <w:rPr>
        <w:rFonts w:hint="eastAsia"/>
        <w:sz w:val="21"/>
      </w:rPr>
      <w:t xml:space="preserve">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 </w:t>
    </w:r>
    <w:proofErr w:type="gramStart"/>
    <w:r w:rsidR="00763FB2" w:rsidRPr="00763FB2">
      <w:rPr>
        <w:rFonts w:hint="eastAsia"/>
        <w:sz w:val="21"/>
        <w:szCs w:val="21"/>
      </w:rPr>
      <w:t>传智</w:t>
    </w:r>
    <w:proofErr w:type="gramEnd"/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  <w:p w:rsidR="00BA29C3" w:rsidRDefault="00BA29C3">
    <w:pPr>
      <w:ind w:firstLine="560"/>
      <w:jc w:val="center"/>
    </w:pPr>
  </w:p>
  <w:p w:rsidR="00BA29C3" w:rsidRDefault="00BA29C3">
    <w:pPr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C3" w:rsidRDefault="002F2700">
    <w:pPr>
      <w:ind w:right="360" w:firstLine="420"/>
      <w:jc w:val="center"/>
      <w:rPr>
        <w:sz w:val="21"/>
        <w:szCs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0" type="#_x0000_t202" style="position:absolute;left:0;text-align:left;margin-left:225.9pt;margin-top:2.25pt;width:22.55pt;height:10.35pt;z-index:1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EF5E7A">
                  <w:rPr>
                    <w:noProof/>
                    <w:sz w:val="18"/>
                  </w:rPr>
                  <w:t>19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  <w:sz w:val="21"/>
      </w:rPr>
      <w:t xml:space="preserve">                   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</w:t>
    </w:r>
    <w:proofErr w:type="gramStart"/>
    <w:r w:rsidR="00763FB2" w:rsidRPr="00763FB2">
      <w:rPr>
        <w:rFonts w:hint="eastAsia"/>
        <w:sz w:val="21"/>
        <w:szCs w:val="21"/>
      </w:rPr>
      <w:t>传智</w:t>
    </w:r>
    <w:proofErr w:type="gramEnd"/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71B" w:rsidRDefault="000C071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700" w:rsidRDefault="002F2700">
      <w:pPr>
        <w:ind w:firstLine="560"/>
      </w:pPr>
      <w:r>
        <w:separator/>
      </w:r>
    </w:p>
  </w:footnote>
  <w:footnote w:type="continuationSeparator" w:id="0">
    <w:p w:rsidR="002F2700" w:rsidRDefault="002F270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C3" w:rsidRDefault="00B73F79">
    <w:pPr>
      <w:ind w:firstLineChars="0" w:firstLine="0"/>
    </w:pPr>
    <w:proofErr w:type="gramStart"/>
    <w:r>
      <w:rPr>
        <w:rFonts w:ascii="微软雅黑" w:hAnsi="微软雅黑" w:cs="微软雅黑" w:hint="eastAsia"/>
        <w:sz w:val="21"/>
      </w:rPr>
      <w:t>传智播客</w:t>
    </w:r>
    <w:proofErr w:type="gramEnd"/>
    <w:r>
      <w:rPr>
        <w:rFonts w:ascii="微软雅黑" w:hAnsi="微软雅黑" w:cs="微软雅黑" w:hint="eastAsia"/>
        <w:sz w:val="21"/>
      </w:rPr>
      <w:t>PHP</w:t>
    </w:r>
    <w:r>
      <w:rPr>
        <w:rFonts w:ascii="微软雅黑" w:hAnsi="微软雅黑" w:cs="微软雅黑" w:hint="eastAsia"/>
        <w:sz w:val="21"/>
      </w:rPr>
      <w:t>学院</w:t>
    </w:r>
    <w:r>
      <w:rPr>
        <w:rFonts w:ascii="微软雅黑" w:hAnsi="微软雅黑" w:cs="微软雅黑" w:hint="eastAsia"/>
        <w:sz w:val="21"/>
      </w:rPr>
      <w:t xml:space="preserve">                                                      </w:t>
    </w:r>
    <w:r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  <w:p w:rsidR="00BA29C3" w:rsidRDefault="00BA29C3">
    <w:pPr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C3" w:rsidRDefault="003C5AD7">
    <w:pPr>
      <w:ind w:firstLineChars="0" w:firstLine="0"/>
      <w:rPr>
        <w:rFonts w:ascii="微软雅黑" w:hAnsi="微软雅黑" w:cs="微软雅黑"/>
        <w:sz w:val="21"/>
      </w:rPr>
    </w:pPr>
    <w:proofErr w:type="gramStart"/>
    <w:r>
      <w:rPr>
        <w:rFonts w:ascii="微软雅黑" w:hAnsi="微软雅黑" w:cs="微软雅黑" w:hint="eastAsia"/>
        <w:sz w:val="21"/>
      </w:rPr>
      <w:t>传智播客</w:t>
    </w:r>
    <w:proofErr w:type="gramEnd"/>
    <w:r w:rsidR="000C071B">
      <w:rPr>
        <w:rFonts w:ascii="微软雅黑" w:hAnsi="微软雅黑" w:cs="微软雅黑" w:hint="eastAsia"/>
        <w:sz w:val="21"/>
      </w:rPr>
      <w:t>PHP</w:t>
    </w:r>
    <w:r w:rsidR="000C071B">
      <w:rPr>
        <w:rFonts w:ascii="微软雅黑" w:hAnsi="微软雅黑" w:cs="微软雅黑" w:hint="eastAsia"/>
        <w:sz w:val="21"/>
      </w:rPr>
      <w:t>学院</w:t>
    </w:r>
    <w:r w:rsidR="000C071B">
      <w:rPr>
        <w:rFonts w:ascii="微软雅黑" w:hAnsi="微软雅黑" w:cs="微软雅黑" w:hint="eastAsia"/>
        <w:sz w:val="21"/>
      </w:rPr>
      <w:t xml:space="preserve">                                                   </w:t>
    </w:r>
    <w:r>
      <w:rPr>
        <w:rFonts w:ascii="微软雅黑" w:hAnsi="微软雅黑" w:cs="微软雅黑" w:hint="eastAsia"/>
        <w:sz w:val="21"/>
      </w:rPr>
      <w:t xml:space="preserve">   </w:t>
    </w:r>
    <w:r w:rsidR="000C071B"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 w:rsidR="000C071B"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71B" w:rsidRDefault="000C071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bullet"/>
      <w:pStyle w:val="a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>
    <w:nsid w:val="1A1709C8"/>
    <w:multiLevelType w:val="hybridMultilevel"/>
    <w:tmpl w:val="6DE20BEA"/>
    <w:lvl w:ilvl="0" w:tplc="4DECA8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45C9C"/>
    <w:multiLevelType w:val="hybridMultilevel"/>
    <w:tmpl w:val="A9640F42"/>
    <w:lvl w:ilvl="0" w:tplc="D5ACA2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046859"/>
    <w:multiLevelType w:val="hybridMultilevel"/>
    <w:tmpl w:val="16C6FA0C"/>
    <w:lvl w:ilvl="0" w:tplc="705CE5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980131"/>
    <w:multiLevelType w:val="hybridMultilevel"/>
    <w:tmpl w:val="1BB68148"/>
    <w:lvl w:ilvl="0" w:tplc="5FFE25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6C406F"/>
    <w:multiLevelType w:val="hybridMultilevel"/>
    <w:tmpl w:val="70480AA4"/>
    <w:lvl w:ilvl="0" w:tplc="3DCE92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266D95"/>
    <w:multiLevelType w:val="multilevel"/>
    <w:tmpl w:val="53266D95"/>
    <w:lvl w:ilvl="0">
      <w:start w:val="1"/>
      <w:numFmt w:val="decimal"/>
      <w:lvlText w:val="例 9-%1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53B46414"/>
    <w:multiLevelType w:val="hybridMultilevel"/>
    <w:tmpl w:val="3DAEB176"/>
    <w:lvl w:ilvl="0" w:tplc="F2AC6D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F21F1B"/>
    <w:multiLevelType w:val="hybridMultilevel"/>
    <w:tmpl w:val="AF56F2A6"/>
    <w:lvl w:ilvl="0" w:tplc="0DC8F7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D96182"/>
    <w:multiLevelType w:val="hybridMultilevel"/>
    <w:tmpl w:val="19C27BEA"/>
    <w:lvl w:ilvl="0" w:tplc="039A78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D529EC"/>
    <w:multiLevelType w:val="hybridMultilevel"/>
    <w:tmpl w:val="C67C2F4E"/>
    <w:lvl w:ilvl="0" w:tplc="FF3E8D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14"/>
  </w:num>
  <w:num w:numId="11">
    <w:abstractNumId w:val="4"/>
  </w:num>
  <w:num w:numId="12">
    <w:abstractNumId w:val="7"/>
  </w:num>
  <w:num w:numId="13">
    <w:abstractNumId w:val="3"/>
  </w:num>
  <w:num w:numId="14">
    <w:abstractNumId w:val="13"/>
  </w:num>
  <w:num w:numId="15">
    <w:abstractNumId w:val="6"/>
  </w:num>
  <w:num w:numId="16">
    <w:abstractNumId w:val="5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2165"/>
    <w:rsid w:val="000100AD"/>
    <w:rsid w:val="0001336D"/>
    <w:rsid w:val="0001440B"/>
    <w:rsid w:val="000237BF"/>
    <w:rsid w:val="000311E7"/>
    <w:rsid w:val="00031E13"/>
    <w:rsid w:val="00032F7A"/>
    <w:rsid w:val="00044EF6"/>
    <w:rsid w:val="00045AC3"/>
    <w:rsid w:val="00054F3A"/>
    <w:rsid w:val="00061455"/>
    <w:rsid w:val="000818B8"/>
    <w:rsid w:val="000829A6"/>
    <w:rsid w:val="00083046"/>
    <w:rsid w:val="00086DDA"/>
    <w:rsid w:val="00092BFD"/>
    <w:rsid w:val="0009530B"/>
    <w:rsid w:val="000B1F6B"/>
    <w:rsid w:val="000B5A0D"/>
    <w:rsid w:val="000B74B2"/>
    <w:rsid w:val="000C071B"/>
    <w:rsid w:val="000C2C39"/>
    <w:rsid w:val="000C66D2"/>
    <w:rsid w:val="000D6423"/>
    <w:rsid w:val="000E2B4B"/>
    <w:rsid w:val="000E7A67"/>
    <w:rsid w:val="000F6981"/>
    <w:rsid w:val="000F72D6"/>
    <w:rsid w:val="00114E2A"/>
    <w:rsid w:val="001201B7"/>
    <w:rsid w:val="00121145"/>
    <w:rsid w:val="001229BC"/>
    <w:rsid w:val="0013032D"/>
    <w:rsid w:val="001350B7"/>
    <w:rsid w:val="001376AF"/>
    <w:rsid w:val="00153A47"/>
    <w:rsid w:val="00157179"/>
    <w:rsid w:val="00163B9E"/>
    <w:rsid w:val="00172650"/>
    <w:rsid w:val="00172A27"/>
    <w:rsid w:val="00176378"/>
    <w:rsid w:val="00182DC0"/>
    <w:rsid w:val="001A74F7"/>
    <w:rsid w:val="001B4B3F"/>
    <w:rsid w:val="001E1A92"/>
    <w:rsid w:val="001E299B"/>
    <w:rsid w:val="001E3756"/>
    <w:rsid w:val="001E413F"/>
    <w:rsid w:val="001E558A"/>
    <w:rsid w:val="001E5DD9"/>
    <w:rsid w:val="001E79C3"/>
    <w:rsid w:val="001F0F25"/>
    <w:rsid w:val="00202EC6"/>
    <w:rsid w:val="00206612"/>
    <w:rsid w:val="00212567"/>
    <w:rsid w:val="00222300"/>
    <w:rsid w:val="002273B3"/>
    <w:rsid w:val="0023074B"/>
    <w:rsid w:val="002359D6"/>
    <w:rsid w:val="00237836"/>
    <w:rsid w:val="002418CC"/>
    <w:rsid w:val="00243BFA"/>
    <w:rsid w:val="00253ACA"/>
    <w:rsid w:val="0025734D"/>
    <w:rsid w:val="00262B56"/>
    <w:rsid w:val="00263149"/>
    <w:rsid w:val="002648BB"/>
    <w:rsid w:val="002802D2"/>
    <w:rsid w:val="002872A5"/>
    <w:rsid w:val="002A3BAE"/>
    <w:rsid w:val="002B59D3"/>
    <w:rsid w:val="002B5AE7"/>
    <w:rsid w:val="002D675C"/>
    <w:rsid w:val="002E05ED"/>
    <w:rsid w:val="002E7527"/>
    <w:rsid w:val="002F1030"/>
    <w:rsid w:val="002F1E5B"/>
    <w:rsid w:val="002F2700"/>
    <w:rsid w:val="002F5634"/>
    <w:rsid w:val="00305ACF"/>
    <w:rsid w:val="00310977"/>
    <w:rsid w:val="00313160"/>
    <w:rsid w:val="0032267F"/>
    <w:rsid w:val="00323553"/>
    <w:rsid w:val="00325782"/>
    <w:rsid w:val="00330861"/>
    <w:rsid w:val="00337670"/>
    <w:rsid w:val="003457F2"/>
    <w:rsid w:val="003473AA"/>
    <w:rsid w:val="003512F8"/>
    <w:rsid w:val="00351DC5"/>
    <w:rsid w:val="00356080"/>
    <w:rsid w:val="00360A10"/>
    <w:rsid w:val="00362FB4"/>
    <w:rsid w:val="00365AA7"/>
    <w:rsid w:val="00375761"/>
    <w:rsid w:val="003770D3"/>
    <w:rsid w:val="00377268"/>
    <w:rsid w:val="00382CCE"/>
    <w:rsid w:val="00387586"/>
    <w:rsid w:val="0039276B"/>
    <w:rsid w:val="003A1E7B"/>
    <w:rsid w:val="003A3A6F"/>
    <w:rsid w:val="003B5C6E"/>
    <w:rsid w:val="003C5AD7"/>
    <w:rsid w:val="003C7900"/>
    <w:rsid w:val="003D005A"/>
    <w:rsid w:val="003D49F4"/>
    <w:rsid w:val="003E0584"/>
    <w:rsid w:val="003F3042"/>
    <w:rsid w:val="003F362A"/>
    <w:rsid w:val="003F4674"/>
    <w:rsid w:val="003F65F1"/>
    <w:rsid w:val="003F7EF7"/>
    <w:rsid w:val="004255F9"/>
    <w:rsid w:val="00441461"/>
    <w:rsid w:val="004474B6"/>
    <w:rsid w:val="00461109"/>
    <w:rsid w:val="00467882"/>
    <w:rsid w:val="00474BB4"/>
    <w:rsid w:val="00482D85"/>
    <w:rsid w:val="00483905"/>
    <w:rsid w:val="00490807"/>
    <w:rsid w:val="0049196C"/>
    <w:rsid w:val="00492222"/>
    <w:rsid w:val="004A3311"/>
    <w:rsid w:val="004A6288"/>
    <w:rsid w:val="004A7512"/>
    <w:rsid w:val="004B57D8"/>
    <w:rsid w:val="004B5F08"/>
    <w:rsid w:val="004B753F"/>
    <w:rsid w:val="004C1C6D"/>
    <w:rsid w:val="004C5BCD"/>
    <w:rsid w:val="004D5832"/>
    <w:rsid w:val="004D5AFF"/>
    <w:rsid w:val="004E42C3"/>
    <w:rsid w:val="004E7BCF"/>
    <w:rsid w:val="004F0D5F"/>
    <w:rsid w:val="004F6969"/>
    <w:rsid w:val="00505D38"/>
    <w:rsid w:val="00512DF7"/>
    <w:rsid w:val="00514726"/>
    <w:rsid w:val="00515547"/>
    <w:rsid w:val="00516BC3"/>
    <w:rsid w:val="0052034C"/>
    <w:rsid w:val="00531A35"/>
    <w:rsid w:val="00533315"/>
    <w:rsid w:val="00533AF3"/>
    <w:rsid w:val="00536B98"/>
    <w:rsid w:val="00537AD4"/>
    <w:rsid w:val="00541240"/>
    <w:rsid w:val="00543446"/>
    <w:rsid w:val="00543BE8"/>
    <w:rsid w:val="00553EBC"/>
    <w:rsid w:val="0056043E"/>
    <w:rsid w:val="00560D3E"/>
    <w:rsid w:val="00564299"/>
    <w:rsid w:val="00574480"/>
    <w:rsid w:val="005808D4"/>
    <w:rsid w:val="0058249F"/>
    <w:rsid w:val="005941C1"/>
    <w:rsid w:val="005A289A"/>
    <w:rsid w:val="005A2C9F"/>
    <w:rsid w:val="005B0C48"/>
    <w:rsid w:val="005B2B28"/>
    <w:rsid w:val="005B3FA4"/>
    <w:rsid w:val="005B743D"/>
    <w:rsid w:val="005C5904"/>
    <w:rsid w:val="005D41FD"/>
    <w:rsid w:val="005E3693"/>
    <w:rsid w:val="005E3E40"/>
    <w:rsid w:val="005E5153"/>
    <w:rsid w:val="005E62E2"/>
    <w:rsid w:val="005E760D"/>
    <w:rsid w:val="005E7D03"/>
    <w:rsid w:val="005F2EC1"/>
    <w:rsid w:val="005F7127"/>
    <w:rsid w:val="0060262A"/>
    <w:rsid w:val="006030BE"/>
    <w:rsid w:val="006172B7"/>
    <w:rsid w:val="00617E9A"/>
    <w:rsid w:val="006306F2"/>
    <w:rsid w:val="00634953"/>
    <w:rsid w:val="00636D5C"/>
    <w:rsid w:val="006548B4"/>
    <w:rsid w:val="006605ED"/>
    <w:rsid w:val="00660D0B"/>
    <w:rsid w:val="00674A51"/>
    <w:rsid w:val="00675838"/>
    <w:rsid w:val="0067594A"/>
    <w:rsid w:val="00677DB7"/>
    <w:rsid w:val="006978BD"/>
    <w:rsid w:val="006A2F3A"/>
    <w:rsid w:val="006A3196"/>
    <w:rsid w:val="006A632B"/>
    <w:rsid w:val="006B53CB"/>
    <w:rsid w:val="006C4435"/>
    <w:rsid w:val="006C4D13"/>
    <w:rsid w:val="006C53B6"/>
    <w:rsid w:val="006D2356"/>
    <w:rsid w:val="006D342F"/>
    <w:rsid w:val="006E4138"/>
    <w:rsid w:val="006E51C3"/>
    <w:rsid w:val="006F0879"/>
    <w:rsid w:val="006F318F"/>
    <w:rsid w:val="006F5305"/>
    <w:rsid w:val="006F6CE5"/>
    <w:rsid w:val="00702165"/>
    <w:rsid w:val="00703B57"/>
    <w:rsid w:val="00717823"/>
    <w:rsid w:val="0074701C"/>
    <w:rsid w:val="00752547"/>
    <w:rsid w:val="00752B92"/>
    <w:rsid w:val="00755F50"/>
    <w:rsid w:val="007568E6"/>
    <w:rsid w:val="007637AA"/>
    <w:rsid w:val="00763FB2"/>
    <w:rsid w:val="00764C23"/>
    <w:rsid w:val="00764C56"/>
    <w:rsid w:val="0078753E"/>
    <w:rsid w:val="007A1939"/>
    <w:rsid w:val="007A2399"/>
    <w:rsid w:val="007A581C"/>
    <w:rsid w:val="007B6FDB"/>
    <w:rsid w:val="007C31D1"/>
    <w:rsid w:val="007C7E21"/>
    <w:rsid w:val="007D1F5A"/>
    <w:rsid w:val="007F2798"/>
    <w:rsid w:val="007F309A"/>
    <w:rsid w:val="0080137C"/>
    <w:rsid w:val="00802E1D"/>
    <w:rsid w:val="00812175"/>
    <w:rsid w:val="00812C31"/>
    <w:rsid w:val="008145B6"/>
    <w:rsid w:val="008163E2"/>
    <w:rsid w:val="0082106F"/>
    <w:rsid w:val="008231D5"/>
    <w:rsid w:val="008312C1"/>
    <w:rsid w:val="008367B1"/>
    <w:rsid w:val="00854DE8"/>
    <w:rsid w:val="00857EA6"/>
    <w:rsid w:val="00863290"/>
    <w:rsid w:val="00865417"/>
    <w:rsid w:val="00884E6D"/>
    <w:rsid w:val="00887957"/>
    <w:rsid w:val="008A43C9"/>
    <w:rsid w:val="008B24A8"/>
    <w:rsid w:val="008C0563"/>
    <w:rsid w:val="008C2BA8"/>
    <w:rsid w:val="008D4A14"/>
    <w:rsid w:val="008D5C1D"/>
    <w:rsid w:val="008E155C"/>
    <w:rsid w:val="00900C25"/>
    <w:rsid w:val="00903179"/>
    <w:rsid w:val="00910BFB"/>
    <w:rsid w:val="0091447E"/>
    <w:rsid w:val="00915E24"/>
    <w:rsid w:val="00917808"/>
    <w:rsid w:val="0093322B"/>
    <w:rsid w:val="00957601"/>
    <w:rsid w:val="009644A4"/>
    <w:rsid w:val="00964E25"/>
    <w:rsid w:val="009654AE"/>
    <w:rsid w:val="00972B04"/>
    <w:rsid w:val="00976388"/>
    <w:rsid w:val="00981EC8"/>
    <w:rsid w:val="00983E09"/>
    <w:rsid w:val="00993A89"/>
    <w:rsid w:val="009A730C"/>
    <w:rsid w:val="009B065D"/>
    <w:rsid w:val="009B1C2D"/>
    <w:rsid w:val="009B25BA"/>
    <w:rsid w:val="009B30EB"/>
    <w:rsid w:val="009C6CB3"/>
    <w:rsid w:val="009F1F5A"/>
    <w:rsid w:val="009F4C93"/>
    <w:rsid w:val="00A27A30"/>
    <w:rsid w:val="00A338C3"/>
    <w:rsid w:val="00A34398"/>
    <w:rsid w:val="00A34D29"/>
    <w:rsid w:val="00A44352"/>
    <w:rsid w:val="00A446E4"/>
    <w:rsid w:val="00A45AE6"/>
    <w:rsid w:val="00A46879"/>
    <w:rsid w:val="00A5311F"/>
    <w:rsid w:val="00A568CA"/>
    <w:rsid w:val="00A6531D"/>
    <w:rsid w:val="00A66E6C"/>
    <w:rsid w:val="00A67CBA"/>
    <w:rsid w:val="00A76622"/>
    <w:rsid w:val="00A83F81"/>
    <w:rsid w:val="00AA33D6"/>
    <w:rsid w:val="00AA3D23"/>
    <w:rsid w:val="00AB05C9"/>
    <w:rsid w:val="00AB42DA"/>
    <w:rsid w:val="00AC25C4"/>
    <w:rsid w:val="00AE247C"/>
    <w:rsid w:val="00AE2729"/>
    <w:rsid w:val="00AF01AB"/>
    <w:rsid w:val="00B01B25"/>
    <w:rsid w:val="00B0691E"/>
    <w:rsid w:val="00B11130"/>
    <w:rsid w:val="00B16960"/>
    <w:rsid w:val="00B17258"/>
    <w:rsid w:val="00B172A7"/>
    <w:rsid w:val="00B26BB1"/>
    <w:rsid w:val="00B270FC"/>
    <w:rsid w:val="00B31900"/>
    <w:rsid w:val="00B32434"/>
    <w:rsid w:val="00B541E0"/>
    <w:rsid w:val="00B54D0F"/>
    <w:rsid w:val="00B73F79"/>
    <w:rsid w:val="00B91DBF"/>
    <w:rsid w:val="00B930C6"/>
    <w:rsid w:val="00B93CD6"/>
    <w:rsid w:val="00BA29C3"/>
    <w:rsid w:val="00BB0C3C"/>
    <w:rsid w:val="00BB52C2"/>
    <w:rsid w:val="00BC0807"/>
    <w:rsid w:val="00BC1608"/>
    <w:rsid w:val="00BC2412"/>
    <w:rsid w:val="00BE4482"/>
    <w:rsid w:val="00BE4BB9"/>
    <w:rsid w:val="00BF3A47"/>
    <w:rsid w:val="00BF4B03"/>
    <w:rsid w:val="00C15A1F"/>
    <w:rsid w:val="00C24AD0"/>
    <w:rsid w:val="00C253C1"/>
    <w:rsid w:val="00C3715D"/>
    <w:rsid w:val="00C40150"/>
    <w:rsid w:val="00C41308"/>
    <w:rsid w:val="00C43775"/>
    <w:rsid w:val="00C54B2A"/>
    <w:rsid w:val="00C57F0B"/>
    <w:rsid w:val="00C60D78"/>
    <w:rsid w:val="00C638C6"/>
    <w:rsid w:val="00C64284"/>
    <w:rsid w:val="00C765B7"/>
    <w:rsid w:val="00C80D55"/>
    <w:rsid w:val="00C85333"/>
    <w:rsid w:val="00C86B57"/>
    <w:rsid w:val="00C90FD5"/>
    <w:rsid w:val="00C90FE4"/>
    <w:rsid w:val="00C91C2B"/>
    <w:rsid w:val="00CA1D0B"/>
    <w:rsid w:val="00CA205A"/>
    <w:rsid w:val="00CA4A63"/>
    <w:rsid w:val="00CA5E52"/>
    <w:rsid w:val="00CB1CD9"/>
    <w:rsid w:val="00CC7555"/>
    <w:rsid w:val="00CD3C6D"/>
    <w:rsid w:val="00CD450E"/>
    <w:rsid w:val="00CE0A60"/>
    <w:rsid w:val="00CF04CA"/>
    <w:rsid w:val="00CF64E1"/>
    <w:rsid w:val="00D01BED"/>
    <w:rsid w:val="00D16DD8"/>
    <w:rsid w:val="00D467C7"/>
    <w:rsid w:val="00D638EE"/>
    <w:rsid w:val="00D64A81"/>
    <w:rsid w:val="00D66758"/>
    <w:rsid w:val="00D75CBB"/>
    <w:rsid w:val="00D776F4"/>
    <w:rsid w:val="00D814E3"/>
    <w:rsid w:val="00D82117"/>
    <w:rsid w:val="00DA7E9D"/>
    <w:rsid w:val="00DB5258"/>
    <w:rsid w:val="00DC57F7"/>
    <w:rsid w:val="00DD31D5"/>
    <w:rsid w:val="00DE11D5"/>
    <w:rsid w:val="00DE1954"/>
    <w:rsid w:val="00DE76DF"/>
    <w:rsid w:val="00DF0CA1"/>
    <w:rsid w:val="00DF336B"/>
    <w:rsid w:val="00E00A52"/>
    <w:rsid w:val="00E06CA3"/>
    <w:rsid w:val="00E11C7F"/>
    <w:rsid w:val="00E164B8"/>
    <w:rsid w:val="00E17F5C"/>
    <w:rsid w:val="00E35182"/>
    <w:rsid w:val="00E54776"/>
    <w:rsid w:val="00E634EF"/>
    <w:rsid w:val="00E63F3F"/>
    <w:rsid w:val="00E74FE2"/>
    <w:rsid w:val="00E81580"/>
    <w:rsid w:val="00E81DF0"/>
    <w:rsid w:val="00E94BBE"/>
    <w:rsid w:val="00EA62A5"/>
    <w:rsid w:val="00EA7E89"/>
    <w:rsid w:val="00EB0010"/>
    <w:rsid w:val="00EB52C9"/>
    <w:rsid w:val="00EB5E12"/>
    <w:rsid w:val="00EC1F46"/>
    <w:rsid w:val="00EC29E7"/>
    <w:rsid w:val="00EC55F3"/>
    <w:rsid w:val="00ED3DBC"/>
    <w:rsid w:val="00ED6B5D"/>
    <w:rsid w:val="00EE17DF"/>
    <w:rsid w:val="00EE2AFE"/>
    <w:rsid w:val="00EE54E8"/>
    <w:rsid w:val="00EE75BA"/>
    <w:rsid w:val="00EF2A84"/>
    <w:rsid w:val="00EF336F"/>
    <w:rsid w:val="00EF5E7A"/>
    <w:rsid w:val="00EF6978"/>
    <w:rsid w:val="00F009AC"/>
    <w:rsid w:val="00F0136E"/>
    <w:rsid w:val="00F04641"/>
    <w:rsid w:val="00F05E50"/>
    <w:rsid w:val="00F0660D"/>
    <w:rsid w:val="00F10687"/>
    <w:rsid w:val="00F15656"/>
    <w:rsid w:val="00F1579C"/>
    <w:rsid w:val="00F16BA8"/>
    <w:rsid w:val="00F17BC4"/>
    <w:rsid w:val="00F279CE"/>
    <w:rsid w:val="00F34185"/>
    <w:rsid w:val="00F3541C"/>
    <w:rsid w:val="00F36037"/>
    <w:rsid w:val="00F47607"/>
    <w:rsid w:val="00F5091F"/>
    <w:rsid w:val="00F5388C"/>
    <w:rsid w:val="00F5695D"/>
    <w:rsid w:val="00F56B4E"/>
    <w:rsid w:val="00F618FE"/>
    <w:rsid w:val="00F61C24"/>
    <w:rsid w:val="00F709F3"/>
    <w:rsid w:val="00F776A6"/>
    <w:rsid w:val="00F77D97"/>
    <w:rsid w:val="00F818A4"/>
    <w:rsid w:val="00F862AD"/>
    <w:rsid w:val="00F86EAC"/>
    <w:rsid w:val="00F94546"/>
    <w:rsid w:val="00FA6AD5"/>
    <w:rsid w:val="00FA7104"/>
    <w:rsid w:val="00FD0C23"/>
    <w:rsid w:val="00FD1B48"/>
    <w:rsid w:val="00FE0484"/>
    <w:rsid w:val="00FE4AD4"/>
    <w:rsid w:val="00FF3967"/>
    <w:rsid w:val="00FF4AB2"/>
    <w:rsid w:val="00FF5AEC"/>
    <w:rsid w:val="0106443D"/>
    <w:rsid w:val="01071EBF"/>
    <w:rsid w:val="01092E43"/>
    <w:rsid w:val="010A08C5"/>
    <w:rsid w:val="010B2AC3"/>
    <w:rsid w:val="010F14C9"/>
    <w:rsid w:val="011027CE"/>
    <w:rsid w:val="01106F4B"/>
    <w:rsid w:val="01110250"/>
    <w:rsid w:val="011646D7"/>
    <w:rsid w:val="011768D6"/>
    <w:rsid w:val="01184357"/>
    <w:rsid w:val="01187BDA"/>
    <w:rsid w:val="01204FE7"/>
    <w:rsid w:val="01214C67"/>
    <w:rsid w:val="012226E8"/>
    <w:rsid w:val="01256EF0"/>
    <w:rsid w:val="012610EE"/>
    <w:rsid w:val="012F3F7C"/>
    <w:rsid w:val="013019FE"/>
    <w:rsid w:val="01336206"/>
    <w:rsid w:val="01361389"/>
    <w:rsid w:val="01376E0A"/>
    <w:rsid w:val="013A3612"/>
    <w:rsid w:val="013C6B15"/>
    <w:rsid w:val="01420A1F"/>
    <w:rsid w:val="014519A3"/>
    <w:rsid w:val="0145478B"/>
    <w:rsid w:val="014A5E2B"/>
    <w:rsid w:val="014D1D6F"/>
    <w:rsid w:val="014E4831"/>
    <w:rsid w:val="01511039"/>
    <w:rsid w:val="015441BC"/>
    <w:rsid w:val="01557A3F"/>
    <w:rsid w:val="015676BF"/>
    <w:rsid w:val="015679D0"/>
    <w:rsid w:val="015D28CD"/>
    <w:rsid w:val="015E034F"/>
    <w:rsid w:val="015E6F9B"/>
    <w:rsid w:val="01603852"/>
    <w:rsid w:val="01607FCF"/>
    <w:rsid w:val="01626D55"/>
    <w:rsid w:val="016469D5"/>
    <w:rsid w:val="01654456"/>
    <w:rsid w:val="01661ED8"/>
    <w:rsid w:val="016853DB"/>
    <w:rsid w:val="016A4161"/>
    <w:rsid w:val="016B1BE3"/>
    <w:rsid w:val="016E4D66"/>
    <w:rsid w:val="01703E3E"/>
    <w:rsid w:val="0170606B"/>
    <w:rsid w:val="01715CEB"/>
    <w:rsid w:val="01746C6F"/>
    <w:rsid w:val="017546F1"/>
    <w:rsid w:val="017B65FA"/>
    <w:rsid w:val="017F0884"/>
    <w:rsid w:val="01823A06"/>
    <w:rsid w:val="0185498B"/>
    <w:rsid w:val="0189664D"/>
    <w:rsid w:val="018A4696"/>
    <w:rsid w:val="018E7819"/>
    <w:rsid w:val="018F0B1E"/>
    <w:rsid w:val="01914021"/>
    <w:rsid w:val="01944FA6"/>
    <w:rsid w:val="01970BC3"/>
    <w:rsid w:val="019B6B2F"/>
    <w:rsid w:val="019C23B2"/>
    <w:rsid w:val="01A00DB8"/>
    <w:rsid w:val="01A83C46"/>
    <w:rsid w:val="01B01053"/>
    <w:rsid w:val="01B354EA"/>
    <w:rsid w:val="01B47A59"/>
    <w:rsid w:val="01B74261"/>
    <w:rsid w:val="01B91719"/>
    <w:rsid w:val="01BA51E5"/>
    <w:rsid w:val="01BB2C92"/>
    <w:rsid w:val="01BE5DEA"/>
    <w:rsid w:val="01C012ED"/>
    <w:rsid w:val="01C14B70"/>
    <w:rsid w:val="01C35AF5"/>
    <w:rsid w:val="01C55775"/>
    <w:rsid w:val="01C66A79"/>
    <w:rsid w:val="01CC0983"/>
    <w:rsid w:val="01D14E0A"/>
    <w:rsid w:val="01D3030E"/>
    <w:rsid w:val="01D55A0F"/>
    <w:rsid w:val="01D61292"/>
    <w:rsid w:val="01D70F12"/>
    <w:rsid w:val="01D76D14"/>
    <w:rsid w:val="01DB7918"/>
    <w:rsid w:val="01E11822"/>
    <w:rsid w:val="01E150A5"/>
    <w:rsid w:val="01E272A3"/>
    <w:rsid w:val="01E41154"/>
    <w:rsid w:val="01E50228"/>
    <w:rsid w:val="01E811AC"/>
    <w:rsid w:val="01EC5634"/>
    <w:rsid w:val="01ED7CB1"/>
    <w:rsid w:val="01EE6939"/>
    <w:rsid w:val="01EF65B9"/>
    <w:rsid w:val="01F22DC1"/>
    <w:rsid w:val="01F34FBF"/>
    <w:rsid w:val="01FB23CB"/>
    <w:rsid w:val="01FC36D0"/>
    <w:rsid w:val="01FE3350"/>
    <w:rsid w:val="02040ADD"/>
    <w:rsid w:val="02071A61"/>
    <w:rsid w:val="020F48EF"/>
    <w:rsid w:val="02101F44"/>
    <w:rsid w:val="021332F5"/>
    <w:rsid w:val="02140D77"/>
    <w:rsid w:val="021567F9"/>
    <w:rsid w:val="0216427A"/>
    <w:rsid w:val="02171CFC"/>
    <w:rsid w:val="021951FF"/>
    <w:rsid w:val="021B0702"/>
    <w:rsid w:val="021D3C05"/>
    <w:rsid w:val="02215E8E"/>
    <w:rsid w:val="02262316"/>
    <w:rsid w:val="022A0D1C"/>
    <w:rsid w:val="022B099C"/>
    <w:rsid w:val="022B421F"/>
    <w:rsid w:val="022E51A4"/>
    <w:rsid w:val="022F07BE"/>
    <w:rsid w:val="02304E24"/>
    <w:rsid w:val="023625B0"/>
    <w:rsid w:val="02386B05"/>
    <w:rsid w:val="02397CB2"/>
    <w:rsid w:val="024318C6"/>
    <w:rsid w:val="02454DC9"/>
    <w:rsid w:val="024824CB"/>
    <w:rsid w:val="024D21D6"/>
    <w:rsid w:val="02510BDC"/>
    <w:rsid w:val="02515359"/>
    <w:rsid w:val="025340DF"/>
    <w:rsid w:val="02541B61"/>
    <w:rsid w:val="02574CE3"/>
    <w:rsid w:val="025B14EB"/>
    <w:rsid w:val="025D214D"/>
    <w:rsid w:val="025D6BED"/>
    <w:rsid w:val="025F5973"/>
    <w:rsid w:val="02607B71"/>
    <w:rsid w:val="026268F8"/>
    <w:rsid w:val="02650493"/>
    <w:rsid w:val="026A1815"/>
    <w:rsid w:val="026A3B24"/>
    <w:rsid w:val="026E67DA"/>
    <w:rsid w:val="0271368F"/>
    <w:rsid w:val="02742095"/>
    <w:rsid w:val="02757B17"/>
    <w:rsid w:val="0277301A"/>
    <w:rsid w:val="027F0426"/>
    <w:rsid w:val="02852330"/>
    <w:rsid w:val="028945B9"/>
    <w:rsid w:val="028A203B"/>
    <w:rsid w:val="028C773C"/>
    <w:rsid w:val="02913BC4"/>
    <w:rsid w:val="029A778E"/>
    <w:rsid w:val="029D79D6"/>
    <w:rsid w:val="029F2ED9"/>
    <w:rsid w:val="02AB476E"/>
    <w:rsid w:val="02AD34F4"/>
    <w:rsid w:val="02AD7C71"/>
    <w:rsid w:val="02AF69F7"/>
    <w:rsid w:val="02B04479"/>
    <w:rsid w:val="02B17E86"/>
    <w:rsid w:val="02B240F8"/>
    <w:rsid w:val="02B5507D"/>
    <w:rsid w:val="02B93A83"/>
    <w:rsid w:val="02BB280A"/>
    <w:rsid w:val="02BE598D"/>
    <w:rsid w:val="02C22194"/>
    <w:rsid w:val="02C6661C"/>
    <w:rsid w:val="02C81B1F"/>
    <w:rsid w:val="02CF14AA"/>
    <w:rsid w:val="02D06F2C"/>
    <w:rsid w:val="02D149AD"/>
    <w:rsid w:val="02D37EB0"/>
    <w:rsid w:val="02D768B7"/>
    <w:rsid w:val="02D91DBA"/>
    <w:rsid w:val="02DB623C"/>
    <w:rsid w:val="02DC2D3E"/>
    <w:rsid w:val="02DC76FD"/>
    <w:rsid w:val="02E610CF"/>
    <w:rsid w:val="02E910D4"/>
    <w:rsid w:val="02E958D7"/>
    <w:rsid w:val="02EA7AD6"/>
    <w:rsid w:val="02EC685C"/>
    <w:rsid w:val="02EE1D5F"/>
    <w:rsid w:val="02EF77E1"/>
    <w:rsid w:val="02F30994"/>
    <w:rsid w:val="02F361E7"/>
    <w:rsid w:val="02F900F0"/>
    <w:rsid w:val="02F922EE"/>
    <w:rsid w:val="02FA7D70"/>
    <w:rsid w:val="02FB35F3"/>
    <w:rsid w:val="02FC6AF6"/>
    <w:rsid w:val="03051984"/>
    <w:rsid w:val="0305345B"/>
    <w:rsid w:val="03087086"/>
    <w:rsid w:val="030A5E0C"/>
    <w:rsid w:val="030C130F"/>
    <w:rsid w:val="030D350D"/>
    <w:rsid w:val="03101F14"/>
    <w:rsid w:val="03107D15"/>
    <w:rsid w:val="03123218"/>
    <w:rsid w:val="03130C9A"/>
    <w:rsid w:val="0314091A"/>
    <w:rsid w:val="0314671B"/>
    <w:rsid w:val="03182BA3"/>
    <w:rsid w:val="03187320"/>
    <w:rsid w:val="031A2823"/>
    <w:rsid w:val="031B60F3"/>
    <w:rsid w:val="031C5D26"/>
    <w:rsid w:val="03230F34"/>
    <w:rsid w:val="03250BB4"/>
    <w:rsid w:val="03255B77"/>
    <w:rsid w:val="03271B39"/>
    <w:rsid w:val="0327793A"/>
    <w:rsid w:val="032875BA"/>
    <w:rsid w:val="03292E3E"/>
    <w:rsid w:val="032B053F"/>
    <w:rsid w:val="032B6341"/>
    <w:rsid w:val="032F27C8"/>
    <w:rsid w:val="033433CD"/>
    <w:rsid w:val="03346C50"/>
    <w:rsid w:val="03362153"/>
    <w:rsid w:val="03385656"/>
    <w:rsid w:val="03425F66"/>
    <w:rsid w:val="034443F1"/>
    <w:rsid w:val="034B11BF"/>
    <w:rsid w:val="034D1D78"/>
    <w:rsid w:val="034F527C"/>
    <w:rsid w:val="03526200"/>
    <w:rsid w:val="035A6E90"/>
    <w:rsid w:val="035C2393"/>
    <w:rsid w:val="035D2013"/>
    <w:rsid w:val="035D4591"/>
    <w:rsid w:val="035F3318"/>
    <w:rsid w:val="03602F97"/>
    <w:rsid w:val="0361681B"/>
    <w:rsid w:val="0362429C"/>
    <w:rsid w:val="03672922"/>
    <w:rsid w:val="036803A4"/>
    <w:rsid w:val="03683C27"/>
    <w:rsid w:val="036B1176"/>
    <w:rsid w:val="036C6DAA"/>
    <w:rsid w:val="036F7D2F"/>
    <w:rsid w:val="03720CB3"/>
    <w:rsid w:val="03751C38"/>
    <w:rsid w:val="037576B9"/>
    <w:rsid w:val="037A3B41"/>
    <w:rsid w:val="037B4C65"/>
    <w:rsid w:val="037D4AC6"/>
    <w:rsid w:val="03805A4B"/>
    <w:rsid w:val="03816D4F"/>
    <w:rsid w:val="03832248"/>
    <w:rsid w:val="03851ED2"/>
    <w:rsid w:val="03854360"/>
    <w:rsid w:val="03855756"/>
    <w:rsid w:val="038A1BDD"/>
    <w:rsid w:val="038D72DF"/>
    <w:rsid w:val="03905CE5"/>
    <w:rsid w:val="03926FEA"/>
    <w:rsid w:val="039B407E"/>
    <w:rsid w:val="039C537B"/>
    <w:rsid w:val="039F78D2"/>
    <w:rsid w:val="03B0401B"/>
    <w:rsid w:val="03B81428"/>
    <w:rsid w:val="03BB23AC"/>
    <w:rsid w:val="03BF0DB3"/>
    <w:rsid w:val="03BF4636"/>
    <w:rsid w:val="03C10264"/>
    <w:rsid w:val="03C874C4"/>
    <w:rsid w:val="03CC5ECA"/>
    <w:rsid w:val="03CE6E4F"/>
    <w:rsid w:val="03D06ACE"/>
    <w:rsid w:val="03D52F56"/>
    <w:rsid w:val="03D567D9"/>
    <w:rsid w:val="03D56A09"/>
    <w:rsid w:val="03DD0363"/>
    <w:rsid w:val="03E125EC"/>
    <w:rsid w:val="03E7444B"/>
    <w:rsid w:val="03EE1902"/>
    <w:rsid w:val="03F66D0E"/>
    <w:rsid w:val="03FA5714"/>
    <w:rsid w:val="03FB2BEF"/>
    <w:rsid w:val="03FE4FA5"/>
    <w:rsid w:val="0400509F"/>
    <w:rsid w:val="04036024"/>
    <w:rsid w:val="04041910"/>
    <w:rsid w:val="040B3430"/>
    <w:rsid w:val="040D0631"/>
    <w:rsid w:val="040F1E36"/>
    <w:rsid w:val="041078B8"/>
    <w:rsid w:val="0411533A"/>
    <w:rsid w:val="041A5C49"/>
    <w:rsid w:val="041C114C"/>
    <w:rsid w:val="041D6BCE"/>
    <w:rsid w:val="041F20D1"/>
    <w:rsid w:val="042155D4"/>
    <w:rsid w:val="04241DDC"/>
    <w:rsid w:val="0425785D"/>
    <w:rsid w:val="04261A5C"/>
    <w:rsid w:val="042807E2"/>
    <w:rsid w:val="042E26EB"/>
    <w:rsid w:val="043128C5"/>
    <w:rsid w:val="043210F1"/>
    <w:rsid w:val="043467F3"/>
    <w:rsid w:val="04354274"/>
    <w:rsid w:val="04367AF8"/>
    <w:rsid w:val="04377778"/>
    <w:rsid w:val="043964FE"/>
    <w:rsid w:val="043A06FC"/>
    <w:rsid w:val="043B1A01"/>
    <w:rsid w:val="043D1681"/>
    <w:rsid w:val="04436E0D"/>
    <w:rsid w:val="04452310"/>
    <w:rsid w:val="04471F90"/>
    <w:rsid w:val="04475814"/>
    <w:rsid w:val="04485493"/>
    <w:rsid w:val="044A4F10"/>
    <w:rsid w:val="044F06A2"/>
    <w:rsid w:val="044F2C20"/>
    <w:rsid w:val="044F4E1E"/>
    <w:rsid w:val="045647A9"/>
    <w:rsid w:val="04575AAE"/>
    <w:rsid w:val="04587CAC"/>
    <w:rsid w:val="045A6A33"/>
    <w:rsid w:val="045C66B2"/>
    <w:rsid w:val="045D79B7"/>
    <w:rsid w:val="045F2EBA"/>
    <w:rsid w:val="04654DC4"/>
    <w:rsid w:val="046C21D0"/>
    <w:rsid w:val="04762AE0"/>
    <w:rsid w:val="04770561"/>
    <w:rsid w:val="04793A64"/>
    <w:rsid w:val="047B6F67"/>
    <w:rsid w:val="048168F2"/>
    <w:rsid w:val="04824374"/>
    <w:rsid w:val="04862D7A"/>
    <w:rsid w:val="04893CFE"/>
    <w:rsid w:val="04897582"/>
    <w:rsid w:val="048A1780"/>
    <w:rsid w:val="048B7202"/>
    <w:rsid w:val="048C0506"/>
    <w:rsid w:val="04922410"/>
    <w:rsid w:val="0493460E"/>
    <w:rsid w:val="04953394"/>
    <w:rsid w:val="04965593"/>
    <w:rsid w:val="04976897"/>
    <w:rsid w:val="04A348A8"/>
    <w:rsid w:val="04A5362F"/>
    <w:rsid w:val="04A80D30"/>
    <w:rsid w:val="04A845B3"/>
    <w:rsid w:val="04A92035"/>
    <w:rsid w:val="04A967B2"/>
    <w:rsid w:val="04AA4233"/>
    <w:rsid w:val="04AB1CB5"/>
    <w:rsid w:val="04AB5538"/>
    <w:rsid w:val="04AC2FBA"/>
    <w:rsid w:val="04AC7736"/>
    <w:rsid w:val="04AD0A3B"/>
    <w:rsid w:val="04AF06BB"/>
    <w:rsid w:val="04AF3F3E"/>
    <w:rsid w:val="04B019C0"/>
    <w:rsid w:val="04B03BBE"/>
    <w:rsid w:val="04B11640"/>
    <w:rsid w:val="04B21DC8"/>
    <w:rsid w:val="04B403C6"/>
    <w:rsid w:val="04B64A7E"/>
    <w:rsid w:val="04BB57D2"/>
    <w:rsid w:val="04BF0955"/>
    <w:rsid w:val="04C141AF"/>
    <w:rsid w:val="04C176DC"/>
    <w:rsid w:val="04C32BDF"/>
    <w:rsid w:val="04C40660"/>
    <w:rsid w:val="04C715E5"/>
    <w:rsid w:val="04CD34EE"/>
    <w:rsid w:val="04CE0F70"/>
    <w:rsid w:val="04D253F8"/>
    <w:rsid w:val="04D32E79"/>
    <w:rsid w:val="04DB00C6"/>
    <w:rsid w:val="04DC5D07"/>
    <w:rsid w:val="04E35692"/>
    <w:rsid w:val="04E74098"/>
    <w:rsid w:val="04E92477"/>
    <w:rsid w:val="04E92E1E"/>
    <w:rsid w:val="04EA08A0"/>
    <w:rsid w:val="04EB0520"/>
    <w:rsid w:val="04F12429"/>
    <w:rsid w:val="04F62134"/>
    <w:rsid w:val="04F77BB6"/>
    <w:rsid w:val="04F85637"/>
    <w:rsid w:val="04FB65BC"/>
    <w:rsid w:val="04FE3CBD"/>
    <w:rsid w:val="05056ECB"/>
    <w:rsid w:val="05066B4B"/>
    <w:rsid w:val="0508204E"/>
    <w:rsid w:val="050B6856"/>
    <w:rsid w:val="050D64D6"/>
    <w:rsid w:val="050F19D9"/>
    <w:rsid w:val="050F525C"/>
    <w:rsid w:val="05133C63"/>
    <w:rsid w:val="051538E2"/>
    <w:rsid w:val="05195B6C"/>
    <w:rsid w:val="051A35ED"/>
    <w:rsid w:val="051A60E2"/>
    <w:rsid w:val="051B326D"/>
    <w:rsid w:val="051E41F2"/>
    <w:rsid w:val="052076F5"/>
    <w:rsid w:val="052A0005"/>
    <w:rsid w:val="052B5A86"/>
    <w:rsid w:val="052D0F89"/>
    <w:rsid w:val="052E6A0B"/>
    <w:rsid w:val="05313213"/>
    <w:rsid w:val="05315411"/>
    <w:rsid w:val="05322E93"/>
    <w:rsid w:val="05362844"/>
    <w:rsid w:val="053B15A4"/>
    <w:rsid w:val="053C7025"/>
    <w:rsid w:val="053E2528"/>
    <w:rsid w:val="05444432"/>
    <w:rsid w:val="05476D0D"/>
    <w:rsid w:val="054C2543"/>
    <w:rsid w:val="054D72C0"/>
    <w:rsid w:val="05513747"/>
    <w:rsid w:val="055446CC"/>
    <w:rsid w:val="05567BCF"/>
    <w:rsid w:val="055830D2"/>
    <w:rsid w:val="05590B54"/>
    <w:rsid w:val="055E085F"/>
    <w:rsid w:val="055F0D07"/>
    <w:rsid w:val="0568116E"/>
    <w:rsid w:val="056E5276"/>
    <w:rsid w:val="0570657B"/>
    <w:rsid w:val="05765F06"/>
    <w:rsid w:val="05773987"/>
    <w:rsid w:val="057A490C"/>
    <w:rsid w:val="057B6B0A"/>
    <w:rsid w:val="05810A13"/>
    <w:rsid w:val="05814297"/>
    <w:rsid w:val="05826495"/>
    <w:rsid w:val="058A7125"/>
    <w:rsid w:val="058D22A7"/>
    <w:rsid w:val="05937A34"/>
    <w:rsid w:val="05941C32"/>
    <w:rsid w:val="059454B6"/>
    <w:rsid w:val="05952F37"/>
    <w:rsid w:val="059576B4"/>
    <w:rsid w:val="05965135"/>
    <w:rsid w:val="059960BA"/>
    <w:rsid w:val="05A84156"/>
    <w:rsid w:val="05AD05DE"/>
    <w:rsid w:val="05B47F69"/>
    <w:rsid w:val="05B5126E"/>
    <w:rsid w:val="05B57DF5"/>
    <w:rsid w:val="05BB5375"/>
    <w:rsid w:val="05BD0878"/>
    <w:rsid w:val="05BF3D7B"/>
    <w:rsid w:val="05C017FD"/>
    <w:rsid w:val="05C32781"/>
    <w:rsid w:val="05C63706"/>
    <w:rsid w:val="05C71188"/>
    <w:rsid w:val="05CA794E"/>
    <w:rsid w:val="05CC0E93"/>
    <w:rsid w:val="05CD3091"/>
    <w:rsid w:val="05D24F9A"/>
    <w:rsid w:val="05D617A2"/>
    <w:rsid w:val="05D92727"/>
    <w:rsid w:val="05DB36AB"/>
    <w:rsid w:val="05E21783"/>
    <w:rsid w:val="05E74E14"/>
    <w:rsid w:val="05EB2641"/>
    <w:rsid w:val="05EB5EC4"/>
    <w:rsid w:val="05EE1047"/>
    <w:rsid w:val="05EF48CA"/>
    <w:rsid w:val="05F146D3"/>
    <w:rsid w:val="05F332D1"/>
    <w:rsid w:val="05F354CF"/>
    <w:rsid w:val="05F467D4"/>
    <w:rsid w:val="05F61CD7"/>
    <w:rsid w:val="05FD5DDE"/>
    <w:rsid w:val="060025E6"/>
    <w:rsid w:val="0603173B"/>
    <w:rsid w:val="06095474"/>
    <w:rsid w:val="060A2EF6"/>
    <w:rsid w:val="060B63F9"/>
    <w:rsid w:val="06133805"/>
    <w:rsid w:val="06156D08"/>
    <w:rsid w:val="061D7998"/>
    <w:rsid w:val="061E1B96"/>
    <w:rsid w:val="0620091D"/>
    <w:rsid w:val="06212B1B"/>
    <w:rsid w:val="06241521"/>
    <w:rsid w:val="06284F47"/>
    <w:rsid w:val="062A342B"/>
    <w:rsid w:val="062D43AF"/>
    <w:rsid w:val="062E56B4"/>
    <w:rsid w:val="06305334"/>
    <w:rsid w:val="0635503F"/>
    <w:rsid w:val="06362AC0"/>
    <w:rsid w:val="0636723D"/>
    <w:rsid w:val="06370542"/>
    <w:rsid w:val="063901C2"/>
    <w:rsid w:val="06393A45"/>
    <w:rsid w:val="063A5C43"/>
    <w:rsid w:val="063B1146"/>
    <w:rsid w:val="063B36C5"/>
    <w:rsid w:val="063C49CA"/>
    <w:rsid w:val="063D464A"/>
    <w:rsid w:val="063F563F"/>
    <w:rsid w:val="06434355"/>
    <w:rsid w:val="06447858"/>
    <w:rsid w:val="06493CDF"/>
    <w:rsid w:val="064C4C64"/>
    <w:rsid w:val="064E48E4"/>
    <w:rsid w:val="06507DE7"/>
    <w:rsid w:val="06513245"/>
    <w:rsid w:val="06542070"/>
    <w:rsid w:val="065467ED"/>
    <w:rsid w:val="06551CF0"/>
    <w:rsid w:val="06565574"/>
    <w:rsid w:val="06580A77"/>
    <w:rsid w:val="065906F6"/>
    <w:rsid w:val="065C167B"/>
    <w:rsid w:val="065E4B7E"/>
    <w:rsid w:val="0664230B"/>
    <w:rsid w:val="067425A5"/>
    <w:rsid w:val="06744B24"/>
    <w:rsid w:val="068176BD"/>
    <w:rsid w:val="0682513E"/>
    <w:rsid w:val="0685283F"/>
    <w:rsid w:val="06875D43"/>
    <w:rsid w:val="068A254B"/>
    <w:rsid w:val="068A6CC7"/>
    <w:rsid w:val="068C5A4E"/>
    <w:rsid w:val="068D34CF"/>
    <w:rsid w:val="068D56CD"/>
    <w:rsid w:val="068E0F51"/>
    <w:rsid w:val="068F69D2"/>
    <w:rsid w:val="069140D4"/>
    <w:rsid w:val="06927957"/>
    <w:rsid w:val="06952ADA"/>
    <w:rsid w:val="0695635D"/>
    <w:rsid w:val="06971860"/>
    <w:rsid w:val="069E5968"/>
    <w:rsid w:val="069F33E9"/>
    <w:rsid w:val="069F6C6D"/>
    <w:rsid w:val="06A168EC"/>
    <w:rsid w:val="06A35673"/>
    <w:rsid w:val="06A607F6"/>
    <w:rsid w:val="06A665F7"/>
    <w:rsid w:val="06A83CF9"/>
    <w:rsid w:val="06AB4C7D"/>
    <w:rsid w:val="06B27E8C"/>
    <w:rsid w:val="06B3590D"/>
    <w:rsid w:val="06B47B0B"/>
    <w:rsid w:val="06B70A90"/>
    <w:rsid w:val="06B81D95"/>
    <w:rsid w:val="06BF4168"/>
    <w:rsid w:val="06C14C23"/>
    <w:rsid w:val="06C226A4"/>
    <w:rsid w:val="06C66B2C"/>
    <w:rsid w:val="06C745AE"/>
    <w:rsid w:val="06C8202F"/>
    <w:rsid w:val="06C9422E"/>
    <w:rsid w:val="06CC51B2"/>
    <w:rsid w:val="06CD64B7"/>
    <w:rsid w:val="06CE3F39"/>
    <w:rsid w:val="06D2293F"/>
    <w:rsid w:val="06D82C35"/>
    <w:rsid w:val="06D867B3"/>
    <w:rsid w:val="06DA7D4B"/>
    <w:rsid w:val="06DD0CD0"/>
    <w:rsid w:val="06E36073"/>
    <w:rsid w:val="06E64E63"/>
    <w:rsid w:val="06EF7CF0"/>
    <w:rsid w:val="06F51BFA"/>
    <w:rsid w:val="06FC3783"/>
    <w:rsid w:val="06FF7F8B"/>
    <w:rsid w:val="07002189"/>
    <w:rsid w:val="0701348E"/>
    <w:rsid w:val="07017C0B"/>
    <w:rsid w:val="07036991"/>
    <w:rsid w:val="07046D8D"/>
    <w:rsid w:val="07051E94"/>
    <w:rsid w:val="07075397"/>
    <w:rsid w:val="070A2A99"/>
    <w:rsid w:val="0716432D"/>
    <w:rsid w:val="07167BB0"/>
    <w:rsid w:val="07204C3C"/>
    <w:rsid w:val="072239C3"/>
    <w:rsid w:val="07246EC6"/>
    <w:rsid w:val="072510C4"/>
    <w:rsid w:val="07254947"/>
    <w:rsid w:val="072645C7"/>
    <w:rsid w:val="07280C98"/>
    <w:rsid w:val="07287ACA"/>
    <w:rsid w:val="072C64D0"/>
    <w:rsid w:val="072D1D54"/>
    <w:rsid w:val="072F2CD8"/>
    <w:rsid w:val="072F7455"/>
    <w:rsid w:val="073203DA"/>
    <w:rsid w:val="07402F73"/>
    <w:rsid w:val="074573FA"/>
    <w:rsid w:val="074628FE"/>
    <w:rsid w:val="074676D6"/>
    <w:rsid w:val="0747037F"/>
    <w:rsid w:val="074A1304"/>
    <w:rsid w:val="07510C8F"/>
    <w:rsid w:val="07526710"/>
    <w:rsid w:val="07534192"/>
    <w:rsid w:val="0757641B"/>
    <w:rsid w:val="075A5E7B"/>
    <w:rsid w:val="076B1838"/>
    <w:rsid w:val="076D05BF"/>
    <w:rsid w:val="076F023F"/>
    <w:rsid w:val="07713742"/>
    <w:rsid w:val="07736C45"/>
    <w:rsid w:val="07747F4A"/>
    <w:rsid w:val="07780B4E"/>
    <w:rsid w:val="07786950"/>
    <w:rsid w:val="077965D0"/>
    <w:rsid w:val="077C5356"/>
    <w:rsid w:val="077E2A57"/>
    <w:rsid w:val="07832762"/>
    <w:rsid w:val="07871169"/>
    <w:rsid w:val="078758E5"/>
    <w:rsid w:val="078B42EC"/>
    <w:rsid w:val="078B7B6F"/>
    <w:rsid w:val="078C1D6D"/>
    <w:rsid w:val="078E2CF2"/>
    <w:rsid w:val="078E5270"/>
    <w:rsid w:val="078F0773"/>
    <w:rsid w:val="07963981"/>
    <w:rsid w:val="07965F00"/>
    <w:rsid w:val="07986E84"/>
    <w:rsid w:val="079D330C"/>
    <w:rsid w:val="079E0D8E"/>
    <w:rsid w:val="07A50719"/>
    <w:rsid w:val="07A8169D"/>
    <w:rsid w:val="07A9711F"/>
    <w:rsid w:val="07AB2622"/>
    <w:rsid w:val="07AD5B25"/>
    <w:rsid w:val="07AE1028"/>
    <w:rsid w:val="07B0452B"/>
    <w:rsid w:val="07B567B5"/>
    <w:rsid w:val="07B64236"/>
    <w:rsid w:val="07B81938"/>
    <w:rsid w:val="07B851BB"/>
    <w:rsid w:val="07BF12C2"/>
    <w:rsid w:val="07C40FCD"/>
    <w:rsid w:val="07C766CF"/>
    <w:rsid w:val="07C879D4"/>
    <w:rsid w:val="07C97654"/>
    <w:rsid w:val="07CE18DD"/>
    <w:rsid w:val="07CE3ADB"/>
    <w:rsid w:val="07CF155D"/>
    <w:rsid w:val="07D56CE9"/>
    <w:rsid w:val="07DA78EE"/>
    <w:rsid w:val="07DB0BF3"/>
    <w:rsid w:val="07E07279"/>
    <w:rsid w:val="07E12AFC"/>
    <w:rsid w:val="07EB0E8D"/>
    <w:rsid w:val="07EB560A"/>
    <w:rsid w:val="07ED0B0D"/>
    <w:rsid w:val="07ED4390"/>
    <w:rsid w:val="07EF4010"/>
    <w:rsid w:val="07F20818"/>
    <w:rsid w:val="07F36299"/>
    <w:rsid w:val="07FA7E23"/>
    <w:rsid w:val="07FB36A6"/>
    <w:rsid w:val="07FB4797"/>
    <w:rsid w:val="07FB495C"/>
    <w:rsid w:val="07FC3326"/>
    <w:rsid w:val="07FF20AC"/>
    <w:rsid w:val="080B3940"/>
    <w:rsid w:val="08107DC8"/>
    <w:rsid w:val="08115849"/>
    <w:rsid w:val="081467CE"/>
    <w:rsid w:val="08161CD1"/>
    <w:rsid w:val="08177753"/>
    <w:rsid w:val="08182C56"/>
    <w:rsid w:val="081964D9"/>
    <w:rsid w:val="081C165C"/>
    <w:rsid w:val="081C745E"/>
    <w:rsid w:val="081E2961"/>
    <w:rsid w:val="081F5E64"/>
    <w:rsid w:val="08223565"/>
    <w:rsid w:val="08230FE7"/>
    <w:rsid w:val="08246A68"/>
    <w:rsid w:val="082641D3"/>
    <w:rsid w:val="08280CF2"/>
    <w:rsid w:val="082A41F5"/>
    <w:rsid w:val="082B7863"/>
    <w:rsid w:val="082C3E75"/>
    <w:rsid w:val="082E7378"/>
    <w:rsid w:val="082F067D"/>
    <w:rsid w:val="083060FE"/>
    <w:rsid w:val="08313B80"/>
    <w:rsid w:val="08315D7E"/>
    <w:rsid w:val="08354784"/>
    <w:rsid w:val="0837350B"/>
    <w:rsid w:val="08375A89"/>
    <w:rsid w:val="083A0C0C"/>
    <w:rsid w:val="083E2E96"/>
    <w:rsid w:val="08406399"/>
    <w:rsid w:val="084A0EA6"/>
    <w:rsid w:val="084F3130"/>
    <w:rsid w:val="08500BB1"/>
    <w:rsid w:val="085140B5"/>
    <w:rsid w:val="08521B36"/>
    <w:rsid w:val="085245E8"/>
    <w:rsid w:val="08552ABB"/>
    <w:rsid w:val="08585B9E"/>
    <w:rsid w:val="085A36BF"/>
    <w:rsid w:val="085F33CA"/>
    <w:rsid w:val="08630AB1"/>
    <w:rsid w:val="08631DD0"/>
    <w:rsid w:val="08647852"/>
    <w:rsid w:val="086552D4"/>
    <w:rsid w:val="08686258"/>
    <w:rsid w:val="0869175B"/>
    <w:rsid w:val="086A6259"/>
    <w:rsid w:val="086C26E0"/>
    <w:rsid w:val="086F3665"/>
    <w:rsid w:val="0873206B"/>
    <w:rsid w:val="08747AEC"/>
    <w:rsid w:val="087864F3"/>
    <w:rsid w:val="087D3E5F"/>
    <w:rsid w:val="087E3C7F"/>
    <w:rsid w:val="087F5E7D"/>
    <w:rsid w:val="08824884"/>
    <w:rsid w:val="08855808"/>
    <w:rsid w:val="0886328A"/>
    <w:rsid w:val="08870D0B"/>
    <w:rsid w:val="088A5513"/>
    <w:rsid w:val="088C0A16"/>
    <w:rsid w:val="088E3F19"/>
    <w:rsid w:val="08973524"/>
    <w:rsid w:val="089B79AC"/>
    <w:rsid w:val="089E0931"/>
    <w:rsid w:val="089E6732"/>
    <w:rsid w:val="089F41B4"/>
    <w:rsid w:val="08A01C35"/>
    <w:rsid w:val="08A22BBA"/>
    <w:rsid w:val="08A2766C"/>
    <w:rsid w:val="08A3063C"/>
    <w:rsid w:val="08A4283A"/>
    <w:rsid w:val="08A81240"/>
    <w:rsid w:val="08A92545"/>
    <w:rsid w:val="08AD56C8"/>
    <w:rsid w:val="08B0664C"/>
    <w:rsid w:val="08B17951"/>
    <w:rsid w:val="08B550AD"/>
    <w:rsid w:val="08B7185B"/>
    <w:rsid w:val="08B96F5C"/>
    <w:rsid w:val="08BB245F"/>
    <w:rsid w:val="08BC2A1A"/>
    <w:rsid w:val="08C14368"/>
    <w:rsid w:val="08C52D6F"/>
    <w:rsid w:val="08C76272"/>
    <w:rsid w:val="08C87576"/>
    <w:rsid w:val="08CA2A7A"/>
    <w:rsid w:val="08D11B99"/>
    <w:rsid w:val="08D33112"/>
    <w:rsid w:val="08D5688C"/>
    <w:rsid w:val="08D87811"/>
    <w:rsid w:val="08D95292"/>
    <w:rsid w:val="08DC1C6E"/>
    <w:rsid w:val="08E04C1D"/>
    <w:rsid w:val="08E54928"/>
    <w:rsid w:val="08E623AA"/>
    <w:rsid w:val="08E858AD"/>
    <w:rsid w:val="08E9332E"/>
    <w:rsid w:val="08EC64B1"/>
    <w:rsid w:val="08ED3F33"/>
    <w:rsid w:val="08F1073B"/>
    <w:rsid w:val="08F203BB"/>
    <w:rsid w:val="08F66DC1"/>
    <w:rsid w:val="08F822C4"/>
    <w:rsid w:val="08FC0CCA"/>
    <w:rsid w:val="08FD1FCF"/>
    <w:rsid w:val="08FD2989"/>
    <w:rsid w:val="09012BD3"/>
    <w:rsid w:val="0904195A"/>
    <w:rsid w:val="09064E5D"/>
    <w:rsid w:val="090728DE"/>
    <w:rsid w:val="090A5A61"/>
    <w:rsid w:val="090B34E3"/>
    <w:rsid w:val="090E7CEB"/>
    <w:rsid w:val="09110C6F"/>
    <w:rsid w:val="091266F1"/>
    <w:rsid w:val="091647BE"/>
    <w:rsid w:val="091772F6"/>
    <w:rsid w:val="091A5CFC"/>
    <w:rsid w:val="091C7001"/>
    <w:rsid w:val="09207C05"/>
    <w:rsid w:val="09223108"/>
    <w:rsid w:val="09235FD0"/>
    <w:rsid w:val="09246B6F"/>
    <w:rsid w:val="09257549"/>
    <w:rsid w:val="09270AC2"/>
    <w:rsid w:val="09296316"/>
    <w:rsid w:val="092B1819"/>
    <w:rsid w:val="092D1499"/>
    <w:rsid w:val="092D4D1C"/>
    <w:rsid w:val="092F0220"/>
    <w:rsid w:val="09313723"/>
    <w:rsid w:val="09352129"/>
    <w:rsid w:val="09353A12"/>
    <w:rsid w:val="093830AD"/>
    <w:rsid w:val="09467E45"/>
    <w:rsid w:val="094F6556"/>
    <w:rsid w:val="09503FD7"/>
    <w:rsid w:val="095216D9"/>
    <w:rsid w:val="095274DB"/>
    <w:rsid w:val="095600DF"/>
    <w:rsid w:val="09563B8E"/>
    <w:rsid w:val="09573962"/>
    <w:rsid w:val="095A48E7"/>
    <w:rsid w:val="095B4567"/>
    <w:rsid w:val="095B7DEA"/>
    <w:rsid w:val="095C586C"/>
    <w:rsid w:val="095F67F0"/>
    <w:rsid w:val="09604272"/>
    <w:rsid w:val="09623EF2"/>
    <w:rsid w:val="09654E76"/>
    <w:rsid w:val="0969387C"/>
    <w:rsid w:val="096A4B81"/>
    <w:rsid w:val="096D5B06"/>
    <w:rsid w:val="096E3588"/>
    <w:rsid w:val="09700C89"/>
    <w:rsid w:val="09721F8E"/>
    <w:rsid w:val="09750994"/>
    <w:rsid w:val="09770614"/>
    <w:rsid w:val="09773E97"/>
    <w:rsid w:val="097A1598"/>
    <w:rsid w:val="097C4A9B"/>
    <w:rsid w:val="097E3822"/>
    <w:rsid w:val="098034A2"/>
    <w:rsid w:val="09862E2D"/>
    <w:rsid w:val="09884131"/>
    <w:rsid w:val="09891BB3"/>
    <w:rsid w:val="098A2126"/>
    <w:rsid w:val="098B72B4"/>
    <w:rsid w:val="098D423D"/>
    <w:rsid w:val="098D603B"/>
    <w:rsid w:val="098F5CBA"/>
    <w:rsid w:val="0990373C"/>
    <w:rsid w:val="09957BC4"/>
    <w:rsid w:val="09965645"/>
    <w:rsid w:val="099843CC"/>
    <w:rsid w:val="099B5350"/>
    <w:rsid w:val="099B67B3"/>
    <w:rsid w:val="099E2C10"/>
    <w:rsid w:val="09A61163"/>
    <w:rsid w:val="09B671FF"/>
    <w:rsid w:val="09BE460B"/>
    <w:rsid w:val="09C1778E"/>
    <w:rsid w:val="09C30A93"/>
    <w:rsid w:val="09CA5EA0"/>
    <w:rsid w:val="09CB3921"/>
    <w:rsid w:val="09CE1022"/>
    <w:rsid w:val="09D04526"/>
    <w:rsid w:val="09D1582A"/>
    <w:rsid w:val="09D27A29"/>
    <w:rsid w:val="09D354AA"/>
    <w:rsid w:val="09D61B19"/>
    <w:rsid w:val="09DC163D"/>
    <w:rsid w:val="09DF09FE"/>
    <w:rsid w:val="09E27CC3"/>
    <w:rsid w:val="09E46A49"/>
    <w:rsid w:val="09E92ED1"/>
    <w:rsid w:val="09EB2B51"/>
    <w:rsid w:val="09F25D5F"/>
    <w:rsid w:val="09F36FDE"/>
    <w:rsid w:val="09F46CE4"/>
    <w:rsid w:val="09F61C94"/>
    <w:rsid w:val="09F743E5"/>
    <w:rsid w:val="09F81E67"/>
    <w:rsid w:val="09FA536A"/>
    <w:rsid w:val="09FC40F0"/>
    <w:rsid w:val="09FD62EE"/>
    <w:rsid w:val="0A033A7B"/>
    <w:rsid w:val="0A064A00"/>
    <w:rsid w:val="0A075F99"/>
    <w:rsid w:val="0A0D1E0C"/>
    <w:rsid w:val="0A1914A2"/>
    <w:rsid w:val="0A1C2427"/>
    <w:rsid w:val="0A1F33AB"/>
    <w:rsid w:val="0A200E2D"/>
    <w:rsid w:val="0A2055A9"/>
    <w:rsid w:val="0A220AAD"/>
    <w:rsid w:val="0A231DB1"/>
    <w:rsid w:val="0A262D36"/>
    <w:rsid w:val="0A2B71BE"/>
    <w:rsid w:val="0A2C4C3F"/>
    <w:rsid w:val="0A2E5BC4"/>
    <w:rsid w:val="0A2F7DC2"/>
    <w:rsid w:val="0A3010C7"/>
    <w:rsid w:val="0A3132C5"/>
    <w:rsid w:val="0A316B49"/>
    <w:rsid w:val="0A320D47"/>
    <w:rsid w:val="0A33204C"/>
    <w:rsid w:val="0A34424A"/>
    <w:rsid w:val="0A362FD0"/>
    <w:rsid w:val="0A36774D"/>
    <w:rsid w:val="0A3864D3"/>
    <w:rsid w:val="0A393F55"/>
    <w:rsid w:val="0A3A6153"/>
    <w:rsid w:val="0A3E03DD"/>
    <w:rsid w:val="0A4422E6"/>
    <w:rsid w:val="0A4B3E6F"/>
    <w:rsid w:val="0A4E4DF4"/>
    <w:rsid w:val="0A4F2875"/>
    <w:rsid w:val="0A546CFD"/>
    <w:rsid w:val="0A550002"/>
    <w:rsid w:val="0A5A6688"/>
    <w:rsid w:val="0A5B410A"/>
    <w:rsid w:val="0A5D2E90"/>
    <w:rsid w:val="0A616013"/>
    <w:rsid w:val="0A663F6C"/>
    <w:rsid w:val="0A681221"/>
    <w:rsid w:val="0A696CA3"/>
    <w:rsid w:val="0A721B30"/>
    <w:rsid w:val="0A745034"/>
    <w:rsid w:val="0A750537"/>
    <w:rsid w:val="0A79447B"/>
    <w:rsid w:val="0A7C3C8A"/>
    <w:rsid w:val="0A7F0E46"/>
    <w:rsid w:val="0A7F46C9"/>
    <w:rsid w:val="0A8068C8"/>
    <w:rsid w:val="0A83784C"/>
    <w:rsid w:val="0A840B51"/>
    <w:rsid w:val="0A9145E4"/>
    <w:rsid w:val="0A940DEC"/>
    <w:rsid w:val="0A945ABF"/>
    <w:rsid w:val="0A95686D"/>
    <w:rsid w:val="0A983F6E"/>
    <w:rsid w:val="0A9A2CF5"/>
    <w:rsid w:val="0A9B4EF3"/>
    <w:rsid w:val="0A9F717D"/>
    <w:rsid w:val="0AA0137B"/>
    <w:rsid w:val="0AA12680"/>
    <w:rsid w:val="0AA27E70"/>
    <w:rsid w:val="0AA51F88"/>
    <w:rsid w:val="0AA55803"/>
    <w:rsid w:val="0AA66B07"/>
    <w:rsid w:val="0AA76787"/>
    <w:rsid w:val="0AA8200A"/>
    <w:rsid w:val="0AAB518D"/>
    <w:rsid w:val="0AB01615"/>
    <w:rsid w:val="0AB04E98"/>
    <w:rsid w:val="0AB2039C"/>
    <w:rsid w:val="0AB3259A"/>
    <w:rsid w:val="0AB97D26"/>
    <w:rsid w:val="0ABA1F25"/>
    <w:rsid w:val="0AC018B0"/>
    <w:rsid w:val="0AC22BB4"/>
    <w:rsid w:val="0ACA5794"/>
    <w:rsid w:val="0ADC27FC"/>
    <w:rsid w:val="0AE230E9"/>
    <w:rsid w:val="0AE578F1"/>
    <w:rsid w:val="0AE72C5A"/>
    <w:rsid w:val="0AE80876"/>
    <w:rsid w:val="0AE962F7"/>
    <w:rsid w:val="0AEC39F9"/>
    <w:rsid w:val="0AED4CFD"/>
    <w:rsid w:val="0AF21185"/>
    <w:rsid w:val="0AF54308"/>
    <w:rsid w:val="0AF67B8B"/>
    <w:rsid w:val="0AF8308E"/>
    <w:rsid w:val="0AFB4013"/>
    <w:rsid w:val="0AFB6211"/>
    <w:rsid w:val="0AFC3C93"/>
    <w:rsid w:val="0B002699"/>
    <w:rsid w:val="0B01011B"/>
    <w:rsid w:val="0B044923"/>
    <w:rsid w:val="0B067E26"/>
    <w:rsid w:val="0B0C64AC"/>
    <w:rsid w:val="0B0D3F2D"/>
    <w:rsid w:val="0B0D6C7C"/>
    <w:rsid w:val="0B0E7430"/>
    <w:rsid w:val="0B125E37"/>
    <w:rsid w:val="0B154424"/>
    <w:rsid w:val="0B1957C1"/>
    <w:rsid w:val="0B1A6AC6"/>
    <w:rsid w:val="0B295A5C"/>
    <w:rsid w:val="0B2B6D61"/>
    <w:rsid w:val="0B331BEE"/>
    <w:rsid w:val="0B347670"/>
    <w:rsid w:val="0B362B73"/>
    <w:rsid w:val="0B4153D8"/>
    <w:rsid w:val="0B441E89"/>
    <w:rsid w:val="0B462E0D"/>
    <w:rsid w:val="0B4C2B18"/>
    <w:rsid w:val="0B5224A3"/>
    <w:rsid w:val="0B542123"/>
    <w:rsid w:val="0B560EAA"/>
    <w:rsid w:val="0B574F31"/>
    <w:rsid w:val="0B5A402C"/>
    <w:rsid w:val="0B5B1AAE"/>
    <w:rsid w:val="0B5F5F36"/>
    <w:rsid w:val="0B624CBC"/>
    <w:rsid w:val="0B635D6A"/>
    <w:rsid w:val="0B657E3F"/>
    <w:rsid w:val="0B6636C2"/>
    <w:rsid w:val="0B673342"/>
    <w:rsid w:val="0B6920C9"/>
    <w:rsid w:val="0B6F074F"/>
    <w:rsid w:val="0B6F3FD2"/>
    <w:rsid w:val="0B7216D3"/>
    <w:rsid w:val="0B74045A"/>
    <w:rsid w:val="0B753B34"/>
    <w:rsid w:val="0B76395D"/>
    <w:rsid w:val="0B796AE0"/>
    <w:rsid w:val="0B7F09E9"/>
    <w:rsid w:val="0B801CEE"/>
    <w:rsid w:val="0B81776F"/>
    <w:rsid w:val="0B856175"/>
    <w:rsid w:val="0B875DF5"/>
    <w:rsid w:val="0B8B2716"/>
    <w:rsid w:val="0B8F05A5"/>
    <w:rsid w:val="0B8F617F"/>
    <w:rsid w:val="0B994E16"/>
    <w:rsid w:val="0B9F1C6E"/>
    <w:rsid w:val="0BA04E28"/>
    <w:rsid w:val="0BA12222"/>
    <w:rsid w:val="0BA35725"/>
    <w:rsid w:val="0BA9762F"/>
    <w:rsid w:val="0BAA50B0"/>
    <w:rsid w:val="0BB25D40"/>
    <w:rsid w:val="0BB43441"/>
    <w:rsid w:val="0BBC084E"/>
    <w:rsid w:val="0BBD62CF"/>
    <w:rsid w:val="0BBF5056"/>
    <w:rsid w:val="0BC22757"/>
    <w:rsid w:val="0BC414DD"/>
    <w:rsid w:val="0BC452B6"/>
    <w:rsid w:val="0BC56F5F"/>
    <w:rsid w:val="0BC72462"/>
    <w:rsid w:val="0BC97B63"/>
    <w:rsid w:val="0BCC68EA"/>
    <w:rsid w:val="0BD30473"/>
    <w:rsid w:val="0BD45F05"/>
    <w:rsid w:val="0BD571F9"/>
    <w:rsid w:val="0BDD0D82"/>
    <w:rsid w:val="0BDF1D07"/>
    <w:rsid w:val="0BDF4286"/>
    <w:rsid w:val="0BE22C8C"/>
    <w:rsid w:val="0BE3650F"/>
    <w:rsid w:val="0BE51A12"/>
    <w:rsid w:val="0BE80418"/>
    <w:rsid w:val="0BEB5B1A"/>
    <w:rsid w:val="0BEE2322"/>
    <w:rsid w:val="0BEF4520"/>
    <w:rsid w:val="0BF367A9"/>
    <w:rsid w:val="0BF6772E"/>
    <w:rsid w:val="0BF751B0"/>
    <w:rsid w:val="0BF82C31"/>
    <w:rsid w:val="0BF84E2F"/>
    <w:rsid w:val="0BFC1637"/>
    <w:rsid w:val="0BFE4B3A"/>
    <w:rsid w:val="0BFF003E"/>
    <w:rsid w:val="0C020FC2"/>
    <w:rsid w:val="0C051F47"/>
    <w:rsid w:val="0C07544A"/>
    <w:rsid w:val="0C0B1618"/>
    <w:rsid w:val="0C0C18D2"/>
    <w:rsid w:val="0C105683"/>
    <w:rsid w:val="0C154760"/>
    <w:rsid w:val="0C165A64"/>
    <w:rsid w:val="0C1B1EEC"/>
    <w:rsid w:val="0C1C1B6C"/>
    <w:rsid w:val="0C1D75EE"/>
    <w:rsid w:val="0C246F78"/>
    <w:rsid w:val="0C26247C"/>
    <w:rsid w:val="0C273780"/>
    <w:rsid w:val="0C293400"/>
    <w:rsid w:val="0C2B2187"/>
    <w:rsid w:val="0C2D1E06"/>
    <w:rsid w:val="0C302D8B"/>
    <w:rsid w:val="0C304C60"/>
    <w:rsid w:val="0C31628E"/>
    <w:rsid w:val="0C331791"/>
    <w:rsid w:val="0C3A499F"/>
    <w:rsid w:val="0C3C5A98"/>
    <w:rsid w:val="0C3E7B22"/>
    <w:rsid w:val="0C3F0E27"/>
    <w:rsid w:val="0C3F55A4"/>
    <w:rsid w:val="0C41432A"/>
    <w:rsid w:val="0C491737"/>
    <w:rsid w:val="0C4B6E38"/>
    <w:rsid w:val="0C4C48B9"/>
    <w:rsid w:val="0C4F583E"/>
    <w:rsid w:val="0C5032C0"/>
    <w:rsid w:val="0C5257B6"/>
    <w:rsid w:val="0C545549"/>
    <w:rsid w:val="0C572C4B"/>
    <w:rsid w:val="0C5C2956"/>
    <w:rsid w:val="0C60355A"/>
    <w:rsid w:val="0C631EA3"/>
    <w:rsid w:val="0C663265"/>
    <w:rsid w:val="0C686768"/>
    <w:rsid w:val="0C6B516E"/>
    <w:rsid w:val="0C7015F6"/>
    <w:rsid w:val="0C7634FF"/>
    <w:rsid w:val="0C794484"/>
    <w:rsid w:val="0C803E0F"/>
    <w:rsid w:val="0C853B1A"/>
    <w:rsid w:val="0C892520"/>
    <w:rsid w:val="0C8B7C21"/>
    <w:rsid w:val="0C8C56A3"/>
    <w:rsid w:val="0C8F1EAB"/>
    <w:rsid w:val="0C9308B1"/>
    <w:rsid w:val="0C970F7A"/>
    <w:rsid w:val="0C9927BA"/>
    <w:rsid w:val="0C9B5CBE"/>
    <w:rsid w:val="0C9D33BF"/>
    <w:rsid w:val="0C9E0E40"/>
    <w:rsid w:val="0C9F46C4"/>
    <w:rsid w:val="0CA230CA"/>
    <w:rsid w:val="0CA81750"/>
    <w:rsid w:val="0CA84FD3"/>
    <w:rsid w:val="0CA971D2"/>
    <w:rsid w:val="0CAA04D6"/>
    <w:rsid w:val="0CAA6B80"/>
    <w:rsid w:val="0CAF495E"/>
    <w:rsid w:val="0CB56867"/>
    <w:rsid w:val="0CB877EC"/>
    <w:rsid w:val="0CBB296F"/>
    <w:rsid w:val="0CBC03F1"/>
    <w:rsid w:val="0CBD16F5"/>
    <w:rsid w:val="0CC100FC"/>
    <w:rsid w:val="0CC17E16"/>
    <w:rsid w:val="0CC64583"/>
    <w:rsid w:val="0CCB0A0B"/>
    <w:rsid w:val="0CCD3F0E"/>
    <w:rsid w:val="0CCE17EE"/>
    <w:rsid w:val="0CD25E17"/>
    <w:rsid w:val="0CE12BAF"/>
    <w:rsid w:val="0CEA34BE"/>
    <w:rsid w:val="0CEB0F40"/>
    <w:rsid w:val="0CEB6D41"/>
    <w:rsid w:val="0CED4443"/>
    <w:rsid w:val="0CF3634C"/>
    <w:rsid w:val="0CF5184F"/>
    <w:rsid w:val="0CF672D1"/>
    <w:rsid w:val="0CF74D52"/>
    <w:rsid w:val="0CF93AD9"/>
    <w:rsid w:val="0CFA155A"/>
    <w:rsid w:val="0CFA1A3F"/>
    <w:rsid w:val="0CFB6FDC"/>
    <w:rsid w:val="0D0343E8"/>
    <w:rsid w:val="0D044068"/>
    <w:rsid w:val="0D072DEE"/>
    <w:rsid w:val="0D083DF0"/>
    <w:rsid w:val="0D0D2779"/>
    <w:rsid w:val="0D0D6EF6"/>
    <w:rsid w:val="0D0F5C7C"/>
    <w:rsid w:val="0D107E7B"/>
    <w:rsid w:val="0D11117F"/>
    <w:rsid w:val="0D12337E"/>
    <w:rsid w:val="0D126C01"/>
    <w:rsid w:val="0D154302"/>
    <w:rsid w:val="0D1B1A8F"/>
    <w:rsid w:val="0D1E4C12"/>
    <w:rsid w:val="0D215B97"/>
    <w:rsid w:val="0D25459D"/>
    <w:rsid w:val="0D296826"/>
    <w:rsid w:val="0D2D19A9"/>
    <w:rsid w:val="0D2D522C"/>
    <w:rsid w:val="0D39103F"/>
    <w:rsid w:val="0D3F09CA"/>
    <w:rsid w:val="0D4528D3"/>
    <w:rsid w:val="0D460355"/>
    <w:rsid w:val="0D4870DB"/>
    <w:rsid w:val="0D4A6D5B"/>
    <w:rsid w:val="0D4B47DC"/>
    <w:rsid w:val="0D5044E7"/>
    <w:rsid w:val="0D5166E6"/>
    <w:rsid w:val="0D521BE9"/>
    <w:rsid w:val="0D53546C"/>
    <w:rsid w:val="0D5A6FF5"/>
    <w:rsid w:val="0D5B4A77"/>
    <w:rsid w:val="0D5C24F8"/>
    <w:rsid w:val="0D67410D"/>
    <w:rsid w:val="0D6B2B13"/>
    <w:rsid w:val="0D6C0594"/>
    <w:rsid w:val="0D6D6016"/>
    <w:rsid w:val="0D6D61B7"/>
    <w:rsid w:val="0D737F1F"/>
    <w:rsid w:val="0D755621"/>
    <w:rsid w:val="0D794027"/>
    <w:rsid w:val="0D7978AA"/>
    <w:rsid w:val="0D7A1AA8"/>
    <w:rsid w:val="0D7D2A2D"/>
    <w:rsid w:val="0D7F17B3"/>
    <w:rsid w:val="0D8039B2"/>
    <w:rsid w:val="0D8536BD"/>
    <w:rsid w:val="0D86113E"/>
    <w:rsid w:val="0D86333C"/>
    <w:rsid w:val="0D8920C3"/>
    <w:rsid w:val="0D8E0749"/>
    <w:rsid w:val="0D985A2E"/>
    <w:rsid w:val="0DA14AAF"/>
    <w:rsid w:val="0DA306EE"/>
    <w:rsid w:val="0DA32C6D"/>
    <w:rsid w:val="0DA61673"/>
    <w:rsid w:val="0DAB5AFB"/>
    <w:rsid w:val="0DAC4BAD"/>
    <w:rsid w:val="0DB01F82"/>
    <w:rsid w:val="0DB17A04"/>
    <w:rsid w:val="0DB3678A"/>
    <w:rsid w:val="0DB63E8C"/>
    <w:rsid w:val="0DC34AA9"/>
    <w:rsid w:val="0DC4363C"/>
    <w:rsid w:val="0DC82EAC"/>
    <w:rsid w:val="0DCA63AF"/>
    <w:rsid w:val="0DCC18B3"/>
    <w:rsid w:val="0DCF6FB4"/>
    <w:rsid w:val="0DD40EBD"/>
    <w:rsid w:val="0DD643C0"/>
    <w:rsid w:val="0DD856C5"/>
    <w:rsid w:val="0DD878C3"/>
    <w:rsid w:val="0DD93147"/>
    <w:rsid w:val="0DDA2DC7"/>
    <w:rsid w:val="0DDB40CB"/>
    <w:rsid w:val="0DDB664A"/>
    <w:rsid w:val="0DDC1B4D"/>
    <w:rsid w:val="0DDD3D4B"/>
    <w:rsid w:val="0DDF1BCC"/>
    <w:rsid w:val="0DE00553"/>
    <w:rsid w:val="0DE15FD5"/>
    <w:rsid w:val="0DE201D3"/>
    <w:rsid w:val="0DE314D8"/>
    <w:rsid w:val="0DE77EDE"/>
    <w:rsid w:val="0DEA55DF"/>
    <w:rsid w:val="0DEF74E9"/>
    <w:rsid w:val="0DF04F6A"/>
    <w:rsid w:val="0DF129EC"/>
    <w:rsid w:val="0DF2046D"/>
    <w:rsid w:val="0DF33CF1"/>
    <w:rsid w:val="0DF43970"/>
    <w:rsid w:val="0DF66E74"/>
    <w:rsid w:val="0DF70178"/>
    <w:rsid w:val="0DF85BFA"/>
    <w:rsid w:val="0DFA10FD"/>
    <w:rsid w:val="0DFE7B03"/>
    <w:rsid w:val="0E06678C"/>
    <w:rsid w:val="0E072991"/>
    <w:rsid w:val="0E134225"/>
    <w:rsid w:val="0E157728"/>
    <w:rsid w:val="0E1A3BB0"/>
    <w:rsid w:val="0E1D4B35"/>
    <w:rsid w:val="0E1E05C2"/>
    <w:rsid w:val="0E1F0038"/>
    <w:rsid w:val="0E21353B"/>
    <w:rsid w:val="0E216DBE"/>
    <w:rsid w:val="0E265444"/>
    <w:rsid w:val="0E286749"/>
    <w:rsid w:val="0E2A36F8"/>
    <w:rsid w:val="0E2B76CE"/>
    <w:rsid w:val="0E2C734E"/>
    <w:rsid w:val="0E2E60D4"/>
    <w:rsid w:val="0E2F02D2"/>
    <w:rsid w:val="0E2F3B55"/>
    <w:rsid w:val="0E347FDD"/>
    <w:rsid w:val="0E3C6626"/>
    <w:rsid w:val="0E3D2E6B"/>
    <w:rsid w:val="0E4272F3"/>
    <w:rsid w:val="0E4711FC"/>
    <w:rsid w:val="0E486C7E"/>
    <w:rsid w:val="0E4B437F"/>
    <w:rsid w:val="0E4E5304"/>
    <w:rsid w:val="0E4F2D85"/>
    <w:rsid w:val="0E4F6609"/>
    <w:rsid w:val="0E565F93"/>
    <w:rsid w:val="0E5723AE"/>
    <w:rsid w:val="0E5A499A"/>
    <w:rsid w:val="0E5C209B"/>
    <w:rsid w:val="0E5C7E9D"/>
    <w:rsid w:val="0E681731"/>
    <w:rsid w:val="0E6D5BB9"/>
    <w:rsid w:val="0E6F10BC"/>
    <w:rsid w:val="0E79524F"/>
    <w:rsid w:val="0E7D16D6"/>
    <w:rsid w:val="0E7E38D5"/>
    <w:rsid w:val="0E7F4BD9"/>
    <w:rsid w:val="0E837D5C"/>
    <w:rsid w:val="0E856AE3"/>
    <w:rsid w:val="0E8841E4"/>
    <w:rsid w:val="0E891C66"/>
    <w:rsid w:val="0E8F35FC"/>
    <w:rsid w:val="0E922575"/>
    <w:rsid w:val="0E960F7B"/>
    <w:rsid w:val="0E995783"/>
    <w:rsid w:val="0E9A7981"/>
    <w:rsid w:val="0E9F3E09"/>
    <w:rsid w:val="0EA1103E"/>
    <w:rsid w:val="0EA1730C"/>
    <w:rsid w:val="0EA3280F"/>
    <w:rsid w:val="0EA36093"/>
    <w:rsid w:val="0EA53794"/>
    <w:rsid w:val="0EA8251A"/>
    <w:rsid w:val="0EAD4424"/>
    <w:rsid w:val="0EAE1EA5"/>
    <w:rsid w:val="0EAE203B"/>
    <w:rsid w:val="0EB25028"/>
    <w:rsid w:val="0EB55FAD"/>
    <w:rsid w:val="0EB63A2E"/>
    <w:rsid w:val="0EB672B2"/>
    <w:rsid w:val="0EB949B3"/>
    <w:rsid w:val="0EBD0E3B"/>
    <w:rsid w:val="0EC1061B"/>
    <w:rsid w:val="0EC6754C"/>
    <w:rsid w:val="0EC82A4F"/>
    <w:rsid w:val="0ECE4958"/>
    <w:rsid w:val="0ED07E5C"/>
    <w:rsid w:val="0EDE7171"/>
    <w:rsid w:val="0EE000F6"/>
    <w:rsid w:val="0EE448FE"/>
    <w:rsid w:val="0EE63C63"/>
    <w:rsid w:val="0EE67E01"/>
    <w:rsid w:val="0EE73304"/>
    <w:rsid w:val="0EE77A81"/>
    <w:rsid w:val="0EE80D86"/>
    <w:rsid w:val="0EE85502"/>
    <w:rsid w:val="0EE97F39"/>
    <w:rsid w:val="0EEA0A05"/>
    <w:rsid w:val="0EEB1D0A"/>
    <w:rsid w:val="0EEC778C"/>
    <w:rsid w:val="0EF10390"/>
    <w:rsid w:val="0EF75B1D"/>
    <w:rsid w:val="0EF8359E"/>
    <w:rsid w:val="0EF9321E"/>
    <w:rsid w:val="0EFA6AA1"/>
    <w:rsid w:val="0EFC1FA5"/>
    <w:rsid w:val="0EFE54A8"/>
    <w:rsid w:val="0F01062B"/>
    <w:rsid w:val="0F0260AC"/>
    <w:rsid w:val="0F0373B1"/>
    <w:rsid w:val="0F044E32"/>
    <w:rsid w:val="0F0528B4"/>
    <w:rsid w:val="0F057031"/>
    <w:rsid w:val="0F064AB2"/>
    <w:rsid w:val="0F0912BA"/>
    <w:rsid w:val="0F0B0F3A"/>
    <w:rsid w:val="0F0B47BD"/>
    <w:rsid w:val="0F0D443D"/>
    <w:rsid w:val="0F134C17"/>
    <w:rsid w:val="0F162B4E"/>
    <w:rsid w:val="0F1727CE"/>
    <w:rsid w:val="0F195CD1"/>
    <w:rsid w:val="0F1A6FD6"/>
    <w:rsid w:val="0F1F7BDB"/>
    <w:rsid w:val="0F2365E1"/>
    <w:rsid w:val="0F2862EC"/>
    <w:rsid w:val="0F295F6C"/>
    <w:rsid w:val="0F2E09A0"/>
    <w:rsid w:val="0F2E5C77"/>
    <w:rsid w:val="0F355602"/>
    <w:rsid w:val="0F3D2A0E"/>
    <w:rsid w:val="0F3F5F11"/>
    <w:rsid w:val="0F46589C"/>
    <w:rsid w:val="0F4942A2"/>
    <w:rsid w:val="0F4A1D24"/>
    <w:rsid w:val="0F4A7B25"/>
    <w:rsid w:val="0F4E3FAD"/>
    <w:rsid w:val="0F514F32"/>
    <w:rsid w:val="0F530435"/>
    <w:rsid w:val="0F545EB6"/>
    <w:rsid w:val="0F576E3B"/>
    <w:rsid w:val="0F581039"/>
    <w:rsid w:val="0F611949"/>
    <w:rsid w:val="0F634E4C"/>
    <w:rsid w:val="0F65034F"/>
    <w:rsid w:val="0F671654"/>
    <w:rsid w:val="0F6770D5"/>
    <w:rsid w:val="0F68332B"/>
    <w:rsid w:val="0F6925D8"/>
    <w:rsid w:val="0F6A48A4"/>
    <w:rsid w:val="0F6C7CDA"/>
    <w:rsid w:val="0F6D575B"/>
    <w:rsid w:val="0F6F0C5E"/>
    <w:rsid w:val="0F714162"/>
    <w:rsid w:val="0F7179E5"/>
    <w:rsid w:val="0F77606B"/>
    <w:rsid w:val="0F787370"/>
    <w:rsid w:val="0F7C5D76"/>
    <w:rsid w:val="0F7D22E5"/>
    <w:rsid w:val="0F7E1279"/>
    <w:rsid w:val="0F7F477C"/>
    <w:rsid w:val="0F7F6CFB"/>
    <w:rsid w:val="0F817C7F"/>
    <w:rsid w:val="0F845381"/>
    <w:rsid w:val="0F871B88"/>
    <w:rsid w:val="0F8B058F"/>
    <w:rsid w:val="0F8C278D"/>
    <w:rsid w:val="0F8C6010"/>
    <w:rsid w:val="0F8E1513"/>
    <w:rsid w:val="0F8F1193"/>
    <w:rsid w:val="0F8F3712"/>
    <w:rsid w:val="0F914696"/>
    <w:rsid w:val="0F93599B"/>
    <w:rsid w:val="0F943740"/>
    <w:rsid w:val="0F9B0829"/>
    <w:rsid w:val="0F9D3D2C"/>
    <w:rsid w:val="0FA04CB1"/>
    <w:rsid w:val="0FA201B4"/>
    <w:rsid w:val="0FA47BA1"/>
    <w:rsid w:val="0FAB3042"/>
    <w:rsid w:val="0FAB68C5"/>
    <w:rsid w:val="0FAD1DC8"/>
    <w:rsid w:val="0FAD5F50"/>
    <w:rsid w:val="0FAF52CB"/>
    <w:rsid w:val="0FB2044E"/>
    <w:rsid w:val="0FB33CD1"/>
    <w:rsid w:val="0FB43951"/>
    <w:rsid w:val="0FB7580F"/>
    <w:rsid w:val="0FB97DD9"/>
    <w:rsid w:val="0FBA10DE"/>
    <w:rsid w:val="0FBB32DC"/>
    <w:rsid w:val="0FBE2419"/>
    <w:rsid w:val="0FC53BEC"/>
    <w:rsid w:val="0FC5746F"/>
    <w:rsid w:val="0FC72972"/>
    <w:rsid w:val="0FC825F2"/>
    <w:rsid w:val="0FD05800"/>
    <w:rsid w:val="0FD15480"/>
    <w:rsid w:val="0FD22F01"/>
    <w:rsid w:val="0FD34206"/>
    <w:rsid w:val="0FD46404"/>
    <w:rsid w:val="0FD53E86"/>
    <w:rsid w:val="0FDC3811"/>
    <w:rsid w:val="0FDD4B16"/>
    <w:rsid w:val="0FE02217"/>
    <w:rsid w:val="0FE07C99"/>
    <w:rsid w:val="0FE1351C"/>
    <w:rsid w:val="0FEA05A8"/>
    <w:rsid w:val="0FEB18AD"/>
    <w:rsid w:val="0FEC73DC"/>
    <w:rsid w:val="0FF024B1"/>
    <w:rsid w:val="0FF21238"/>
    <w:rsid w:val="0FF4473B"/>
    <w:rsid w:val="0FF643BB"/>
    <w:rsid w:val="10036F54"/>
    <w:rsid w:val="10090E5D"/>
    <w:rsid w:val="100B4360"/>
    <w:rsid w:val="100F2D66"/>
    <w:rsid w:val="10123CEB"/>
    <w:rsid w:val="10165F74"/>
    <w:rsid w:val="10170173"/>
    <w:rsid w:val="101A6B79"/>
    <w:rsid w:val="10223F85"/>
    <w:rsid w:val="10231A07"/>
    <w:rsid w:val="1023528A"/>
    <w:rsid w:val="10247488"/>
    <w:rsid w:val="102C4895"/>
    <w:rsid w:val="1031679E"/>
    <w:rsid w:val="10331CA1"/>
    <w:rsid w:val="103551A4"/>
    <w:rsid w:val="103D79C9"/>
    <w:rsid w:val="10476743"/>
    <w:rsid w:val="104E02CD"/>
    <w:rsid w:val="104F5D4E"/>
    <w:rsid w:val="10514AD4"/>
    <w:rsid w:val="10526CD3"/>
    <w:rsid w:val="10545A59"/>
    <w:rsid w:val="105534DB"/>
    <w:rsid w:val="10557C57"/>
    <w:rsid w:val="1057315A"/>
    <w:rsid w:val="105C75E2"/>
    <w:rsid w:val="106946FA"/>
    <w:rsid w:val="106C3100"/>
    <w:rsid w:val="106D0B81"/>
    <w:rsid w:val="10732A8B"/>
    <w:rsid w:val="10755F8E"/>
    <w:rsid w:val="10782796"/>
    <w:rsid w:val="107C5919"/>
    <w:rsid w:val="1080431F"/>
    <w:rsid w:val="108125EE"/>
    <w:rsid w:val="10817822"/>
    <w:rsid w:val="1085402A"/>
    <w:rsid w:val="10861AAB"/>
    <w:rsid w:val="1087752D"/>
    <w:rsid w:val="10892A30"/>
    <w:rsid w:val="108A0770"/>
    <w:rsid w:val="108A26B0"/>
    <w:rsid w:val="108D6EB8"/>
    <w:rsid w:val="108E10B6"/>
    <w:rsid w:val="109158BE"/>
    <w:rsid w:val="109B61CD"/>
    <w:rsid w:val="109C5E4D"/>
    <w:rsid w:val="109E1350"/>
    <w:rsid w:val="10A11BCB"/>
    <w:rsid w:val="10A3105B"/>
    <w:rsid w:val="10A46ADD"/>
    <w:rsid w:val="10A6675D"/>
    <w:rsid w:val="10A741DE"/>
    <w:rsid w:val="10AE73EC"/>
    <w:rsid w:val="10B2256F"/>
    <w:rsid w:val="10B25DF3"/>
    <w:rsid w:val="10B56D77"/>
    <w:rsid w:val="10BA4216"/>
    <w:rsid w:val="10BB6702"/>
    <w:rsid w:val="10C45D0D"/>
    <w:rsid w:val="10C72515"/>
    <w:rsid w:val="10C75BED"/>
    <w:rsid w:val="10CF7921"/>
    <w:rsid w:val="10D26327"/>
    <w:rsid w:val="10D41E94"/>
    <w:rsid w:val="10D64D2E"/>
    <w:rsid w:val="10D727AF"/>
    <w:rsid w:val="10DF343F"/>
    <w:rsid w:val="10DF7048"/>
    <w:rsid w:val="10E00EC0"/>
    <w:rsid w:val="10E31E45"/>
    <w:rsid w:val="10E478C7"/>
    <w:rsid w:val="10E62DCA"/>
    <w:rsid w:val="10ED4953"/>
    <w:rsid w:val="10F26BDC"/>
    <w:rsid w:val="10F320DF"/>
    <w:rsid w:val="10F90765"/>
    <w:rsid w:val="10FA1A6A"/>
    <w:rsid w:val="10FC16EA"/>
    <w:rsid w:val="10FD29EF"/>
    <w:rsid w:val="10FE4BED"/>
    <w:rsid w:val="10FE629D"/>
    <w:rsid w:val="11021075"/>
    <w:rsid w:val="11031AF2"/>
    <w:rsid w:val="11051FFA"/>
    <w:rsid w:val="11057DFB"/>
    <w:rsid w:val="11063C09"/>
    <w:rsid w:val="1106587D"/>
    <w:rsid w:val="110A6481"/>
    <w:rsid w:val="110F618C"/>
    <w:rsid w:val="1111168F"/>
    <w:rsid w:val="11115E0C"/>
    <w:rsid w:val="1113130F"/>
    <w:rsid w:val="111355E0"/>
    <w:rsid w:val="1118101A"/>
    <w:rsid w:val="111A0C9A"/>
    <w:rsid w:val="111E2F24"/>
    <w:rsid w:val="112160A6"/>
    <w:rsid w:val="1122192A"/>
    <w:rsid w:val="11223B28"/>
    <w:rsid w:val="112315AA"/>
    <w:rsid w:val="11234E2D"/>
    <w:rsid w:val="11254AAD"/>
    <w:rsid w:val="112C7CBB"/>
    <w:rsid w:val="11352B49"/>
    <w:rsid w:val="113B24D4"/>
    <w:rsid w:val="113C7F55"/>
    <w:rsid w:val="113F0EDA"/>
    <w:rsid w:val="1140695B"/>
    <w:rsid w:val="11421E5E"/>
    <w:rsid w:val="11440BE5"/>
    <w:rsid w:val="114875EB"/>
    <w:rsid w:val="114A2AEE"/>
    <w:rsid w:val="114A5C90"/>
    <w:rsid w:val="114C5FF1"/>
    <w:rsid w:val="114E5C71"/>
    <w:rsid w:val="114F36F3"/>
    <w:rsid w:val="11501174"/>
    <w:rsid w:val="115433FE"/>
    <w:rsid w:val="115455FC"/>
    <w:rsid w:val="115A5307"/>
    <w:rsid w:val="115B2D88"/>
    <w:rsid w:val="115D048A"/>
    <w:rsid w:val="115D3D0D"/>
    <w:rsid w:val="11612713"/>
    <w:rsid w:val="11655896"/>
    <w:rsid w:val="1168681B"/>
    <w:rsid w:val="1169429C"/>
    <w:rsid w:val="116A55A1"/>
    <w:rsid w:val="116D0724"/>
    <w:rsid w:val="117016A9"/>
    <w:rsid w:val="11724BAC"/>
    <w:rsid w:val="11782338"/>
    <w:rsid w:val="11794537"/>
    <w:rsid w:val="117C54BB"/>
    <w:rsid w:val="117D2F3D"/>
    <w:rsid w:val="117F4DC6"/>
    <w:rsid w:val="11811943"/>
    <w:rsid w:val="118151C6"/>
    <w:rsid w:val="118D31D7"/>
    <w:rsid w:val="11915461"/>
    <w:rsid w:val="1194410A"/>
    <w:rsid w:val="119463E5"/>
    <w:rsid w:val="1196605D"/>
    <w:rsid w:val="1197736A"/>
    <w:rsid w:val="119E6CF5"/>
    <w:rsid w:val="119F43A3"/>
    <w:rsid w:val="11A021F8"/>
    <w:rsid w:val="11A92B07"/>
    <w:rsid w:val="11AE2812"/>
    <w:rsid w:val="11B33417"/>
    <w:rsid w:val="11B5219D"/>
    <w:rsid w:val="11B71E1D"/>
    <w:rsid w:val="11BB0823"/>
    <w:rsid w:val="11BF2AAD"/>
    <w:rsid w:val="11BF4CAB"/>
    <w:rsid w:val="11C101AE"/>
    <w:rsid w:val="11C37011"/>
    <w:rsid w:val="11C46F35"/>
    <w:rsid w:val="11C60F64"/>
    <w:rsid w:val="11C720B8"/>
    <w:rsid w:val="11C87B39"/>
    <w:rsid w:val="11CC5193"/>
    <w:rsid w:val="11D1624A"/>
    <w:rsid w:val="11D72352"/>
    <w:rsid w:val="11DC205D"/>
    <w:rsid w:val="11DC67DA"/>
    <w:rsid w:val="11DE1CDD"/>
    <w:rsid w:val="11DF2FE2"/>
    <w:rsid w:val="11DF775E"/>
    <w:rsid w:val="11E00A63"/>
    <w:rsid w:val="11E12C61"/>
    <w:rsid w:val="11E36164"/>
    <w:rsid w:val="11E3642A"/>
    <w:rsid w:val="11EB3571"/>
    <w:rsid w:val="11F2097D"/>
    <w:rsid w:val="11F2677F"/>
    <w:rsid w:val="11F51902"/>
    <w:rsid w:val="11F62C07"/>
    <w:rsid w:val="11F67383"/>
    <w:rsid w:val="11FE0013"/>
    <w:rsid w:val="12041F1C"/>
    <w:rsid w:val="12065420"/>
    <w:rsid w:val="12080923"/>
    <w:rsid w:val="120C7329"/>
    <w:rsid w:val="120E02AD"/>
    <w:rsid w:val="120F5D2F"/>
    <w:rsid w:val="12126CB4"/>
    <w:rsid w:val="12147FB8"/>
    <w:rsid w:val="121769BF"/>
    <w:rsid w:val="121C0216"/>
    <w:rsid w:val="121C75C3"/>
    <w:rsid w:val="121F0548"/>
    <w:rsid w:val="12263756"/>
    <w:rsid w:val="12280E57"/>
    <w:rsid w:val="122946DB"/>
    <w:rsid w:val="122B1DDC"/>
    <w:rsid w:val="122D30E1"/>
    <w:rsid w:val="122D52DF"/>
    <w:rsid w:val="123639F0"/>
    <w:rsid w:val="12386EF3"/>
    <w:rsid w:val="12394975"/>
    <w:rsid w:val="123B45F5"/>
    <w:rsid w:val="123C58FA"/>
    <w:rsid w:val="123E2FFB"/>
    <w:rsid w:val="124064FE"/>
    <w:rsid w:val="12460407"/>
    <w:rsid w:val="12463C8B"/>
    <w:rsid w:val="124A2691"/>
    <w:rsid w:val="12531C9B"/>
    <w:rsid w:val="12542FA0"/>
    <w:rsid w:val="12550A22"/>
    <w:rsid w:val="12552C20"/>
    <w:rsid w:val="125664A3"/>
    <w:rsid w:val="12583BA5"/>
    <w:rsid w:val="12591626"/>
    <w:rsid w:val="1259182D"/>
    <w:rsid w:val="125A4EAA"/>
    <w:rsid w:val="125B4B29"/>
    <w:rsid w:val="125D0185"/>
    <w:rsid w:val="12604834"/>
    <w:rsid w:val="12681C41"/>
    <w:rsid w:val="12787CDD"/>
    <w:rsid w:val="1279575E"/>
    <w:rsid w:val="127A31E0"/>
    <w:rsid w:val="127A564B"/>
    <w:rsid w:val="127B2E60"/>
    <w:rsid w:val="127C08E1"/>
    <w:rsid w:val="127D4165"/>
    <w:rsid w:val="127E0301"/>
    <w:rsid w:val="127F1866"/>
    <w:rsid w:val="1282606E"/>
    <w:rsid w:val="12841571"/>
    <w:rsid w:val="12887BC1"/>
    <w:rsid w:val="128A6237"/>
    <w:rsid w:val="128B5679"/>
    <w:rsid w:val="12915003"/>
    <w:rsid w:val="12945F88"/>
    <w:rsid w:val="1295728D"/>
    <w:rsid w:val="1296148B"/>
    <w:rsid w:val="1298498E"/>
    <w:rsid w:val="129A7E91"/>
    <w:rsid w:val="129F7B9C"/>
    <w:rsid w:val="12A130A0"/>
    <w:rsid w:val="12A407A1"/>
    <w:rsid w:val="12A51AA6"/>
    <w:rsid w:val="12A74FA9"/>
    <w:rsid w:val="12A904AC"/>
    <w:rsid w:val="12AB5BAD"/>
    <w:rsid w:val="12AC1431"/>
    <w:rsid w:val="12AD10B0"/>
    <w:rsid w:val="12AF45B4"/>
    <w:rsid w:val="12B058B8"/>
    <w:rsid w:val="12B51D40"/>
    <w:rsid w:val="12BB3C49"/>
    <w:rsid w:val="12BD714C"/>
    <w:rsid w:val="12BF484E"/>
    <w:rsid w:val="12C257D3"/>
    <w:rsid w:val="12C46AD7"/>
    <w:rsid w:val="12C61FDA"/>
    <w:rsid w:val="12C754DE"/>
    <w:rsid w:val="12CF28EA"/>
    <w:rsid w:val="12D312F0"/>
    <w:rsid w:val="12D316BB"/>
    <w:rsid w:val="12D61506"/>
    <w:rsid w:val="12D77CF6"/>
    <w:rsid w:val="12D931F9"/>
    <w:rsid w:val="12DE5103"/>
    <w:rsid w:val="12E2190B"/>
    <w:rsid w:val="12E438B8"/>
    <w:rsid w:val="12E81295"/>
    <w:rsid w:val="12EA0F15"/>
    <w:rsid w:val="12EE319F"/>
    <w:rsid w:val="12F108A0"/>
    <w:rsid w:val="12F37627"/>
    <w:rsid w:val="12F52B2A"/>
    <w:rsid w:val="12FB6C31"/>
    <w:rsid w:val="12FD2134"/>
    <w:rsid w:val="12FD7F36"/>
    <w:rsid w:val="130762C7"/>
    <w:rsid w:val="13095F47"/>
    <w:rsid w:val="130A724C"/>
    <w:rsid w:val="130E5C52"/>
    <w:rsid w:val="130F58D2"/>
    <w:rsid w:val="130F7E50"/>
    <w:rsid w:val="13141D5A"/>
    <w:rsid w:val="13147B5B"/>
    <w:rsid w:val="1315712F"/>
    <w:rsid w:val="1316305E"/>
    <w:rsid w:val="1316525D"/>
    <w:rsid w:val="13183FE3"/>
    <w:rsid w:val="131A74E6"/>
    <w:rsid w:val="131B4F68"/>
    <w:rsid w:val="131C7166"/>
    <w:rsid w:val="132318D4"/>
    <w:rsid w:val="13232374"/>
    <w:rsid w:val="13236AF1"/>
    <w:rsid w:val="13244572"/>
    <w:rsid w:val="13255877"/>
    <w:rsid w:val="132B7780"/>
    <w:rsid w:val="132F3C08"/>
    <w:rsid w:val="1331710B"/>
    <w:rsid w:val="13340090"/>
    <w:rsid w:val="13391FCB"/>
    <w:rsid w:val="133A1F99"/>
    <w:rsid w:val="133D2F1E"/>
    <w:rsid w:val="133F6421"/>
    <w:rsid w:val="1344242A"/>
    <w:rsid w:val="1344612C"/>
    <w:rsid w:val="13453BAE"/>
    <w:rsid w:val="1346162F"/>
    <w:rsid w:val="134747F7"/>
    <w:rsid w:val="13486D30"/>
    <w:rsid w:val="134D0FBA"/>
    <w:rsid w:val="13511BBE"/>
    <w:rsid w:val="13566046"/>
    <w:rsid w:val="135A02D0"/>
    <w:rsid w:val="135D59D1"/>
    <w:rsid w:val="136043D7"/>
    <w:rsid w:val="1365085F"/>
    <w:rsid w:val="13692AE8"/>
    <w:rsid w:val="136A4CE7"/>
    <w:rsid w:val="136D5C6B"/>
    <w:rsid w:val="136E36ED"/>
    <w:rsid w:val="137220F3"/>
    <w:rsid w:val="13753078"/>
    <w:rsid w:val="13771DFE"/>
    <w:rsid w:val="137A2D83"/>
    <w:rsid w:val="137E3987"/>
    <w:rsid w:val="1381018F"/>
    <w:rsid w:val="1381490C"/>
    <w:rsid w:val="13825809"/>
    <w:rsid w:val="13872098"/>
    <w:rsid w:val="13891D18"/>
    <w:rsid w:val="138D071E"/>
    <w:rsid w:val="138F3C22"/>
    <w:rsid w:val="13923D70"/>
    <w:rsid w:val="1394392D"/>
    <w:rsid w:val="13966E30"/>
    <w:rsid w:val="139748B1"/>
    <w:rsid w:val="13995836"/>
    <w:rsid w:val="139C67BB"/>
    <w:rsid w:val="13A51648"/>
    <w:rsid w:val="13A74B4C"/>
    <w:rsid w:val="13A9004F"/>
    <w:rsid w:val="13AB3552"/>
    <w:rsid w:val="13AF57DB"/>
    <w:rsid w:val="13B41C63"/>
    <w:rsid w:val="13B43E61"/>
    <w:rsid w:val="13B72BE8"/>
    <w:rsid w:val="13B82867"/>
    <w:rsid w:val="13B93B6C"/>
    <w:rsid w:val="13BB706F"/>
    <w:rsid w:val="13BD6CEF"/>
    <w:rsid w:val="13C156F5"/>
    <w:rsid w:val="13C3447C"/>
    <w:rsid w:val="13C4667A"/>
    <w:rsid w:val="13C5797F"/>
    <w:rsid w:val="13C61B7D"/>
    <w:rsid w:val="13C85080"/>
    <w:rsid w:val="13D26C95"/>
    <w:rsid w:val="13D57C19"/>
    <w:rsid w:val="13D61E18"/>
    <w:rsid w:val="13D7311C"/>
    <w:rsid w:val="13D9661F"/>
    <w:rsid w:val="13DA081E"/>
    <w:rsid w:val="13DC75A4"/>
    <w:rsid w:val="13E236AC"/>
    <w:rsid w:val="13E52432"/>
    <w:rsid w:val="13EE2D42"/>
    <w:rsid w:val="13EE708C"/>
    <w:rsid w:val="13F029C1"/>
    <w:rsid w:val="13F21748"/>
    <w:rsid w:val="13F526CC"/>
    <w:rsid w:val="13F75BCF"/>
    <w:rsid w:val="13F910D3"/>
    <w:rsid w:val="13FD7AD9"/>
    <w:rsid w:val="140164DF"/>
    <w:rsid w:val="14037464"/>
    <w:rsid w:val="14044EE5"/>
    <w:rsid w:val="140603E8"/>
    <w:rsid w:val="14075E6A"/>
    <w:rsid w:val="140E57F5"/>
    <w:rsid w:val="14116779"/>
    <w:rsid w:val="141241FB"/>
    <w:rsid w:val="14131C7C"/>
    <w:rsid w:val="14132899"/>
    <w:rsid w:val="14135500"/>
    <w:rsid w:val="14137271"/>
    <w:rsid w:val="14166484"/>
    <w:rsid w:val="14173F06"/>
    <w:rsid w:val="14186104"/>
    <w:rsid w:val="14191607"/>
    <w:rsid w:val="141A4E8B"/>
    <w:rsid w:val="141A7089"/>
    <w:rsid w:val="141C038E"/>
    <w:rsid w:val="141F3511"/>
    <w:rsid w:val="14216A14"/>
    <w:rsid w:val="1423579A"/>
    <w:rsid w:val="14247998"/>
    <w:rsid w:val="14293E20"/>
    <w:rsid w:val="142A5125"/>
    <w:rsid w:val="142B46CE"/>
    <w:rsid w:val="142B7323"/>
    <w:rsid w:val="142D2826"/>
    <w:rsid w:val="142F5D29"/>
    <w:rsid w:val="1431122C"/>
    <w:rsid w:val="14370BB7"/>
    <w:rsid w:val="143A1B3C"/>
    <w:rsid w:val="143A745A"/>
    <w:rsid w:val="14426F48"/>
    <w:rsid w:val="1444244B"/>
    <w:rsid w:val="14445CCF"/>
    <w:rsid w:val="144733D0"/>
    <w:rsid w:val="14494355"/>
    <w:rsid w:val="144B7858"/>
    <w:rsid w:val="144C7873"/>
    <w:rsid w:val="14501AE1"/>
    <w:rsid w:val="145539EB"/>
    <w:rsid w:val="145A6BFB"/>
    <w:rsid w:val="146177FD"/>
    <w:rsid w:val="14632D00"/>
    <w:rsid w:val="14640782"/>
    <w:rsid w:val="14687188"/>
    <w:rsid w:val="14691B4B"/>
    <w:rsid w:val="14702016"/>
    <w:rsid w:val="14732F9B"/>
    <w:rsid w:val="147719A1"/>
    <w:rsid w:val="14775224"/>
    <w:rsid w:val="14794EA4"/>
    <w:rsid w:val="147A6014"/>
    <w:rsid w:val="147A61A9"/>
    <w:rsid w:val="147D712D"/>
    <w:rsid w:val="1485453A"/>
    <w:rsid w:val="148641BA"/>
    <w:rsid w:val="148D3B44"/>
    <w:rsid w:val="14935A4E"/>
    <w:rsid w:val="14A02B65"/>
    <w:rsid w:val="14A105E7"/>
    <w:rsid w:val="14A26068"/>
    <w:rsid w:val="14A45A4F"/>
    <w:rsid w:val="14A511EB"/>
    <w:rsid w:val="14A624F0"/>
    <w:rsid w:val="14AE4770"/>
    <w:rsid w:val="14B02E00"/>
    <w:rsid w:val="14B35F82"/>
    <w:rsid w:val="14BF5618"/>
    <w:rsid w:val="14C64FA3"/>
    <w:rsid w:val="14CA39A9"/>
    <w:rsid w:val="14CB142B"/>
    <w:rsid w:val="14CC6EAC"/>
    <w:rsid w:val="14CD492E"/>
    <w:rsid w:val="14D13334"/>
    <w:rsid w:val="14D26837"/>
    <w:rsid w:val="14D514F5"/>
    <w:rsid w:val="14DA3C44"/>
    <w:rsid w:val="14DE264A"/>
    <w:rsid w:val="14E16E52"/>
    <w:rsid w:val="14E248D3"/>
    <w:rsid w:val="14E909DB"/>
    <w:rsid w:val="14EB2147"/>
    <w:rsid w:val="14ED4E63"/>
    <w:rsid w:val="14F90C75"/>
    <w:rsid w:val="14FA1F7A"/>
    <w:rsid w:val="14FE0980"/>
    <w:rsid w:val="15027387"/>
    <w:rsid w:val="15031585"/>
    <w:rsid w:val="1504288A"/>
    <w:rsid w:val="150B2214"/>
    <w:rsid w:val="150D7916"/>
    <w:rsid w:val="151472A1"/>
    <w:rsid w:val="151505A6"/>
    <w:rsid w:val="151D59B2"/>
    <w:rsid w:val="151E6C0C"/>
    <w:rsid w:val="151F0EB5"/>
    <w:rsid w:val="15242DBE"/>
    <w:rsid w:val="15254FBD"/>
    <w:rsid w:val="152704C0"/>
    <w:rsid w:val="152B05E3"/>
    <w:rsid w:val="152C01CB"/>
    <w:rsid w:val="152D1B5C"/>
    <w:rsid w:val="152E3299"/>
    <w:rsid w:val="152E36CE"/>
    <w:rsid w:val="153220D4"/>
    <w:rsid w:val="15353059"/>
    <w:rsid w:val="15391A5F"/>
    <w:rsid w:val="15406E6B"/>
    <w:rsid w:val="15456B76"/>
    <w:rsid w:val="154B51FC"/>
    <w:rsid w:val="154C6501"/>
    <w:rsid w:val="154F7486"/>
    <w:rsid w:val="15501684"/>
    <w:rsid w:val="15504F07"/>
    <w:rsid w:val="15525368"/>
    <w:rsid w:val="15535E8C"/>
    <w:rsid w:val="15545B0C"/>
    <w:rsid w:val="155A7A15"/>
    <w:rsid w:val="1563166D"/>
    <w:rsid w:val="156712A9"/>
    <w:rsid w:val="15674B2D"/>
    <w:rsid w:val="15686D2B"/>
    <w:rsid w:val="156A5AB1"/>
    <w:rsid w:val="156D0C34"/>
    <w:rsid w:val="157250BC"/>
    <w:rsid w:val="15756040"/>
    <w:rsid w:val="15763AC2"/>
    <w:rsid w:val="15774DC7"/>
    <w:rsid w:val="157A5D4B"/>
    <w:rsid w:val="15807C55"/>
    <w:rsid w:val="15811E53"/>
    <w:rsid w:val="158156D6"/>
    <w:rsid w:val="158540DD"/>
    <w:rsid w:val="158775E0"/>
    <w:rsid w:val="158C14E9"/>
    <w:rsid w:val="158E49EC"/>
    <w:rsid w:val="15930E74"/>
    <w:rsid w:val="159468F5"/>
    <w:rsid w:val="1597787A"/>
    <w:rsid w:val="159A07FF"/>
    <w:rsid w:val="15A3368D"/>
    <w:rsid w:val="15A46B90"/>
    <w:rsid w:val="15AA0A99"/>
    <w:rsid w:val="15AD1A1E"/>
    <w:rsid w:val="15AF07A4"/>
    <w:rsid w:val="15B25EA5"/>
    <w:rsid w:val="15B413A8"/>
    <w:rsid w:val="15B66808"/>
    <w:rsid w:val="15BC67B5"/>
    <w:rsid w:val="15C26140"/>
    <w:rsid w:val="15C27640"/>
    <w:rsid w:val="15C319C3"/>
    <w:rsid w:val="15C52948"/>
    <w:rsid w:val="15C62CD0"/>
    <w:rsid w:val="15C725C7"/>
    <w:rsid w:val="15C838CC"/>
    <w:rsid w:val="15C9134E"/>
    <w:rsid w:val="15CA354C"/>
    <w:rsid w:val="15CC22D2"/>
    <w:rsid w:val="15D00CD9"/>
    <w:rsid w:val="15D01BB6"/>
    <w:rsid w:val="15D55160"/>
    <w:rsid w:val="15D66983"/>
    <w:rsid w:val="15D802E3"/>
    <w:rsid w:val="15DA15E8"/>
    <w:rsid w:val="15DF7C6E"/>
    <w:rsid w:val="15E13171"/>
    <w:rsid w:val="15E169F5"/>
    <w:rsid w:val="15E47979"/>
    <w:rsid w:val="15E51B78"/>
    <w:rsid w:val="15E675F9"/>
    <w:rsid w:val="15E708FE"/>
    <w:rsid w:val="15EB3A81"/>
    <w:rsid w:val="15EB7304"/>
    <w:rsid w:val="15EC1502"/>
    <w:rsid w:val="15EF5D0A"/>
    <w:rsid w:val="15F1340C"/>
    <w:rsid w:val="15F3690F"/>
    <w:rsid w:val="15FA0A52"/>
    <w:rsid w:val="15FE0523"/>
    <w:rsid w:val="160114A8"/>
    <w:rsid w:val="160349AB"/>
    <w:rsid w:val="160A4336"/>
    <w:rsid w:val="160B1DB7"/>
    <w:rsid w:val="160E65BF"/>
    <w:rsid w:val="161810CD"/>
    <w:rsid w:val="16184950"/>
    <w:rsid w:val="16196B4E"/>
    <w:rsid w:val="161B2052"/>
    <w:rsid w:val="162064D9"/>
    <w:rsid w:val="16225260"/>
    <w:rsid w:val="16232CE1"/>
    <w:rsid w:val="162503E3"/>
    <w:rsid w:val="162738E6"/>
    <w:rsid w:val="162C5B6F"/>
    <w:rsid w:val="162F4575"/>
    <w:rsid w:val="16352BFB"/>
    <w:rsid w:val="163A7E23"/>
    <w:rsid w:val="163B0388"/>
    <w:rsid w:val="163C2586"/>
    <w:rsid w:val="163D0008"/>
    <w:rsid w:val="163D5A89"/>
    <w:rsid w:val="16414490"/>
    <w:rsid w:val="16435794"/>
    <w:rsid w:val="16443216"/>
    <w:rsid w:val="1649189C"/>
    <w:rsid w:val="164A7406"/>
    <w:rsid w:val="164C2821"/>
    <w:rsid w:val="164C60A4"/>
    <w:rsid w:val="164E5D24"/>
    <w:rsid w:val="164F37A5"/>
    <w:rsid w:val="164F7029"/>
    <w:rsid w:val="165006DF"/>
    <w:rsid w:val="16527FAD"/>
    <w:rsid w:val="165434B0"/>
    <w:rsid w:val="1656474A"/>
    <w:rsid w:val="16597938"/>
    <w:rsid w:val="165A53BA"/>
    <w:rsid w:val="165F72C3"/>
    <w:rsid w:val="1664374B"/>
    <w:rsid w:val="166A5654"/>
    <w:rsid w:val="166F1ADC"/>
    <w:rsid w:val="16761466"/>
    <w:rsid w:val="167B1172"/>
    <w:rsid w:val="167D6873"/>
    <w:rsid w:val="167E20F6"/>
    <w:rsid w:val="167F1D76"/>
    <w:rsid w:val="16810AFC"/>
    <w:rsid w:val="1683077C"/>
    <w:rsid w:val="1688192D"/>
    <w:rsid w:val="16884C04"/>
    <w:rsid w:val="168924CC"/>
    <w:rsid w:val="16895F09"/>
    <w:rsid w:val="168A0107"/>
    <w:rsid w:val="168A398A"/>
    <w:rsid w:val="168C6E8D"/>
    <w:rsid w:val="168D490F"/>
    <w:rsid w:val="168E2390"/>
    <w:rsid w:val="168E6B0D"/>
    <w:rsid w:val="16915513"/>
    <w:rsid w:val="16920D97"/>
    <w:rsid w:val="16922F95"/>
    <w:rsid w:val="16936818"/>
    <w:rsid w:val="1694429A"/>
    <w:rsid w:val="16953F1A"/>
    <w:rsid w:val="16992920"/>
    <w:rsid w:val="169B736F"/>
    <w:rsid w:val="169C38A4"/>
    <w:rsid w:val="16A15FC9"/>
    <w:rsid w:val="16A67A37"/>
    <w:rsid w:val="16A85139"/>
    <w:rsid w:val="16AA643D"/>
    <w:rsid w:val="16AE7042"/>
    <w:rsid w:val="16AF4AC3"/>
    <w:rsid w:val="16B1384A"/>
    <w:rsid w:val="16B17C2B"/>
    <w:rsid w:val="16B36D4D"/>
    <w:rsid w:val="16B953D3"/>
    <w:rsid w:val="16BA2E55"/>
    <w:rsid w:val="16BC6358"/>
    <w:rsid w:val="16BF2B60"/>
    <w:rsid w:val="16BF4D5E"/>
    <w:rsid w:val="16C16063"/>
    <w:rsid w:val="16C31566"/>
    <w:rsid w:val="16C66BE6"/>
    <w:rsid w:val="16C67F6C"/>
    <w:rsid w:val="16C77949"/>
    <w:rsid w:val="16CB43F4"/>
    <w:rsid w:val="16CE5378"/>
    <w:rsid w:val="16D30781"/>
    <w:rsid w:val="16D31800"/>
    <w:rsid w:val="16DC7F11"/>
    <w:rsid w:val="16DD5993"/>
    <w:rsid w:val="16E14399"/>
    <w:rsid w:val="16E21E1B"/>
    <w:rsid w:val="16E3789C"/>
    <w:rsid w:val="16E817A5"/>
    <w:rsid w:val="16EC4928"/>
    <w:rsid w:val="16F220B5"/>
    <w:rsid w:val="16F37B36"/>
    <w:rsid w:val="16F51CB1"/>
    <w:rsid w:val="16F577B6"/>
    <w:rsid w:val="16FA74C1"/>
    <w:rsid w:val="16FC29C4"/>
    <w:rsid w:val="16FC4BC3"/>
    <w:rsid w:val="17001571"/>
    <w:rsid w:val="170148CE"/>
    <w:rsid w:val="17037DD1"/>
    <w:rsid w:val="170532D4"/>
    <w:rsid w:val="17057A51"/>
    <w:rsid w:val="170F0360"/>
    <w:rsid w:val="17101665"/>
    <w:rsid w:val="17103863"/>
    <w:rsid w:val="171112E5"/>
    <w:rsid w:val="1711679D"/>
    <w:rsid w:val="17126D66"/>
    <w:rsid w:val="17142269"/>
    <w:rsid w:val="17191F74"/>
    <w:rsid w:val="171C2EF9"/>
    <w:rsid w:val="17201528"/>
    <w:rsid w:val="1720607C"/>
    <w:rsid w:val="17222C66"/>
    <w:rsid w:val="17240306"/>
    <w:rsid w:val="17263809"/>
    <w:rsid w:val="172A220F"/>
    <w:rsid w:val="172F6697"/>
    <w:rsid w:val="173C6014"/>
    <w:rsid w:val="173F012B"/>
    <w:rsid w:val="174156B7"/>
    <w:rsid w:val="17473D3D"/>
    <w:rsid w:val="174817BF"/>
    <w:rsid w:val="17487240"/>
    <w:rsid w:val="175468D6"/>
    <w:rsid w:val="175852DC"/>
    <w:rsid w:val="175B6261"/>
    <w:rsid w:val="175D1764"/>
    <w:rsid w:val="1761016A"/>
    <w:rsid w:val="17625BEC"/>
    <w:rsid w:val="1763586C"/>
    <w:rsid w:val="176645F2"/>
    <w:rsid w:val="176667F0"/>
    <w:rsid w:val="17692FF8"/>
    <w:rsid w:val="176B64FB"/>
    <w:rsid w:val="176D617B"/>
    <w:rsid w:val="176F167E"/>
    <w:rsid w:val="176F4F02"/>
    <w:rsid w:val="17725CE9"/>
    <w:rsid w:val="17776A8B"/>
    <w:rsid w:val="17781F8E"/>
    <w:rsid w:val="17797A0F"/>
    <w:rsid w:val="177A3293"/>
    <w:rsid w:val="177B2F13"/>
    <w:rsid w:val="177D4217"/>
    <w:rsid w:val="177D6416"/>
    <w:rsid w:val="177E1C99"/>
    <w:rsid w:val="1781069F"/>
    <w:rsid w:val="178570A5"/>
    <w:rsid w:val="178612A4"/>
    <w:rsid w:val="17896F7F"/>
    <w:rsid w:val="178C31AD"/>
    <w:rsid w:val="17912EB8"/>
    <w:rsid w:val="17974DC1"/>
    <w:rsid w:val="17982843"/>
    <w:rsid w:val="179E21CE"/>
    <w:rsid w:val="17A82ADD"/>
    <w:rsid w:val="17A93DE2"/>
    <w:rsid w:val="17AE026A"/>
    <w:rsid w:val="17B03166"/>
    <w:rsid w:val="17B07EE9"/>
    <w:rsid w:val="17B65676"/>
    <w:rsid w:val="17BA627B"/>
    <w:rsid w:val="17BC177E"/>
    <w:rsid w:val="17BC5001"/>
    <w:rsid w:val="17BF5F86"/>
    <w:rsid w:val="17C00184"/>
    <w:rsid w:val="17C31108"/>
    <w:rsid w:val="17C46B8A"/>
    <w:rsid w:val="17C65910"/>
    <w:rsid w:val="17C80E13"/>
    <w:rsid w:val="17C93012"/>
    <w:rsid w:val="17CA4317"/>
    <w:rsid w:val="17CC78C9"/>
    <w:rsid w:val="17D06220"/>
    <w:rsid w:val="17D13AF8"/>
    <w:rsid w:val="17D15EA0"/>
    <w:rsid w:val="17D46E24"/>
    <w:rsid w:val="17D932AC"/>
    <w:rsid w:val="17DC7AB4"/>
    <w:rsid w:val="17DD1CB2"/>
    <w:rsid w:val="17DF51B5"/>
    <w:rsid w:val="17E30B5F"/>
    <w:rsid w:val="17E3163D"/>
    <w:rsid w:val="17E3743F"/>
    <w:rsid w:val="17E603C4"/>
    <w:rsid w:val="17E70043"/>
    <w:rsid w:val="17E75E45"/>
    <w:rsid w:val="17E91348"/>
    <w:rsid w:val="17EA484B"/>
    <w:rsid w:val="17ED1F4D"/>
    <w:rsid w:val="17EE3251"/>
    <w:rsid w:val="17F263D4"/>
    <w:rsid w:val="17F4515B"/>
    <w:rsid w:val="17F6065E"/>
    <w:rsid w:val="17FC2567"/>
    <w:rsid w:val="18000F6D"/>
    <w:rsid w:val="180169EF"/>
    <w:rsid w:val="18037974"/>
    <w:rsid w:val="1807637A"/>
    <w:rsid w:val="180A72FE"/>
    <w:rsid w:val="180B4D80"/>
    <w:rsid w:val="180E1588"/>
    <w:rsid w:val="1811250D"/>
    <w:rsid w:val="18147C0E"/>
    <w:rsid w:val="18170B93"/>
    <w:rsid w:val="181A13D3"/>
    <w:rsid w:val="181A7599"/>
    <w:rsid w:val="181D631F"/>
    <w:rsid w:val="181E5F9F"/>
    <w:rsid w:val="18235CAA"/>
    <w:rsid w:val="18251831"/>
    <w:rsid w:val="182746B0"/>
    <w:rsid w:val="18297BB3"/>
    <w:rsid w:val="182A5635"/>
    <w:rsid w:val="182D2D36"/>
    <w:rsid w:val="182D65B9"/>
    <w:rsid w:val="182E07B8"/>
    <w:rsid w:val="18303CBB"/>
    <w:rsid w:val="183945CA"/>
    <w:rsid w:val="18397E4E"/>
    <w:rsid w:val="183B7ACD"/>
    <w:rsid w:val="183E42D5"/>
    <w:rsid w:val="183F1D57"/>
    <w:rsid w:val="183F4A1B"/>
    <w:rsid w:val="18422CDC"/>
    <w:rsid w:val="18434EDA"/>
    <w:rsid w:val="184503DD"/>
    <w:rsid w:val="184616E2"/>
    <w:rsid w:val="18484BE5"/>
    <w:rsid w:val="18492666"/>
    <w:rsid w:val="184E0CEC"/>
    <w:rsid w:val="184F676E"/>
    <w:rsid w:val="185041F0"/>
    <w:rsid w:val="185A7C04"/>
    <w:rsid w:val="185C3885"/>
    <w:rsid w:val="185D28BB"/>
    <w:rsid w:val="18633210"/>
    <w:rsid w:val="186A061D"/>
    <w:rsid w:val="186E6D83"/>
    <w:rsid w:val="18702526"/>
    <w:rsid w:val="187212AC"/>
    <w:rsid w:val="18767CB3"/>
    <w:rsid w:val="187831B6"/>
    <w:rsid w:val="187A66B9"/>
    <w:rsid w:val="187B413A"/>
    <w:rsid w:val="187C6339"/>
    <w:rsid w:val="187D763D"/>
    <w:rsid w:val="188127C0"/>
    <w:rsid w:val="18820242"/>
    <w:rsid w:val="18846FC8"/>
    <w:rsid w:val="18854A4A"/>
    <w:rsid w:val="18856C48"/>
    <w:rsid w:val="1887214B"/>
    <w:rsid w:val="1889564E"/>
    <w:rsid w:val="188A0ED1"/>
    <w:rsid w:val="189204DC"/>
    <w:rsid w:val="18923D5F"/>
    <w:rsid w:val="18935F5E"/>
    <w:rsid w:val="189823E5"/>
    <w:rsid w:val="18985C69"/>
    <w:rsid w:val="189E1D70"/>
    <w:rsid w:val="18A361F8"/>
    <w:rsid w:val="18A62A00"/>
    <w:rsid w:val="18A70482"/>
    <w:rsid w:val="18A74BFE"/>
    <w:rsid w:val="18AA1406"/>
    <w:rsid w:val="18B22F8F"/>
    <w:rsid w:val="18B43F14"/>
    <w:rsid w:val="18B51996"/>
    <w:rsid w:val="18B67417"/>
    <w:rsid w:val="18BE1FCB"/>
    <w:rsid w:val="18BE4823"/>
    <w:rsid w:val="18C72F35"/>
    <w:rsid w:val="18CB193B"/>
    <w:rsid w:val="18CF62D0"/>
    <w:rsid w:val="18D205AB"/>
    <w:rsid w:val="18DC7657"/>
    <w:rsid w:val="18DD50D8"/>
    <w:rsid w:val="18E24DE3"/>
    <w:rsid w:val="18E44A63"/>
    <w:rsid w:val="18E80CA3"/>
    <w:rsid w:val="18E9167E"/>
    <w:rsid w:val="18EC78F1"/>
    <w:rsid w:val="18ED5373"/>
    <w:rsid w:val="18F062F7"/>
    <w:rsid w:val="18F17B89"/>
    <w:rsid w:val="18F40581"/>
    <w:rsid w:val="18F56002"/>
    <w:rsid w:val="18F95331"/>
    <w:rsid w:val="18FC598D"/>
    <w:rsid w:val="19016592"/>
    <w:rsid w:val="19024013"/>
    <w:rsid w:val="19027896"/>
    <w:rsid w:val="19035318"/>
    <w:rsid w:val="190A6EA1"/>
    <w:rsid w:val="190B2724"/>
    <w:rsid w:val="190B4923"/>
    <w:rsid w:val="190F6BAC"/>
    <w:rsid w:val="19100DAA"/>
    <w:rsid w:val="1911682C"/>
    <w:rsid w:val="19162CB4"/>
    <w:rsid w:val="19183BAB"/>
    <w:rsid w:val="19193C38"/>
    <w:rsid w:val="191974BC"/>
    <w:rsid w:val="191B29BF"/>
    <w:rsid w:val="191C263F"/>
    <w:rsid w:val="19224548"/>
    <w:rsid w:val="19231FC9"/>
    <w:rsid w:val="192432CE"/>
    <w:rsid w:val="192667D1"/>
    <w:rsid w:val="192F165F"/>
    <w:rsid w:val="193070E1"/>
    <w:rsid w:val="19353569"/>
    <w:rsid w:val="193B5472"/>
    <w:rsid w:val="193C0975"/>
    <w:rsid w:val="193C2EF3"/>
    <w:rsid w:val="193D71F3"/>
    <w:rsid w:val="193E3E78"/>
    <w:rsid w:val="193E7F56"/>
    <w:rsid w:val="1940517D"/>
    <w:rsid w:val="19495A8C"/>
    <w:rsid w:val="194C2F77"/>
    <w:rsid w:val="194C318E"/>
    <w:rsid w:val="194D0C0F"/>
    <w:rsid w:val="194D4493"/>
    <w:rsid w:val="194F7996"/>
    <w:rsid w:val="19501B94"/>
    <w:rsid w:val="1954059A"/>
    <w:rsid w:val="1954601C"/>
    <w:rsid w:val="195E692B"/>
    <w:rsid w:val="196178B0"/>
    <w:rsid w:val="1967503C"/>
    <w:rsid w:val="19697BC5"/>
    <w:rsid w:val="196B3A43"/>
    <w:rsid w:val="196C5C41"/>
    <w:rsid w:val="196E6BC6"/>
    <w:rsid w:val="197255CC"/>
    <w:rsid w:val="197468D1"/>
    <w:rsid w:val="19756550"/>
    <w:rsid w:val="19763FD2"/>
    <w:rsid w:val="19767855"/>
    <w:rsid w:val="197C5EDB"/>
    <w:rsid w:val="197D395D"/>
    <w:rsid w:val="197D6787"/>
    <w:rsid w:val="197D71E0"/>
    <w:rsid w:val="198567EB"/>
    <w:rsid w:val="1986540C"/>
    <w:rsid w:val="198D747A"/>
    <w:rsid w:val="198F297E"/>
    <w:rsid w:val="199003FF"/>
    <w:rsid w:val="19962308"/>
    <w:rsid w:val="19977D8A"/>
    <w:rsid w:val="1999328D"/>
    <w:rsid w:val="199A0D0F"/>
    <w:rsid w:val="199C4212"/>
    <w:rsid w:val="199E7715"/>
    <w:rsid w:val="19A410F8"/>
    <w:rsid w:val="19A4161E"/>
    <w:rsid w:val="19A75E26"/>
    <w:rsid w:val="19AB482C"/>
    <w:rsid w:val="19AC22AE"/>
    <w:rsid w:val="19AE3232"/>
    <w:rsid w:val="19AF5431"/>
    <w:rsid w:val="19B5733A"/>
    <w:rsid w:val="19B83B42"/>
    <w:rsid w:val="19B92850"/>
    <w:rsid w:val="19BC4967"/>
    <w:rsid w:val="19BE7C49"/>
    <w:rsid w:val="19BF34CD"/>
    <w:rsid w:val="19C15150"/>
    <w:rsid w:val="19C26650"/>
    <w:rsid w:val="19C65056"/>
    <w:rsid w:val="19CA3A5C"/>
    <w:rsid w:val="19CB76F3"/>
    <w:rsid w:val="19D133E7"/>
    <w:rsid w:val="19D4436C"/>
    <w:rsid w:val="19D55670"/>
    <w:rsid w:val="19D5786F"/>
    <w:rsid w:val="19D8128E"/>
    <w:rsid w:val="19DA1AF8"/>
    <w:rsid w:val="19DC38F9"/>
    <w:rsid w:val="19DC4FFB"/>
    <w:rsid w:val="19E05C00"/>
    <w:rsid w:val="19E16F05"/>
    <w:rsid w:val="19E6338C"/>
    <w:rsid w:val="19E63640"/>
    <w:rsid w:val="19E8300C"/>
    <w:rsid w:val="19E85757"/>
    <w:rsid w:val="19E90A8E"/>
    <w:rsid w:val="19EC5296"/>
    <w:rsid w:val="19ED2D17"/>
    <w:rsid w:val="19ED7494"/>
    <w:rsid w:val="19F2719F"/>
    <w:rsid w:val="19F50124"/>
    <w:rsid w:val="19F55BA5"/>
    <w:rsid w:val="19FC3D38"/>
    <w:rsid w:val="19FD2FB1"/>
    <w:rsid w:val="1A027439"/>
    <w:rsid w:val="1A0738C1"/>
    <w:rsid w:val="1A081343"/>
    <w:rsid w:val="1A0A00C9"/>
    <w:rsid w:val="1A0D324C"/>
    <w:rsid w:val="1A0F4551"/>
    <w:rsid w:val="1A0F674F"/>
    <w:rsid w:val="1A1041D0"/>
    <w:rsid w:val="1A1773DF"/>
    <w:rsid w:val="1A1B2562"/>
    <w:rsid w:val="1A1B5DE5"/>
    <w:rsid w:val="1A20226D"/>
    <w:rsid w:val="1A225770"/>
    <w:rsid w:val="1A2331F1"/>
    <w:rsid w:val="1A252E71"/>
    <w:rsid w:val="1A2608F3"/>
    <w:rsid w:val="1A273DF6"/>
    <w:rsid w:val="1A287679"/>
    <w:rsid w:val="1A2972F9"/>
    <w:rsid w:val="1A2D3B01"/>
    <w:rsid w:val="1A37660E"/>
    <w:rsid w:val="1A384090"/>
    <w:rsid w:val="1A3D0518"/>
    <w:rsid w:val="1A440A74"/>
    <w:rsid w:val="1A4533A6"/>
    <w:rsid w:val="1A4D4035"/>
    <w:rsid w:val="1A4E1AB7"/>
    <w:rsid w:val="1A512A3C"/>
    <w:rsid w:val="1A5171B8"/>
    <w:rsid w:val="1A5204BD"/>
    <w:rsid w:val="1A524C3A"/>
    <w:rsid w:val="1A555BBE"/>
    <w:rsid w:val="1A563640"/>
    <w:rsid w:val="1A574945"/>
    <w:rsid w:val="1A5D684E"/>
    <w:rsid w:val="1A5F77D3"/>
    <w:rsid w:val="1A620757"/>
    <w:rsid w:val="1A643C5B"/>
    <w:rsid w:val="1A66715E"/>
    <w:rsid w:val="1A6B35E5"/>
    <w:rsid w:val="1A710D72"/>
    <w:rsid w:val="1A7309F2"/>
    <w:rsid w:val="1A772C7B"/>
    <w:rsid w:val="1A807D07"/>
    <w:rsid w:val="1A82320B"/>
    <w:rsid w:val="1A83450F"/>
    <w:rsid w:val="1A84670E"/>
    <w:rsid w:val="1A85418F"/>
    <w:rsid w:val="1A877692"/>
    <w:rsid w:val="1A8A0617"/>
    <w:rsid w:val="1A8A3E9A"/>
    <w:rsid w:val="1A8B6099"/>
    <w:rsid w:val="1A8C3B1A"/>
    <w:rsid w:val="1A8D4E1F"/>
    <w:rsid w:val="1A8E4A9F"/>
    <w:rsid w:val="1A915A23"/>
    <w:rsid w:val="1A936D28"/>
    <w:rsid w:val="1A9447AA"/>
    <w:rsid w:val="1A9F05BC"/>
    <w:rsid w:val="1AA21541"/>
    <w:rsid w:val="1AA56C42"/>
    <w:rsid w:val="1AA77BC7"/>
    <w:rsid w:val="1AA81F13"/>
    <w:rsid w:val="1AAD1AD0"/>
    <w:rsid w:val="1AAD78D2"/>
    <w:rsid w:val="1AB217D3"/>
    <w:rsid w:val="1AB32536"/>
    <w:rsid w:val="1AB42F10"/>
    <w:rsid w:val="1AB56EDD"/>
    <w:rsid w:val="1AB836E5"/>
    <w:rsid w:val="1AC00AF1"/>
    <w:rsid w:val="1AC23FF4"/>
    <w:rsid w:val="1ACC2385"/>
    <w:rsid w:val="1AD66518"/>
    <w:rsid w:val="1AD9749D"/>
    <w:rsid w:val="1ADA72BB"/>
    <w:rsid w:val="1ADB711C"/>
    <w:rsid w:val="1ADC0670"/>
    <w:rsid w:val="1ADD2620"/>
    <w:rsid w:val="1ADE056F"/>
    <w:rsid w:val="1AE01026"/>
    <w:rsid w:val="1AE06E27"/>
    <w:rsid w:val="1AE16AA7"/>
    <w:rsid w:val="1AE2232B"/>
    <w:rsid w:val="1AE532AF"/>
    <w:rsid w:val="1AE60D31"/>
    <w:rsid w:val="1AED613D"/>
    <w:rsid w:val="1AEF1640"/>
    <w:rsid w:val="1AF070C2"/>
    <w:rsid w:val="1AF26BB7"/>
    <w:rsid w:val="1AF347C3"/>
    <w:rsid w:val="1AF60FCB"/>
    <w:rsid w:val="1AF65748"/>
    <w:rsid w:val="1AF70C4B"/>
    <w:rsid w:val="1AF9414E"/>
    <w:rsid w:val="1AFE05D6"/>
    <w:rsid w:val="1AFF18DB"/>
    <w:rsid w:val="1B003AD9"/>
    <w:rsid w:val="1B014DDE"/>
    <w:rsid w:val="1B034A5E"/>
    <w:rsid w:val="1B0353F5"/>
    <w:rsid w:val="1B045D62"/>
    <w:rsid w:val="1B0659E2"/>
    <w:rsid w:val="1B080EE5"/>
    <w:rsid w:val="1B0E2DEF"/>
    <w:rsid w:val="1B127276"/>
    <w:rsid w:val="1B134CF8"/>
    <w:rsid w:val="1B14057B"/>
    <w:rsid w:val="1B142779"/>
    <w:rsid w:val="1B1501FB"/>
    <w:rsid w:val="1B1A4683"/>
    <w:rsid w:val="1B1B5988"/>
    <w:rsid w:val="1B1F0B0A"/>
    <w:rsid w:val="1B20658C"/>
    <w:rsid w:val="1B256297"/>
    <w:rsid w:val="1B263D19"/>
    <w:rsid w:val="1B28721C"/>
    <w:rsid w:val="1B294C9D"/>
    <w:rsid w:val="1B32775E"/>
    <w:rsid w:val="1B340AB0"/>
    <w:rsid w:val="1B3B3CBE"/>
    <w:rsid w:val="1B3C5EBC"/>
    <w:rsid w:val="1B3E13BF"/>
    <w:rsid w:val="1B4048C2"/>
    <w:rsid w:val="1B4432C9"/>
    <w:rsid w:val="1B4545CD"/>
    <w:rsid w:val="1B4667CC"/>
    <w:rsid w:val="1B477AD1"/>
    <w:rsid w:val="1B481CCF"/>
    <w:rsid w:val="1B4951D2"/>
    <w:rsid w:val="1B4B2131"/>
    <w:rsid w:val="1B5003E0"/>
    <w:rsid w:val="1B5125DE"/>
    <w:rsid w:val="1B516EFF"/>
    <w:rsid w:val="1B535AE1"/>
    <w:rsid w:val="1B550FE4"/>
    <w:rsid w:val="1B566A66"/>
    <w:rsid w:val="1B5744E8"/>
    <w:rsid w:val="1B577D6B"/>
    <w:rsid w:val="1B5857EC"/>
    <w:rsid w:val="1B59326E"/>
    <w:rsid w:val="1B5C096F"/>
    <w:rsid w:val="1B601C8B"/>
    <w:rsid w:val="1B612879"/>
    <w:rsid w:val="1B6260FC"/>
    <w:rsid w:val="1B661988"/>
    <w:rsid w:val="1B680005"/>
    <w:rsid w:val="1B682203"/>
    <w:rsid w:val="1B6D668B"/>
    <w:rsid w:val="1B6E410D"/>
    <w:rsid w:val="1B6F1B8E"/>
    <w:rsid w:val="1B710915"/>
    <w:rsid w:val="1B77281E"/>
    <w:rsid w:val="1B7B1224"/>
    <w:rsid w:val="1B7C6CA6"/>
    <w:rsid w:val="1B7E21A9"/>
    <w:rsid w:val="1B7F1E29"/>
    <w:rsid w:val="1B80312D"/>
    <w:rsid w:val="1B8056AC"/>
    <w:rsid w:val="1B8462B0"/>
    <w:rsid w:val="1B853C2D"/>
    <w:rsid w:val="1B8575B5"/>
    <w:rsid w:val="1B872AB8"/>
    <w:rsid w:val="1B895FBB"/>
    <w:rsid w:val="1B8A0CEC"/>
    <w:rsid w:val="1B8C6F40"/>
    <w:rsid w:val="1B9907D4"/>
    <w:rsid w:val="1BA05BE1"/>
    <w:rsid w:val="1BA24967"/>
    <w:rsid w:val="1BA323E9"/>
    <w:rsid w:val="1BA445E7"/>
    <w:rsid w:val="1BA6336D"/>
    <w:rsid w:val="1BA7556B"/>
    <w:rsid w:val="1BA90A6F"/>
    <w:rsid w:val="1BA942F2"/>
    <w:rsid w:val="1BAA1D73"/>
    <w:rsid w:val="1BAA64F0"/>
    <w:rsid w:val="1BAD2CF8"/>
    <w:rsid w:val="1BB27180"/>
    <w:rsid w:val="1BB36E00"/>
    <w:rsid w:val="1BB52303"/>
    <w:rsid w:val="1BB90D09"/>
    <w:rsid w:val="1BB9458C"/>
    <w:rsid w:val="1BBC1C8E"/>
    <w:rsid w:val="1BBF7E22"/>
    <w:rsid w:val="1BC11999"/>
    <w:rsid w:val="1BC31618"/>
    <w:rsid w:val="1BC54B1C"/>
    <w:rsid w:val="1BC6259D"/>
    <w:rsid w:val="1BC82E20"/>
    <w:rsid w:val="1BC96DA5"/>
    <w:rsid w:val="1BCA4827"/>
    <w:rsid w:val="1BCE542B"/>
    <w:rsid w:val="1BD0092E"/>
    <w:rsid w:val="1BD11C33"/>
    <w:rsid w:val="1BD163B0"/>
    <w:rsid w:val="1BD42BB8"/>
    <w:rsid w:val="1BD50639"/>
    <w:rsid w:val="1BD73B3C"/>
    <w:rsid w:val="1BD815BE"/>
    <w:rsid w:val="1BD937BC"/>
    <w:rsid w:val="1BD9703F"/>
    <w:rsid w:val="1BDA123E"/>
    <w:rsid w:val="1BDA4AC1"/>
    <w:rsid w:val="1BDD21C2"/>
    <w:rsid w:val="1BDD5A46"/>
    <w:rsid w:val="1BE31B4D"/>
    <w:rsid w:val="1BE3794F"/>
    <w:rsid w:val="1BE475CF"/>
    <w:rsid w:val="1BE76355"/>
    <w:rsid w:val="1BEC025E"/>
    <w:rsid w:val="1BF146E6"/>
    <w:rsid w:val="1BF57AF7"/>
    <w:rsid w:val="1BF84071"/>
    <w:rsid w:val="1BFB4FF6"/>
    <w:rsid w:val="1BFD04F9"/>
    <w:rsid w:val="1C010930"/>
    <w:rsid w:val="1C060E08"/>
    <w:rsid w:val="1C063FC0"/>
    <w:rsid w:val="1C072396"/>
    <w:rsid w:val="1C0A780E"/>
    <w:rsid w:val="1C0E6215"/>
    <w:rsid w:val="1C0F3C96"/>
    <w:rsid w:val="1C104F9B"/>
    <w:rsid w:val="1C174926"/>
    <w:rsid w:val="1C1823A7"/>
    <w:rsid w:val="1C197E29"/>
    <w:rsid w:val="1C1A2027"/>
    <w:rsid w:val="1C1A58AA"/>
    <w:rsid w:val="1C1A7AA9"/>
    <w:rsid w:val="1C1C2FAC"/>
    <w:rsid w:val="1C2077B4"/>
    <w:rsid w:val="1C2403B8"/>
    <w:rsid w:val="1C255E3A"/>
    <w:rsid w:val="1C27133D"/>
    <w:rsid w:val="1C2B35C6"/>
    <w:rsid w:val="1C2E454B"/>
    <w:rsid w:val="1C3154D0"/>
    <w:rsid w:val="1C340653"/>
    <w:rsid w:val="1C346454"/>
    <w:rsid w:val="1C3560D4"/>
    <w:rsid w:val="1C361957"/>
    <w:rsid w:val="1C3928DC"/>
    <w:rsid w:val="1C3A255C"/>
    <w:rsid w:val="1C4353EA"/>
    <w:rsid w:val="1C4466EF"/>
    <w:rsid w:val="1C4850F5"/>
    <w:rsid w:val="1C4A05F8"/>
    <w:rsid w:val="1C4B6079"/>
    <w:rsid w:val="1C4E11FC"/>
    <w:rsid w:val="1C502501"/>
    <w:rsid w:val="1C534F2C"/>
    <w:rsid w:val="1C57790E"/>
    <w:rsid w:val="1C58538F"/>
    <w:rsid w:val="1C625C9F"/>
    <w:rsid w:val="1C656C23"/>
    <w:rsid w:val="1C6646A5"/>
    <w:rsid w:val="1C6840AB"/>
    <w:rsid w:val="1C6E5335"/>
    <w:rsid w:val="1C7104B7"/>
    <w:rsid w:val="1C744CBF"/>
    <w:rsid w:val="1C7C24C7"/>
    <w:rsid w:val="1C7D42CA"/>
    <w:rsid w:val="1C7E55CF"/>
    <w:rsid w:val="1C800AD2"/>
    <w:rsid w:val="1C80524F"/>
    <w:rsid w:val="1C8054A9"/>
    <w:rsid w:val="1C831A57"/>
    <w:rsid w:val="1C833C55"/>
    <w:rsid w:val="1C8361D3"/>
    <w:rsid w:val="1C8416D6"/>
    <w:rsid w:val="1C864BDA"/>
    <w:rsid w:val="1C885EDE"/>
    <w:rsid w:val="1C8A35E0"/>
    <w:rsid w:val="1C8B5FB5"/>
    <w:rsid w:val="1C8F32EB"/>
    <w:rsid w:val="1C912F6B"/>
    <w:rsid w:val="1C962C76"/>
    <w:rsid w:val="1C9828F5"/>
    <w:rsid w:val="1C9D2600"/>
    <w:rsid w:val="1CA11007"/>
    <w:rsid w:val="1CA20C86"/>
    <w:rsid w:val="1CA51C0B"/>
    <w:rsid w:val="1CAA1916"/>
    <w:rsid w:val="1CAB3B14"/>
    <w:rsid w:val="1CB42226"/>
    <w:rsid w:val="1CB44424"/>
    <w:rsid w:val="1CB6582C"/>
    <w:rsid w:val="1CB966AD"/>
    <w:rsid w:val="1CBA412F"/>
    <w:rsid w:val="1CBC50B4"/>
    <w:rsid w:val="1CBE05B7"/>
    <w:rsid w:val="1CBF6038"/>
    <w:rsid w:val="1CC03ABA"/>
    <w:rsid w:val="1CCF0851"/>
    <w:rsid w:val="1CD217D6"/>
    <w:rsid w:val="1CD37257"/>
    <w:rsid w:val="1CD4275A"/>
    <w:rsid w:val="1CD736DF"/>
    <w:rsid w:val="1CD81161"/>
    <w:rsid w:val="1CDC33EA"/>
    <w:rsid w:val="1CE0656D"/>
    <w:rsid w:val="1CE13FEE"/>
    <w:rsid w:val="1CE60476"/>
    <w:rsid w:val="1CE83979"/>
    <w:rsid w:val="1CE94C7E"/>
    <w:rsid w:val="1CEC5C03"/>
    <w:rsid w:val="1CEF6B87"/>
    <w:rsid w:val="1CF3558E"/>
    <w:rsid w:val="1CF76192"/>
    <w:rsid w:val="1CFB041C"/>
    <w:rsid w:val="1CFB0451"/>
    <w:rsid w:val="1CFB4B98"/>
    <w:rsid w:val="1CFC5E9D"/>
    <w:rsid w:val="1D001020"/>
    <w:rsid w:val="1D0048A3"/>
    <w:rsid w:val="1D016AA2"/>
    <w:rsid w:val="1D0454A8"/>
    <w:rsid w:val="1D0609AB"/>
    <w:rsid w:val="1D0A73B1"/>
    <w:rsid w:val="1D0D3BB9"/>
    <w:rsid w:val="1D0E621C"/>
    <w:rsid w:val="1D104B3E"/>
    <w:rsid w:val="1D143544"/>
    <w:rsid w:val="1D1A1BCA"/>
    <w:rsid w:val="1D1A544D"/>
    <w:rsid w:val="1D1C2B4F"/>
    <w:rsid w:val="1D1C50CD"/>
    <w:rsid w:val="1D2A0BDE"/>
    <w:rsid w:val="1D2B3169"/>
    <w:rsid w:val="1D3075F1"/>
    <w:rsid w:val="1D330575"/>
    <w:rsid w:val="1D345FF7"/>
    <w:rsid w:val="1D353A79"/>
    <w:rsid w:val="1D3614FA"/>
    <w:rsid w:val="1D3F7C0B"/>
    <w:rsid w:val="1D472A99"/>
    <w:rsid w:val="1D48051B"/>
    <w:rsid w:val="1D4B34D5"/>
    <w:rsid w:val="1D50131F"/>
    <w:rsid w:val="1D5020A4"/>
    <w:rsid w:val="1D5A6237"/>
    <w:rsid w:val="1D5D4C3D"/>
    <w:rsid w:val="1D5E6E3B"/>
    <w:rsid w:val="1D5F48BD"/>
    <w:rsid w:val="1D613643"/>
    <w:rsid w:val="1D6332C3"/>
    <w:rsid w:val="1D640D44"/>
    <w:rsid w:val="1D652049"/>
    <w:rsid w:val="1D671CC9"/>
    <w:rsid w:val="1D682FCE"/>
    <w:rsid w:val="1D690A4F"/>
    <w:rsid w:val="1D6951CC"/>
    <w:rsid w:val="1D6A2C4E"/>
    <w:rsid w:val="1D6F4B57"/>
    <w:rsid w:val="1D715E5C"/>
    <w:rsid w:val="1D7644E2"/>
    <w:rsid w:val="1D7A676B"/>
    <w:rsid w:val="1D8B6A06"/>
    <w:rsid w:val="1D923E12"/>
    <w:rsid w:val="1D95194F"/>
    <w:rsid w:val="1D9A4FDF"/>
    <w:rsid w:val="1D9C4722"/>
    <w:rsid w:val="1DA446DA"/>
    <w:rsid w:val="1DA97D6B"/>
    <w:rsid w:val="1DAC49BC"/>
    <w:rsid w:val="1DAD243E"/>
    <w:rsid w:val="1DB807CF"/>
    <w:rsid w:val="1DBA3CD2"/>
    <w:rsid w:val="1DBD4C56"/>
    <w:rsid w:val="1DBD6EEA"/>
    <w:rsid w:val="1DBE5F5B"/>
    <w:rsid w:val="1DBF5BDB"/>
    <w:rsid w:val="1DC16EE0"/>
    <w:rsid w:val="1DC26B60"/>
    <w:rsid w:val="1DC65566"/>
    <w:rsid w:val="1DD05E75"/>
    <w:rsid w:val="1DD21378"/>
    <w:rsid w:val="1DD400FF"/>
    <w:rsid w:val="1DD65800"/>
    <w:rsid w:val="1DD86B05"/>
    <w:rsid w:val="1DDA4206"/>
    <w:rsid w:val="1DDB1C88"/>
    <w:rsid w:val="1DE06110"/>
    <w:rsid w:val="1DE17414"/>
    <w:rsid w:val="1DE5480D"/>
    <w:rsid w:val="1DE55E1B"/>
    <w:rsid w:val="1DE7131E"/>
    <w:rsid w:val="1DE8351C"/>
    <w:rsid w:val="1DE86D9F"/>
    <w:rsid w:val="1DEA0062"/>
    <w:rsid w:val="1DEC1417"/>
    <w:rsid w:val="1DFD647E"/>
    <w:rsid w:val="1DFF69C5"/>
    <w:rsid w:val="1E027949"/>
    <w:rsid w:val="1E061BD3"/>
    <w:rsid w:val="1E06634F"/>
    <w:rsid w:val="1E081852"/>
    <w:rsid w:val="1E0850D6"/>
    <w:rsid w:val="1E0B27D7"/>
    <w:rsid w:val="1E0E2B0B"/>
    <w:rsid w:val="1E0F6C5F"/>
    <w:rsid w:val="1E17406B"/>
    <w:rsid w:val="1E192F6A"/>
    <w:rsid w:val="1E1A4FF0"/>
    <w:rsid w:val="1E206EF9"/>
    <w:rsid w:val="1E225C80"/>
    <w:rsid w:val="1E287B89"/>
    <w:rsid w:val="1E2B7FD1"/>
    <w:rsid w:val="1E2E3C90"/>
    <w:rsid w:val="1E314200"/>
    <w:rsid w:val="1E345B9A"/>
    <w:rsid w:val="1E36109D"/>
    <w:rsid w:val="1E3819A8"/>
    <w:rsid w:val="1E387E23"/>
    <w:rsid w:val="1E3C2FA6"/>
    <w:rsid w:val="1E3E1D2D"/>
    <w:rsid w:val="1E40742E"/>
    <w:rsid w:val="1E412CB1"/>
    <w:rsid w:val="1E420733"/>
    <w:rsid w:val="1E4800BE"/>
    <w:rsid w:val="1E4F41C5"/>
    <w:rsid w:val="1E5209CD"/>
    <w:rsid w:val="1E5828D6"/>
    <w:rsid w:val="1E5A5DD9"/>
    <w:rsid w:val="1E5B309D"/>
    <w:rsid w:val="1E5D6D5E"/>
    <w:rsid w:val="1E5F2261"/>
    <w:rsid w:val="1E605764"/>
    <w:rsid w:val="1E651BEC"/>
    <w:rsid w:val="1E6B3AF5"/>
    <w:rsid w:val="1E703800"/>
    <w:rsid w:val="1E7159FF"/>
    <w:rsid w:val="1E730F02"/>
    <w:rsid w:val="1E77318B"/>
    <w:rsid w:val="1E7B1B91"/>
    <w:rsid w:val="1E7C1811"/>
    <w:rsid w:val="1E7F2796"/>
    <w:rsid w:val="1E81151C"/>
    <w:rsid w:val="1E83119C"/>
    <w:rsid w:val="1E85469F"/>
    <w:rsid w:val="1E862121"/>
    <w:rsid w:val="1E877BA2"/>
    <w:rsid w:val="1E885624"/>
    <w:rsid w:val="1E8930A5"/>
    <w:rsid w:val="1E90200F"/>
    <w:rsid w:val="1E993340"/>
    <w:rsid w:val="1E9B6843"/>
    <w:rsid w:val="1E9C7B48"/>
    <w:rsid w:val="1E9D1D46"/>
    <w:rsid w:val="1EA416D1"/>
    <w:rsid w:val="1EA57152"/>
    <w:rsid w:val="1EA72655"/>
    <w:rsid w:val="1EAA6E5D"/>
    <w:rsid w:val="1EAC455F"/>
    <w:rsid w:val="1EAD74D5"/>
    <w:rsid w:val="1EAF0D67"/>
    <w:rsid w:val="1EAF32E5"/>
    <w:rsid w:val="1EB02F65"/>
    <w:rsid w:val="1EB067E8"/>
    <w:rsid w:val="1EB1426A"/>
    <w:rsid w:val="1EB64E6E"/>
    <w:rsid w:val="1EBE5AFE"/>
    <w:rsid w:val="1EBF330F"/>
    <w:rsid w:val="1EC7640D"/>
    <w:rsid w:val="1ECE5D98"/>
    <w:rsid w:val="1ECF42FE"/>
    <w:rsid w:val="1ED20022"/>
    <w:rsid w:val="1ED47CA2"/>
    <w:rsid w:val="1ED55723"/>
    <w:rsid w:val="1ED94129"/>
    <w:rsid w:val="1EDC0931"/>
    <w:rsid w:val="1EDC50AE"/>
    <w:rsid w:val="1EDF18B6"/>
    <w:rsid w:val="1EE24A39"/>
    <w:rsid w:val="1EE324BA"/>
    <w:rsid w:val="1EE47F3C"/>
    <w:rsid w:val="1EE537BF"/>
    <w:rsid w:val="1EE93DB3"/>
    <w:rsid w:val="1EEA56C8"/>
    <w:rsid w:val="1EEE40CF"/>
    <w:rsid w:val="1EF34CD3"/>
    <w:rsid w:val="1EF614DB"/>
    <w:rsid w:val="1EF6594F"/>
    <w:rsid w:val="1EFB7B61"/>
    <w:rsid w:val="1EFF6567"/>
    <w:rsid w:val="1F001DEB"/>
    <w:rsid w:val="1F003FE9"/>
    <w:rsid w:val="1F00786C"/>
    <w:rsid w:val="1F022D6F"/>
    <w:rsid w:val="1F046272"/>
    <w:rsid w:val="1F061775"/>
    <w:rsid w:val="1F0A3F2F"/>
    <w:rsid w:val="1F0B5BFD"/>
    <w:rsid w:val="1F111D05"/>
    <w:rsid w:val="1F15650D"/>
    <w:rsid w:val="1F16618C"/>
    <w:rsid w:val="1F171A10"/>
    <w:rsid w:val="1F181690"/>
    <w:rsid w:val="1F184F13"/>
    <w:rsid w:val="1F1C0096"/>
    <w:rsid w:val="1F1D5B17"/>
    <w:rsid w:val="1F1F489E"/>
    <w:rsid w:val="1F325ABD"/>
    <w:rsid w:val="1F33353E"/>
    <w:rsid w:val="1F390CCB"/>
    <w:rsid w:val="1F395447"/>
    <w:rsid w:val="1F3C1C4F"/>
    <w:rsid w:val="1F466CDC"/>
    <w:rsid w:val="1F47475D"/>
    <w:rsid w:val="1F4821DF"/>
    <w:rsid w:val="1F485A62"/>
    <w:rsid w:val="1F492760"/>
    <w:rsid w:val="1F4A0F65"/>
    <w:rsid w:val="1F4C6666"/>
    <w:rsid w:val="1F4E796B"/>
    <w:rsid w:val="1F5008F0"/>
    <w:rsid w:val="1F50506D"/>
    <w:rsid w:val="1F520CB4"/>
    <w:rsid w:val="1F531875"/>
    <w:rsid w:val="1F554D78"/>
    <w:rsid w:val="1F585CFC"/>
    <w:rsid w:val="1F5F5687"/>
    <w:rsid w:val="1F68119F"/>
    <w:rsid w:val="1F6A5C17"/>
    <w:rsid w:val="1F6E7EA0"/>
    <w:rsid w:val="1F734328"/>
    <w:rsid w:val="1F753FA8"/>
    <w:rsid w:val="1F772D2E"/>
    <w:rsid w:val="1F79582C"/>
    <w:rsid w:val="1F7A3CB3"/>
    <w:rsid w:val="1F7C71B6"/>
    <w:rsid w:val="1F7F013A"/>
    <w:rsid w:val="1F81363D"/>
    <w:rsid w:val="1F81583C"/>
    <w:rsid w:val="1F8232BD"/>
    <w:rsid w:val="1F8345C2"/>
    <w:rsid w:val="1F845AC6"/>
    <w:rsid w:val="1F8467C0"/>
    <w:rsid w:val="1F9E2BED"/>
    <w:rsid w:val="1F9F066F"/>
    <w:rsid w:val="1FA03EF2"/>
    <w:rsid w:val="1FA215F4"/>
    <w:rsid w:val="1FA75A7B"/>
    <w:rsid w:val="1FA834FD"/>
    <w:rsid w:val="1FAA6A00"/>
    <w:rsid w:val="1FAB7D05"/>
    <w:rsid w:val="1FAD7985"/>
    <w:rsid w:val="1FB11C0E"/>
    <w:rsid w:val="1FB81599"/>
    <w:rsid w:val="1FB843E7"/>
    <w:rsid w:val="1FBF3122"/>
    <w:rsid w:val="1FBF69A5"/>
    <w:rsid w:val="1FC04427"/>
    <w:rsid w:val="1FC16625"/>
    <w:rsid w:val="1FC2792A"/>
    <w:rsid w:val="1FC85FB0"/>
    <w:rsid w:val="1FCB1E28"/>
    <w:rsid w:val="1FCC023A"/>
    <w:rsid w:val="1FCE593B"/>
    <w:rsid w:val="1FD27BC4"/>
    <w:rsid w:val="1FD35646"/>
    <w:rsid w:val="1FD430C8"/>
    <w:rsid w:val="1FDA174E"/>
    <w:rsid w:val="1FE06EDA"/>
    <w:rsid w:val="1FE3205D"/>
    <w:rsid w:val="1FE33C5E"/>
    <w:rsid w:val="1FE37E5F"/>
    <w:rsid w:val="1FE551D6"/>
    <w:rsid w:val="1FE62FE2"/>
    <w:rsid w:val="1FE70A63"/>
    <w:rsid w:val="1FE76865"/>
    <w:rsid w:val="1FF22678"/>
    <w:rsid w:val="1FF937B7"/>
    <w:rsid w:val="20022912"/>
    <w:rsid w:val="20024E90"/>
    <w:rsid w:val="20030393"/>
    <w:rsid w:val="20051698"/>
    <w:rsid w:val="20061318"/>
    <w:rsid w:val="20074B9B"/>
    <w:rsid w:val="2009229D"/>
    <w:rsid w:val="200C6AA5"/>
    <w:rsid w:val="200F7A29"/>
    <w:rsid w:val="20101C28"/>
    <w:rsid w:val="20194AB6"/>
    <w:rsid w:val="201E47C1"/>
    <w:rsid w:val="20207CC4"/>
    <w:rsid w:val="202231C7"/>
    <w:rsid w:val="2025634A"/>
    <w:rsid w:val="20263DCB"/>
    <w:rsid w:val="202872CE"/>
    <w:rsid w:val="202A27D1"/>
    <w:rsid w:val="202E11D8"/>
    <w:rsid w:val="202F6C59"/>
    <w:rsid w:val="203159E0"/>
    <w:rsid w:val="20330EE3"/>
    <w:rsid w:val="20364066"/>
    <w:rsid w:val="2038536A"/>
    <w:rsid w:val="203A086E"/>
    <w:rsid w:val="203A2A6C"/>
    <w:rsid w:val="203A62EF"/>
    <w:rsid w:val="203D7274"/>
    <w:rsid w:val="203F2777"/>
    <w:rsid w:val="204001F8"/>
    <w:rsid w:val="20415C7A"/>
    <w:rsid w:val="20454680"/>
    <w:rsid w:val="204A0B08"/>
    <w:rsid w:val="204A5285"/>
    <w:rsid w:val="204B2D06"/>
    <w:rsid w:val="204C078D"/>
    <w:rsid w:val="204D1A8C"/>
    <w:rsid w:val="20502A11"/>
    <w:rsid w:val="205B6824"/>
    <w:rsid w:val="205C42A5"/>
    <w:rsid w:val="20663D00"/>
    <w:rsid w:val="20685E17"/>
    <w:rsid w:val="20713F99"/>
    <w:rsid w:val="2072424B"/>
    <w:rsid w:val="20726449"/>
    <w:rsid w:val="2073774E"/>
    <w:rsid w:val="2074194C"/>
    <w:rsid w:val="207577EE"/>
    <w:rsid w:val="20764E4F"/>
    <w:rsid w:val="20776154"/>
    <w:rsid w:val="207C6D58"/>
    <w:rsid w:val="207D005D"/>
    <w:rsid w:val="207D47DA"/>
    <w:rsid w:val="207E5ADF"/>
    <w:rsid w:val="207F3560"/>
    <w:rsid w:val="2080575F"/>
    <w:rsid w:val="20806EE9"/>
    <w:rsid w:val="20816A63"/>
    <w:rsid w:val="20872B6B"/>
    <w:rsid w:val="208805ED"/>
    <w:rsid w:val="208C2876"/>
    <w:rsid w:val="208D02F8"/>
    <w:rsid w:val="20915264"/>
    <w:rsid w:val="2093697E"/>
    <w:rsid w:val="20947C82"/>
    <w:rsid w:val="20951E81"/>
    <w:rsid w:val="20975384"/>
    <w:rsid w:val="209916F9"/>
    <w:rsid w:val="2099410A"/>
    <w:rsid w:val="209A1B8C"/>
    <w:rsid w:val="209A2298"/>
    <w:rsid w:val="209B180C"/>
    <w:rsid w:val="209D2B10"/>
    <w:rsid w:val="209E2790"/>
    <w:rsid w:val="20A11517"/>
    <w:rsid w:val="20A5211B"/>
    <w:rsid w:val="20A67B9D"/>
    <w:rsid w:val="20A70EA1"/>
    <w:rsid w:val="20A943A5"/>
    <w:rsid w:val="20AD2DAB"/>
    <w:rsid w:val="20AE082C"/>
    <w:rsid w:val="20AE4FA9"/>
    <w:rsid w:val="20B004AC"/>
    <w:rsid w:val="20B239AF"/>
    <w:rsid w:val="20B27232"/>
    <w:rsid w:val="20B46EB2"/>
    <w:rsid w:val="20B523B5"/>
    <w:rsid w:val="20BB20C0"/>
    <w:rsid w:val="20BC55C4"/>
    <w:rsid w:val="20BF6548"/>
    <w:rsid w:val="20C16E58"/>
    <w:rsid w:val="20C34F4E"/>
    <w:rsid w:val="20C429D0"/>
    <w:rsid w:val="20C50451"/>
    <w:rsid w:val="20C95363"/>
    <w:rsid w:val="20D21CE6"/>
    <w:rsid w:val="20D32FEA"/>
    <w:rsid w:val="20D34C23"/>
    <w:rsid w:val="20D37767"/>
    <w:rsid w:val="20D719F1"/>
    <w:rsid w:val="20D802B3"/>
    <w:rsid w:val="20DB25F5"/>
    <w:rsid w:val="20DF487F"/>
    <w:rsid w:val="20E25803"/>
    <w:rsid w:val="20E353BE"/>
    <w:rsid w:val="20E52F05"/>
    <w:rsid w:val="20E64209"/>
    <w:rsid w:val="20E83E89"/>
    <w:rsid w:val="20E8770D"/>
    <w:rsid w:val="20EB4E0E"/>
    <w:rsid w:val="20EC6894"/>
    <w:rsid w:val="20F06D17"/>
    <w:rsid w:val="20F2349D"/>
    <w:rsid w:val="20F879A7"/>
    <w:rsid w:val="20F91BA5"/>
    <w:rsid w:val="20FB092C"/>
    <w:rsid w:val="20FE602D"/>
    <w:rsid w:val="21024A33"/>
    <w:rsid w:val="21040504"/>
    <w:rsid w:val="2107473E"/>
    <w:rsid w:val="21093B95"/>
    <w:rsid w:val="21097C41"/>
    <w:rsid w:val="210C6647"/>
    <w:rsid w:val="210F3D49"/>
    <w:rsid w:val="2110504E"/>
    <w:rsid w:val="2118245A"/>
    <w:rsid w:val="211A595D"/>
    <w:rsid w:val="211B7B5B"/>
    <w:rsid w:val="211E4363"/>
    <w:rsid w:val="21204FF0"/>
    <w:rsid w:val="21243CEE"/>
    <w:rsid w:val="2124626D"/>
    <w:rsid w:val="212671F1"/>
    <w:rsid w:val="212C10FB"/>
    <w:rsid w:val="21346507"/>
    <w:rsid w:val="21361A0A"/>
    <w:rsid w:val="213B5E92"/>
    <w:rsid w:val="213F231A"/>
    <w:rsid w:val="214210A0"/>
    <w:rsid w:val="21430D20"/>
    <w:rsid w:val="214467A1"/>
    <w:rsid w:val="21465528"/>
    <w:rsid w:val="21472FA9"/>
    <w:rsid w:val="214F03B6"/>
    <w:rsid w:val="214F4B32"/>
    <w:rsid w:val="215025B4"/>
    <w:rsid w:val="215138B9"/>
    <w:rsid w:val="21561F3F"/>
    <w:rsid w:val="215C3E48"/>
    <w:rsid w:val="215D18CA"/>
    <w:rsid w:val="216215D5"/>
    <w:rsid w:val="21641254"/>
    <w:rsid w:val="21667FDB"/>
    <w:rsid w:val="216D40E2"/>
    <w:rsid w:val="216D7966"/>
    <w:rsid w:val="216E53E7"/>
    <w:rsid w:val="216E75E5"/>
    <w:rsid w:val="21723DED"/>
    <w:rsid w:val="217414EF"/>
    <w:rsid w:val="217527F4"/>
    <w:rsid w:val="217649F2"/>
    <w:rsid w:val="21774C7C"/>
    <w:rsid w:val="21775CF7"/>
    <w:rsid w:val="21795977"/>
    <w:rsid w:val="217C68FB"/>
    <w:rsid w:val="217D7C00"/>
    <w:rsid w:val="21816606"/>
    <w:rsid w:val="21831B09"/>
    <w:rsid w:val="218A1494"/>
    <w:rsid w:val="219707AA"/>
    <w:rsid w:val="21993CAD"/>
    <w:rsid w:val="219D5F36"/>
    <w:rsid w:val="219F1439"/>
    <w:rsid w:val="21A06EBB"/>
    <w:rsid w:val="21A110B9"/>
    <w:rsid w:val="21A1493D"/>
    <w:rsid w:val="21A37E40"/>
    <w:rsid w:val="21A53343"/>
    <w:rsid w:val="21A76846"/>
    <w:rsid w:val="21A864C6"/>
    <w:rsid w:val="21A93F47"/>
    <w:rsid w:val="21AF5E51"/>
    <w:rsid w:val="21B57D5A"/>
    <w:rsid w:val="21BB1C63"/>
    <w:rsid w:val="21C0196E"/>
    <w:rsid w:val="21C42573"/>
    <w:rsid w:val="21C612F9"/>
    <w:rsid w:val="21C67161"/>
    <w:rsid w:val="21C76D7B"/>
    <w:rsid w:val="21CA447C"/>
    <w:rsid w:val="21CF4187"/>
    <w:rsid w:val="21D41512"/>
    <w:rsid w:val="21D71593"/>
    <w:rsid w:val="21DC7C19"/>
    <w:rsid w:val="21E32E28"/>
    <w:rsid w:val="21E872AF"/>
    <w:rsid w:val="21E914AE"/>
    <w:rsid w:val="21F05FFE"/>
    <w:rsid w:val="21F35640"/>
    <w:rsid w:val="21F665C5"/>
    <w:rsid w:val="21F94B5A"/>
    <w:rsid w:val="21FC5F50"/>
    <w:rsid w:val="21FF6ED4"/>
    <w:rsid w:val="220123D8"/>
    <w:rsid w:val="22023065"/>
    <w:rsid w:val="22027E59"/>
    <w:rsid w:val="220358DB"/>
    <w:rsid w:val="22050DDE"/>
    <w:rsid w:val="220A0AE9"/>
    <w:rsid w:val="220A5266"/>
    <w:rsid w:val="220B1BC2"/>
    <w:rsid w:val="220B2CE7"/>
    <w:rsid w:val="220E3E9E"/>
    <w:rsid w:val="2217457B"/>
    <w:rsid w:val="22177DFE"/>
    <w:rsid w:val="221B6805"/>
    <w:rsid w:val="221C4286"/>
    <w:rsid w:val="2221247E"/>
    <w:rsid w:val="22214E8B"/>
    <w:rsid w:val="22226190"/>
    <w:rsid w:val="2223038E"/>
    <w:rsid w:val="22233C11"/>
    <w:rsid w:val="22245E0F"/>
    <w:rsid w:val="22272617"/>
    <w:rsid w:val="22274816"/>
    <w:rsid w:val="222B321C"/>
    <w:rsid w:val="22315125"/>
    <w:rsid w:val="22353B2B"/>
    <w:rsid w:val="22364E30"/>
    <w:rsid w:val="223942B3"/>
    <w:rsid w:val="223D47BB"/>
    <w:rsid w:val="223F443B"/>
    <w:rsid w:val="22420C43"/>
    <w:rsid w:val="2245454D"/>
    <w:rsid w:val="224C6FD4"/>
    <w:rsid w:val="224F7F58"/>
    <w:rsid w:val="2251345B"/>
    <w:rsid w:val="225C17EC"/>
    <w:rsid w:val="225F01F3"/>
    <w:rsid w:val="22664EDF"/>
    <w:rsid w:val="226E4F8A"/>
    <w:rsid w:val="226F2A0B"/>
    <w:rsid w:val="22746E93"/>
    <w:rsid w:val="22747619"/>
    <w:rsid w:val="2278331B"/>
    <w:rsid w:val="227C1D21"/>
    <w:rsid w:val="227D77A3"/>
    <w:rsid w:val="227F6529"/>
    <w:rsid w:val="228161A9"/>
    <w:rsid w:val="228316AC"/>
    <w:rsid w:val="22865EB4"/>
    <w:rsid w:val="228700B2"/>
    <w:rsid w:val="22885B34"/>
    <w:rsid w:val="228B6AB8"/>
    <w:rsid w:val="228F54BF"/>
    <w:rsid w:val="229628CB"/>
    <w:rsid w:val="22973BD0"/>
    <w:rsid w:val="22993850"/>
    <w:rsid w:val="229E7CD7"/>
    <w:rsid w:val="22A45464"/>
    <w:rsid w:val="22A63A99"/>
    <w:rsid w:val="22A918EC"/>
    <w:rsid w:val="22AF37F5"/>
    <w:rsid w:val="22B10EF6"/>
    <w:rsid w:val="22B343FA"/>
    <w:rsid w:val="22BB5089"/>
    <w:rsid w:val="22BC2B0B"/>
    <w:rsid w:val="22BD058C"/>
    <w:rsid w:val="22C01511"/>
    <w:rsid w:val="22C47F17"/>
    <w:rsid w:val="22CF3D2A"/>
    <w:rsid w:val="22D12AB0"/>
    <w:rsid w:val="22D20532"/>
    <w:rsid w:val="22D32730"/>
    <w:rsid w:val="22D42010"/>
    <w:rsid w:val="22D66F38"/>
    <w:rsid w:val="22D86BB8"/>
    <w:rsid w:val="22DE0AC1"/>
    <w:rsid w:val="22DF6543"/>
    <w:rsid w:val="22E174C7"/>
    <w:rsid w:val="22E22D4A"/>
    <w:rsid w:val="22E24F49"/>
    <w:rsid w:val="22E329CA"/>
    <w:rsid w:val="22E55ECD"/>
    <w:rsid w:val="22E6394F"/>
    <w:rsid w:val="22E713D0"/>
    <w:rsid w:val="22E86E52"/>
    <w:rsid w:val="22E90157"/>
    <w:rsid w:val="22EA2355"/>
    <w:rsid w:val="22EA5BD8"/>
    <w:rsid w:val="22ED6B5D"/>
    <w:rsid w:val="22F07AE2"/>
    <w:rsid w:val="22F27762"/>
    <w:rsid w:val="22F30A66"/>
    <w:rsid w:val="22F92970"/>
    <w:rsid w:val="230157FE"/>
    <w:rsid w:val="23073E84"/>
    <w:rsid w:val="23092C0A"/>
    <w:rsid w:val="23112215"/>
    <w:rsid w:val="23140F9B"/>
    <w:rsid w:val="231F4DAE"/>
    <w:rsid w:val="232102B1"/>
    <w:rsid w:val="232337B4"/>
    <w:rsid w:val="23241049"/>
    <w:rsid w:val="23264738"/>
    <w:rsid w:val="232B0BC0"/>
    <w:rsid w:val="232C6642"/>
    <w:rsid w:val="232C67F1"/>
    <w:rsid w:val="232D40C3"/>
    <w:rsid w:val="2331054B"/>
    <w:rsid w:val="233A33D9"/>
    <w:rsid w:val="233A6C5C"/>
    <w:rsid w:val="233D435E"/>
    <w:rsid w:val="234165E7"/>
    <w:rsid w:val="23431AEA"/>
    <w:rsid w:val="23483118"/>
    <w:rsid w:val="234939F4"/>
    <w:rsid w:val="23495BF2"/>
    <w:rsid w:val="234B10F5"/>
    <w:rsid w:val="234B4F0F"/>
    <w:rsid w:val="234D23FA"/>
    <w:rsid w:val="23510E00"/>
    <w:rsid w:val="23531D85"/>
    <w:rsid w:val="23551A04"/>
    <w:rsid w:val="23567486"/>
    <w:rsid w:val="235A5E8C"/>
    <w:rsid w:val="235E0116"/>
    <w:rsid w:val="235F41EA"/>
    <w:rsid w:val="235F5B97"/>
    <w:rsid w:val="23603619"/>
    <w:rsid w:val="23613299"/>
    <w:rsid w:val="23620D1A"/>
    <w:rsid w:val="23682C23"/>
    <w:rsid w:val="236B51E7"/>
    <w:rsid w:val="23711335"/>
    <w:rsid w:val="23734838"/>
    <w:rsid w:val="23780CBF"/>
    <w:rsid w:val="23796741"/>
    <w:rsid w:val="237E2BC9"/>
    <w:rsid w:val="237F2849"/>
    <w:rsid w:val="238060CC"/>
    <w:rsid w:val="238258DF"/>
    <w:rsid w:val="238824E9"/>
    <w:rsid w:val="238B1EDE"/>
    <w:rsid w:val="23921869"/>
    <w:rsid w:val="239372EB"/>
    <w:rsid w:val="239A46F7"/>
    <w:rsid w:val="239B2179"/>
    <w:rsid w:val="239D347E"/>
    <w:rsid w:val="23A45007"/>
    <w:rsid w:val="23A52A88"/>
    <w:rsid w:val="23A6054D"/>
    <w:rsid w:val="23A75F8B"/>
    <w:rsid w:val="23A9148E"/>
    <w:rsid w:val="23AE1199"/>
    <w:rsid w:val="23B1211E"/>
    <w:rsid w:val="23B27BA0"/>
    <w:rsid w:val="23B430A3"/>
    <w:rsid w:val="23B607A4"/>
    <w:rsid w:val="23BE5BB1"/>
    <w:rsid w:val="23C04937"/>
    <w:rsid w:val="23C50DBF"/>
    <w:rsid w:val="23D63257"/>
    <w:rsid w:val="23DC09E4"/>
    <w:rsid w:val="23DE3EE7"/>
    <w:rsid w:val="23E073EA"/>
    <w:rsid w:val="23E115E8"/>
    <w:rsid w:val="23E3036F"/>
    <w:rsid w:val="23E634F2"/>
    <w:rsid w:val="23E76D75"/>
    <w:rsid w:val="23EB31FD"/>
    <w:rsid w:val="23EF1C03"/>
    <w:rsid w:val="23F4608B"/>
    <w:rsid w:val="23F92512"/>
    <w:rsid w:val="23F95523"/>
    <w:rsid w:val="23FD0F19"/>
    <w:rsid w:val="24046325"/>
    <w:rsid w:val="24084D2B"/>
    <w:rsid w:val="240A3AB2"/>
    <w:rsid w:val="240C3731"/>
    <w:rsid w:val="24190849"/>
    <w:rsid w:val="241B04C9"/>
    <w:rsid w:val="241C39CC"/>
    <w:rsid w:val="241D724F"/>
    <w:rsid w:val="241E4CD1"/>
    <w:rsid w:val="241F4950"/>
    <w:rsid w:val="242023D2"/>
    <w:rsid w:val="24217E53"/>
    <w:rsid w:val="24231158"/>
    <w:rsid w:val="24240DD8"/>
    <w:rsid w:val="24244D9A"/>
    <w:rsid w:val="242A2CE1"/>
    <w:rsid w:val="242D74E9"/>
    <w:rsid w:val="2430046E"/>
    <w:rsid w:val="2431266C"/>
    <w:rsid w:val="24323971"/>
    <w:rsid w:val="24362377"/>
    <w:rsid w:val="24371FF7"/>
    <w:rsid w:val="243954FA"/>
    <w:rsid w:val="243C647F"/>
    <w:rsid w:val="243E1982"/>
    <w:rsid w:val="243F2C87"/>
    <w:rsid w:val="244A1018"/>
    <w:rsid w:val="244B0C98"/>
    <w:rsid w:val="24533EA6"/>
    <w:rsid w:val="245628AC"/>
    <w:rsid w:val="245D6B87"/>
    <w:rsid w:val="245E7CB8"/>
    <w:rsid w:val="246A734E"/>
    <w:rsid w:val="246C4A50"/>
    <w:rsid w:val="246D02D3"/>
    <w:rsid w:val="246E3050"/>
    <w:rsid w:val="24726959"/>
    <w:rsid w:val="24741E5C"/>
    <w:rsid w:val="2476535F"/>
    <w:rsid w:val="24771F35"/>
    <w:rsid w:val="247B17E7"/>
    <w:rsid w:val="247E5FEF"/>
    <w:rsid w:val="248221CF"/>
    <w:rsid w:val="24836BF3"/>
    <w:rsid w:val="248542E6"/>
    <w:rsid w:val="2485597A"/>
    <w:rsid w:val="248C5304"/>
    <w:rsid w:val="248C7503"/>
    <w:rsid w:val="2490178C"/>
    <w:rsid w:val="2491398A"/>
    <w:rsid w:val="249D3020"/>
    <w:rsid w:val="249E2CA0"/>
    <w:rsid w:val="24A34F2A"/>
    <w:rsid w:val="24AB4534"/>
    <w:rsid w:val="24B03D22"/>
    <w:rsid w:val="24B0423F"/>
    <w:rsid w:val="24B351C4"/>
    <w:rsid w:val="24BB25D0"/>
    <w:rsid w:val="24BC0052"/>
    <w:rsid w:val="24C50961"/>
    <w:rsid w:val="24C97368"/>
    <w:rsid w:val="24CC02EC"/>
    <w:rsid w:val="24D06CF2"/>
    <w:rsid w:val="24DE3A8A"/>
    <w:rsid w:val="24E33795"/>
    <w:rsid w:val="24E9569E"/>
    <w:rsid w:val="24EC2D9F"/>
    <w:rsid w:val="24ED62A3"/>
    <w:rsid w:val="24F301AC"/>
    <w:rsid w:val="24F56F32"/>
    <w:rsid w:val="250174C1"/>
    <w:rsid w:val="250207C6"/>
    <w:rsid w:val="25040446"/>
    <w:rsid w:val="250671CD"/>
    <w:rsid w:val="25074388"/>
    <w:rsid w:val="250848CE"/>
    <w:rsid w:val="250A7DD1"/>
    <w:rsid w:val="250D6B57"/>
    <w:rsid w:val="250F7ADC"/>
    <w:rsid w:val="25101CDA"/>
    <w:rsid w:val="2511775C"/>
    <w:rsid w:val="251251DD"/>
    <w:rsid w:val="25156162"/>
    <w:rsid w:val="25167467"/>
    <w:rsid w:val="25171665"/>
    <w:rsid w:val="25174EE8"/>
    <w:rsid w:val="25180A16"/>
    <w:rsid w:val="251B38EF"/>
    <w:rsid w:val="251D6DF2"/>
    <w:rsid w:val="251E4873"/>
    <w:rsid w:val="25207D76"/>
    <w:rsid w:val="252541FE"/>
    <w:rsid w:val="25282C04"/>
    <w:rsid w:val="25300011"/>
    <w:rsid w:val="25334819"/>
    <w:rsid w:val="25361F1A"/>
    <w:rsid w:val="2538541D"/>
    <w:rsid w:val="253A41A3"/>
    <w:rsid w:val="253B1C25"/>
    <w:rsid w:val="253F2829"/>
    <w:rsid w:val="25415D2D"/>
    <w:rsid w:val="25444AB3"/>
    <w:rsid w:val="25457FB6"/>
    <w:rsid w:val="25477C36"/>
    <w:rsid w:val="25493139"/>
    <w:rsid w:val="254B1EBF"/>
    <w:rsid w:val="25533A48"/>
    <w:rsid w:val="25533D7B"/>
    <w:rsid w:val="2556244F"/>
    <w:rsid w:val="255911D5"/>
    <w:rsid w:val="255D7BDB"/>
    <w:rsid w:val="256065E1"/>
    <w:rsid w:val="25644FE8"/>
    <w:rsid w:val="25652A69"/>
    <w:rsid w:val="2568016B"/>
    <w:rsid w:val="256A366E"/>
    <w:rsid w:val="256D7129"/>
    <w:rsid w:val="2571687C"/>
    <w:rsid w:val="25733F7D"/>
    <w:rsid w:val="257D488D"/>
    <w:rsid w:val="25805811"/>
    <w:rsid w:val="258B7426"/>
    <w:rsid w:val="259322B4"/>
    <w:rsid w:val="2598673B"/>
    <w:rsid w:val="259E0645"/>
    <w:rsid w:val="25A073CB"/>
    <w:rsid w:val="25A14E4D"/>
    <w:rsid w:val="25A76D56"/>
    <w:rsid w:val="25A92259"/>
    <w:rsid w:val="25AC31DE"/>
    <w:rsid w:val="25AD66BE"/>
    <w:rsid w:val="25AF1BE4"/>
    <w:rsid w:val="25B150E7"/>
    <w:rsid w:val="25B272E5"/>
    <w:rsid w:val="25B65CEB"/>
    <w:rsid w:val="25BA0095"/>
    <w:rsid w:val="25BD0EF9"/>
    <w:rsid w:val="25C17900"/>
    <w:rsid w:val="25C65F86"/>
    <w:rsid w:val="25C81489"/>
    <w:rsid w:val="25C9278E"/>
    <w:rsid w:val="25CD5911"/>
    <w:rsid w:val="25CF4697"/>
    <w:rsid w:val="25D21D06"/>
    <w:rsid w:val="25D565A0"/>
    <w:rsid w:val="25D73CA2"/>
    <w:rsid w:val="25D87525"/>
    <w:rsid w:val="25DA4C26"/>
    <w:rsid w:val="25E145B1"/>
    <w:rsid w:val="25E22033"/>
    <w:rsid w:val="25EA5B86"/>
    <w:rsid w:val="25F35B50"/>
    <w:rsid w:val="25FA2F5D"/>
    <w:rsid w:val="25FB0004"/>
    <w:rsid w:val="25FE211B"/>
    <w:rsid w:val="260128E8"/>
    <w:rsid w:val="26023BEC"/>
    <w:rsid w:val="26105100"/>
    <w:rsid w:val="26152813"/>
    <w:rsid w:val="26174A8B"/>
    <w:rsid w:val="2618250D"/>
    <w:rsid w:val="26193812"/>
    <w:rsid w:val="261C4796"/>
    <w:rsid w:val="261D6994"/>
    <w:rsid w:val="2623089E"/>
    <w:rsid w:val="262650A6"/>
    <w:rsid w:val="262772A4"/>
    <w:rsid w:val="262827A7"/>
    <w:rsid w:val="262A5CAA"/>
    <w:rsid w:val="262C11AD"/>
    <w:rsid w:val="262F2132"/>
    <w:rsid w:val="262F59B5"/>
    <w:rsid w:val="26303437"/>
    <w:rsid w:val="26384FC0"/>
    <w:rsid w:val="26395481"/>
    <w:rsid w:val="263E6EC9"/>
    <w:rsid w:val="264158CF"/>
    <w:rsid w:val="264542D6"/>
    <w:rsid w:val="26492CDC"/>
    <w:rsid w:val="26536E6E"/>
    <w:rsid w:val="265832F6"/>
    <w:rsid w:val="265F2C81"/>
    <w:rsid w:val="266235BB"/>
    <w:rsid w:val="2665260C"/>
    <w:rsid w:val="26655897"/>
    <w:rsid w:val="26665E8F"/>
    <w:rsid w:val="26694895"/>
    <w:rsid w:val="266C1F97"/>
    <w:rsid w:val="266C581A"/>
    <w:rsid w:val="266E549A"/>
    <w:rsid w:val="26704220"/>
    <w:rsid w:val="26711CA2"/>
    <w:rsid w:val="26754E25"/>
    <w:rsid w:val="2678382B"/>
    <w:rsid w:val="267A4B30"/>
    <w:rsid w:val="267A6D2E"/>
    <w:rsid w:val="267B25B1"/>
    <w:rsid w:val="267B47B0"/>
    <w:rsid w:val="267C0033"/>
    <w:rsid w:val="267F0FB7"/>
    <w:rsid w:val="26831BBC"/>
    <w:rsid w:val="2683543F"/>
    <w:rsid w:val="268663C4"/>
    <w:rsid w:val="268D5D4F"/>
    <w:rsid w:val="2697085D"/>
    <w:rsid w:val="269975E3"/>
    <w:rsid w:val="269B7263"/>
    <w:rsid w:val="269C4CE4"/>
    <w:rsid w:val="269D2766"/>
    <w:rsid w:val="269D6920"/>
    <w:rsid w:val="269E3A6B"/>
    <w:rsid w:val="26A00A38"/>
    <w:rsid w:val="26A1116C"/>
    <w:rsid w:val="26A149EF"/>
    <w:rsid w:val="26A22471"/>
    <w:rsid w:val="26A57B72"/>
    <w:rsid w:val="26A768F9"/>
    <w:rsid w:val="26AB74FD"/>
    <w:rsid w:val="26AF3D05"/>
    <w:rsid w:val="26AF5F03"/>
    <w:rsid w:val="26B14C8A"/>
    <w:rsid w:val="26B2270B"/>
    <w:rsid w:val="26B26E88"/>
    <w:rsid w:val="26B61111"/>
    <w:rsid w:val="26B76B93"/>
    <w:rsid w:val="26BF3F9F"/>
    <w:rsid w:val="26C6392A"/>
    <w:rsid w:val="26C92330"/>
    <w:rsid w:val="26CC10B7"/>
    <w:rsid w:val="26DA5E4E"/>
    <w:rsid w:val="26DC5ACE"/>
    <w:rsid w:val="26DE0FD1"/>
    <w:rsid w:val="26E30CDC"/>
    <w:rsid w:val="26E4675D"/>
    <w:rsid w:val="26E563DD"/>
    <w:rsid w:val="26E63E5F"/>
    <w:rsid w:val="26EA788C"/>
    <w:rsid w:val="26EC15EB"/>
    <w:rsid w:val="26EC5D68"/>
    <w:rsid w:val="26ED706D"/>
    <w:rsid w:val="26EF6CED"/>
    <w:rsid w:val="26F121F0"/>
    <w:rsid w:val="26F25034"/>
    <w:rsid w:val="26F54479"/>
    <w:rsid w:val="26FE7307"/>
    <w:rsid w:val="27031211"/>
    <w:rsid w:val="27046C92"/>
    <w:rsid w:val="27064377"/>
    <w:rsid w:val="27066912"/>
    <w:rsid w:val="270A0B9B"/>
    <w:rsid w:val="270B661D"/>
    <w:rsid w:val="270C081B"/>
    <w:rsid w:val="270F5023"/>
    <w:rsid w:val="27110526"/>
    <w:rsid w:val="271813DF"/>
    <w:rsid w:val="271A0E36"/>
    <w:rsid w:val="27264C48"/>
    <w:rsid w:val="27282656"/>
    <w:rsid w:val="272B10D0"/>
    <w:rsid w:val="272C6B52"/>
    <w:rsid w:val="272E1AD7"/>
    <w:rsid w:val="272E2055"/>
    <w:rsid w:val="27355263"/>
    <w:rsid w:val="273568A4"/>
    <w:rsid w:val="27372964"/>
    <w:rsid w:val="27395E67"/>
    <w:rsid w:val="273B4BEE"/>
    <w:rsid w:val="273D486E"/>
    <w:rsid w:val="273F7D71"/>
    <w:rsid w:val="27401076"/>
    <w:rsid w:val="27431FFA"/>
    <w:rsid w:val="27436777"/>
    <w:rsid w:val="27441630"/>
    <w:rsid w:val="27447A7C"/>
    <w:rsid w:val="27462F7F"/>
    <w:rsid w:val="274D0515"/>
    <w:rsid w:val="274F000B"/>
    <w:rsid w:val="274F5E0D"/>
    <w:rsid w:val="27511310"/>
    <w:rsid w:val="27516D91"/>
    <w:rsid w:val="27524813"/>
    <w:rsid w:val="27570C9B"/>
    <w:rsid w:val="2759419E"/>
    <w:rsid w:val="275C5122"/>
    <w:rsid w:val="275F60A7"/>
    <w:rsid w:val="27634AAD"/>
    <w:rsid w:val="27636CAC"/>
    <w:rsid w:val="276521AF"/>
    <w:rsid w:val="27657FB0"/>
    <w:rsid w:val="27680F35"/>
    <w:rsid w:val="27683133"/>
    <w:rsid w:val="276C1B3A"/>
    <w:rsid w:val="276C53BD"/>
    <w:rsid w:val="276D2E3E"/>
    <w:rsid w:val="276E08C0"/>
    <w:rsid w:val="276F6341"/>
    <w:rsid w:val="27703DC3"/>
    <w:rsid w:val="27711845"/>
    <w:rsid w:val="2775024B"/>
    <w:rsid w:val="27765CCC"/>
    <w:rsid w:val="277811CF"/>
    <w:rsid w:val="27842A64"/>
    <w:rsid w:val="27896EEB"/>
    <w:rsid w:val="278B57CE"/>
    <w:rsid w:val="278D58F1"/>
    <w:rsid w:val="278E2FB5"/>
    <w:rsid w:val="279142F8"/>
    <w:rsid w:val="279377FB"/>
    <w:rsid w:val="27983C83"/>
    <w:rsid w:val="279A7186"/>
    <w:rsid w:val="279B048A"/>
    <w:rsid w:val="279D398E"/>
    <w:rsid w:val="279E140F"/>
    <w:rsid w:val="279E360D"/>
    <w:rsid w:val="27A22014"/>
    <w:rsid w:val="27A33318"/>
    <w:rsid w:val="27A37A95"/>
    <w:rsid w:val="27A5681B"/>
    <w:rsid w:val="27AA2CA3"/>
    <w:rsid w:val="27AA7420"/>
    <w:rsid w:val="27AC2923"/>
    <w:rsid w:val="27AC6936"/>
    <w:rsid w:val="27AF38A8"/>
    <w:rsid w:val="27B222AE"/>
    <w:rsid w:val="27B91C39"/>
    <w:rsid w:val="27B97A3A"/>
    <w:rsid w:val="27BA2F3E"/>
    <w:rsid w:val="27BE60C1"/>
    <w:rsid w:val="27C015C4"/>
    <w:rsid w:val="27C128C8"/>
    <w:rsid w:val="27C2034A"/>
    <w:rsid w:val="27C61896"/>
    <w:rsid w:val="27C634CD"/>
    <w:rsid w:val="27C66D50"/>
    <w:rsid w:val="27CB53D6"/>
    <w:rsid w:val="27CD08D9"/>
    <w:rsid w:val="27D0185E"/>
    <w:rsid w:val="27D22B63"/>
    <w:rsid w:val="27DA59F1"/>
    <w:rsid w:val="27DB7BEF"/>
    <w:rsid w:val="27DE0B74"/>
    <w:rsid w:val="27E34FFB"/>
    <w:rsid w:val="27E404FE"/>
    <w:rsid w:val="27E77285"/>
    <w:rsid w:val="27F07B94"/>
    <w:rsid w:val="27F4659B"/>
    <w:rsid w:val="27F92A22"/>
    <w:rsid w:val="28005C30"/>
    <w:rsid w:val="280255D6"/>
    <w:rsid w:val="28030DB3"/>
    <w:rsid w:val="28036BB5"/>
    <w:rsid w:val="2808523B"/>
    <w:rsid w:val="280B3FC1"/>
    <w:rsid w:val="280F4BC6"/>
    <w:rsid w:val="281431DC"/>
    <w:rsid w:val="28152353"/>
    <w:rsid w:val="28156ACF"/>
    <w:rsid w:val="28164551"/>
    <w:rsid w:val="28175856"/>
    <w:rsid w:val="281C1CDD"/>
    <w:rsid w:val="281C3EDC"/>
    <w:rsid w:val="281E73DF"/>
    <w:rsid w:val="2820139C"/>
    <w:rsid w:val="2820363B"/>
    <w:rsid w:val="28210363"/>
    <w:rsid w:val="28214BB3"/>
    <w:rsid w:val="282525ED"/>
    <w:rsid w:val="28256D6A"/>
    <w:rsid w:val="2827226D"/>
    <w:rsid w:val="28290FF3"/>
    <w:rsid w:val="282C1F78"/>
    <w:rsid w:val="282E547B"/>
    <w:rsid w:val="282F2EFC"/>
    <w:rsid w:val="283163FF"/>
    <w:rsid w:val="28354E06"/>
    <w:rsid w:val="283C698F"/>
    <w:rsid w:val="283D4410"/>
    <w:rsid w:val="28443D9B"/>
    <w:rsid w:val="2844761E"/>
    <w:rsid w:val="28456ABE"/>
    <w:rsid w:val="284827A1"/>
    <w:rsid w:val="28486025"/>
    <w:rsid w:val="284B3726"/>
    <w:rsid w:val="284B388C"/>
    <w:rsid w:val="284C442A"/>
    <w:rsid w:val="284F6542"/>
    <w:rsid w:val="28503431"/>
    <w:rsid w:val="28526934"/>
    <w:rsid w:val="285343B6"/>
    <w:rsid w:val="28562DBC"/>
    <w:rsid w:val="28595E01"/>
    <w:rsid w:val="285D2747"/>
    <w:rsid w:val="285F5C4A"/>
    <w:rsid w:val="28626BCE"/>
    <w:rsid w:val="28634650"/>
    <w:rsid w:val="286420D2"/>
    <w:rsid w:val="28645955"/>
    <w:rsid w:val="286533D6"/>
    <w:rsid w:val="28657B53"/>
    <w:rsid w:val="286A3FDB"/>
    <w:rsid w:val="286A785E"/>
    <w:rsid w:val="286D29E1"/>
    <w:rsid w:val="28726E69"/>
    <w:rsid w:val="287326EC"/>
    <w:rsid w:val="2874016E"/>
    <w:rsid w:val="2874236C"/>
    <w:rsid w:val="287A4275"/>
    <w:rsid w:val="287A7AF8"/>
    <w:rsid w:val="287B1CF7"/>
    <w:rsid w:val="287C2FFC"/>
    <w:rsid w:val="287C6351"/>
    <w:rsid w:val="288129C2"/>
    <w:rsid w:val="28855E8A"/>
    <w:rsid w:val="2887358B"/>
    <w:rsid w:val="28894890"/>
    <w:rsid w:val="2892191C"/>
    <w:rsid w:val="28994B2A"/>
    <w:rsid w:val="289C222B"/>
    <w:rsid w:val="28A63E40"/>
    <w:rsid w:val="28AA0CC0"/>
    <w:rsid w:val="28AB02C8"/>
    <w:rsid w:val="28AF6CCE"/>
    <w:rsid w:val="28B00ECC"/>
    <w:rsid w:val="28B81B5C"/>
    <w:rsid w:val="28B975DD"/>
    <w:rsid w:val="28C1246B"/>
    <w:rsid w:val="28C81DF6"/>
    <w:rsid w:val="28CA52F9"/>
    <w:rsid w:val="28CB65FE"/>
    <w:rsid w:val="28CE7583"/>
    <w:rsid w:val="28D66B8D"/>
    <w:rsid w:val="28D7460F"/>
    <w:rsid w:val="28D82090"/>
    <w:rsid w:val="28DB3015"/>
    <w:rsid w:val="28DC08BE"/>
    <w:rsid w:val="28E41726"/>
    <w:rsid w:val="28E65763"/>
    <w:rsid w:val="28EB582E"/>
    <w:rsid w:val="28ED0D31"/>
    <w:rsid w:val="28F20A3C"/>
    <w:rsid w:val="28F22C3A"/>
    <w:rsid w:val="28F57442"/>
    <w:rsid w:val="28F64EC4"/>
    <w:rsid w:val="28F72945"/>
    <w:rsid w:val="28F84B43"/>
    <w:rsid w:val="28F925C5"/>
    <w:rsid w:val="28FA0047"/>
    <w:rsid w:val="28FB5AC8"/>
    <w:rsid w:val="28FF44CE"/>
    <w:rsid w:val="28FF7D52"/>
    <w:rsid w:val="290057D3"/>
    <w:rsid w:val="29013255"/>
    <w:rsid w:val="29043603"/>
    <w:rsid w:val="29053FDD"/>
    <w:rsid w:val="29090661"/>
    <w:rsid w:val="290D1266"/>
    <w:rsid w:val="290E256A"/>
    <w:rsid w:val="29105A6E"/>
    <w:rsid w:val="29144474"/>
    <w:rsid w:val="29151EF5"/>
    <w:rsid w:val="291D7302"/>
    <w:rsid w:val="291E4D83"/>
    <w:rsid w:val="29223789"/>
    <w:rsid w:val="29246C8C"/>
    <w:rsid w:val="29296E0F"/>
    <w:rsid w:val="292B01C4"/>
    <w:rsid w:val="292E501E"/>
    <w:rsid w:val="29365CAD"/>
    <w:rsid w:val="293B68B2"/>
    <w:rsid w:val="293D5638"/>
    <w:rsid w:val="294007BB"/>
    <w:rsid w:val="294626C4"/>
    <w:rsid w:val="294B23CF"/>
    <w:rsid w:val="294B6B4C"/>
    <w:rsid w:val="294D204F"/>
    <w:rsid w:val="294F5552"/>
    <w:rsid w:val="29502FD4"/>
    <w:rsid w:val="29510A55"/>
    <w:rsid w:val="29552CDF"/>
    <w:rsid w:val="295B4BE8"/>
    <w:rsid w:val="295B6DE6"/>
    <w:rsid w:val="295D00EB"/>
    <w:rsid w:val="295E35EE"/>
    <w:rsid w:val="2960326E"/>
    <w:rsid w:val="29652F79"/>
    <w:rsid w:val="296609FB"/>
    <w:rsid w:val="2967647C"/>
    <w:rsid w:val="296A3B7E"/>
    <w:rsid w:val="296B15FF"/>
    <w:rsid w:val="296C7758"/>
    <w:rsid w:val="296F5A87"/>
    <w:rsid w:val="2970130A"/>
    <w:rsid w:val="29703508"/>
    <w:rsid w:val="29716D8C"/>
    <w:rsid w:val="29726A0C"/>
    <w:rsid w:val="29780915"/>
    <w:rsid w:val="297B511D"/>
    <w:rsid w:val="297C731B"/>
    <w:rsid w:val="29832529"/>
    <w:rsid w:val="298634AE"/>
    <w:rsid w:val="298F1827"/>
    <w:rsid w:val="29997F50"/>
    <w:rsid w:val="299B3453"/>
    <w:rsid w:val="299D30D3"/>
    <w:rsid w:val="299E0B55"/>
    <w:rsid w:val="29A30860"/>
    <w:rsid w:val="29A462E1"/>
    <w:rsid w:val="29A65F61"/>
    <w:rsid w:val="29A77266"/>
    <w:rsid w:val="29AE6BF1"/>
    <w:rsid w:val="29B23078"/>
    <w:rsid w:val="29B277F5"/>
    <w:rsid w:val="29B661FB"/>
    <w:rsid w:val="29B77500"/>
    <w:rsid w:val="29B92A03"/>
    <w:rsid w:val="29BD5B86"/>
    <w:rsid w:val="29BE6E8B"/>
    <w:rsid w:val="29C33313"/>
    <w:rsid w:val="29C35511"/>
    <w:rsid w:val="29C50A14"/>
    <w:rsid w:val="29C81999"/>
    <w:rsid w:val="29CA4B8D"/>
    <w:rsid w:val="29CC039F"/>
    <w:rsid w:val="29CE38A2"/>
    <w:rsid w:val="29D02628"/>
    <w:rsid w:val="29D5322D"/>
    <w:rsid w:val="29D71FB3"/>
    <w:rsid w:val="29D976B5"/>
    <w:rsid w:val="29DA2F38"/>
    <w:rsid w:val="29DD3EBD"/>
    <w:rsid w:val="29DF15BE"/>
    <w:rsid w:val="29DF4E41"/>
    <w:rsid w:val="29E56D4B"/>
    <w:rsid w:val="29E95751"/>
    <w:rsid w:val="29EA31D2"/>
    <w:rsid w:val="29EB0C54"/>
    <w:rsid w:val="29EC6282"/>
    <w:rsid w:val="29F12B5D"/>
    <w:rsid w:val="29F14773"/>
    <w:rsid w:val="29F74A66"/>
    <w:rsid w:val="29FB0EEE"/>
    <w:rsid w:val="29FD21F3"/>
    <w:rsid w:val="2A012DF7"/>
    <w:rsid w:val="2A0240FC"/>
    <w:rsid w:val="2A031B7E"/>
    <w:rsid w:val="2A055081"/>
    <w:rsid w:val="2A082782"/>
    <w:rsid w:val="2A0B3707"/>
    <w:rsid w:val="2A105610"/>
    <w:rsid w:val="2A126915"/>
    <w:rsid w:val="2A17081E"/>
    <w:rsid w:val="2A182A1D"/>
    <w:rsid w:val="2A186697"/>
    <w:rsid w:val="2A19049E"/>
    <w:rsid w:val="2A1E01A9"/>
    <w:rsid w:val="2A226BAF"/>
    <w:rsid w:val="2A2420B3"/>
    <w:rsid w:val="2A290739"/>
    <w:rsid w:val="2A2A61BA"/>
    <w:rsid w:val="2A2C74BF"/>
    <w:rsid w:val="2A303947"/>
    <w:rsid w:val="2A353B5D"/>
    <w:rsid w:val="2A380D53"/>
    <w:rsid w:val="2A392F51"/>
    <w:rsid w:val="2A3B1CD8"/>
    <w:rsid w:val="2A3F06DE"/>
    <w:rsid w:val="2A3F4E5B"/>
    <w:rsid w:val="2A4028DC"/>
    <w:rsid w:val="2A415DDF"/>
    <w:rsid w:val="2A421663"/>
    <w:rsid w:val="2A4525E7"/>
    <w:rsid w:val="2A475AEA"/>
    <w:rsid w:val="2A48356C"/>
    <w:rsid w:val="2A48576A"/>
    <w:rsid w:val="2A4A44F0"/>
    <w:rsid w:val="2A4B1F72"/>
    <w:rsid w:val="2A4D5475"/>
    <w:rsid w:val="2A5218FD"/>
    <w:rsid w:val="2A5D7C8E"/>
    <w:rsid w:val="2A5E1C96"/>
    <w:rsid w:val="2A5F3191"/>
    <w:rsid w:val="2A606694"/>
    <w:rsid w:val="2A66059D"/>
    <w:rsid w:val="2A66639F"/>
    <w:rsid w:val="2A6818A2"/>
    <w:rsid w:val="2A697432"/>
    <w:rsid w:val="2A6A6FA4"/>
    <w:rsid w:val="2A6B4A25"/>
    <w:rsid w:val="2A6D7F28"/>
    <w:rsid w:val="2A6E59AA"/>
    <w:rsid w:val="2A71692E"/>
    <w:rsid w:val="2A731E32"/>
    <w:rsid w:val="2A7478B3"/>
    <w:rsid w:val="2A755335"/>
    <w:rsid w:val="2A762DB6"/>
    <w:rsid w:val="2A7862B9"/>
    <w:rsid w:val="2A7D01C3"/>
    <w:rsid w:val="2A7E3A46"/>
    <w:rsid w:val="2A8049CB"/>
    <w:rsid w:val="2A827ECE"/>
    <w:rsid w:val="2A83594F"/>
    <w:rsid w:val="2A870AD2"/>
    <w:rsid w:val="2A893FD5"/>
    <w:rsid w:val="2A897858"/>
    <w:rsid w:val="2A8B74D8"/>
    <w:rsid w:val="2A8C4F5A"/>
    <w:rsid w:val="2A8D29DB"/>
    <w:rsid w:val="2A8F5EDF"/>
    <w:rsid w:val="2A9113E2"/>
    <w:rsid w:val="2A9226E6"/>
    <w:rsid w:val="2A932366"/>
    <w:rsid w:val="2A997AF3"/>
    <w:rsid w:val="2A9C51F4"/>
    <w:rsid w:val="2A9D2C76"/>
    <w:rsid w:val="2A9D64F9"/>
    <w:rsid w:val="2A9F6179"/>
    <w:rsid w:val="2AA0747E"/>
    <w:rsid w:val="2AA14EFF"/>
    <w:rsid w:val="2AA42601"/>
    <w:rsid w:val="2AA73585"/>
    <w:rsid w:val="2AAB7A0D"/>
    <w:rsid w:val="2AAD2F10"/>
    <w:rsid w:val="2AAF6413"/>
    <w:rsid w:val="2AB17718"/>
    <w:rsid w:val="2AB22C1B"/>
    <w:rsid w:val="2AB40F49"/>
    <w:rsid w:val="2AB61621"/>
    <w:rsid w:val="2AC8733D"/>
    <w:rsid w:val="2ACA02C2"/>
    <w:rsid w:val="2ACD3758"/>
    <w:rsid w:val="2AD16DE9"/>
    <w:rsid w:val="2AD17C4D"/>
    <w:rsid w:val="2AD51ED6"/>
    <w:rsid w:val="2ADA635E"/>
    <w:rsid w:val="2ADB3DDF"/>
    <w:rsid w:val="2ADC1861"/>
    <w:rsid w:val="2AE00267"/>
    <w:rsid w:val="2AE15CE9"/>
    <w:rsid w:val="2AE311EC"/>
    <w:rsid w:val="2AE65F68"/>
    <w:rsid w:val="2AEE177B"/>
    <w:rsid w:val="2AEE4FFE"/>
    <w:rsid w:val="2AEF2A80"/>
    <w:rsid w:val="2AF6240B"/>
    <w:rsid w:val="2AF8208B"/>
    <w:rsid w:val="2AF9558E"/>
    <w:rsid w:val="2AFC6824"/>
    <w:rsid w:val="2AFD3F94"/>
    <w:rsid w:val="2AFF5299"/>
    <w:rsid w:val="2B043E08"/>
    <w:rsid w:val="2B0513A0"/>
    <w:rsid w:val="2B0549A6"/>
    <w:rsid w:val="2B070127"/>
    <w:rsid w:val="2B0748A3"/>
    <w:rsid w:val="2B08765C"/>
    <w:rsid w:val="2B097DA7"/>
    <w:rsid w:val="2B0B32AA"/>
    <w:rsid w:val="2B0C0D2B"/>
    <w:rsid w:val="2B0D2030"/>
    <w:rsid w:val="2B0F1CB0"/>
    <w:rsid w:val="2B110A36"/>
    <w:rsid w:val="2B1206B6"/>
    <w:rsid w:val="2B122C35"/>
    <w:rsid w:val="2B133F39"/>
    <w:rsid w:val="2B136F1C"/>
    <w:rsid w:val="2B143BB9"/>
    <w:rsid w:val="2B1803C1"/>
    <w:rsid w:val="2B1A38C4"/>
    <w:rsid w:val="2B1E737A"/>
    <w:rsid w:val="2B28065B"/>
    <w:rsid w:val="2B3012EB"/>
    <w:rsid w:val="2B3134E9"/>
    <w:rsid w:val="2B320F6B"/>
    <w:rsid w:val="2B357971"/>
    <w:rsid w:val="2B372E74"/>
    <w:rsid w:val="2B3C5056"/>
    <w:rsid w:val="2B3C72FC"/>
    <w:rsid w:val="2B417007"/>
    <w:rsid w:val="2B447F8C"/>
    <w:rsid w:val="2B46348F"/>
    <w:rsid w:val="2B490B90"/>
    <w:rsid w:val="2B4B7916"/>
    <w:rsid w:val="2B4C5398"/>
    <w:rsid w:val="2B4D5018"/>
    <w:rsid w:val="2B4F631D"/>
    <w:rsid w:val="2B511820"/>
    <w:rsid w:val="2B5214A0"/>
    <w:rsid w:val="2B536F21"/>
    <w:rsid w:val="2B552424"/>
    <w:rsid w:val="2B567EA6"/>
    <w:rsid w:val="2B5711AB"/>
    <w:rsid w:val="2B575927"/>
    <w:rsid w:val="2B5B7BB1"/>
    <w:rsid w:val="2B5C5632"/>
    <w:rsid w:val="2B5E0B35"/>
    <w:rsid w:val="2B5F2D34"/>
    <w:rsid w:val="2B604039"/>
    <w:rsid w:val="2B611ABA"/>
    <w:rsid w:val="2B681445"/>
    <w:rsid w:val="2B683643"/>
    <w:rsid w:val="2B6910C5"/>
    <w:rsid w:val="2B723F53"/>
    <w:rsid w:val="2B762959"/>
    <w:rsid w:val="2B7661DC"/>
    <w:rsid w:val="2B7703DB"/>
    <w:rsid w:val="2B7938DE"/>
    <w:rsid w:val="2B7B2664"/>
    <w:rsid w:val="2B821FEF"/>
    <w:rsid w:val="2B827A70"/>
    <w:rsid w:val="2B8354F2"/>
    <w:rsid w:val="2B873EF8"/>
    <w:rsid w:val="2B8A4E7D"/>
    <w:rsid w:val="2B8B753A"/>
    <w:rsid w:val="2B8C0380"/>
    <w:rsid w:val="2B8E3883"/>
    <w:rsid w:val="2B906D86"/>
    <w:rsid w:val="2B922289"/>
    <w:rsid w:val="2B971F94"/>
    <w:rsid w:val="2B984192"/>
    <w:rsid w:val="2B992BD8"/>
    <w:rsid w:val="2B9A7696"/>
    <w:rsid w:val="2B9B2B99"/>
    <w:rsid w:val="2BA7222F"/>
    <w:rsid w:val="2BA87CB0"/>
    <w:rsid w:val="2BA91EAE"/>
    <w:rsid w:val="2BAA7930"/>
    <w:rsid w:val="2BAE1BB9"/>
    <w:rsid w:val="2BB51544"/>
    <w:rsid w:val="2BB611C4"/>
    <w:rsid w:val="2BBB0ECF"/>
    <w:rsid w:val="2BBB564C"/>
    <w:rsid w:val="2BBE65D0"/>
    <w:rsid w:val="2BC12DD8"/>
    <w:rsid w:val="2BC362DB"/>
    <w:rsid w:val="2BC43D5D"/>
    <w:rsid w:val="2BC949B7"/>
    <w:rsid w:val="2BCE686B"/>
    <w:rsid w:val="2BCF42EC"/>
    <w:rsid w:val="2BD25271"/>
    <w:rsid w:val="2BD30AF4"/>
    <w:rsid w:val="2BD32CF3"/>
    <w:rsid w:val="2BD43FF7"/>
    <w:rsid w:val="2BD51A79"/>
    <w:rsid w:val="2BD829FE"/>
    <w:rsid w:val="2BDA5F01"/>
    <w:rsid w:val="2BE12008"/>
    <w:rsid w:val="2BE85216"/>
    <w:rsid w:val="2BEB3C1D"/>
    <w:rsid w:val="2BF000A4"/>
    <w:rsid w:val="2BFD51BC"/>
    <w:rsid w:val="2BFF4E3C"/>
    <w:rsid w:val="2C0028BD"/>
    <w:rsid w:val="2C01033F"/>
    <w:rsid w:val="2C044B47"/>
    <w:rsid w:val="2C0525C8"/>
    <w:rsid w:val="2C06004A"/>
    <w:rsid w:val="2C08574B"/>
    <w:rsid w:val="2C0A0C4E"/>
    <w:rsid w:val="2C0C4151"/>
    <w:rsid w:val="2C0D5456"/>
    <w:rsid w:val="2C0E7654"/>
    <w:rsid w:val="2C113E5C"/>
    <w:rsid w:val="2C1218DE"/>
    <w:rsid w:val="2C12605B"/>
    <w:rsid w:val="2C13735F"/>
    <w:rsid w:val="2C144DE1"/>
    <w:rsid w:val="2C1B1B52"/>
    <w:rsid w:val="2C1C21ED"/>
    <w:rsid w:val="2C1D1E6D"/>
    <w:rsid w:val="2C1D7C6F"/>
    <w:rsid w:val="2C216675"/>
    <w:rsid w:val="2C231B78"/>
    <w:rsid w:val="2C2417F8"/>
    <w:rsid w:val="2C24507B"/>
    <w:rsid w:val="2C26057E"/>
    <w:rsid w:val="2C291503"/>
    <w:rsid w:val="2C2A3701"/>
    <w:rsid w:val="2C2C2488"/>
    <w:rsid w:val="2C31308C"/>
    <w:rsid w:val="2C320B0E"/>
    <w:rsid w:val="2C354361"/>
    <w:rsid w:val="2C364F95"/>
    <w:rsid w:val="2C365A9F"/>
    <w:rsid w:val="2C370819"/>
    <w:rsid w:val="2C372A17"/>
    <w:rsid w:val="2C3A179D"/>
    <w:rsid w:val="2C3E3247"/>
    <w:rsid w:val="2C416BAA"/>
    <w:rsid w:val="2C4509EF"/>
    <w:rsid w:val="2C470AB3"/>
    <w:rsid w:val="2C482CB1"/>
    <w:rsid w:val="2C5348C6"/>
    <w:rsid w:val="2C547DC9"/>
    <w:rsid w:val="2C5D2C57"/>
    <w:rsid w:val="2C603BDB"/>
    <w:rsid w:val="2C622962"/>
    <w:rsid w:val="2C6538E6"/>
    <w:rsid w:val="2C661368"/>
    <w:rsid w:val="2C665AE5"/>
    <w:rsid w:val="2C6C79EE"/>
    <w:rsid w:val="2C6D2EF1"/>
    <w:rsid w:val="2C7118F7"/>
    <w:rsid w:val="2C7176F9"/>
    <w:rsid w:val="2C72517A"/>
    <w:rsid w:val="2C773801"/>
    <w:rsid w:val="2C784B05"/>
    <w:rsid w:val="2C796D04"/>
    <w:rsid w:val="2C801F12"/>
    <w:rsid w:val="2C825415"/>
    <w:rsid w:val="2C840918"/>
    <w:rsid w:val="2C845095"/>
    <w:rsid w:val="2C852B16"/>
    <w:rsid w:val="2C866019"/>
    <w:rsid w:val="2C88151C"/>
    <w:rsid w:val="2C8A2821"/>
    <w:rsid w:val="2C8B02A3"/>
    <w:rsid w:val="2C906929"/>
    <w:rsid w:val="2C921E2C"/>
    <w:rsid w:val="2C94532F"/>
    <w:rsid w:val="2C9762B4"/>
    <w:rsid w:val="2CA049C5"/>
    <w:rsid w:val="2CA12446"/>
    <w:rsid w:val="2CA35449"/>
    <w:rsid w:val="2CA433CB"/>
    <w:rsid w:val="2CA5304B"/>
    <w:rsid w:val="2CA568CE"/>
    <w:rsid w:val="2CA7654E"/>
    <w:rsid w:val="2CAC6259"/>
    <w:rsid w:val="2CB04C5F"/>
    <w:rsid w:val="2CB8206C"/>
    <w:rsid w:val="2CBD64F3"/>
    <w:rsid w:val="2CC1297B"/>
    <w:rsid w:val="2CC203FD"/>
    <w:rsid w:val="2CCA108C"/>
    <w:rsid w:val="2CCA5809"/>
    <w:rsid w:val="2CCE420F"/>
    <w:rsid w:val="2CD10A17"/>
    <w:rsid w:val="2CD843BB"/>
    <w:rsid w:val="2CDA38A5"/>
    <w:rsid w:val="2CDA5AA3"/>
    <w:rsid w:val="2CDC0FA6"/>
    <w:rsid w:val="2CDD482A"/>
    <w:rsid w:val="2CDE44AA"/>
    <w:rsid w:val="2CDF1F2B"/>
    <w:rsid w:val="2CE02702"/>
    <w:rsid w:val="2CE9283B"/>
    <w:rsid w:val="2CEA02BC"/>
    <w:rsid w:val="2CEC7043"/>
    <w:rsid w:val="2CED40D9"/>
    <w:rsid w:val="2CED4AC4"/>
    <w:rsid w:val="2CF4664D"/>
    <w:rsid w:val="2CF57952"/>
    <w:rsid w:val="2CF775D2"/>
    <w:rsid w:val="2CF92AD5"/>
    <w:rsid w:val="2CFE27E0"/>
    <w:rsid w:val="2CFE6F5D"/>
    <w:rsid w:val="2D005CE3"/>
    <w:rsid w:val="2D013765"/>
    <w:rsid w:val="2D017EE1"/>
    <w:rsid w:val="2D025963"/>
    <w:rsid w:val="2D0568E8"/>
    <w:rsid w:val="2D061DEB"/>
    <w:rsid w:val="2D0852EE"/>
    <w:rsid w:val="2D0C3CF4"/>
    <w:rsid w:val="2D0F04FC"/>
    <w:rsid w:val="2D125BFD"/>
    <w:rsid w:val="2D1A508D"/>
    <w:rsid w:val="2D1D7812"/>
    <w:rsid w:val="2D201C96"/>
    <w:rsid w:val="2D223C99"/>
    <w:rsid w:val="2D254C1E"/>
    <w:rsid w:val="2D260121"/>
    <w:rsid w:val="2D275BA3"/>
    <w:rsid w:val="2D2910A6"/>
    <w:rsid w:val="2D2E552D"/>
    <w:rsid w:val="2D2F6832"/>
    <w:rsid w:val="2D3042B4"/>
    <w:rsid w:val="2D342CBA"/>
    <w:rsid w:val="2D347437"/>
    <w:rsid w:val="2D35073C"/>
    <w:rsid w:val="2D3703BB"/>
    <w:rsid w:val="2D3816C0"/>
    <w:rsid w:val="2D3A1340"/>
    <w:rsid w:val="2D3D5B48"/>
    <w:rsid w:val="2D3E7D46"/>
    <w:rsid w:val="2D41454E"/>
    <w:rsid w:val="2D455153"/>
    <w:rsid w:val="2D462BD4"/>
    <w:rsid w:val="2D466457"/>
    <w:rsid w:val="2D48195B"/>
    <w:rsid w:val="2D4A4E5E"/>
    <w:rsid w:val="2D4C0361"/>
    <w:rsid w:val="2D4C4ADE"/>
    <w:rsid w:val="2D4F12E5"/>
    <w:rsid w:val="2D5A1875"/>
    <w:rsid w:val="2D5C2B7A"/>
    <w:rsid w:val="2D5E607D"/>
    <w:rsid w:val="2D611200"/>
    <w:rsid w:val="2D673109"/>
    <w:rsid w:val="2D67698C"/>
    <w:rsid w:val="2D6F0515"/>
    <w:rsid w:val="2D6F3D99"/>
    <w:rsid w:val="2D714D1A"/>
    <w:rsid w:val="2D71729C"/>
    <w:rsid w:val="2D724D1D"/>
    <w:rsid w:val="2D740220"/>
    <w:rsid w:val="2D7846A8"/>
    <w:rsid w:val="2D7968A6"/>
    <w:rsid w:val="2D7C30AE"/>
    <w:rsid w:val="2D821D81"/>
    <w:rsid w:val="2D8404BB"/>
    <w:rsid w:val="2D8A23C4"/>
    <w:rsid w:val="2D8B7E46"/>
    <w:rsid w:val="2D8C58C7"/>
    <w:rsid w:val="2D8D147C"/>
    <w:rsid w:val="2D8E0DCA"/>
    <w:rsid w:val="2D8F3758"/>
    <w:rsid w:val="2D932CD3"/>
    <w:rsid w:val="2D946557"/>
    <w:rsid w:val="2D974F5D"/>
    <w:rsid w:val="2D9774DB"/>
    <w:rsid w:val="2D98715B"/>
    <w:rsid w:val="2D9B00E0"/>
    <w:rsid w:val="2D9C43CC"/>
    <w:rsid w:val="2D9C5B61"/>
    <w:rsid w:val="2D9E1065"/>
    <w:rsid w:val="2DA1586C"/>
    <w:rsid w:val="2DA30D70"/>
    <w:rsid w:val="2DA467F1"/>
    <w:rsid w:val="2DA509EF"/>
    <w:rsid w:val="2DA77776"/>
    <w:rsid w:val="2DA851F7"/>
    <w:rsid w:val="2DA873F6"/>
    <w:rsid w:val="2DAA28F9"/>
    <w:rsid w:val="2DAC0A59"/>
    <w:rsid w:val="2DAE12FF"/>
    <w:rsid w:val="2DAE7101"/>
    <w:rsid w:val="2DB04802"/>
    <w:rsid w:val="2DB27D05"/>
    <w:rsid w:val="2DB35787"/>
    <w:rsid w:val="2DB43208"/>
    <w:rsid w:val="2DB46201"/>
    <w:rsid w:val="2DB50C8A"/>
    <w:rsid w:val="2DB61F8F"/>
    <w:rsid w:val="2DB87198"/>
    <w:rsid w:val="2DB92F13"/>
    <w:rsid w:val="2DBB2B93"/>
    <w:rsid w:val="2DBC3E98"/>
    <w:rsid w:val="2DBE5AC1"/>
    <w:rsid w:val="2DBF1599"/>
    <w:rsid w:val="2DC0289E"/>
    <w:rsid w:val="2DC1251E"/>
    <w:rsid w:val="2DC33823"/>
    <w:rsid w:val="2DC50F24"/>
    <w:rsid w:val="2DC74427"/>
    <w:rsid w:val="2DC81EA9"/>
    <w:rsid w:val="2DCA53AC"/>
    <w:rsid w:val="2DCD6330"/>
    <w:rsid w:val="2DCE3DB2"/>
    <w:rsid w:val="2DD3023A"/>
    <w:rsid w:val="2DDD3FC1"/>
    <w:rsid w:val="2DEC6BE5"/>
    <w:rsid w:val="2DF80479"/>
    <w:rsid w:val="2DFA177E"/>
    <w:rsid w:val="2DFB13FE"/>
    <w:rsid w:val="2DFE2383"/>
    <w:rsid w:val="2E001109"/>
    <w:rsid w:val="2E005886"/>
    <w:rsid w:val="2E04428C"/>
    <w:rsid w:val="2E047B0F"/>
    <w:rsid w:val="2E051D0E"/>
    <w:rsid w:val="2E055591"/>
    <w:rsid w:val="2E0B749A"/>
    <w:rsid w:val="2E0C1698"/>
    <w:rsid w:val="2E0C4F1C"/>
    <w:rsid w:val="2E0E041F"/>
    <w:rsid w:val="2E142328"/>
    <w:rsid w:val="2E151FA8"/>
    <w:rsid w:val="2E157DAA"/>
    <w:rsid w:val="2E166977"/>
    <w:rsid w:val="2E1732AD"/>
    <w:rsid w:val="2E180D2E"/>
    <w:rsid w:val="2E1B7734"/>
    <w:rsid w:val="2E1E06B9"/>
    <w:rsid w:val="2E1F28B7"/>
    <w:rsid w:val="2E200339"/>
    <w:rsid w:val="2E203BBC"/>
    <w:rsid w:val="2E21163E"/>
    <w:rsid w:val="2E262242"/>
    <w:rsid w:val="2E280FC9"/>
    <w:rsid w:val="2E285745"/>
    <w:rsid w:val="2E2A66CA"/>
    <w:rsid w:val="2E2D764F"/>
    <w:rsid w:val="2E3624DD"/>
    <w:rsid w:val="2E393461"/>
    <w:rsid w:val="2E3C43E6"/>
    <w:rsid w:val="2E3D2EAD"/>
    <w:rsid w:val="2E3E78E9"/>
    <w:rsid w:val="2E3F536B"/>
    <w:rsid w:val="2E404FC4"/>
    <w:rsid w:val="2E424AD5"/>
    <w:rsid w:val="2E445076"/>
    <w:rsid w:val="2E51438B"/>
    <w:rsid w:val="2E576295"/>
    <w:rsid w:val="2E5B4C9B"/>
    <w:rsid w:val="2E5D019E"/>
    <w:rsid w:val="2E601123"/>
    <w:rsid w:val="2E63592A"/>
    <w:rsid w:val="2E697834"/>
    <w:rsid w:val="2E6A3E61"/>
    <w:rsid w:val="2E6D0438"/>
    <w:rsid w:val="2E6F393B"/>
    <w:rsid w:val="2E6F71BF"/>
    <w:rsid w:val="2E700C2F"/>
    <w:rsid w:val="2E716E3E"/>
    <w:rsid w:val="2E732342"/>
    <w:rsid w:val="2E743646"/>
    <w:rsid w:val="2E755845"/>
    <w:rsid w:val="2E764E5E"/>
    <w:rsid w:val="2E766B49"/>
    <w:rsid w:val="2E7A5550"/>
    <w:rsid w:val="2E7B51CF"/>
    <w:rsid w:val="2E7C0A53"/>
    <w:rsid w:val="2E7C6529"/>
    <w:rsid w:val="2E7E3F56"/>
    <w:rsid w:val="2E7F3BD6"/>
    <w:rsid w:val="2E8438E1"/>
    <w:rsid w:val="2E855ADF"/>
    <w:rsid w:val="2E8D17C7"/>
    <w:rsid w:val="2E8E096D"/>
    <w:rsid w:val="2E903E70"/>
    <w:rsid w:val="2E954277"/>
    <w:rsid w:val="2E97707E"/>
    <w:rsid w:val="2E984B00"/>
    <w:rsid w:val="2E9B7C83"/>
    <w:rsid w:val="2E9C5704"/>
    <w:rsid w:val="2EA0410A"/>
    <w:rsid w:val="2EA22E91"/>
    <w:rsid w:val="2EA3508F"/>
    <w:rsid w:val="2EA61897"/>
    <w:rsid w:val="2EA66014"/>
    <w:rsid w:val="2EA81517"/>
    <w:rsid w:val="2EAC599E"/>
    <w:rsid w:val="2EB85034"/>
    <w:rsid w:val="2EB92AB6"/>
    <w:rsid w:val="2EBC045D"/>
    <w:rsid w:val="2EBC3A3B"/>
    <w:rsid w:val="2EBD19D6"/>
    <w:rsid w:val="2EC333C5"/>
    <w:rsid w:val="2EC40E47"/>
    <w:rsid w:val="2EC952CF"/>
    <w:rsid w:val="2ECB4055"/>
    <w:rsid w:val="2ECB6253"/>
    <w:rsid w:val="2ECC3CD5"/>
    <w:rsid w:val="2ECF4C5A"/>
    <w:rsid w:val="2ED1015D"/>
    <w:rsid w:val="2ED21461"/>
    <w:rsid w:val="2ED25BDE"/>
    <w:rsid w:val="2ED33660"/>
    <w:rsid w:val="2ED90DEC"/>
    <w:rsid w:val="2ED964C1"/>
    <w:rsid w:val="2EDB42EF"/>
    <w:rsid w:val="2EDC1D71"/>
    <w:rsid w:val="2EDD77F3"/>
    <w:rsid w:val="2EDF2CF6"/>
    <w:rsid w:val="2EE6487F"/>
    <w:rsid w:val="2EE67135"/>
    <w:rsid w:val="2EEB3529"/>
    <w:rsid w:val="2EED420A"/>
    <w:rsid w:val="2EF0518E"/>
    <w:rsid w:val="2EF67098"/>
    <w:rsid w:val="2EF85E1E"/>
    <w:rsid w:val="2EFA1321"/>
    <w:rsid w:val="2EFC6A22"/>
    <w:rsid w:val="2EFD22A6"/>
    <w:rsid w:val="2EFE7D27"/>
    <w:rsid w:val="2F043E2F"/>
    <w:rsid w:val="2F0518B0"/>
    <w:rsid w:val="2F067332"/>
    <w:rsid w:val="2F0A5D38"/>
    <w:rsid w:val="2F0D6CBD"/>
    <w:rsid w:val="2F1156C3"/>
    <w:rsid w:val="2F152201"/>
    <w:rsid w:val="2F15794C"/>
    <w:rsid w:val="2F1C4D59"/>
    <w:rsid w:val="2F1C7B6E"/>
    <w:rsid w:val="2F1E025C"/>
    <w:rsid w:val="2F234777"/>
    <w:rsid w:val="2F257BE7"/>
    <w:rsid w:val="2F265668"/>
    <w:rsid w:val="2F280B6B"/>
    <w:rsid w:val="2F2965ED"/>
    <w:rsid w:val="2F2B1AF0"/>
    <w:rsid w:val="2F2C7572"/>
    <w:rsid w:val="2F31727D"/>
    <w:rsid w:val="2F332780"/>
    <w:rsid w:val="2F340201"/>
    <w:rsid w:val="2F342400"/>
    <w:rsid w:val="2F380E06"/>
    <w:rsid w:val="2F3E6592"/>
    <w:rsid w:val="2F406212"/>
    <w:rsid w:val="2F432A1A"/>
    <w:rsid w:val="2F475B9D"/>
    <w:rsid w:val="2F486EA2"/>
    <w:rsid w:val="2F4910A0"/>
    <w:rsid w:val="2F4A23A5"/>
    <w:rsid w:val="2F4B7E26"/>
    <w:rsid w:val="2F4C7AA6"/>
    <w:rsid w:val="2F511D30"/>
    <w:rsid w:val="2F563C39"/>
    <w:rsid w:val="2F5716BB"/>
    <w:rsid w:val="2F5A263F"/>
    <w:rsid w:val="2F5B00C1"/>
    <w:rsid w:val="2F5E57C2"/>
    <w:rsid w:val="2F601055"/>
    <w:rsid w:val="2F6446E6"/>
    <w:rsid w:val="2F666452"/>
    <w:rsid w:val="2F673ED3"/>
    <w:rsid w:val="2F6973D6"/>
    <w:rsid w:val="2F6B4AD8"/>
    <w:rsid w:val="2F700F60"/>
    <w:rsid w:val="2F7047E3"/>
    <w:rsid w:val="2F712264"/>
    <w:rsid w:val="2F781BEF"/>
    <w:rsid w:val="2F78636C"/>
    <w:rsid w:val="2F797671"/>
    <w:rsid w:val="2F7B2B74"/>
    <w:rsid w:val="2F7C05F5"/>
    <w:rsid w:val="2F8224FF"/>
    <w:rsid w:val="2F8A538D"/>
    <w:rsid w:val="2F92601C"/>
    <w:rsid w:val="2F933A9E"/>
    <w:rsid w:val="2F96119F"/>
    <w:rsid w:val="2F964A23"/>
    <w:rsid w:val="2F9846A2"/>
    <w:rsid w:val="2F987F26"/>
    <w:rsid w:val="2FA05332"/>
    <w:rsid w:val="2FA12DB4"/>
    <w:rsid w:val="2FA33D38"/>
    <w:rsid w:val="2FA5723B"/>
    <w:rsid w:val="2FA6143A"/>
    <w:rsid w:val="2FAA7E40"/>
    <w:rsid w:val="2FAC6BC6"/>
    <w:rsid w:val="2FAD4648"/>
    <w:rsid w:val="2FAE20C9"/>
    <w:rsid w:val="2FAE299B"/>
    <w:rsid w:val="2FAF7B4B"/>
    <w:rsid w:val="2FB3074F"/>
    <w:rsid w:val="2FB32CCE"/>
    <w:rsid w:val="2FB616D4"/>
    <w:rsid w:val="2FB92659"/>
    <w:rsid w:val="2FBA00DA"/>
    <w:rsid w:val="2FBA5EDC"/>
    <w:rsid w:val="2FBB13DF"/>
    <w:rsid w:val="2FC05867"/>
    <w:rsid w:val="2FC7196E"/>
    <w:rsid w:val="2FCA6176"/>
    <w:rsid w:val="2FCB0375"/>
    <w:rsid w:val="2FD0227E"/>
    <w:rsid w:val="2FE0031A"/>
    <w:rsid w:val="2FE210F8"/>
    <w:rsid w:val="2FE547A2"/>
    <w:rsid w:val="2FE95D01"/>
    <w:rsid w:val="2FE95EC5"/>
    <w:rsid w:val="2FEB66AB"/>
    <w:rsid w:val="2FED1556"/>
    <w:rsid w:val="2FF16036"/>
    <w:rsid w:val="2FF23AB7"/>
    <w:rsid w:val="2FFB6945"/>
    <w:rsid w:val="2FFD1E48"/>
    <w:rsid w:val="30041C4E"/>
    <w:rsid w:val="30047255"/>
    <w:rsid w:val="30083A5D"/>
    <w:rsid w:val="300C7DD0"/>
    <w:rsid w:val="300D5966"/>
    <w:rsid w:val="300E7B64"/>
    <w:rsid w:val="30110AE9"/>
    <w:rsid w:val="30133FEC"/>
    <w:rsid w:val="301452F1"/>
    <w:rsid w:val="301574EF"/>
    <w:rsid w:val="301607F4"/>
    <w:rsid w:val="30221728"/>
    <w:rsid w:val="30224607"/>
    <w:rsid w:val="30234286"/>
    <w:rsid w:val="30272C8D"/>
    <w:rsid w:val="30276510"/>
    <w:rsid w:val="302C2998"/>
    <w:rsid w:val="302D0419"/>
    <w:rsid w:val="30332322"/>
    <w:rsid w:val="30347DA4"/>
    <w:rsid w:val="30351FA2"/>
    <w:rsid w:val="3039642A"/>
    <w:rsid w:val="303B772F"/>
    <w:rsid w:val="303C2C32"/>
    <w:rsid w:val="303D06B3"/>
    <w:rsid w:val="303F0333"/>
    <w:rsid w:val="30427AA5"/>
    <w:rsid w:val="30430644"/>
    <w:rsid w:val="30463541"/>
    <w:rsid w:val="304E094E"/>
    <w:rsid w:val="30555D5A"/>
    <w:rsid w:val="3059019D"/>
    <w:rsid w:val="30594760"/>
    <w:rsid w:val="305C56E5"/>
    <w:rsid w:val="305F1EED"/>
    <w:rsid w:val="305F666A"/>
    <w:rsid w:val="30611B6D"/>
    <w:rsid w:val="30635070"/>
    <w:rsid w:val="30661878"/>
    <w:rsid w:val="30673A76"/>
    <w:rsid w:val="30696F79"/>
    <w:rsid w:val="306D1203"/>
    <w:rsid w:val="306E0E83"/>
    <w:rsid w:val="3073310C"/>
    <w:rsid w:val="3076628F"/>
    <w:rsid w:val="30785015"/>
    <w:rsid w:val="307F49A0"/>
    <w:rsid w:val="30850AA8"/>
    <w:rsid w:val="30866529"/>
    <w:rsid w:val="308A2D31"/>
    <w:rsid w:val="308D1737"/>
    <w:rsid w:val="308E3936"/>
    <w:rsid w:val="308F0A11"/>
    <w:rsid w:val="308F7E72"/>
    <w:rsid w:val="309026BC"/>
    <w:rsid w:val="309148BA"/>
    <w:rsid w:val="309440A1"/>
    <w:rsid w:val="309767C4"/>
    <w:rsid w:val="309B0A4D"/>
    <w:rsid w:val="309B51CA"/>
    <w:rsid w:val="309D06CD"/>
    <w:rsid w:val="309E19D2"/>
    <w:rsid w:val="309F7453"/>
    <w:rsid w:val="30AC6769"/>
    <w:rsid w:val="30B12BF1"/>
    <w:rsid w:val="30BA5A7F"/>
    <w:rsid w:val="30BE4485"/>
    <w:rsid w:val="30CA5D19"/>
    <w:rsid w:val="30CB379B"/>
    <w:rsid w:val="30CB701E"/>
    <w:rsid w:val="30CF21A1"/>
    <w:rsid w:val="30D23125"/>
    <w:rsid w:val="30D90532"/>
    <w:rsid w:val="30DB1837"/>
    <w:rsid w:val="30DB3A35"/>
    <w:rsid w:val="30DE27BB"/>
    <w:rsid w:val="30E03740"/>
    <w:rsid w:val="30E233C0"/>
    <w:rsid w:val="30E65649"/>
    <w:rsid w:val="30E71077"/>
    <w:rsid w:val="30E77847"/>
    <w:rsid w:val="30EB624E"/>
    <w:rsid w:val="30ED546B"/>
    <w:rsid w:val="30EF26D5"/>
    <w:rsid w:val="30F05F59"/>
    <w:rsid w:val="30F10937"/>
    <w:rsid w:val="30F2145C"/>
    <w:rsid w:val="30F4495F"/>
    <w:rsid w:val="30F67E62"/>
    <w:rsid w:val="30F73365"/>
    <w:rsid w:val="30F960DF"/>
    <w:rsid w:val="30FD526E"/>
    <w:rsid w:val="31037178"/>
    <w:rsid w:val="31041376"/>
    <w:rsid w:val="31064879"/>
    <w:rsid w:val="31075B7E"/>
    <w:rsid w:val="31077D7C"/>
    <w:rsid w:val="310D1C85"/>
    <w:rsid w:val="31102C0A"/>
    <w:rsid w:val="31137412"/>
    <w:rsid w:val="3114202C"/>
    <w:rsid w:val="31144E94"/>
    <w:rsid w:val="31216728"/>
    <w:rsid w:val="312241A9"/>
    <w:rsid w:val="31231C2B"/>
    <w:rsid w:val="312A4E39"/>
    <w:rsid w:val="312B4AB9"/>
    <w:rsid w:val="312E12C1"/>
    <w:rsid w:val="312E5A3D"/>
    <w:rsid w:val="312F6D42"/>
    <w:rsid w:val="313431CA"/>
    <w:rsid w:val="313553C8"/>
    <w:rsid w:val="313A63D7"/>
    <w:rsid w:val="313C05D6"/>
    <w:rsid w:val="313C4D53"/>
    <w:rsid w:val="313D27D5"/>
    <w:rsid w:val="313E0256"/>
    <w:rsid w:val="31406FDD"/>
    <w:rsid w:val="31445AD2"/>
    <w:rsid w:val="31460EE6"/>
    <w:rsid w:val="314743E9"/>
    <w:rsid w:val="31476967"/>
    <w:rsid w:val="314D62F2"/>
    <w:rsid w:val="314F5556"/>
    <w:rsid w:val="31507277"/>
    <w:rsid w:val="315423FA"/>
    <w:rsid w:val="31576C02"/>
    <w:rsid w:val="315A1D85"/>
    <w:rsid w:val="315C5288"/>
    <w:rsid w:val="315F620C"/>
    <w:rsid w:val="31607511"/>
    <w:rsid w:val="31653999"/>
    <w:rsid w:val="31696B1C"/>
    <w:rsid w:val="316A7E21"/>
    <w:rsid w:val="316C3324"/>
    <w:rsid w:val="316C7AA1"/>
    <w:rsid w:val="317177AC"/>
    <w:rsid w:val="3172742B"/>
    <w:rsid w:val="3174292F"/>
    <w:rsid w:val="31751578"/>
    <w:rsid w:val="31763C33"/>
    <w:rsid w:val="31765E32"/>
    <w:rsid w:val="318254C8"/>
    <w:rsid w:val="3187194F"/>
    <w:rsid w:val="318B0355"/>
    <w:rsid w:val="318C280E"/>
    <w:rsid w:val="31917CE0"/>
    <w:rsid w:val="319331E3"/>
    <w:rsid w:val="3198766B"/>
    <w:rsid w:val="319A63F2"/>
    <w:rsid w:val="319B3E73"/>
    <w:rsid w:val="319F2879"/>
    <w:rsid w:val="31A002FB"/>
    <w:rsid w:val="31A27F7B"/>
    <w:rsid w:val="31A3127F"/>
    <w:rsid w:val="31A81E84"/>
    <w:rsid w:val="31A93189"/>
    <w:rsid w:val="31AC410D"/>
    <w:rsid w:val="31AC630C"/>
    <w:rsid w:val="31B02B14"/>
    <w:rsid w:val="31B46F9B"/>
    <w:rsid w:val="31B5119A"/>
    <w:rsid w:val="31BA5621"/>
    <w:rsid w:val="31BD65A6"/>
    <w:rsid w:val="31BE4028"/>
    <w:rsid w:val="31BF532C"/>
    <w:rsid w:val="31C12A2E"/>
    <w:rsid w:val="31C74937"/>
    <w:rsid w:val="31C801BA"/>
    <w:rsid w:val="31C85C3C"/>
    <w:rsid w:val="31C936BD"/>
    <w:rsid w:val="31CA113F"/>
    <w:rsid w:val="31CA58BC"/>
    <w:rsid w:val="31CE42C2"/>
    <w:rsid w:val="31CF55C7"/>
    <w:rsid w:val="31D10ACA"/>
    <w:rsid w:val="31D33FCD"/>
    <w:rsid w:val="31D41A4F"/>
    <w:rsid w:val="31DF7DE0"/>
    <w:rsid w:val="31E10D64"/>
    <w:rsid w:val="31E74F8D"/>
    <w:rsid w:val="31F9640B"/>
    <w:rsid w:val="31FB190E"/>
    <w:rsid w:val="31FD5849"/>
    <w:rsid w:val="31FE2893"/>
    <w:rsid w:val="31FF0314"/>
    <w:rsid w:val="32001619"/>
    <w:rsid w:val="3201709B"/>
    <w:rsid w:val="32042FF1"/>
    <w:rsid w:val="32063522"/>
    <w:rsid w:val="320B7BFA"/>
    <w:rsid w:val="320F63B0"/>
    <w:rsid w:val="32106030"/>
    <w:rsid w:val="32127335"/>
    <w:rsid w:val="321759BB"/>
    <w:rsid w:val="3218123E"/>
    <w:rsid w:val="321B7C44"/>
    <w:rsid w:val="322162CA"/>
    <w:rsid w:val="322275CF"/>
    <w:rsid w:val="322C7EDF"/>
    <w:rsid w:val="32311DE8"/>
    <w:rsid w:val="323460BD"/>
    <w:rsid w:val="323474E9"/>
    <w:rsid w:val="32354F6B"/>
    <w:rsid w:val="323629ED"/>
    <w:rsid w:val="32381773"/>
    <w:rsid w:val="323E367C"/>
    <w:rsid w:val="324032FC"/>
    <w:rsid w:val="32410D7E"/>
    <w:rsid w:val="32417A94"/>
    <w:rsid w:val="32453007"/>
    <w:rsid w:val="32460A89"/>
    <w:rsid w:val="3249748F"/>
    <w:rsid w:val="324C0413"/>
    <w:rsid w:val="324C0DBC"/>
    <w:rsid w:val="324C7D2D"/>
    <w:rsid w:val="32560D23"/>
    <w:rsid w:val="32584226"/>
    <w:rsid w:val="325C2C2C"/>
    <w:rsid w:val="32601632"/>
    <w:rsid w:val="32604EB6"/>
    <w:rsid w:val="326822C2"/>
    <w:rsid w:val="32691F42"/>
    <w:rsid w:val="32697D44"/>
    <w:rsid w:val="326B0CC8"/>
    <w:rsid w:val="327018CD"/>
    <w:rsid w:val="327348EE"/>
    <w:rsid w:val="327515D8"/>
    <w:rsid w:val="32774ADB"/>
    <w:rsid w:val="327921DC"/>
    <w:rsid w:val="327B225B"/>
    <w:rsid w:val="327C2C35"/>
    <w:rsid w:val="327D69E4"/>
    <w:rsid w:val="327F1EE7"/>
    <w:rsid w:val="328175E9"/>
    <w:rsid w:val="328A5CFA"/>
    <w:rsid w:val="328C11FD"/>
    <w:rsid w:val="32955444"/>
    <w:rsid w:val="32956289"/>
    <w:rsid w:val="32961B0D"/>
    <w:rsid w:val="32990513"/>
    <w:rsid w:val="329C1497"/>
    <w:rsid w:val="329F241C"/>
    <w:rsid w:val="329F4D04"/>
    <w:rsid w:val="32A07E9E"/>
    <w:rsid w:val="32A50AA2"/>
    <w:rsid w:val="32A73FA5"/>
    <w:rsid w:val="32A974A8"/>
    <w:rsid w:val="32AD1732"/>
    <w:rsid w:val="32B026B6"/>
    <w:rsid w:val="32B310BD"/>
    <w:rsid w:val="32B85544"/>
    <w:rsid w:val="32BD19CC"/>
    <w:rsid w:val="32C37159"/>
    <w:rsid w:val="32C41357"/>
    <w:rsid w:val="32C600DD"/>
    <w:rsid w:val="32C835E0"/>
    <w:rsid w:val="32CD1C66"/>
    <w:rsid w:val="32CD7A68"/>
    <w:rsid w:val="32CF5169"/>
    <w:rsid w:val="32D11349"/>
    <w:rsid w:val="32D21971"/>
    <w:rsid w:val="32D33B70"/>
    <w:rsid w:val="32D44E75"/>
    <w:rsid w:val="32D528F6"/>
    <w:rsid w:val="32D75DF9"/>
    <w:rsid w:val="32D8387B"/>
    <w:rsid w:val="32E20907"/>
    <w:rsid w:val="32E26388"/>
    <w:rsid w:val="32E31C0C"/>
    <w:rsid w:val="32E36F4F"/>
    <w:rsid w:val="32E5510F"/>
    <w:rsid w:val="32EC6C98"/>
    <w:rsid w:val="32F0569E"/>
    <w:rsid w:val="32F47928"/>
    <w:rsid w:val="32F675A7"/>
    <w:rsid w:val="32F708AC"/>
    <w:rsid w:val="32F82AAB"/>
    <w:rsid w:val="32F93DAF"/>
    <w:rsid w:val="330111BC"/>
    <w:rsid w:val="330133BA"/>
    <w:rsid w:val="3304433F"/>
    <w:rsid w:val="33051DC0"/>
    <w:rsid w:val="330630C5"/>
    <w:rsid w:val="33070B47"/>
    <w:rsid w:val="330A1ACB"/>
    <w:rsid w:val="330B46AE"/>
    <w:rsid w:val="330B754D"/>
    <w:rsid w:val="330E04D1"/>
    <w:rsid w:val="331423DB"/>
    <w:rsid w:val="33157E5C"/>
    <w:rsid w:val="332735FA"/>
    <w:rsid w:val="332B3C8B"/>
    <w:rsid w:val="332C3305"/>
    <w:rsid w:val="33306488"/>
    <w:rsid w:val="3333740C"/>
    <w:rsid w:val="33340711"/>
    <w:rsid w:val="33371696"/>
    <w:rsid w:val="33381316"/>
    <w:rsid w:val="33396D97"/>
    <w:rsid w:val="333C7D1C"/>
    <w:rsid w:val="333D579D"/>
    <w:rsid w:val="334141A4"/>
    <w:rsid w:val="33417A27"/>
    <w:rsid w:val="33463EAF"/>
    <w:rsid w:val="33494E33"/>
    <w:rsid w:val="334F0F3B"/>
    <w:rsid w:val="33535743"/>
    <w:rsid w:val="335B756D"/>
    <w:rsid w:val="33604A58"/>
    <w:rsid w:val="33681E65"/>
    <w:rsid w:val="33684063"/>
    <w:rsid w:val="336B2DEA"/>
    <w:rsid w:val="336C2A69"/>
    <w:rsid w:val="336E17F0"/>
    <w:rsid w:val="33724973"/>
    <w:rsid w:val="33730803"/>
    <w:rsid w:val="33747E76"/>
    <w:rsid w:val="3375117B"/>
    <w:rsid w:val="337D6587"/>
    <w:rsid w:val="337E4009"/>
    <w:rsid w:val="33851415"/>
    <w:rsid w:val="3388239A"/>
    <w:rsid w:val="338A1C5E"/>
    <w:rsid w:val="338B331E"/>
    <w:rsid w:val="338F55A8"/>
    <w:rsid w:val="33903029"/>
    <w:rsid w:val="33910AAB"/>
    <w:rsid w:val="33922CA9"/>
    <w:rsid w:val="339461AC"/>
    <w:rsid w:val="339B5B37"/>
    <w:rsid w:val="339F7DC0"/>
    <w:rsid w:val="33A05842"/>
    <w:rsid w:val="33A46447"/>
    <w:rsid w:val="33A66585"/>
    <w:rsid w:val="33A773CB"/>
    <w:rsid w:val="33A9069D"/>
    <w:rsid w:val="33AB5DD1"/>
    <w:rsid w:val="33AC70D6"/>
    <w:rsid w:val="33AF005B"/>
    <w:rsid w:val="33B02259"/>
    <w:rsid w:val="33B331DE"/>
    <w:rsid w:val="33B466E1"/>
    <w:rsid w:val="33B61BE4"/>
    <w:rsid w:val="33B77665"/>
    <w:rsid w:val="33B9096A"/>
    <w:rsid w:val="33BB3E6D"/>
    <w:rsid w:val="33BF02F5"/>
    <w:rsid w:val="33C5697B"/>
    <w:rsid w:val="33C95381"/>
    <w:rsid w:val="33CB0884"/>
    <w:rsid w:val="33CC1B89"/>
    <w:rsid w:val="33CC6306"/>
    <w:rsid w:val="33D00590"/>
    <w:rsid w:val="33D16011"/>
    <w:rsid w:val="33D33712"/>
    <w:rsid w:val="33D41194"/>
    <w:rsid w:val="33D67F1A"/>
    <w:rsid w:val="33DA4B1D"/>
    <w:rsid w:val="33E13BC3"/>
    <w:rsid w:val="33E317AE"/>
    <w:rsid w:val="33E54CB2"/>
    <w:rsid w:val="33E701B5"/>
    <w:rsid w:val="33E83B03"/>
    <w:rsid w:val="33ED7B40"/>
    <w:rsid w:val="33EE55C1"/>
    <w:rsid w:val="33F23FC7"/>
    <w:rsid w:val="33F971D5"/>
    <w:rsid w:val="33FB6E55"/>
    <w:rsid w:val="33FC48D7"/>
    <w:rsid w:val="33FF10DF"/>
    <w:rsid w:val="34041CE3"/>
    <w:rsid w:val="34052FE8"/>
    <w:rsid w:val="340A166E"/>
    <w:rsid w:val="340E0074"/>
    <w:rsid w:val="340F1379"/>
    <w:rsid w:val="3411487C"/>
    <w:rsid w:val="341222FE"/>
    <w:rsid w:val="34137D7F"/>
    <w:rsid w:val="34180984"/>
    <w:rsid w:val="341A3E87"/>
    <w:rsid w:val="341B4A8C"/>
    <w:rsid w:val="341D068F"/>
    <w:rsid w:val="34224B16"/>
    <w:rsid w:val="34226D15"/>
    <w:rsid w:val="34234796"/>
    <w:rsid w:val="3424001A"/>
    <w:rsid w:val="34257C99"/>
    <w:rsid w:val="34260F9E"/>
    <w:rsid w:val="342844A1"/>
    <w:rsid w:val="342D0929"/>
    <w:rsid w:val="342E2B27"/>
    <w:rsid w:val="34313AAC"/>
    <w:rsid w:val="34357F34"/>
    <w:rsid w:val="343659B5"/>
    <w:rsid w:val="343A01EC"/>
    <w:rsid w:val="344175CA"/>
    <w:rsid w:val="34455FD0"/>
    <w:rsid w:val="344F280E"/>
    <w:rsid w:val="34511DE2"/>
    <w:rsid w:val="34546879"/>
    <w:rsid w:val="345B5F75"/>
    <w:rsid w:val="345C5BF5"/>
    <w:rsid w:val="345F23FD"/>
    <w:rsid w:val="345F6B7A"/>
    <w:rsid w:val="34615900"/>
    <w:rsid w:val="34627AFE"/>
    <w:rsid w:val="34692D0C"/>
    <w:rsid w:val="346959F8"/>
    <w:rsid w:val="346B298C"/>
    <w:rsid w:val="346E7194"/>
    <w:rsid w:val="34712317"/>
    <w:rsid w:val="347A0A28"/>
    <w:rsid w:val="347A1EC1"/>
    <w:rsid w:val="347F162D"/>
    <w:rsid w:val="34802932"/>
    <w:rsid w:val="34806E53"/>
    <w:rsid w:val="34824CA8"/>
    <w:rsid w:val="34825E35"/>
    <w:rsid w:val="34856DB9"/>
    <w:rsid w:val="348744BB"/>
    <w:rsid w:val="34881F3C"/>
    <w:rsid w:val="34884FD5"/>
    <w:rsid w:val="348957C0"/>
    <w:rsid w:val="348E76C9"/>
    <w:rsid w:val="3491064E"/>
    <w:rsid w:val="34945433"/>
    <w:rsid w:val="34976CD4"/>
    <w:rsid w:val="349921D7"/>
    <w:rsid w:val="349C315B"/>
    <w:rsid w:val="349E40E0"/>
    <w:rsid w:val="349F1B61"/>
    <w:rsid w:val="349F7963"/>
    <w:rsid w:val="34A15065"/>
    <w:rsid w:val="34A53A6B"/>
    <w:rsid w:val="34A672EE"/>
    <w:rsid w:val="34AA3776"/>
    <w:rsid w:val="34AC6C79"/>
    <w:rsid w:val="34B0567F"/>
    <w:rsid w:val="34B20B82"/>
    <w:rsid w:val="34B7500A"/>
    <w:rsid w:val="34BD6F13"/>
    <w:rsid w:val="34C26C1E"/>
    <w:rsid w:val="34C67823"/>
    <w:rsid w:val="34CE4C2F"/>
    <w:rsid w:val="34D039B6"/>
    <w:rsid w:val="34D26EB9"/>
    <w:rsid w:val="34D3493A"/>
    <w:rsid w:val="34D423BC"/>
    <w:rsid w:val="34D6203C"/>
    <w:rsid w:val="34D73340"/>
    <w:rsid w:val="34D82FC0"/>
    <w:rsid w:val="34DB1D47"/>
    <w:rsid w:val="34DE2CCB"/>
    <w:rsid w:val="34DE40C3"/>
    <w:rsid w:val="34DF294B"/>
    <w:rsid w:val="34E03C50"/>
    <w:rsid w:val="34E622D6"/>
    <w:rsid w:val="34E735DB"/>
    <w:rsid w:val="34E8485A"/>
    <w:rsid w:val="34EE2F66"/>
    <w:rsid w:val="34EE76E2"/>
    <w:rsid w:val="34F13EEA"/>
    <w:rsid w:val="34F373ED"/>
    <w:rsid w:val="34F934F5"/>
    <w:rsid w:val="34FF53FE"/>
    <w:rsid w:val="35021C06"/>
    <w:rsid w:val="35026383"/>
    <w:rsid w:val="3507608E"/>
    <w:rsid w:val="35083B0F"/>
    <w:rsid w:val="350C2516"/>
    <w:rsid w:val="350E5A19"/>
    <w:rsid w:val="3510699D"/>
    <w:rsid w:val="35121EA0"/>
    <w:rsid w:val="351B4D2E"/>
    <w:rsid w:val="351F3735"/>
    <w:rsid w:val="35247BBC"/>
    <w:rsid w:val="35270B41"/>
    <w:rsid w:val="35291AC6"/>
    <w:rsid w:val="352978C7"/>
    <w:rsid w:val="352A7547"/>
    <w:rsid w:val="352D62CE"/>
    <w:rsid w:val="352E5F4D"/>
    <w:rsid w:val="35312755"/>
    <w:rsid w:val="35316ED2"/>
    <w:rsid w:val="353323D5"/>
    <w:rsid w:val="353327D7"/>
    <w:rsid w:val="353431B1"/>
    <w:rsid w:val="353558D8"/>
    <w:rsid w:val="3538685D"/>
    <w:rsid w:val="353B77E2"/>
    <w:rsid w:val="35414F6E"/>
    <w:rsid w:val="35424BEE"/>
    <w:rsid w:val="35430471"/>
    <w:rsid w:val="35445EF3"/>
    <w:rsid w:val="354A587E"/>
    <w:rsid w:val="354B7A7C"/>
    <w:rsid w:val="354C0D81"/>
    <w:rsid w:val="354E0A01"/>
    <w:rsid w:val="3551355F"/>
    <w:rsid w:val="3557388E"/>
    <w:rsid w:val="355B5B18"/>
    <w:rsid w:val="3560419E"/>
    <w:rsid w:val="35611C20"/>
    <w:rsid w:val="356154A3"/>
    <w:rsid w:val="35642BA4"/>
    <w:rsid w:val="356474E0"/>
    <w:rsid w:val="35650626"/>
    <w:rsid w:val="35653EA9"/>
    <w:rsid w:val="356773AC"/>
    <w:rsid w:val="356928AF"/>
    <w:rsid w:val="3569702C"/>
    <w:rsid w:val="356A4AAD"/>
    <w:rsid w:val="356B252F"/>
    <w:rsid w:val="356D12B5"/>
    <w:rsid w:val="357A05CB"/>
    <w:rsid w:val="358B0865"/>
    <w:rsid w:val="358C62E7"/>
    <w:rsid w:val="358E17EA"/>
    <w:rsid w:val="35915FF2"/>
    <w:rsid w:val="35923A74"/>
    <w:rsid w:val="35964678"/>
    <w:rsid w:val="35977EFB"/>
    <w:rsid w:val="359B0B00"/>
    <w:rsid w:val="359D0A43"/>
    <w:rsid w:val="359E5308"/>
    <w:rsid w:val="35A1628C"/>
    <w:rsid w:val="35A5140F"/>
    <w:rsid w:val="35A61D02"/>
    <w:rsid w:val="35A74912"/>
    <w:rsid w:val="35AB0D9A"/>
    <w:rsid w:val="35AE1D1F"/>
    <w:rsid w:val="35AE7B20"/>
    <w:rsid w:val="35B05222"/>
    <w:rsid w:val="35B16527"/>
    <w:rsid w:val="35B31A2A"/>
    <w:rsid w:val="35B474AB"/>
    <w:rsid w:val="35BA5F09"/>
    <w:rsid w:val="35BB35B3"/>
    <w:rsid w:val="35BE0BBF"/>
    <w:rsid w:val="35BE7DBB"/>
    <w:rsid w:val="35BF1FB9"/>
    <w:rsid w:val="35C236B1"/>
    <w:rsid w:val="35C34243"/>
    <w:rsid w:val="35C41CC4"/>
    <w:rsid w:val="35C806CA"/>
    <w:rsid w:val="35CB384D"/>
    <w:rsid w:val="35CE0055"/>
    <w:rsid w:val="35D03558"/>
    <w:rsid w:val="35D344DD"/>
    <w:rsid w:val="35D61BDE"/>
    <w:rsid w:val="35D65462"/>
    <w:rsid w:val="35D83F6D"/>
    <w:rsid w:val="35E05D71"/>
    <w:rsid w:val="35E421F9"/>
    <w:rsid w:val="35E7317D"/>
    <w:rsid w:val="35ED5087"/>
    <w:rsid w:val="35EE2B08"/>
    <w:rsid w:val="35F13A8D"/>
    <w:rsid w:val="35F7121A"/>
    <w:rsid w:val="35F83418"/>
    <w:rsid w:val="35FB1E1E"/>
    <w:rsid w:val="35FB7C20"/>
    <w:rsid w:val="35FD5321"/>
    <w:rsid w:val="35FE0BA4"/>
    <w:rsid w:val="360175AB"/>
    <w:rsid w:val="36032AAE"/>
    <w:rsid w:val="36063A32"/>
    <w:rsid w:val="36075C31"/>
    <w:rsid w:val="3607649B"/>
    <w:rsid w:val="360949B7"/>
    <w:rsid w:val="360B2EED"/>
    <w:rsid w:val="360B4637"/>
    <w:rsid w:val="360C20B8"/>
    <w:rsid w:val="360F68C0"/>
    <w:rsid w:val="36113FC2"/>
    <w:rsid w:val="36121A43"/>
    <w:rsid w:val="36127845"/>
    <w:rsid w:val="361374C5"/>
    <w:rsid w:val="36173CCD"/>
    <w:rsid w:val="361E5856"/>
    <w:rsid w:val="362045DC"/>
    <w:rsid w:val="36227ADF"/>
    <w:rsid w:val="36242FE2"/>
    <w:rsid w:val="36250A64"/>
    <w:rsid w:val="362E5AF0"/>
    <w:rsid w:val="36300FF3"/>
    <w:rsid w:val="363122F8"/>
    <w:rsid w:val="363357FB"/>
    <w:rsid w:val="3633728A"/>
    <w:rsid w:val="36381C83"/>
    <w:rsid w:val="363A1903"/>
    <w:rsid w:val="364A5420"/>
    <w:rsid w:val="3650732A"/>
    <w:rsid w:val="3655577A"/>
    <w:rsid w:val="365A34BC"/>
    <w:rsid w:val="365C69BF"/>
    <w:rsid w:val="366053C6"/>
    <w:rsid w:val="366217B8"/>
    <w:rsid w:val="3663634A"/>
    <w:rsid w:val="36645FCA"/>
    <w:rsid w:val="3665184D"/>
    <w:rsid w:val="36676F4F"/>
    <w:rsid w:val="366A3757"/>
    <w:rsid w:val="366C6C5A"/>
    <w:rsid w:val="366D46DB"/>
    <w:rsid w:val="366F7BDE"/>
    <w:rsid w:val="367E4976"/>
    <w:rsid w:val="368158FA"/>
    <w:rsid w:val="36817AF9"/>
    <w:rsid w:val="3682337C"/>
    <w:rsid w:val="3682557A"/>
    <w:rsid w:val="36844301"/>
    <w:rsid w:val="36887484"/>
    <w:rsid w:val="36890788"/>
    <w:rsid w:val="368A2987"/>
    <w:rsid w:val="36904890"/>
    <w:rsid w:val="36931098"/>
    <w:rsid w:val="36971C9C"/>
    <w:rsid w:val="36977A9E"/>
    <w:rsid w:val="3698771E"/>
    <w:rsid w:val="369E4EAA"/>
    <w:rsid w:val="36A04B2A"/>
    <w:rsid w:val="36A422C5"/>
    <w:rsid w:val="36A622B7"/>
    <w:rsid w:val="36A857BA"/>
    <w:rsid w:val="36A95955"/>
    <w:rsid w:val="36AE1B85"/>
    <w:rsid w:val="36B030FD"/>
    <w:rsid w:val="36B260C9"/>
    <w:rsid w:val="36B808A5"/>
    <w:rsid w:val="36BC40FA"/>
    <w:rsid w:val="36BF53DF"/>
    <w:rsid w:val="36C33DE5"/>
    <w:rsid w:val="36C416DE"/>
    <w:rsid w:val="36C7606F"/>
    <w:rsid w:val="36CA3770"/>
    <w:rsid w:val="36CB6E86"/>
    <w:rsid w:val="36CC46F5"/>
    <w:rsid w:val="36CF5679"/>
    <w:rsid w:val="36D21E81"/>
    <w:rsid w:val="36D45384"/>
    <w:rsid w:val="36D57583"/>
    <w:rsid w:val="36D72A86"/>
    <w:rsid w:val="36DA728E"/>
    <w:rsid w:val="36DD0212"/>
    <w:rsid w:val="36DE2411"/>
    <w:rsid w:val="36DE5C94"/>
    <w:rsid w:val="36E13395"/>
    <w:rsid w:val="36E2757E"/>
    <w:rsid w:val="36E3431A"/>
    <w:rsid w:val="36E47B9D"/>
    <w:rsid w:val="36E630A0"/>
    <w:rsid w:val="36ED4C29"/>
    <w:rsid w:val="36F05BAE"/>
    <w:rsid w:val="36F445E5"/>
    <w:rsid w:val="36F558B9"/>
    <w:rsid w:val="36FE0747"/>
    <w:rsid w:val="37032650"/>
    <w:rsid w:val="37051811"/>
    <w:rsid w:val="370522D0"/>
    <w:rsid w:val="37055B53"/>
    <w:rsid w:val="370757D3"/>
    <w:rsid w:val="370D2F60"/>
    <w:rsid w:val="370F6463"/>
    <w:rsid w:val="37103EE5"/>
    <w:rsid w:val="37111966"/>
    <w:rsid w:val="37133D87"/>
    <w:rsid w:val="37165DEE"/>
    <w:rsid w:val="371B2276"/>
    <w:rsid w:val="371E0C7C"/>
    <w:rsid w:val="37235104"/>
    <w:rsid w:val="372617C9"/>
    <w:rsid w:val="37273B0A"/>
    <w:rsid w:val="372B2510"/>
    <w:rsid w:val="372F04E9"/>
    <w:rsid w:val="372F4799"/>
    <w:rsid w:val="37306998"/>
    <w:rsid w:val="37314419"/>
    <w:rsid w:val="37321E9B"/>
    <w:rsid w:val="373B05AC"/>
    <w:rsid w:val="373C3AAF"/>
    <w:rsid w:val="373D5CAD"/>
    <w:rsid w:val="37437BB7"/>
    <w:rsid w:val="37440EBB"/>
    <w:rsid w:val="37445638"/>
    <w:rsid w:val="37471E40"/>
    <w:rsid w:val="37491AC0"/>
    <w:rsid w:val="374A2DC5"/>
    <w:rsid w:val="374A7542"/>
    <w:rsid w:val="374B4FC3"/>
    <w:rsid w:val="374D3D49"/>
    <w:rsid w:val="374D6389"/>
    <w:rsid w:val="37560DD6"/>
    <w:rsid w:val="375A77DC"/>
    <w:rsid w:val="375C2CDF"/>
    <w:rsid w:val="375E61E2"/>
    <w:rsid w:val="376513F0"/>
    <w:rsid w:val="376748F3"/>
    <w:rsid w:val="376A7A76"/>
    <w:rsid w:val="376B32F9"/>
    <w:rsid w:val="376B54F8"/>
    <w:rsid w:val="37743C09"/>
    <w:rsid w:val="3776710C"/>
    <w:rsid w:val="377D6A97"/>
    <w:rsid w:val="37836223"/>
    <w:rsid w:val="37843EA3"/>
    <w:rsid w:val="37846422"/>
    <w:rsid w:val="378828AA"/>
    <w:rsid w:val="379344BE"/>
    <w:rsid w:val="37972EC4"/>
    <w:rsid w:val="379963C7"/>
    <w:rsid w:val="379A05C5"/>
    <w:rsid w:val="379C734C"/>
    <w:rsid w:val="379E284F"/>
    <w:rsid w:val="37A778DB"/>
    <w:rsid w:val="37AA40E3"/>
    <w:rsid w:val="37AB1B65"/>
    <w:rsid w:val="37AB62E1"/>
    <w:rsid w:val="37AC3D63"/>
    <w:rsid w:val="37AE2AE9"/>
    <w:rsid w:val="37AF4CE7"/>
    <w:rsid w:val="37B05FEC"/>
    <w:rsid w:val="37B13A6E"/>
    <w:rsid w:val="37B31CC9"/>
    <w:rsid w:val="37B449F3"/>
    <w:rsid w:val="37B855F7"/>
    <w:rsid w:val="37BC7880"/>
    <w:rsid w:val="37C06287"/>
    <w:rsid w:val="37C134DB"/>
    <w:rsid w:val="37C24A54"/>
    <w:rsid w:val="37C4140A"/>
    <w:rsid w:val="37C7238E"/>
    <w:rsid w:val="37CD7B1B"/>
    <w:rsid w:val="37CE559C"/>
    <w:rsid w:val="37D529A9"/>
    <w:rsid w:val="37D8392D"/>
    <w:rsid w:val="37DA6E30"/>
    <w:rsid w:val="37DF32B8"/>
    <w:rsid w:val="37EF5A09"/>
    <w:rsid w:val="37F37D5B"/>
    <w:rsid w:val="37FD60EC"/>
    <w:rsid w:val="37FE02EA"/>
    <w:rsid w:val="37FF5D6B"/>
    <w:rsid w:val="38026CF0"/>
    <w:rsid w:val="380421F3"/>
    <w:rsid w:val="380940FC"/>
    <w:rsid w:val="380B5401"/>
    <w:rsid w:val="38111509"/>
    <w:rsid w:val="3813028F"/>
    <w:rsid w:val="3814248D"/>
    <w:rsid w:val="38161214"/>
    <w:rsid w:val="38173168"/>
    <w:rsid w:val="38176C95"/>
    <w:rsid w:val="38183D07"/>
    <w:rsid w:val="381C311D"/>
    <w:rsid w:val="381C789A"/>
    <w:rsid w:val="381D7397"/>
    <w:rsid w:val="381E6620"/>
    <w:rsid w:val="38201B23"/>
    <w:rsid w:val="38203D22"/>
    <w:rsid w:val="3824052A"/>
    <w:rsid w:val="38242728"/>
    <w:rsid w:val="38265C2B"/>
    <w:rsid w:val="38313FBC"/>
    <w:rsid w:val="383407C4"/>
    <w:rsid w:val="38360444"/>
    <w:rsid w:val="38394C4C"/>
    <w:rsid w:val="383A26CD"/>
    <w:rsid w:val="383B014F"/>
    <w:rsid w:val="383E32D2"/>
    <w:rsid w:val="38432FDD"/>
    <w:rsid w:val="3843357E"/>
    <w:rsid w:val="38487464"/>
    <w:rsid w:val="384A2968"/>
    <w:rsid w:val="38595180"/>
    <w:rsid w:val="385B0683"/>
    <w:rsid w:val="385E1608"/>
    <w:rsid w:val="385F290D"/>
    <w:rsid w:val="38631313"/>
    <w:rsid w:val="38654816"/>
    <w:rsid w:val="38677D19"/>
    <w:rsid w:val="386E76A4"/>
    <w:rsid w:val="38702BA7"/>
    <w:rsid w:val="38712827"/>
    <w:rsid w:val="387415AD"/>
    <w:rsid w:val="38764AB1"/>
    <w:rsid w:val="38777FB4"/>
    <w:rsid w:val="38797C33"/>
    <w:rsid w:val="387C0BB8"/>
    <w:rsid w:val="387E40BB"/>
    <w:rsid w:val="387F1B3D"/>
    <w:rsid w:val="388108C3"/>
    <w:rsid w:val="38822AC1"/>
    <w:rsid w:val="38833DC6"/>
    <w:rsid w:val="388614C8"/>
    <w:rsid w:val="388E2157"/>
    <w:rsid w:val="388E4356"/>
    <w:rsid w:val="388E7BD9"/>
    <w:rsid w:val="389265DF"/>
    <w:rsid w:val="38934061"/>
    <w:rsid w:val="389A33CF"/>
    <w:rsid w:val="389B5BEA"/>
    <w:rsid w:val="389D10ED"/>
    <w:rsid w:val="389F2071"/>
    <w:rsid w:val="389F7E73"/>
    <w:rsid w:val="38A442FB"/>
    <w:rsid w:val="38AA3C86"/>
    <w:rsid w:val="38AD4C0A"/>
    <w:rsid w:val="38B67A98"/>
    <w:rsid w:val="38BA3386"/>
    <w:rsid w:val="38BA649F"/>
    <w:rsid w:val="38BB3F20"/>
    <w:rsid w:val="38BF03A8"/>
    <w:rsid w:val="38C03C2B"/>
    <w:rsid w:val="38C74D5D"/>
    <w:rsid w:val="38C757B4"/>
    <w:rsid w:val="38C86AB9"/>
    <w:rsid w:val="38C90CB7"/>
    <w:rsid w:val="38C9453B"/>
    <w:rsid w:val="38CB41BA"/>
    <w:rsid w:val="38CC1C3C"/>
    <w:rsid w:val="38CD76BE"/>
    <w:rsid w:val="38CF6444"/>
    <w:rsid w:val="38D428CC"/>
    <w:rsid w:val="38D5034D"/>
    <w:rsid w:val="38D6254B"/>
    <w:rsid w:val="38D812D2"/>
    <w:rsid w:val="38D834D0"/>
    <w:rsid w:val="38DB4455"/>
    <w:rsid w:val="38DE31DB"/>
    <w:rsid w:val="38E472E3"/>
    <w:rsid w:val="38E54D64"/>
    <w:rsid w:val="38E8156C"/>
    <w:rsid w:val="38E9376A"/>
    <w:rsid w:val="38F4537F"/>
    <w:rsid w:val="38F60882"/>
    <w:rsid w:val="38F6728A"/>
    <w:rsid w:val="38FA4D0A"/>
    <w:rsid w:val="38FB278B"/>
    <w:rsid w:val="38FF1191"/>
    <w:rsid w:val="39003390"/>
    <w:rsid w:val="39022116"/>
    <w:rsid w:val="39045619"/>
    <w:rsid w:val="3905309B"/>
    <w:rsid w:val="39093C9F"/>
    <w:rsid w:val="390C2A26"/>
    <w:rsid w:val="390D04A7"/>
    <w:rsid w:val="39160DB7"/>
    <w:rsid w:val="391C02D9"/>
    <w:rsid w:val="391D0741"/>
    <w:rsid w:val="391E61C3"/>
    <w:rsid w:val="39217148"/>
    <w:rsid w:val="39224BC9"/>
    <w:rsid w:val="39255B4E"/>
    <w:rsid w:val="392840E5"/>
    <w:rsid w:val="39297DD7"/>
    <w:rsid w:val="392B32DA"/>
    <w:rsid w:val="392F0EB2"/>
    <w:rsid w:val="392F7762"/>
    <w:rsid w:val="393328E5"/>
    <w:rsid w:val="3936386A"/>
    <w:rsid w:val="393C0FF6"/>
    <w:rsid w:val="393C5773"/>
    <w:rsid w:val="3941547E"/>
    <w:rsid w:val="39440601"/>
    <w:rsid w:val="394A5D8E"/>
    <w:rsid w:val="394B380F"/>
    <w:rsid w:val="394F2215"/>
    <w:rsid w:val="39561BA0"/>
    <w:rsid w:val="39577622"/>
    <w:rsid w:val="395B0226"/>
    <w:rsid w:val="395C3AA9"/>
    <w:rsid w:val="395C5CA8"/>
    <w:rsid w:val="39623434"/>
    <w:rsid w:val="396430B4"/>
    <w:rsid w:val="39646937"/>
    <w:rsid w:val="396543B9"/>
    <w:rsid w:val="39674039"/>
    <w:rsid w:val="396A4FBD"/>
    <w:rsid w:val="396B62C2"/>
    <w:rsid w:val="396D5F42"/>
    <w:rsid w:val="39725C4D"/>
    <w:rsid w:val="39756BD2"/>
    <w:rsid w:val="397855D8"/>
    <w:rsid w:val="397E74E1"/>
    <w:rsid w:val="398029E4"/>
    <w:rsid w:val="39820FA3"/>
    <w:rsid w:val="39833969"/>
    <w:rsid w:val="39856E6C"/>
    <w:rsid w:val="3987236F"/>
    <w:rsid w:val="398A32F4"/>
    <w:rsid w:val="398C67F7"/>
    <w:rsid w:val="398D4278"/>
    <w:rsid w:val="398E557D"/>
    <w:rsid w:val="399051FD"/>
    <w:rsid w:val="39923F83"/>
    <w:rsid w:val="39941685"/>
    <w:rsid w:val="39947487"/>
    <w:rsid w:val="3996298A"/>
    <w:rsid w:val="3998008B"/>
    <w:rsid w:val="39985E8D"/>
    <w:rsid w:val="39995B0D"/>
    <w:rsid w:val="399B4893"/>
    <w:rsid w:val="399F7A16"/>
    <w:rsid w:val="39A00D1B"/>
    <w:rsid w:val="39A31C9F"/>
    <w:rsid w:val="39A5011C"/>
    <w:rsid w:val="39A5191F"/>
    <w:rsid w:val="39AB70AC"/>
    <w:rsid w:val="39AC4B2D"/>
    <w:rsid w:val="39B16A37"/>
    <w:rsid w:val="39B479BB"/>
    <w:rsid w:val="39B5543D"/>
    <w:rsid w:val="39B62EBE"/>
    <w:rsid w:val="39B70940"/>
    <w:rsid w:val="39B750BD"/>
    <w:rsid w:val="39B82B3E"/>
    <w:rsid w:val="39B905C0"/>
    <w:rsid w:val="39C159CC"/>
    <w:rsid w:val="39C20ECF"/>
    <w:rsid w:val="39C26CD1"/>
    <w:rsid w:val="39C656D7"/>
    <w:rsid w:val="39C678D5"/>
    <w:rsid w:val="39C80BDA"/>
    <w:rsid w:val="39C82DD9"/>
    <w:rsid w:val="39CC5062"/>
    <w:rsid w:val="39CD2AE4"/>
    <w:rsid w:val="39CE4CE2"/>
    <w:rsid w:val="39D15C66"/>
    <w:rsid w:val="39D57EF0"/>
    <w:rsid w:val="39DA66B4"/>
    <w:rsid w:val="39DD52FC"/>
    <w:rsid w:val="39E06281"/>
    <w:rsid w:val="39E35599"/>
    <w:rsid w:val="39ED4E59"/>
    <w:rsid w:val="39F0651B"/>
    <w:rsid w:val="39F13F9D"/>
    <w:rsid w:val="39F17820"/>
    <w:rsid w:val="39F44F22"/>
    <w:rsid w:val="39F60425"/>
    <w:rsid w:val="39FC7DAF"/>
    <w:rsid w:val="39FD0783"/>
    <w:rsid w:val="39FD3633"/>
    <w:rsid w:val="39FD5831"/>
    <w:rsid w:val="39FE32B3"/>
    <w:rsid w:val="39FF6B36"/>
    <w:rsid w:val="3A012039"/>
    <w:rsid w:val="3A03773A"/>
    <w:rsid w:val="3A0606BF"/>
    <w:rsid w:val="3A0D004A"/>
    <w:rsid w:val="3A1122D3"/>
    <w:rsid w:val="3A16675B"/>
    <w:rsid w:val="3A1741DD"/>
    <w:rsid w:val="3A1A2BE3"/>
    <w:rsid w:val="3A1C2863"/>
    <w:rsid w:val="3A1F706B"/>
    <w:rsid w:val="3A21256E"/>
    <w:rsid w:val="3A216CEA"/>
    <w:rsid w:val="3A286675"/>
    <w:rsid w:val="3A2940F7"/>
    <w:rsid w:val="3A29797A"/>
    <w:rsid w:val="3A2B2E7D"/>
    <w:rsid w:val="3A314D86"/>
    <w:rsid w:val="3A330458"/>
    <w:rsid w:val="3A374711"/>
    <w:rsid w:val="3A3D7D18"/>
    <w:rsid w:val="3A476BFD"/>
    <w:rsid w:val="3A546240"/>
    <w:rsid w:val="3A564FC6"/>
    <w:rsid w:val="3A584C46"/>
    <w:rsid w:val="3A5926C8"/>
    <w:rsid w:val="3A5C691B"/>
    <w:rsid w:val="3A5F45D1"/>
    <w:rsid w:val="3A613357"/>
    <w:rsid w:val="3A622FD7"/>
    <w:rsid w:val="3A6677DF"/>
    <w:rsid w:val="3A684EE0"/>
    <w:rsid w:val="3A6A03E3"/>
    <w:rsid w:val="3A6A3C67"/>
    <w:rsid w:val="3A6E266D"/>
    <w:rsid w:val="3A6E37BE"/>
    <w:rsid w:val="3A705B70"/>
    <w:rsid w:val="3A716474"/>
    <w:rsid w:val="3A733271"/>
    <w:rsid w:val="3A751FF8"/>
    <w:rsid w:val="3A7A2BFC"/>
    <w:rsid w:val="3A7A47BA"/>
    <w:rsid w:val="3A7B3F01"/>
    <w:rsid w:val="3A7F2907"/>
    <w:rsid w:val="3A7F7C86"/>
    <w:rsid w:val="3A800389"/>
    <w:rsid w:val="3A815E0A"/>
    <w:rsid w:val="3A82388C"/>
    <w:rsid w:val="3A83350C"/>
    <w:rsid w:val="3A867D14"/>
    <w:rsid w:val="3A883217"/>
    <w:rsid w:val="3A895415"/>
    <w:rsid w:val="3A897546"/>
    <w:rsid w:val="3A8F4314"/>
    <w:rsid w:val="3A912821"/>
    <w:rsid w:val="3A935D24"/>
    <w:rsid w:val="3A96252C"/>
    <w:rsid w:val="3A987C2E"/>
    <w:rsid w:val="3A9A0F33"/>
    <w:rsid w:val="3A9C1EB7"/>
    <w:rsid w:val="3AA0503A"/>
    <w:rsid w:val="3AA54D45"/>
    <w:rsid w:val="3AAB546E"/>
    <w:rsid w:val="3AAC46D0"/>
    <w:rsid w:val="3AB31ADC"/>
    <w:rsid w:val="3AB4755E"/>
    <w:rsid w:val="3AB62A61"/>
    <w:rsid w:val="3AB71A73"/>
    <w:rsid w:val="3ABC496A"/>
    <w:rsid w:val="3ABF721B"/>
    <w:rsid w:val="3AC06BF4"/>
    <w:rsid w:val="3AC37B79"/>
    <w:rsid w:val="3AC84000"/>
    <w:rsid w:val="3AC91A82"/>
    <w:rsid w:val="3ACB4F85"/>
    <w:rsid w:val="3ACD0488"/>
    <w:rsid w:val="3AD26B0E"/>
    <w:rsid w:val="3AD34590"/>
    <w:rsid w:val="3AD37E13"/>
    <w:rsid w:val="3AD53316"/>
    <w:rsid w:val="3ADA3F1A"/>
    <w:rsid w:val="3ADE2921"/>
    <w:rsid w:val="3AE05E24"/>
    <w:rsid w:val="3AE138A5"/>
    <w:rsid w:val="3AE3482A"/>
    <w:rsid w:val="3AE36DA8"/>
    <w:rsid w:val="3AE635B0"/>
    <w:rsid w:val="3AE94535"/>
    <w:rsid w:val="3AEF3EC0"/>
    <w:rsid w:val="3AF060BE"/>
    <w:rsid w:val="3AF55DC9"/>
    <w:rsid w:val="3AFC5754"/>
    <w:rsid w:val="3AFE0C57"/>
    <w:rsid w:val="3B011BDC"/>
    <w:rsid w:val="3B0208C7"/>
    <w:rsid w:val="3B044D5F"/>
    <w:rsid w:val="3B0527E0"/>
    <w:rsid w:val="3B071567"/>
    <w:rsid w:val="3B075CE3"/>
    <w:rsid w:val="3B0B7F6D"/>
    <w:rsid w:val="3B0D3470"/>
    <w:rsid w:val="3B142DFB"/>
    <w:rsid w:val="3B1662FE"/>
    <w:rsid w:val="3B1C0207"/>
    <w:rsid w:val="3B1F6C0D"/>
    <w:rsid w:val="3B25439A"/>
    <w:rsid w:val="3B266598"/>
    <w:rsid w:val="3B27789D"/>
    <w:rsid w:val="3B281A9B"/>
    <w:rsid w:val="3B28531E"/>
    <w:rsid w:val="3B2C3D25"/>
    <w:rsid w:val="3B3336B0"/>
    <w:rsid w:val="3B350DB1"/>
    <w:rsid w:val="3B356BB3"/>
    <w:rsid w:val="3B3D1A41"/>
    <w:rsid w:val="3B3F51A6"/>
    <w:rsid w:val="3B422645"/>
    <w:rsid w:val="3B445B48"/>
    <w:rsid w:val="3B487DD2"/>
    <w:rsid w:val="3B4B0D56"/>
    <w:rsid w:val="3B4C2F55"/>
    <w:rsid w:val="3B4D00F6"/>
    <w:rsid w:val="3B4E1CDB"/>
    <w:rsid w:val="3B4F1833"/>
    <w:rsid w:val="3B543BE4"/>
    <w:rsid w:val="3B553864"/>
    <w:rsid w:val="3B5612E6"/>
    <w:rsid w:val="3B5879B5"/>
    <w:rsid w:val="3B59226A"/>
    <w:rsid w:val="3B5B0FF1"/>
    <w:rsid w:val="3B5D44F4"/>
    <w:rsid w:val="3B5E1F75"/>
    <w:rsid w:val="3B605478"/>
    <w:rsid w:val="3B617677"/>
    <w:rsid w:val="3B6363FD"/>
    <w:rsid w:val="3B65138C"/>
    <w:rsid w:val="3B653AFE"/>
    <w:rsid w:val="3B667382"/>
    <w:rsid w:val="3B674E03"/>
    <w:rsid w:val="3B677002"/>
    <w:rsid w:val="3B6C6D0D"/>
    <w:rsid w:val="3B6F7C91"/>
    <w:rsid w:val="3B7F24AA"/>
    <w:rsid w:val="3B7F48FF"/>
    <w:rsid w:val="3B82342F"/>
    <w:rsid w:val="3B89083B"/>
    <w:rsid w:val="3B8A40BE"/>
    <w:rsid w:val="3B8F2FA7"/>
    <w:rsid w:val="3B9620CF"/>
    <w:rsid w:val="3B977B51"/>
    <w:rsid w:val="3B9855D2"/>
    <w:rsid w:val="3B993054"/>
    <w:rsid w:val="3B9968D7"/>
    <w:rsid w:val="3B9A4359"/>
    <w:rsid w:val="3B9F29DF"/>
    <w:rsid w:val="3BA371E7"/>
    <w:rsid w:val="3BA5016B"/>
    <w:rsid w:val="3BA62369"/>
    <w:rsid w:val="3BAA45F3"/>
    <w:rsid w:val="3BB219FF"/>
    <w:rsid w:val="3BB43871"/>
    <w:rsid w:val="3BB57101"/>
    <w:rsid w:val="3BB75988"/>
    <w:rsid w:val="3BB83909"/>
    <w:rsid w:val="3BBA6E0C"/>
    <w:rsid w:val="3BBD1F8F"/>
    <w:rsid w:val="3BBF0D15"/>
    <w:rsid w:val="3BBF5492"/>
    <w:rsid w:val="3BC14218"/>
    <w:rsid w:val="3BC26416"/>
    <w:rsid w:val="3BC4191A"/>
    <w:rsid w:val="3BC4735F"/>
    <w:rsid w:val="3BC52C1E"/>
    <w:rsid w:val="3BC606A0"/>
    <w:rsid w:val="3BCB4B28"/>
    <w:rsid w:val="3BD479B6"/>
    <w:rsid w:val="3BD6093A"/>
    <w:rsid w:val="3BD83E3D"/>
    <w:rsid w:val="3BD918BF"/>
    <w:rsid w:val="3BDE5D47"/>
    <w:rsid w:val="3BE16CCB"/>
    <w:rsid w:val="3BE2474D"/>
    <w:rsid w:val="3BE251FF"/>
    <w:rsid w:val="3BE63153"/>
    <w:rsid w:val="3BEC505C"/>
    <w:rsid w:val="3BED055F"/>
    <w:rsid w:val="3BF072E6"/>
    <w:rsid w:val="3BF16F66"/>
    <w:rsid w:val="3BF3026A"/>
    <w:rsid w:val="3BF633ED"/>
    <w:rsid w:val="3BF746F2"/>
    <w:rsid w:val="3BF868F0"/>
    <w:rsid w:val="3BFA5677"/>
    <w:rsid w:val="3BFC05AD"/>
    <w:rsid w:val="3C027200"/>
    <w:rsid w:val="3C034C82"/>
    <w:rsid w:val="3C050185"/>
    <w:rsid w:val="3C09240E"/>
    <w:rsid w:val="3C0C409C"/>
    <w:rsid w:val="3C0D0E14"/>
    <w:rsid w:val="3C13079F"/>
    <w:rsid w:val="3C161724"/>
    <w:rsid w:val="3C1744FA"/>
    <w:rsid w:val="3C1813A4"/>
    <w:rsid w:val="3C196E25"/>
    <w:rsid w:val="3C1B2328"/>
    <w:rsid w:val="3C20321B"/>
    <w:rsid w:val="3C213BF5"/>
    <w:rsid w:val="3C217AB5"/>
    <w:rsid w:val="3C225536"/>
    <w:rsid w:val="3C232FB8"/>
    <w:rsid w:val="3C2506B9"/>
    <w:rsid w:val="3C2970C0"/>
    <w:rsid w:val="3C2B5E46"/>
    <w:rsid w:val="3C2D5AC6"/>
    <w:rsid w:val="3C2E3547"/>
    <w:rsid w:val="3C3022CE"/>
    <w:rsid w:val="3C3178A8"/>
    <w:rsid w:val="3C317D4F"/>
    <w:rsid w:val="3C39515C"/>
    <w:rsid w:val="3C3F4AE6"/>
    <w:rsid w:val="3C425A6B"/>
    <w:rsid w:val="3C4C637B"/>
    <w:rsid w:val="3C4E4D6E"/>
    <w:rsid w:val="3C4E622B"/>
    <w:rsid w:val="3C530DD9"/>
    <w:rsid w:val="3C535D05"/>
    <w:rsid w:val="3C54700A"/>
    <w:rsid w:val="3C577F8F"/>
    <w:rsid w:val="3C5A3112"/>
    <w:rsid w:val="3C5B6995"/>
    <w:rsid w:val="3C5D7CBE"/>
    <w:rsid w:val="3C5E791A"/>
    <w:rsid w:val="3C616320"/>
    <w:rsid w:val="3C62051E"/>
    <w:rsid w:val="3C654D26"/>
    <w:rsid w:val="3C697EA9"/>
    <w:rsid w:val="3C6A11AE"/>
    <w:rsid w:val="3C6B6C2F"/>
    <w:rsid w:val="3C6E1DB2"/>
    <w:rsid w:val="3C6E4B61"/>
    <w:rsid w:val="3C712D37"/>
    <w:rsid w:val="3C75753F"/>
    <w:rsid w:val="3C762A42"/>
    <w:rsid w:val="3C7704C4"/>
    <w:rsid w:val="3C785F45"/>
    <w:rsid w:val="3C7939C7"/>
    <w:rsid w:val="3C7A1448"/>
    <w:rsid w:val="3C7D6B4A"/>
    <w:rsid w:val="3C830A53"/>
    <w:rsid w:val="3C8342D6"/>
    <w:rsid w:val="3C874EDB"/>
    <w:rsid w:val="3C88075E"/>
    <w:rsid w:val="3C8A5E5F"/>
    <w:rsid w:val="3C8B16E3"/>
    <w:rsid w:val="3C8B38E1"/>
    <w:rsid w:val="3C90587B"/>
    <w:rsid w:val="3C91106D"/>
    <w:rsid w:val="3C92326C"/>
    <w:rsid w:val="3C957A74"/>
    <w:rsid w:val="3C9654F5"/>
    <w:rsid w:val="3C9C3B7B"/>
    <w:rsid w:val="3C9D4E80"/>
    <w:rsid w:val="3C9F0383"/>
    <w:rsid w:val="3C9F4B00"/>
    <w:rsid w:val="3CA21308"/>
    <w:rsid w:val="3CA5228C"/>
    <w:rsid w:val="3CA80C93"/>
    <w:rsid w:val="3CAE2B9C"/>
    <w:rsid w:val="3CB13B21"/>
    <w:rsid w:val="3CB20F63"/>
    <w:rsid w:val="3CB215A2"/>
    <w:rsid w:val="3CB834AB"/>
    <w:rsid w:val="3CBA2232"/>
    <w:rsid w:val="3CBF2E36"/>
    <w:rsid w:val="3CC2183C"/>
    <w:rsid w:val="3CC505C3"/>
    <w:rsid w:val="3CC66044"/>
    <w:rsid w:val="3CC911C7"/>
    <w:rsid w:val="3CC94A4B"/>
    <w:rsid w:val="3CCB46CA"/>
    <w:rsid w:val="3CD00B52"/>
    <w:rsid w:val="3CD043D5"/>
    <w:rsid w:val="3CD165D4"/>
    <w:rsid w:val="3CD3535A"/>
    <w:rsid w:val="3CD47558"/>
    <w:rsid w:val="3CD502DC"/>
    <w:rsid w:val="3CD91462"/>
    <w:rsid w:val="3CDA4CE5"/>
    <w:rsid w:val="3CDA6EE3"/>
    <w:rsid w:val="3CDE36EB"/>
    <w:rsid w:val="3CDE58E9"/>
    <w:rsid w:val="3CDF116D"/>
    <w:rsid w:val="3CDF6BEE"/>
    <w:rsid w:val="3CE242F0"/>
    <w:rsid w:val="3CE50AF7"/>
    <w:rsid w:val="3CE55274"/>
    <w:rsid w:val="3CE73FFB"/>
    <w:rsid w:val="3CE81A7C"/>
    <w:rsid w:val="3CEA16FC"/>
    <w:rsid w:val="3CEB717E"/>
    <w:rsid w:val="3CED2681"/>
    <w:rsid w:val="3CED5F04"/>
    <w:rsid w:val="3CF1490A"/>
    <w:rsid w:val="3CF3200B"/>
    <w:rsid w:val="3CF37E0D"/>
    <w:rsid w:val="3CF5550F"/>
    <w:rsid w:val="3CF60458"/>
    <w:rsid w:val="3CF76813"/>
    <w:rsid w:val="3CF93F15"/>
    <w:rsid w:val="3CF97798"/>
    <w:rsid w:val="3CFB7418"/>
    <w:rsid w:val="3CFC4E99"/>
    <w:rsid w:val="3CFE039D"/>
    <w:rsid w:val="3D021290"/>
    <w:rsid w:val="3D034824"/>
    <w:rsid w:val="3D0422A6"/>
    <w:rsid w:val="3D045B29"/>
    <w:rsid w:val="3D145DC3"/>
    <w:rsid w:val="3D19224B"/>
    <w:rsid w:val="3D1C31D0"/>
    <w:rsid w:val="3D1D0C51"/>
    <w:rsid w:val="3D1E66D3"/>
    <w:rsid w:val="3D217658"/>
    <w:rsid w:val="3D22095C"/>
    <w:rsid w:val="3D2250D9"/>
    <w:rsid w:val="3D271561"/>
    <w:rsid w:val="3D2A69F0"/>
    <w:rsid w:val="3D2C126C"/>
    <w:rsid w:val="3D2E696D"/>
    <w:rsid w:val="3D2F21F1"/>
    <w:rsid w:val="3D3056F4"/>
    <w:rsid w:val="3D3A6003"/>
    <w:rsid w:val="3D3C5C83"/>
    <w:rsid w:val="3D3D6F88"/>
    <w:rsid w:val="3D3E1186"/>
    <w:rsid w:val="3D40210B"/>
    <w:rsid w:val="3D454394"/>
    <w:rsid w:val="3D464014"/>
    <w:rsid w:val="3D482D9A"/>
    <w:rsid w:val="3D487517"/>
    <w:rsid w:val="3D49081C"/>
    <w:rsid w:val="3D494F99"/>
    <w:rsid w:val="3D4A629D"/>
    <w:rsid w:val="3D4B049C"/>
    <w:rsid w:val="3D4D7222"/>
    <w:rsid w:val="3D4E1420"/>
    <w:rsid w:val="3D4E4CA4"/>
    <w:rsid w:val="3D527E27"/>
    <w:rsid w:val="3D53112B"/>
    <w:rsid w:val="3D54332A"/>
    <w:rsid w:val="3D593035"/>
    <w:rsid w:val="3D5B6538"/>
    <w:rsid w:val="3D5C3FB9"/>
    <w:rsid w:val="3D5D3C39"/>
    <w:rsid w:val="3D5F713C"/>
    <w:rsid w:val="3D604BBE"/>
    <w:rsid w:val="3D646E47"/>
    <w:rsid w:val="3D651046"/>
    <w:rsid w:val="3D666AC7"/>
    <w:rsid w:val="3D6B6B23"/>
    <w:rsid w:val="3D6F51D8"/>
    <w:rsid w:val="3D702C5A"/>
    <w:rsid w:val="3D7106DB"/>
    <w:rsid w:val="3D7A0FEB"/>
    <w:rsid w:val="3D7C44EE"/>
    <w:rsid w:val="3D7F5473"/>
    <w:rsid w:val="3D8418FA"/>
    <w:rsid w:val="3D876102"/>
    <w:rsid w:val="3D8A3804"/>
    <w:rsid w:val="3D8C258A"/>
    <w:rsid w:val="3D8D000C"/>
    <w:rsid w:val="3D8E220A"/>
    <w:rsid w:val="3D8F7C8C"/>
    <w:rsid w:val="3D90570D"/>
    <w:rsid w:val="3D924493"/>
    <w:rsid w:val="3D934113"/>
    <w:rsid w:val="3D9C2824"/>
    <w:rsid w:val="3D9E5D28"/>
    <w:rsid w:val="3D9F7F26"/>
    <w:rsid w:val="3DA13429"/>
    <w:rsid w:val="3DA16CAC"/>
    <w:rsid w:val="3DAC723C"/>
    <w:rsid w:val="3DB05C42"/>
    <w:rsid w:val="3DB249C8"/>
    <w:rsid w:val="3DB65977"/>
    <w:rsid w:val="3DB67B4B"/>
    <w:rsid w:val="3DB70E50"/>
    <w:rsid w:val="3DBB3FD3"/>
    <w:rsid w:val="3DBB7856"/>
    <w:rsid w:val="3DBE07DB"/>
    <w:rsid w:val="3DBF625C"/>
    <w:rsid w:val="3DC03CDE"/>
    <w:rsid w:val="3DC75867"/>
    <w:rsid w:val="3DC810EA"/>
    <w:rsid w:val="3DC96B6C"/>
    <w:rsid w:val="3DCF2C73"/>
    <w:rsid w:val="3DD3167A"/>
    <w:rsid w:val="3DD441F1"/>
    <w:rsid w:val="3DD50400"/>
    <w:rsid w:val="3DD81385"/>
    <w:rsid w:val="3DDC7D8B"/>
    <w:rsid w:val="3DE35197"/>
    <w:rsid w:val="3DE5069A"/>
    <w:rsid w:val="3DF56736"/>
    <w:rsid w:val="3DF71C39"/>
    <w:rsid w:val="3DF758E6"/>
    <w:rsid w:val="3DF763B6"/>
    <w:rsid w:val="3DF86485"/>
    <w:rsid w:val="3DFA4DBC"/>
    <w:rsid w:val="3DFA733B"/>
    <w:rsid w:val="3DFC02BF"/>
    <w:rsid w:val="3DFC60C1"/>
    <w:rsid w:val="3DFD3B43"/>
    <w:rsid w:val="3E076650"/>
    <w:rsid w:val="3E0953D7"/>
    <w:rsid w:val="3E0B5057"/>
    <w:rsid w:val="3E0C5604"/>
    <w:rsid w:val="3E0F72E0"/>
    <w:rsid w:val="3E137EE5"/>
    <w:rsid w:val="3E1768EB"/>
    <w:rsid w:val="3E186278"/>
    <w:rsid w:val="3E197BF0"/>
    <w:rsid w:val="3E1D4077"/>
    <w:rsid w:val="3E1E266B"/>
    <w:rsid w:val="3E1F3CF7"/>
    <w:rsid w:val="3E2204FF"/>
    <w:rsid w:val="3E235F81"/>
    <w:rsid w:val="3E251484"/>
    <w:rsid w:val="3E2607ED"/>
    <w:rsid w:val="3E294607"/>
    <w:rsid w:val="3E2F6B34"/>
    <w:rsid w:val="3E310271"/>
    <w:rsid w:val="3E320799"/>
    <w:rsid w:val="3E3826A3"/>
    <w:rsid w:val="3E386E20"/>
    <w:rsid w:val="3E3A6F92"/>
    <w:rsid w:val="3E3E1C48"/>
    <w:rsid w:val="3E4A5E40"/>
    <w:rsid w:val="3E546750"/>
    <w:rsid w:val="3E5541D1"/>
    <w:rsid w:val="3E557A55"/>
    <w:rsid w:val="3E572F58"/>
    <w:rsid w:val="3E574293"/>
    <w:rsid w:val="3E5B195E"/>
    <w:rsid w:val="3E5E705F"/>
    <w:rsid w:val="3E5F0364"/>
    <w:rsid w:val="3E613D17"/>
    <w:rsid w:val="3E6447EC"/>
    <w:rsid w:val="3E6469EA"/>
    <w:rsid w:val="3E65226D"/>
    <w:rsid w:val="3E65446C"/>
    <w:rsid w:val="3E67796F"/>
    <w:rsid w:val="3E6853F0"/>
    <w:rsid w:val="3E6E2B7D"/>
    <w:rsid w:val="3E6E72FA"/>
    <w:rsid w:val="3E6F05FE"/>
    <w:rsid w:val="3E713B01"/>
    <w:rsid w:val="3E767F89"/>
    <w:rsid w:val="3E7B0B8E"/>
    <w:rsid w:val="3E7B4411"/>
    <w:rsid w:val="3E7D047A"/>
    <w:rsid w:val="3E7E7594"/>
    <w:rsid w:val="3E7F19F3"/>
    <w:rsid w:val="3E7F5015"/>
    <w:rsid w:val="3E813130"/>
    <w:rsid w:val="3E83181D"/>
    <w:rsid w:val="3E8567C1"/>
    <w:rsid w:val="3E860224"/>
    <w:rsid w:val="3E873299"/>
    <w:rsid w:val="3E887EA3"/>
    <w:rsid w:val="3E8911A8"/>
    <w:rsid w:val="3E8C68AA"/>
    <w:rsid w:val="3E8E1DAD"/>
    <w:rsid w:val="3E8E5630"/>
    <w:rsid w:val="3E9165B5"/>
    <w:rsid w:val="3E9207B3"/>
    <w:rsid w:val="3E941738"/>
    <w:rsid w:val="3E954FBB"/>
    <w:rsid w:val="3E964C3B"/>
    <w:rsid w:val="3E9B4946"/>
    <w:rsid w:val="3E9B6EC4"/>
    <w:rsid w:val="3EA01B6F"/>
    <w:rsid w:val="3EA242D1"/>
    <w:rsid w:val="3EAC4BE0"/>
    <w:rsid w:val="3EAD2662"/>
    <w:rsid w:val="3EAE00E3"/>
    <w:rsid w:val="3EB31FEC"/>
    <w:rsid w:val="3EB86474"/>
    <w:rsid w:val="3EBD28FC"/>
    <w:rsid w:val="3EC9670E"/>
    <w:rsid w:val="3ECA4190"/>
    <w:rsid w:val="3ECB5495"/>
    <w:rsid w:val="3ED24E20"/>
    <w:rsid w:val="3ED34AA0"/>
    <w:rsid w:val="3ED42521"/>
    <w:rsid w:val="3ED53826"/>
    <w:rsid w:val="3ED57FA3"/>
    <w:rsid w:val="3ED612A7"/>
    <w:rsid w:val="3ED847AB"/>
    <w:rsid w:val="3ED9222C"/>
    <w:rsid w:val="3EDE2E31"/>
    <w:rsid w:val="3EE06334"/>
    <w:rsid w:val="3EE13DB5"/>
    <w:rsid w:val="3EE427BB"/>
    <w:rsid w:val="3EE44D3A"/>
    <w:rsid w:val="3EE6455D"/>
    <w:rsid w:val="3EE65CBF"/>
    <w:rsid w:val="3EEB2146"/>
    <w:rsid w:val="3EEB7F48"/>
    <w:rsid w:val="3EED5649"/>
    <w:rsid w:val="3EF604D7"/>
    <w:rsid w:val="3EFA2761"/>
    <w:rsid w:val="3EFA6EDE"/>
    <w:rsid w:val="3EFB01E2"/>
    <w:rsid w:val="3EFC7E62"/>
    <w:rsid w:val="3EFE3365"/>
    <w:rsid w:val="3F00051C"/>
    <w:rsid w:val="3F00466A"/>
    <w:rsid w:val="3F056573"/>
    <w:rsid w:val="3F077588"/>
    <w:rsid w:val="3F0D5703"/>
    <w:rsid w:val="3F16680E"/>
    <w:rsid w:val="3F17428F"/>
    <w:rsid w:val="3F200698"/>
    <w:rsid w:val="3F225EA4"/>
    <w:rsid w:val="3F2435A5"/>
    <w:rsid w:val="3F246E28"/>
    <w:rsid w:val="3F2752A1"/>
    <w:rsid w:val="3F2A54AE"/>
    <w:rsid w:val="3F2D1CB6"/>
    <w:rsid w:val="3F2E7738"/>
    <w:rsid w:val="3F302C3B"/>
    <w:rsid w:val="3F32613E"/>
    <w:rsid w:val="3F3570C3"/>
    <w:rsid w:val="3F380047"/>
    <w:rsid w:val="3F3B31CA"/>
    <w:rsid w:val="3F3C44CF"/>
    <w:rsid w:val="3F3D1F51"/>
    <w:rsid w:val="3F3E79D2"/>
    <w:rsid w:val="3F3F0CEA"/>
    <w:rsid w:val="3F3F1BD0"/>
    <w:rsid w:val="3F422B55"/>
    <w:rsid w:val="3F4263D8"/>
    <w:rsid w:val="3F446058"/>
    <w:rsid w:val="3F46155B"/>
    <w:rsid w:val="3F464DDE"/>
    <w:rsid w:val="3F472860"/>
    <w:rsid w:val="3F4A37E5"/>
    <w:rsid w:val="3F4D0EE6"/>
    <w:rsid w:val="3F4E21EB"/>
    <w:rsid w:val="3F4F7C6C"/>
    <w:rsid w:val="3F5056EE"/>
    <w:rsid w:val="3F51536E"/>
    <w:rsid w:val="3F536673"/>
    <w:rsid w:val="3F565079"/>
    <w:rsid w:val="3F577277"/>
    <w:rsid w:val="3F58057C"/>
    <w:rsid w:val="3F5A01FC"/>
    <w:rsid w:val="3F5E2485"/>
    <w:rsid w:val="3F610607"/>
    <w:rsid w:val="3F620E8B"/>
    <w:rsid w:val="3F690816"/>
    <w:rsid w:val="3F6C179B"/>
    <w:rsid w:val="3F790AB1"/>
    <w:rsid w:val="3F8548C3"/>
    <w:rsid w:val="3F867DC6"/>
    <w:rsid w:val="3F875848"/>
    <w:rsid w:val="3F8832C9"/>
    <w:rsid w:val="3F8954F2"/>
    <w:rsid w:val="3F8A45CE"/>
    <w:rsid w:val="3F8B424E"/>
    <w:rsid w:val="3F8D0A1C"/>
    <w:rsid w:val="3F8D5553"/>
    <w:rsid w:val="3F8E0A56"/>
    <w:rsid w:val="3F9006D6"/>
    <w:rsid w:val="3F981365"/>
    <w:rsid w:val="3F993564"/>
    <w:rsid w:val="3F9B6A67"/>
    <w:rsid w:val="3F9E326F"/>
    <w:rsid w:val="3FA376F7"/>
    <w:rsid w:val="3FA45178"/>
    <w:rsid w:val="3FA5067B"/>
    <w:rsid w:val="3FA660FD"/>
    <w:rsid w:val="3FA97081"/>
    <w:rsid w:val="3FAB6A81"/>
    <w:rsid w:val="3FAD2204"/>
    <w:rsid w:val="3FAF5707"/>
    <w:rsid w:val="3FB41B8F"/>
    <w:rsid w:val="3FBC281F"/>
    <w:rsid w:val="3FC03423"/>
    <w:rsid w:val="3FC221AA"/>
    <w:rsid w:val="3FC306F2"/>
    <w:rsid w:val="3FC37C2B"/>
    <w:rsid w:val="3FC840B3"/>
    <w:rsid w:val="3FC962B1"/>
    <w:rsid w:val="3FCD4CB7"/>
    <w:rsid w:val="3FD014BF"/>
    <w:rsid w:val="3FD036BE"/>
    <w:rsid w:val="3FD1113F"/>
    <w:rsid w:val="3FD55947"/>
    <w:rsid w:val="3FD91DCF"/>
    <w:rsid w:val="3FDD07D5"/>
    <w:rsid w:val="3FDE5A59"/>
    <w:rsid w:val="3FE171DB"/>
    <w:rsid w:val="3FE55BE1"/>
    <w:rsid w:val="3FEB7AEB"/>
    <w:rsid w:val="3FF11EBC"/>
    <w:rsid w:val="3FF403FA"/>
    <w:rsid w:val="3FF616FF"/>
    <w:rsid w:val="3FF74C02"/>
    <w:rsid w:val="3FF760EB"/>
    <w:rsid w:val="3FF82684"/>
    <w:rsid w:val="3FF86E00"/>
    <w:rsid w:val="3FF90105"/>
    <w:rsid w:val="3FFA5B87"/>
    <w:rsid w:val="3FFD3288"/>
    <w:rsid w:val="3FFE0D0A"/>
    <w:rsid w:val="40050695"/>
    <w:rsid w:val="40066116"/>
    <w:rsid w:val="40093CF1"/>
    <w:rsid w:val="400B526A"/>
    <w:rsid w:val="400F6A26"/>
    <w:rsid w:val="40107D2A"/>
    <w:rsid w:val="40146731"/>
    <w:rsid w:val="40161C34"/>
    <w:rsid w:val="401C02BA"/>
    <w:rsid w:val="401D5D3B"/>
    <w:rsid w:val="40204742"/>
    <w:rsid w:val="40227C45"/>
    <w:rsid w:val="40240F49"/>
    <w:rsid w:val="40250BC9"/>
    <w:rsid w:val="4026444D"/>
    <w:rsid w:val="402B6356"/>
    <w:rsid w:val="403149DC"/>
    <w:rsid w:val="4032245D"/>
    <w:rsid w:val="40345961"/>
    <w:rsid w:val="403768E5"/>
    <w:rsid w:val="40387BEA"/>
    <w:rsid w:val="403C65F0"/>
    <w:rsid w:val="403D18AE"/>
    <w:rsid w:val="403F4FF6"/>
    <w:rsid w:val="40404565"/>
    <w:rsid w:val="404104F9"/>
    <w:rsid w:val="40447056"/>
    <w:rsid w:val="40487E84"/>
    <w:rsid w:val="40495906"/>
    <w:rsid w:val="404A3387"/>
    <w:rsid w:val="404E1D8E"/>
    <w:rsid w:val="40531A99"/>
    <w:rsid w:val="40543C97"/>
    <w:rsid w:val="4054751A"/>
    <w:rsid w:val="4055351F"/>
    <w:rsid w:val="40554F9C"/>
    <w:rsid w:val="4057049F"/>
    <w:rsid w:val="405939A2"/>
    <w:rsid w:val="40595BA0"/>
    <w:rsid w:val="405B10A3"/>
    <w:rsid w:val="4060397D"/>
    <w:rsid w:val="4066074B"/>
    <w:rsid w:val="40662CB8"/>
    <w:rsid w:val="40674EB6"/>
    <w:rsid w:val="406B713F"/>
    <w:rsid w:val="406C133E"/>
    <w:rsid w:val="406E4841"/>
    <w:rsid w:val="406F7D44"/>
    <w:rsid w:val="407035C7"/>
    <w:rsid w:val="407057C5"/>
    <w:rsid w:val="40713247"/>
    <w:rsid w:val="407A60D5"/>
    <w:rsid w:val="407C15D8"/>
    <w:rsid w:val="408234E1"/>
    <w:rsid w:val="40830F63"/>
    <w:rsid w:val="408731EC"/>
    <w:rsid w:val="408E2B77"/>
    <w:rsid w:val="408F05F9"/>
    <w:rsid w:val="40903AFC"/>
    <w:rsid w:val="40954700"/>
    <w:rsid w:val="40965A05"/>
    <w:rsid w:val="40A96C24"/>
    <w:rsid w:val="40AD562A"/>
    <w:rsid w:val="40AE30AC"/>
    <w:rsid w:val="40AE52C3"/>
    <w:rsid w:val="40B9762F"/>
    <w:rsid w:val="40BD7E43"/>
    <w:rsid w:val="40C024EF"/>
    <w:rsid w:val="40CF6E64"/>
    <w:rsid w:val="40D27DE8"/>
    <w:rsid w:val="40D5220D"/>
    <w:rsid w:val="40D554EA"/>
    <w:rsid w:val="40D709ED"/>
    <w:rsid w:val="40DB4E75"/>
    <w:rsid w:val="40DF167D"/>
    <w:rsid w:val="40E35B04"/>
    <w:rsid w:val="40E51007"/>
    <w:rsid w:val="40E81F8C"/>
    <w:rsid w:val="40EF1917"/>
    <w:rsid w:val="40EF6094"/>
    <w:rsid w:val="40F01597"/>
    <w:rsid w:val="40F16B34"/>
    <w:rsid w:val="40F2289C"/>
    <w:rsid w:val="40F45D9F"/>
    <w:rsid w:val="40F55A1F"/>
    <w:rsid w:val="40F634A0"/>
    <w:rsid w:val="40FA572A"/>
    <w:rsid w:val="40FB31AB"/>
    <w:rsid w:val="40FC53A9"/>
    <w:rsid w:val="40FC622F"/>
    <w:rsid w:val="41007633"/>
    <w:rsid w:val="41011831"/>
    <w:rsid w:val="410427B6"/>
    <w:rsid w:val="41046039"/>
    <w:rsid w:val="41053ABB"/>
    <w:rsid w:val="41084A3F"/>
    <w:rsid w:val="410A07A5"/>
    <w:rsid w:val="4113768A"/>
    <w:rsid w:val="411617D6"/>
    <w:rsid w:val="411B5C5E"/>
    <w:rsid w:val="411D1161"/>
    <w:rsid w:val="411E7924"/>
    <w:rsid w:val="41220E6C"/>
    <w:rsid w:val="41233179"/>
    <w:rsid w:val="412368EE"/>
    <w:rsid w:val="41240AEC"/>
    <w:rsid w:val="41243B53"/>
    <w:rsid w:val="4124436F"/>
    <w:rsid w:val="412A6279"/>
    <w:rsid w:val="412D71FD"/>
    <w:rsid w:val="41302380"/>
    <w:rsid w:val="41305C04"/>
    <w:rsid w:val="41325883"/>
    <w:rsid w:val="4134747D"/>
    <w:rsid w:val="4135208B"/>
    <w:rsid w:val="413936AC"/>
    <w:rsid w:val="4139520E"/>
    <w:rsid w:val="413E1696"/>
    <w:rsid w:val="41415E9E"/>
    <w:rsid w:val="4142391F"/>
    <w:rsid w:val="414954A9"/>
    <w:rsid w:val="414A67AD"/>
    <w:rsid w:val="41504E33"/>
    <w:rsid w:val="4153163B"/>
    <w:rsid w:val="4154383A"/>
    <w:rsid w:val="41571710"/>
    <w:rsid w:val="41595743"/>
    <w:rsid w:val="415B0C46"/>
    <w:rsid w:val="415C44C9"/>
    <w:rsid w:val="415E1BCB"/>
    <w:rsid w:val="415F7893"/>
    <w:rsid w:val="41610951"/>
    <w:rsid w:val="41612B4F"/>
    <w:rsid w:val="416318D6"/>
    <w:rsid w:val="416C4764"/>
    <w:rsid w:val="416F56E8"/>
    <w:rsid w:val="41710BEB"/>
    <w:rsid w:val="417A14FB"/>
    <w:rsid w:val="417F5983"/>
    <w:rsid w:val="4184568E"/>
    <w:rsid w:val="4185309F"/>
    <w:rsid w:val="4185788C"/>
    <w:rsid w:val="418A7597"/>
    <w:rsid w:val="418B5019"/>
    <w:rsid w:val="418C2A9A"/>
    <w:rsid w:val="418F019B"/>
    <w:rsid w:val="41905C1D"/>
    <w:rsid w:val="41947EA6"/>
    <w:rsid w:val="41992059"/>
    <w:rsid w:val="419D4F33"/>
    <w:rsid w:val="419F6289"/>
    <w:rsid w:val="41A0173B"/>
    <w:rsid w:val="41A13939"/>
    <w:rsid w:val="41A424B8"/>
    <w:rsid w:val="41A67DC1"/>
    <w:rsid w:val="41AB1CCA"/>
    <w:rsid w:val="41AD2FCF"/>
    <w:rsid w:val="41B02916"/>
    <w:rsid w:val="41B06152"/>
    <w:rsid w:val="41B16C01"/>
    <w:rsid w:val="41B21655"/>
    <w:rsid w:val="41B525D9"/>
    <w:rsid w:val="41B90FE0"/>
    <w:rsid w:val="41B91637"/>
    <w:rsid w:val="41BB44E3"/>
    <w:rsid w:val="41BD79E6"/>
    <w:rsid w:val="41BE5467"/>
    <w:rsid w:val="41C163EC"/>
    <w:rsid w:val="41C73B79"/>
    <w:rsid w:val="41C815FA"/>
    <w:rsid w:val="41C84587"/>
    <w:rsid w:val="41C9127A"/>
    <w:rsid w:val="41CB0000"/>
    <w:rsid w:val="41D11F0A"/>
    <w:rsid w:val="41D2798B"/>
    <w:rsid w:val="41D81894"/>
    <w:rsid w:val="41D97316"/>
    <w:rsid w:val="41DA2351"/>
    <w:rsid w:val="41DE379E"/>
    <w:rsid w:val="41E06CA1"/>
    <w:rsid w:val="41E40EAE"/>
    <w:rsid w:val="41E6662C"/>
    <w:rsid w:val="41E975B0"/>
    <w:rsid w:val="41EA5032"/>
    <w:rsid w:val="41EC0535"/>
    <w:rsid w:val="41F027BE"/>
    <w:rsid w:val="41F10240"/>
    <w:rsid w:val="41F33743"/>
    <w:rsid w:val="41F533C3"/>
    <w:rsid w:val="41F56C46"/>
    <w:rsid w:val="41F646C8"/>
    <w:rsid w:val="41F87BCB"/>
    <w:rsid w:val="41F91DC9"/>
    <w:rsid w:val="41FA176A"/>
    <w:rsid w:val="41FB0B50"/>
    <w:rsid w:val="41FD4053"/>
    <w:rsid w:val="42012A59"/>
    <w:rsid w:val="4204145F"/>
    <w:rsid w:val="42056EE1"/>
    <w:rsid w:val="420D0A6A"/>
    <w:rsid w:val="420E1D6F"/>
    <w:rsid w:val="42120775"/>
    <w:rsid w:val="42122973"/>
    <w:rsid w:val="421303F5"/>
    <w:rsid w:val="421538F8"/>
    <w:rsid w:val="42161379"/>
    <w:rsid w:val="4216717B"/>
    <w:rsid w:val="421A5B81"/>
    <w:rsid w:val="421B1084"/>
    <w:rsid w:val="421B5801"/>
    <w:rsid w:val="421C6B06"/>
    <w:rsid w:val="421E6786"/>
    <w:rsid w:val="42243F12"/>
    <w:rsid w:val="422B001A"/>
    <w:rsid w:val="422B389D"/>
    <w:rsid w:val="422B5210"/>
    <w:rsid w:val="422E6A20"/>
    <w:rsid w:val="42323228"/>
    <w:rsid w:val="42325426"/>
    <w:rsid w:val="42332EA8"/>
    <w:rsid w:val="4233672B"/>
    <w:rsid w:val="4236566E"/>
    <w:rsid w:val="423676B0"/>
    <w:rsid w:val="42375131"/>
    <w:rsid w:val="423D703A"/>
    <w:rsid w:val="42492E4D"/>
    <w:rsid w:val="4252375D"/>
    <w:rsid w:val="425E756F"/>
    <w:rsid w:val="42602A72"/>
    <w:rsid w:val="426104F4"/>
    <w:rsid w:val="426217F9"/>
    <w:rsid w:val="42685900"/>
    <w:rsid w:val="426A0E03"/>
    <w:rsid w:val="426E780A"/>
    <w:rsid w:val="42733C91"/>
    <w:rsid w:val="42737515"/>
    <w:rsid w:val="42741713"/>
    <w:rsid w:val="42775F1B"/>
    <w:rsid w:val="427D2022"/>
    <w:rsid w:val="427D7E24"/>
    <w:rsid w:val="427F3327"/>
    <w:rsid w:val="42833F2C"/>
    <w:rsid w:val="42845230"/>
    <w:rsid w:val="428F7D3E"/>
    <w:rsid w:val="429057C0"/>
    <w:rsid w:val="429576C9"/>
    <w:rsid w:val="4296514B"/>
    <w:rsid w:val="429B73D4"/>
    <w:rsid w:val="429C28D7"/>
    <w:rsid w:val="429C4E56"/>
    <w:rsid w:val="429D0359"/>
    <w:rsid w:val="429E5DDA"/>
    <w:rsid w:val="42A55765"/>
    <w:rsid w:val="42AC4713"/>
    <w:rsid w:val="42AC50F0"/>
    <w:rsid w:val="42B11578"/>
    <w:rsid w:val="42B34A7B"/>
    <w:rsid w:val="42B424FC"/>
    <w:rsid w:val="42B70F03"/>
    <w:rsid w:val="42B86984"/>
    <w:rsid w:val="42BE4111"/>
    <w:rsid w:val="42C03D90"/>
    <w:rsid w:val="42C96C1E"/>
    <w:rsid w:val="42CB2122"/>
    <w:rsid w:val="42CC7BA3"/>
    <w:rsid w:val="42CE0B28"/>
    <w:rsid w:val="42CE6929"/>
    <w:rsid w:val="42D178AE"/>
    <w:rsid w:val="42D2752E"/>
    <w:rsid w:val="42D32DB1"/>
    <w:rsid w:val="42D34FAF"/>
    <w:rsid w:val="42D462B4"/>
    <w:rsid w:val="42D53D36"/>
    <w:rsid w:val="42D7414F"/>
    <w:rsid w:val="42DB23BC"/>
    <w:rsid w:val="42E874D3"/>
    <w:rsid w:val="42EE35DB"/>
    <w:rsid w:val="42EE5221"/>
    <w:rsid w:val="42F27ED7"/>
    <w:rsid w:val="42F332E6"/>
    <w:rsid w:val="42F454E4"/>
    <w:rsid w:val="42F951EF"/>
    <w:rsid w:val="42FA2C71"/>
    <w:rsid w:val="42FB4E6F"/>
    <w:rsid w:val="42FC6174"/>
    <w:rsid w:val="42FD0171"/>
    <w:rsid w:val="430125FC"/>
    <w:rsid w:val="430147FA"/>
    <w:rsid w:val="43035AFF"/>
    <w:rsid w:val="43056A83"/>
    <w:rsid w:val="43071F86"/>
    <w:rsid w:val="430A2F0B"/>
    <w:rsid w:val="430C30C1"/>
    <w:rsid w:val="430D3E90"/>
    <w:rsid w:val="430E47FE"/>
    <w:rsid w:val="431F762D"/>
    <w:rsid w:val="43210932"/>
    <w:rsid w:val="43251536"/>
    <w:rsid w:val="43257338"/>
    <w:rsid w:val="43274A3A"/>
    <w:rsid w:val="432A1241"/>
    <w:rsid w:val="432C4745"/>
    <w:rsid w:val="432D323D"/>
    <w:rsid w:val="432E7C48"/>
    <w:rsid w:val="432F56C9"/>
    <w:rsid w:val="4330314B"/>
    <w:rsid w:val="43315349"/>
    <w:rsid w:val="4332664E"/>
    <w:rsid w:val="43341B51"/>
    <w:rsid w:val="43367252"/>
    <w:rsid w:val="43380557"/>
    <w:rsid w:val="433A3A5A"/>
    <w:rsid w:val="433B14DC"/>
    <w:rsid w:val="433D2460"/>
    <w:rsid w:val="433D6BDD"/>
    <w:rsid w:val="433E465F"/>
    <w:rsid w:val="434033E5"/>
    <w:rsid w:val="43461A6B"/>
    <w:rsid w:val="434807F2"/>
    <w:rsid w:val="434A0471"/>
    <w:rsid w:val="434C3974"/>
    <w:rsid w:val="434C71F8"/>
    <w:rsid w:val="43507DFC"/>
    <w:rsid w:val="4351587E"/>
    <w:rsid w:val="43515EAA"/>
    <w:rsid w:val="43554284"/>
    <w:rsid w:val="4357300A"/>
    <w:rsid w:val="435B55A5"/>
    <w:rsid w:val="435D1690"/>
    <w:rsid w:val="4361391A"/>
    <w:rsid w:val="4364489E"/>
    <w:rsid w:val="43690D26"/>
    <w:rsid w:val="436A67A8"/>
    <w:rsid w:val="43744B39"/>
    <w:rsid w:val="43750B18"/>
    <w:rsid w:val="43775ABD"/>
    <w:rsid w:val="43790FC1"/>
    <w:rsid w:val="43854607"/>
    <w:rsid w:val="43875D58"/>
    <w:rsid w:val="438A4ADE"/>
    <w:rsid w:val="438C21E0"/>
    <w:rsid w:val="43900BE6"/>
    <w:rsid w:val="43903EC6"/>
    <w:rsid w:val="439148A0"/>
    <w:rsid w:val="439240E9"/>
    <w:rsid w:val="439353EE"/>
    <w:rsid w:val="439508F1"/>
    <w:rsid w:val="439C49F8"/>
    <w:rsid w:val="439D247A"/>
    <w:rsid w:val="43A00E80"/>
    <w:rsid w:val="43A10F2E"/>
    <w:rsid w:val="43A22185"/>
    <w:rsid w:val="43A5310A"/>
    <w:rsid w:val="43AB7211"/>
    <w:rsid w:val="43AC0516"/>
    <w:rsid w:val="43AE2740"/>
    <w:rsid w:val="43AF6949"/>
    <w:rsid w:val="43B4209F"/>
    <w:rsid w:val="43B533A4"/>
    <w:rsid w:val="43BF1735"/>
    <w:rsid w:val="43C3013B"/>
    <w:rsid w:val="43C52E38"/>
    <w:rsid w:val="43C610C0"/>
    <w:rsid w:val="43C6583D"/>
    <w:rsid w:val="43CA545D"/>
    <w:rsid w:val="43CC2FC9"/>
    <w:rsid w:val="43CC7746"/>
    <w:rsid w:val="43CE64CC"/>
    <w:rsid w:val="43D17451"/>
    <w:rsid w:val="43D24ED2"/>
    <w:rsid w:val="43D6135A"/>
    <w:rsid w:val="43D638D9"/>
    <w:rsid w:val="43D96E8D"/>
    <w:rsid w:val="43DE6767"/>
    <w:rsid w:val="43E32BEE"/>
    <w:rsid w:val="43E40670"/>
    <w:rsid w:val="43E42415"/>
    <w:rsid w:val="43EB7FFB"/>
    <w:rsid w:val="43ED34FE"/>
    <w:rsid w:val="43EF2284"/>
    <w:rsid w:val="43F01F04"/>
    <w:rsid w:val="43F03412"/>
    <w:rsid w:val="43F07D06"/>
    <w:rsid w:val="43F32E89"/>
    <w:rsid w:val="43F94D92"/>
    <w:rsid w:val="43FA6097"/>
    <w:rsid w:val="43FC159A"/>
    <w:rsid w:val="43FC5D17"/>
    <w:rsid w:val="43FE4A9D"/>
    <w:rsid w:val="440740A8"/>
    <w:rsid w:val="440853AC"/>
    <w:rsid w:val="440875AB"/>
    <w:rsid w:val="440C3DB3"/>
    <w:rsid w:val="4413593C"/>
    <w:rsid w:val="441433BD"/>
    <w:rsid w:val="441668C0"/>
    <w:rsid w:val="44185647"/>
    <w:rsid w:val="441B2D48"/>
    <w:rsid w:val="441B65CB"/>
    <w:rsid w:val="441F71D0"/>
    <w:rsid w:val="442104D5"/>
    <w:rsid w:val="44243658"/>
    <w:rsid w:val="442510D9"/>
    <w:rsid w:val="442723DE"/>
    <w:rsid w:val="4429449C"/>
    <w:rsid w:val="442A5561"/>
    <w:rsid w:val="44302CEE"/>
    <w:rsid w:val="4430746A"/>
    <w:rsid w:val="443261F1"/>
    <w:rsid w:val="44345E70"/>
    <w:rsid w:val="44366A11"/>
    <w:rsid w:val="44372678"/>
    <w:rsid w:val="443A35FD"/>
    <w:rsid w:val="443F7D0C"/>
    <w:rsid w:val="44402F88"/>
    <w:rsid w:val="44440F87"/>
    <w:rsid w:val="444F35A2"/>
    <w:rsid w:val="44516AA5"/>
    <w:rsid w:val="44536725"/>
    <w:rsid w:val="44562F2D"/>
    <w:rsid w:val="4458062F"/>
    <w:rsid w:val="445960B0"/>
    <w:rsid w:val="445A1933"/>
    <w:rsid w:val="445C4E37"/>
    <w:rsid w:val="44647CC4"/>
    <w:rsid w:val="446631C8"/>
    <w:rsid w:val="446B3DCC"/>
    <w:rsid w:val="446E70C1"/>
    <w:rsid w:val="4470139D"/>
    <w:rsid w:val="44736C5A"/>
    <w:rsid w:val="447943E7"/>
    <w:rsid w:val="447F62F0"/>
    <w:rsid w:val="44815F70"/>
    <w:rsid w:val="44834CF6"/>
    <w:rsid w:val="44854976"/>
    <w:rsid w:val="44882FDB"/>
    <w:rsid w:val="448A4681"/>
    <w:rsid w:val="4490658A"/>
    <w:rsid w:val="44921D2E"/>
    <w:rsid w:val="44923C8C"/>
    <w:rsid w:val="4494346C"/>
    <w:rsid w:val="44950494"/>
    <w:rsid w:val="44970113"/>
    <w:rsid w:val="449A1098"/>
    <w:rsid w:val="449E3321"/>
    <w:rsid w:val="44A142A6"/>
    <w:rsid w:val="44A52CAC"/>
    <w:rsid w:val="44A761AF"/>
    <w:rsid w:val="44A97134"/>
    <w:rsid w:val="44B06ABF"/>
    <w:rsid w:val="44B21147"/>
    <w:rsid w:val="44B37A44"/>
    <w:rsid w:val="44B454C5"/>
    <w:rsid w:val="44B50DCE"/>
    <w:rsid w:val="44B7644A"/>
    <w:rsid w:val="44B83ECB"/>
    <w:rsid w:val="44B90713"/>
    <w:rsid w:val="44BC6155"/>
    <w:rsid w:val="44C012D8"/>
    <w:rsid w:val="44C125DD"/>
    <w:rsid w:val="44C35AE0"/>
    <w:rsid w:val="44CA2EEC"/>
    <w:rsid w:val="44CC44F5"/>
    <w:rsid w:val="44CC63EF"/>
    <w:rsid w:val="44CD3E71"/>
    <w:rsid w:val="44CE18F2"/>
    <w:rsid w:val="44CF3AF0"/>
    <w:rsid w:val="44D04DF5"/>
    <w:rsid w:val="44D437FB"/>
    <w:rsid w:val="44D82202"/>
    <w:rsid w:val="44D84400"/>
    <w:rsid w:val="44D91E82"/>
    <w:rsid w:val="44DB5385"/>
    <w:rsid w:val="44DD6689"/>
    <w:rsid w:val="44E51517"/>
    <w:rsid w:val="44E74A1A"/>
    <w:rsid w:val="44EE0B22"/>
    <w:rsid w:val="44F11AA7"/>
    <w:rsid w:val="44F1532A"/>
    <w:rsid w:val="44F32A2B"/>
    <w:rsid w:val="44F462AF"/>
    <w:rsid w:val="44F55F2E"/>
    <w:rsid w:val="44F92736"/>
    <w:rsid w:val="45030AC7"/>
    <w:rsid w:val="45046549"/>
    <w:rsid w:val="45061A4C"/>
    <w:rsid w:val="45091972"/>
    <w:rsid w:val="450B2EEB"/>
    <w:rsid w:val="451232E0"/>
    <w:rsid w:val="45161CE6"/>
    <w:rsid w:val="45173EE8"/>
    <w:rsid w:val="45192C6B"/>
    <w:rsid w:val="45195625"/>
    <w:rsid w:val="451C3BF0"/>
    <w:rsid w:val="451E2976"/>
    <w:rsid w:val="45210077"/>
    <w:rsid w:val="452138FB"/>
    <w:rsid w:val="45256A7E"/>
    <w:rsid w:val="45271F81"/>
    <w:rsid w:val="45275804"/>
    <w:rsid w:val="452A6789"/>
    <w:rsid w:val="45333815"/>
    <w:rsid w:val="453F2EAB"/>
    <w:rsid w:val="4542375F"/>
    <w:rsid w:val="45433AAF"/>
    <w:rsid w:val="45454DB4"/>
    <w:rsid w:val="45456FB2"/>
    <w:rsid w:val="454724B5"/>
    <w:rsid w:val="45485D39"/>
    <w:rsid w:val="45487F37"/>
    <w:rsid w:val="454937BA"/>
    <w:rsid w:val="454959B9"/>
    <w:rsid w:val="455240CA"/>
    <w:rsid w:val="45543D4A"/>
    <w:rsid w:val="455901D1"/>
    <w:rsid w:val="455D245B"/>
    <w:rsid w:val="455D4659"/>
    <w:rsid w:val="456033DF"/>
    <w:rsid w:val="456168E3"/>
    <w:rsid w:val="45624364"/>
    <w:rsid w:val="45636562"/>
    <w:rsid w:val="456E0177"/>
    <w:rsid w:val="45726B7D"/>
    <w:rsid w:val="457345FE"/>
    <w:rsid w:val="45757B02"/>
    <w:rsid w:val="457C4F0E"/>
    <w:rsid w:val="457F5E93"/>
    <w:rsid w:val="45803914"/>
    <w:rsid w:val="45826E17"/>
    <w:rsid w:val="4586581D"/>
    <w:rsid w:val="458C2FAA"/>
    <w:rsid w:val="458E2C2A"/>
    <w:rsid w:val="458F6F6B"/>
    <w:rsid w:val="4590612D"/>
    <w:rsid w:val="45913BAE"/>
    <w:rsid w:val="45947D5B"/>
    <w:rsid w:val="45955E38"/>
    <w:rsid w:val="45996A3C"/>
    <w:rsid w:val="459A22C0"/>
    <w:rsid w:val="459B1F40"/>
    <w:rsid w:val="45AC7C5B"/>
    <w:rsid w:val="45AD34DF"/>
    <w:rsid w:val="45AE0F60"/>
    <w:rsid w:val="45B140E3"/>
    <w:rsid w:val="45B21B65"/>
    <w:rsid w:val="45B32E6A"/>
    <w:rsid w:val="45B6056B"/>
    <w:rsid w:val="45B83A6E"/>
    <w:rsid w:val="45BA3253"/>
    <w:rsid w:val="45BB0276"/>
    <w:rsid w:val="45BD7EF6"/>
    <w:rsid w:val="45C27C01"/>
    <w:rsid w:val="45C66607"/>
    <w:rsid w:val="45C74089"/>
    <w:rsid w:val="45C76287"/>
    <w:rsid w:val="45C9178A"/>
    <w:rsid w:val="45CA500D"/>
    <w:rsid w:val="45CC5F92"/>
    <w:rsid w:val="45D27E9B"/>
    <w:rsid w:val="45D872AB"/>
    <w:rsid w:val="45E14C32"/>
    <w:rsid w:val="45E510BA"/>
    <w:rsid w:val="45E66B3C"/>
    <w:rsid w:val="45F0744B"/>
    <w:rsid w:val="45F33C53"/>
    <w:rsid w:val="45F95B5C"/>
    <w:rsid w:val="45FB105F"/>
    <w:rsid w:val="45FE1FE4"/>
    <w:rsid w:val="4603646C"/>
    <w:rsid w:val="4604196F"/>
    <w:rsid w:val="460A3878"/>
    <w:rsid w:val="460B12FA"/>
    <w:rsid w:val="460C34F8"/>
    <w:rsid w:val="46136706"/>
    <w:rsid w:val="4617730B"/>
    <w:rsid w:val="46182B8E"/>
    <w:rsid w:val="461B1594"/>
    <w:rsid w:val="461C7016"/>
    <w:rsid w:val="462176BD"/>
    <w:rsid w:val="46217C1A"/>
    <w:rsid w:val="46220F1F"/>
    <w:rsid w:val="46252D4D"/>
    <w:rsid w:val="46263727"/>
    <w:rsid w:val="462908AA"/>
    <w:rsid w:val="462B052A"/>
    <w:rsid w:val="462D14AE"/>
    <w:rsid w:val="46315CB6"/>
    <w:rsid w:val="46317EB5"/>
    <w:rsid w:val="46380953"/>
    <w:rsid w:val="463A65C6"/>
    <w:rsid w:val="463F2A4E"/>
    <w:rsid w:val="464623D8"/>
    <w:rsid w:val="46462D05"/>
    <w:rsid w:val="464B6860"/>
    <w:rsid w:val="464C1D63"/>
    <w:rsid w:val="464F0AEA"/>
    <w:rsid w:val="464F2CE8"/>
    <w:rsid w:val="465025C4"/>
    <w:rsid w:val="46523C6D"/>
    <w:rsid w:val="465316EE"/>
    <w:rsid w:val="46534F71"/>
    <w:rsid w:val="46547170"/>
    <w:rsid w:val="46573978"/>
    <w:rsid w:val="465D5881"/>
    <w:rsid w:val="46602F82"/>
    <w:rsid w:val="4666290D"/>
    <w:rsid w:val="46676190"/>
    <w:rsid w:val="46685E10"/>
    <w:rsid w:val="466B6511"/>
    <w:rsid w:val="466E359D"/>
    <w:rsid w:val="466F11C7"/>
    <w:rsid w:val="4670321D"/>
    <w:rsid w:val="46721FA3"/>
    <w:rsid w:val="46726720"/>
    <w:rsid w:val="467B15AE"/>
    <w:rsid w:val="467D2532"/>
    <w:rsid w:val="46826C09"/>
    <w:rsid w:val="4683223D"/>
    <w:rsid w:val="46841EBD"/>
    <w:rsid w:val="46847CBF"/>
    <w:rsid w:val="468531C2"/>
    <w:rsid w:val="46896345"/>
    <w:rsid w:val="468C72C9"/>
    <w:rsid w:val="468E27CD"/>
    <w:rsid w:val="46901553"/>
    <w:rsid w:val="46916FD5"/>
    <w:rsid w:val="469324D8"/>
    <w:rsid w:val="4696565B"/>
    <w:rsid w:val="46965D88"/>
    <w:rsid w:val="469B15DD"/>
    <w:rsid w:val="469B78E4"/>
    <w:rsid w:val="46A24CF0"/>
    <w:rsid w:val="46A9467B"/>
    <w:rsid w:val="46AA20FD"/>
    <w:rsid w:val="46AB7B7E"/>
    <w:rsid w:val="46AE0B03"/>
    <w:rsid w:val="46B11A88"/>
    <w:rsid w:val="46B27509"/>
    <w:rsid w:val="46BB09F6"/>
    <w:rsid w:val="46BC111E"/>
    <w:rsid w:val="46BD331C"/>
    <w:rsid w:val="46BE4621"/>
    <w:rsid w:val="46C04C25"/>
    <w:rsid w:val="46C11D22"/>
    <w:rsid w:val="46C35225"/>
    <w:rsid w:val="46C4652A"/>
    <w:rsid w:val="46C53FAB"/>
    <w:rsid w:val="46C929B2"/>
    <w:rsid w:val="46CC00B3"/>
    <w:rsid w:val="46CE1038"/>
    <w:rsid w:val="46D25840"/>
    <w:rsid w:val="46D332C1"/>
    <w:rsid w:val="46D354BF"/>
    <w:rsid w:val="46D467C4"/>
    <w:rsid w:val="46D61CC7"/>
    <w:rsid w:val="46D92C4C"/>
    <w:rsid w:val="46DB30D4"/>
    <w:rsid w:val="46DC034D"/>
    <w:rsid w:val="46DF4B55"/>
    <w:rsid w:val="46E40FDD"/>
    <w:rsid w:val="46E717E5"/>
    <w:rsid w:val="46E81BE2"/>
    <w:rsid w:val="46E95465"/>
    <w:rsid w:val="46EC05E8"/>
    <w:rsid w:val="46EC63E9"/>
    <w:rsid w:val="46EE736E"/>
    <w:rsid w:val="46F02871"/>
    <w:rsid w:val="46F41277"/>
    <w:rsid w:val="46F53476"/>
    <w:rsid w:val="46F60EF7"/>
    <w:rsid w:val="46F6477A"/>
    <w:rsid w:val="46FA3181"/>
    <w:rsid w:val="46FC6684"/>
    <w:rsid w:val="46FD0882"/>
    <w:rsid w:val="46FD4105"/>
    <w:rsid w:val="47043A90"/>
    <w:rsid w:val="47064A15"/>
    <w:rsid w:val="470F78A3"/>
    <w:rsid w:val="47105324"/>
    <w:rsid w:val="47110682"/>
    <w:rsid w:val="47112DA6"/>
    <w:rsid w:val="47193A36"/>
    <w:rsid w:val="47195E2A"/>
    <w:rsid w:val="471A5C34"/>
    <w:rsid w:val="471C1137"/>
    <w:rsid w:val="471C49BA"/>
    <w:rsid w:val="471E20BC"/>
    <w:rsid w:val="47210E42"/>
    <w:rsid w:val="47213040"/>
    <w:rsid w:val="47274F4A"/>
    <w:rsid w:val="47293CD0"/>
    <w:rsid w:val="472B386C"/>
    <w:rsid w:val="472B71D3"/>
    <w:rsid w:val="472C4C55"/>
    <w:rsid w:val="472D6E53"/>
    <w:rsid w:val="472F5BD9"/>
    <w:rsid w:val="473110DC"/>
    <w:rsid w:val="473232DB"/>
    <w:rsid w:val="47330B7F"/>
    <w:rsid w:val="47351CE1"/>
    <w:rsid w:val="47357AE2"/>
    <w:rsid w:val="47367762"/>
    <w:rsid w:val="47382C65"/>
    <w:rsid w:val="473964E9"/>
    <w:rsid w:val="473C166C"/>
    <w:rsid w:val="47400072"/>
    <w:rsid w:val="47415AF3"/>
    <w:rsid w:val="474544FA"/>
    <w:rsid w:val="4750669E"/>
    <w:rsid w:val="47513B8F"/>
    <w:rsid w:val="47513E2B"/>
    <w:rsid w:val="47514501"/>
    <w:rsid w:val="47531291"/>
    <w:rsid w:val="47537093"/>
    <w:rsid w:val="47541D2E"/>
    <w:rsid w:val="47552596"/>
    <w:rsid w:val="47560017"/>
    <w:rsid w:val="47577C97"/>
    <w:rsid w:val="4759319A"/>
    <w:rsid w:val="475D5424"/>
    <w:rsid w:val="475E2EA5"/>
    <w:rsid w:val="47602B25"/>
    <w:rsid w:val="476105A6"/>
    <w:rsid w:val="4764152B"/>
    <w:rsid w:val="47675D33"/>
    <w:rsid w:val="476B4739"/>
    <w:rsid w:val="476C21BB"/>
    <w:rsid w:val="477914D1"/>
    <w:rsid w:val="477E5958"/>
    <w:rsid w:val="478046DF"/>
    <w:rsid w:val="47812160"/>
    <w:rsid w:val="47827BE2"/>
    <w:rsid w:val="4783425B"/>
    <w:rsid w:val="478552E3"/>
    <w:rsid w:val="478D5F73"/>
    <w:rsid w:val="478E39F4"/>
    <w:rsid w:val="47916B77"/>
    <w:rsid w:val="47927E7C"/>
    <w:rsid w:val="479358FE"/>
    <w:rsid w:val="4795557D"/>
    <w:rsid w:val="47970A81"/>
    <w:rsid w:val="47974304"/>
    <w:rsid w:val="47986502"/>
    <w:rsid w:val="479A1A05"/>
    <w:rsid w:val="479B2D0A"/>
    <w:rsid w:val="479C4F08"/>
    <w:rsid w:val="479E040B"/>
    <w:rsid w:val="47A07192"/>
    <w:rsid w:val="47A7327A"/>
    <w:rsid w:val="47A878A3"/>
    <w:rsid w:val="47AB2FA4"/>
    <w:rsid w:val="47AD64A7"/>
    <w:rsid w:val="47B2292F"/>
    <w:rsid w:val="47B63534"/>
    <w:rsid w:val="47B727F3"/>
    <w:rsid w:val="47B922BA"/>
    <w:rsid w:val="47BD2EBF"/>
    <w:rsid w:val="47BE41C3"/>
    <w:rsid w:val="47C22BCA"/>
    <w:rsid w:val="47C34DC8"/>
    <w:rsid w:val="47C615D0"/>
    <w:rsid w:val="47C81250"/>
    <w:rsid w:val="47C96CD1"/>
    <w:rsid w:val="47CA7FD6"/>
    <w:rsid w:val="47CD2511"/>
    <w:rsid w:val="47CF445E"/>
    <w:rsid w:val="47CF4628"/>
    <w:rsid w:val="47D253E2"/>
    <w:rsid w:val="47D7186A"/>
    <w:rsid w:val="47D93185"/>
    <w:rsid w:val="47DF7F53"/>
    <w:rsid w:val="47E17BFB"/>
    <w:rsid w:val="47E330FE"/>
    <w:rsid w:val="47E64083"/>
    <w:rsid w:val="47E87586"/>
    <w:rsid w:val="47E9088B"/>
    <w:rsid w:val="47ED3A0E"/>
    <w:rsid w:val="47ED7291"/>
    <w:rsid w:val="47EE4D13"/>
    <w:rsid w:val="47F02414"/>
    <w:rsid w:val="47F155E6"/>
    <w:rsid w:val="47F33399"/>
    <w:rsid w:val="47F75622"/>
    <w:rsid w:val="47F830A4"/>
    <w:rsid w:val="47F90B25"/>
    <w:rsid w:val="47FA2D23"/>
    <w:rsid w:val="47FB4028"/>
    <w:rsid w:val="47FC1AAA"/>
    <w:rsid w:val="47FC6227"/>
    <w:rsid w:val="47FD5FB7"/>
    <w:rsid w:val="48072039"/>
    <w:rsid w:val="4809553C"/>
    <w:rsid w:val="480A2FBE"/>
    <w:rsid w:val="48112949"/>
    <w:rsid w:val="48123C4D"/>
    <w:rsid w:val="48162654"/>
    <w:rsid w:val="481935D8"/>
    <w:rsid w:val="481A105A"/>
    <w:rsid w:val="481A57D7"/>
    <w:rsid w:val="481C0CDA"/>
    <w:rsid w:val="481C455D"/>
    <w:rsid w:val="481D1FDE"/>
    <w:rsid w:val="481F1C5E"/>
    <w:rsid w:val="482109E5"/>
    <w:rsid w:val="482360E6"/>
    <w:rsid w:val="482515E9"/>
    <w:rsid w:val="482573EB"/>
    <w:rsid w:val="48270370"/>
    <w:rsid w:val="482728EE"/>
    <w:rsid w:val="482A0307"/>
    <w:rsid w:val="482C47F7"/>
    <w:rsid w:val="482E4477"/>
    <w:rsid w:val="483031FD"/>
    <w:rsid w:val="48326701"/>
    <w:rsid w:val="48334182"/>
    <w:rsid w:val="48357685"/>
    <w:rsid w:val="4838060A"/>
    <w:rsid w:val="483B3270"/>
    <w:rsid w:val="48410F19"/>
    <w:rsid w:val="48483767"/>
    <w:rsid w:val="484C049B"/>
    <w:rsid w:val="48516FB5"/>
    <w:rsid w:val="48524A37"/>
    <w:rsid w:val="485559BC"/>
    <w:rsid w:val="48567BBA"/>
    <w:rsid w:val="485830BD"/>
    <w:rsid w:val="48591CAE"/>
    <w:rsid w:val="485943C2"/>
    <w:rsid w:val="485B1AC3"/>
    <w:rsid w:val="485C5346"/>
    <w:rsid w:val="485C7545"/>
    <w:rsid w:val="486017CE"/>
    <w:rsid w:val="48617250"/>
    <w:rsid w:val="48617456"/>
    <w:rsid w:val="48624CD1"/>
    <w:rsid w:val="486636D8"/>
    <w:rsid w:val="486758D6"/>
    <w:rsid w:val="486C1D5E"/>
    <w:rsid w:val="486E0AE4"/>
    <w:rsid w:val="48700764"/>
    <w:rsid w:val="4875455D"/>
    <w:rsid w:val="487565D5"/>
    <w:rsid w:val="48773972"/>
    <w:rsid w:val="487A6AF5"/>
    <w:rsid w:val="487E4AE0"/>
    <w:rsid w:val="48847404"/>
    <w:rsid w:val="48850DF5"/>
    <w:rsid w:val="48862907"/>
    <w:rsid w:val="4888168E"/>
    <w:rsid w:val="4888388C"/>
    <w:rsid w:val="48885E0A"/>
    <w:rsid w:val="488A6D8F"/>
    <w:rsid w:val="488C2292"/>
    <w:rsid w:val="488F3217"/>
    <w:rsid w:val="48900C98"/>
    <w:rsid w:val="48955120"/>
    <w:rsid w:val="48981928"/>
    <w:rsid w:val="48A4573B"/>
    <w:rsid w:val="48AD604A"/>
    <w:rsid w:val="48B01AFF"/>
    <w:rsid w:val="48B14A50"/>
    <w:rsid w:val="48B6475B"/>
    <w:rsid w:val="48BA3162"/>
    <w:rsid w:val="48BB5360"/>
    <w:rsid w:val="48BC2DE1"/>
    <w:rsid w:val="48BC6665"/>
    <w:rsid w:val="48BD40E6"/>
    <w:rsid w:val="48BF75E9"/>
    <w:rsid w:val="48C0506B"/>
    <w:rsid w:val="48C2276C"/>
    <w:rsid w:val="48C35FF0"/>
    <w:rsid w:val="48C514F3"/>
    <w:rsid w:val="48C66F74"/>
    <w:rsid w:val="48CA33FC"/>
    <w:rsid w:val="48CB55FA"/>
    <w:rsid w:val="48CF4000"/>
    <w:rsid w:val="48D01A82"/>
    <w:rsid w:val="48D17504"/>
    <w:rsid w:val="48D24F85"/>
    <w:rsid w:val="48D32A07"/>
    <w:rsid w:val="48D3302F"/>
    <w:rsid w:val="48D40488"/>
    <w:rsid w:val="48D43D0B"/>
    <w:rsid w:val="48D5178D"/>
    <w:rsid w:val="48D6398B"/>
    <w:rsid w:val="48D92391"/>
    <w:rsid w:val="48DA7E13"/>
    <w:rsid w:val="48DB3696"/>
    <w:rsid w:val="48DE461B"/>
    <w:rsid w:val="48DF429B"/>
    <w:rsid w:val="48E16144"/>
    <w:rsid w:val="48E2521F"/>
    <w:rsid w:val="48E36524"/>
    <w:rsid w:val="48ED35B0"/>
    <w:rsid w:val="48EF2337"/>
    <w:rsid w:val="48F5643E"/>
    <w:rsid w:val="48F873C3"/>
    <w:rsid w:val="48F906C8"/>
    <w:rsid w:val="49046A59"/>
    <w:rsid w:val="4908545F"/>
    <w:rsid w:val="490A0962"/>
    <w:rsid w:val="49121BEA"/>
    <w:rsid w:val="491621F6"/>
    <w:rsid w:val="491A0BFD"/>
    <w:rsid w:val="49206389"/>
    <w:rsid w:val="4922188C"/>
    <w:rsid w:val="49256F8E"/>
    <w:rsid w:val="49287F12"/>
    <w:rsid w:val="492C219C"/>
    <w:rsid w:val="492F531F"/>
    <w:rsid w:val="49316623"/>
    <w:rsid w:val="49321B27"/>
    <w:rsid w:val="4934502A"/>
    <w:rsid w:val="493A6F33"/>
    <w:rsid w:val="493B49B5"/>
    <w:rsid w:val="493D4634"/>
    <w:rsid w:val="49400E3C"/>
    <w:rsid w:val="494055B9"/>
    <w:rsid w:val="49420ABC"/>
    <w:rsid w:val="49495EC9"/>
    <w:rsid w:val="494A71CD"/>
    <w:rsid w:val="494B4C4F"/>
    <w:rsid w:val="494C26D0"/>
    <w:rsid w:val="494C43B1"/>
    <w:rsid w:val="494E2350"/>
    <w:rsid w:val="49505853"/>
    <w:rsid w:val="49516B58"/>
    <w:rsid w:val="49520D56"/>
    <w:rsid w:val="4954425A"/>
    <w:rsid w:val="49562FE0"/>
    <w:rsid w:val="495906E1"/>
    <w:rsid w:val="495A6163"/>
    <w:rsid w:val="495A6762"/>
    <w:rsid w:val="495D0879"/>
    <w:rsid w:val="495D4B69"/>
    <w:rsid w:val="495F006C"/>
    <w:rsid w:val="49636A72"/>
    <w:rsid w:val="496557F9"/>
    <w:rsid w:val="497A1F1B"/>
    <w:rsid w:val="497F63A3"/>
    <w:rsid w:val="49803E24"/>
    <w:rsid w:val="4983062C"/>
    <w:rsid w:val="498460AE"/>
    <w:rsid w:val="498A4734"/>
    <w:rsid w:val="498C34BA"/>
    <w:rsid w:val="498D0F3C"/>
    <w:rsid w:val="498D56B8"/>
    <w:rsid w:val="499275C2"/>
    <w:rsid w:val="49951AC7"/>
    <w:rsid w:val="49952A14"/>
    <w:rsid w:val="49965FC8"/>
    <w:rsid w:val="49994D4E"/>
    <w:rsid w:val="4999531C"/>
    <w:rsid w:val="499A5CF7"/>
    <w:rsid w:val="49A0215B"/>
    <w:rsid w:val="49AE1470"/>
    <w:rsid w:val="49AF6EF2"/>
    <w:rsid w:val="49BC2984"/>
    <w:rsid w:val="49BD0406"/>
    <w:rsid w:val="49BD7227"/>
    <w:rsid w:val="49BE7DC6"/>
    <w:rsid w:val="49BF3909"/>
    <w:rsid w:val="49C0138A"/>
    <w:rsid w:val="49C16E0C"/>
    <w:rsid w:val="49C43614"/>
    <w:rsid w:val="49C51095"/>
    <w:rsid w:val="49C76797"/>
    <w:rsid w:val="49C84218"/>
    <w:rsid w:val="49C9005F"/>
    <w:rsid w:val="49CE19A5"/>
    <w:rsid w:val="49D04EA8"/>
    <w:rsid w:val="49D51330"/>
    <w:rsid w:val="49D83174"/>
    <w:rsid w:val="49DA57B7"/>
    <w:rsid w:val="49DC6804"/>
    <w:rsid w:val="49DD673C"/>
    <w:rsid w:val="49DF1C3F"/>
    <w:rsid w:val="49E43FAC"/>
    <w:rsid w:val="49E64E4D"/>
    <w:rsid w:val="49E76C62"/>
    <w:rsid w:val="49E80350"/>
    <w:rsid w:val="49EA3854"/>
    <w:rsid w:val="49EF575D"/>
    <w:rsid w:val="49F031DE"/>
    <w:rsid w:val="49F153DD"/>
    <w:rsid w:val="49F46361"/>
    <w:rsid w:val="49F84D68"/>
    <w:rsid w:val="49FA3AEE"/>
    <w:rsid w:val="49FC6FF1"/>
    <w:rsid w:val="49FD6C71"/>
    <w:rsid w:val="4A0059F7"/>
    <w:rsid w:val="4A007BF5"/>
    <w:rsid w:val="4A0112AD"/>
    <w:rsid w:val="4A015677"/>
    <w:rsid w:val="4A033589"/>
    <w:rsid w:val="4A0343FD"/>
    <w:rsid w:val="4A03697C"/>
    <w:rsid w:val="4A077580"/>
    <w:rsid w:val="4A080885"/>
    <w:rsid w:val="4A0975F4"/>
    <w:rsid w:val="4A0A0505"/>
    <w:rsid w:val="4A0B5F87"/>
    <w:rsid w:val="4A0C3A08"/>
    <w:rsid w:val="4A0D148A"/>
    <w:rsid w:val="4A0D4D0D"/>
    <w:rsid w:val="4A121195"/>
    <w:rsid w:val="4A133393"/>
    <w:rsid w:val="4A171B6A"/>
    <w:rsid w:val="4A18529C"/>
    <w:rsid w:val="4A190B1F"/>
    <w:rsid w:val="4A1A079F"/>
    <w:rsid w:val="4A1D4FA7"/>
    <w:rsid w:val="4A1F7EB0"/>
    <w:rsid w:val="4A22142F"/>
    <w:rsid w:val="4A2329A2"/>
    <w:rsid w:val="4A244932"/>
    <w:rsid w:val="4A2B0A3A"/>
    <w:rsid w:val="4A35264E"/>
    <w:rsid w:val="4A375B51"/>
    <w:rsid w:val="4A3835D3"/>
    <w:rsid w:val="4A3C51B1"/>
    <w:rsid w:val="4A4536BD"/>
    <w:rsid w:val="4A485DEB"/>
    <w:rsid w:val="4A4E3578"/>
    <w:rsid w:val="4A521F7E"/>
    <w:rsid w:val="4A547680"/>
    <w:rsid w:val="4A5C030F"/>
    <w:rsid w:val="4A5D250E"/>
    <w:rsid w:val="4A5D532D"/>
    <w:rsid w:val="4A606D15"/>
    <w:rsid w:val="4A614797"/>
    <w:rsid w:val="4A622219"/>
    <w:rsid w:val="4A6534B0"/>
    <w:rsid w:val="4A674BED"/>
    <w:rsid w:val="4A6D602B"/>
    <w:rsid w:val="4A6E0229"/>
    <w:rsid w:val="4A706FB0"/>
    <w:rsid w:val="4A7224B3"/>
    <w:rsid w:val="4A726C30"/>
    <w:rsid w:val="4A753438"/>
    <w:rsid w:val="4A791E3E"/>
    <w:rsid w:val="4A7A78BF"/>
    <w:rsid w:val="4A7D0844"/>
    <w:rsid w:val="4A7E62C5"/>
    <w:rsid w:val="4A83274D"/>
    <w:rsid w:val="4A845C50"/>
    <w:rsid w:val="4A857E4F"/>
    <w:rsid w:val="4A8658D0"/>
    <w:rsid w:val="4A940469"/>
    <w:rsid w:val="4A944BE6"/>
    <w:rsid w:val="4A9500E9"/>
    <w:rsid w:val="4A9563B7"/>
    <w:rsid w:val="4A9713EE"/>
    <w:rsid w:val="4A9F5E3B"/>
    <w:rsid w:val="4AA1777F"/>
    <w:rsid w:val="4AAC5B10"/>
    <w:rsid w:val="4AB07D99"/>
    <w:rsid w:val="4AB27A19"/>
    <w:rsid w:val="4AB873A4"/>
    <w:rsid w:val="4ABA06A9"/>
    <w:rsid w:val="4ABA28A7"/>
    <w:rsid w:val="4AC431B7"/>
    <w:rsid w:val="4AC544BB"/>
    <w:rsid w:val="4ACD18C8"/>
    <w:rsid w:val="4ACD6045"/>
    <w:rsid w:val="4AD124CC"/>
    <w:rsid w:val="4AD337D1"/>
    <w:rsid w:val="4AD41253"/>
    <w:rsid w:val="4AD743D6"/>
    <w:rsid w:val="4AD90602"/>
    <w:rsid w:val="4AD978D9"/>
    <w:rsid w:val="4ADE75E4"/>
    <w:rsid w:val="4AE14CE5"/>
    <w:rsid w:val="4AE25FEA"/>
    <w:rsid w:val="4AE66BEE"/>
    <w:rsid w:val="4AE74670"/>
    <w:rsid w:val="4AED6BE2"/>
    <w:rsid w:val="4AEF5300"/>
    <w:rsid w:val="4AF02D81"/>
    <w:rsid w:val="4AF10803"/>
    <w:rsid w:val="4AF76E89"/>
    <w:rsid w:val="4AF8490A"/>
    <w:rsid w:val="4AFA3691"/>
    <w:rsid w:val="4AFA7E0D"/>
    <w:rsid w:val="4AFB1112"/>
    <w:rsid w:val="4B0574A3"/>
    <w:rsid w:val="4B111A14"/>
    <w:rsid w:val="4B132DC9"/>
    <w:rsid w:val="4B132F8D"/>
    <w:rsid w:val="4B151CBC"/>
    <w:rsid w:val="4B1751BF"/>
    <w:rsid w:val="4B193F45"/>
    <w:rsid w:val="4B1C4ECA"/>
    <w:rsid w:val="4B1E4B4A"/>
    <w:rsid w:val="4B213550"/>
    <w:rsid w:val="4B2422D7"/>
    <w:rsid w:val="4B257D58"/>
    <w:rsid w:val="4B26325B"/>
    <w:rsid w:val="4B2679D8"/>
    <w:rsid w:val="4B2A63DE"/>
    <w:rsid w:val="4B3969F9"/>
    <w:rsid w:val="4B3A447A"/>
    <w:rsid w:val="4B3E2E80"/>
    <w:rsid w:val="4B411887"/>
    <w:rsid w:val="4B51409F"/>
    <w:rsid w:val="4B51629E"/>
    <w:rsid w:val="4B565FA9"/>
    <w:rsid w:val="4B676243"/>
    <w:rsid w:val="4B6A71C8"/>
    <w:rsid w:val="4B706B53"/>
    <w:rsid w:val="4B722056"/>
    <w:rsid w:val="4B760A5C"/>
    <w:rsid w:val="4B76442C"/>
    <w:rsid w:val="4B7E16EB"/>
    <w:rsid w:val="4B8200F2"/>
    <w:rsid w:val="4B870CF6"/>
    <w:rsid w:val="4B897A7D"/>
    <w:rsid w:val="4B8A54FE"/>
    <w:rsid w:val="4B8A76FC"/>
    <w:rsid w:val="4B8D0681"/>
    <w:rsid w:val="4B901606"/>
    <w:rsid w:val="4B917087"/>
    <w:rsid w:val="4B955A8D"/>
    <w:rsid w:val="4B96350F"/>
    <w:rsid w:val="4B974814"/>
    <w:rsid w:val="4B995B21"/>
    <w:rsid w:val="4B9C5418"/>
    <w:rsid w:val="4B9F3E1E"/>
    <w:rsid w:val="4BA076A2"/>
    <w:rsid w:val="4BA15123"/>
    <w:rsid w:val="4BA24DA3"/>
    <w:rsid w:val="4BA30626"/>
    <w:rsid w:val="4BA637A9"/>
    <w:rsid w:val="4BA74AAE"/>
    <w:rsid w:val="4BAC0F36"/>
    <w:rsid w:val="4BAC3563"/>
    <w:rsid w:val="4BAF6637"/>
    <w:rsid w:val="4BB275BC"/>
    <w:rsid w:val="4BB3503D"/>
    <w:rsid w:val="4BB418A9"/>
    <w:rsid w:val="4BB42ABF"/>
    <w:rsid w:val="4BB73A44"/>
    <w:rsid w:val="4BB86F47"/>
    <w:rsid w:val="4BB927CA"/>
    <w:rsid w:val="4BBA244A"/>
    <w:rsid w:val="4BBD078F"/>
    <w:rsid w:val="4BC61AE0"/>
    <w:rsid w:val="4BC6625C"/>
    <w:rsid w:val="4BCA04E6"/>
    <w:rsid w:val="4BCB5F67"/>
    <w:rsid w:val="4BCC39E9"/>
    <w:rsid w:val="4BCE3C8F"/>
    <w:rsid w:val="4BD023EF"/>
    <w:rsid w:val="4BD40DF5"/>
    <w:rsid w:val="4BD51A25"/>
    <w:rsid w:val="4BD8527D"/>
    <w:rsid w:val="4BDF4C08"/>
    <w:rsid w:val="4BE1398E"/>
    <w:rsid w:val="4BE44913"/>
    <w:rsid w:val="4BE64593"/>
    <w:rsid w:val="4BE67E16"/>
    <w:rsid w:val="4BE95517"/>
    <w:rsid w:val="4BEA19F6"/>
    <w:rsid w:val="4BED77A1"/>
    <w:rsid w:val="4BF103A5"/>
    <w:rsid w:val="4BF23C29"/>
    <w:rsid w:val="4BF4132A"/>
    <w:rsid w:val="4BF87D30"/>
    <w:rsid w:val="4BF944CE"/>
    <w:rsid w:val="4BFB4538"/>
    <w:rsid w:val="4BFC67AA"/>
    <w:rsid w:val="4BFD41B8"/>
    <w:rsid w:val="4BFF2F3E"/>
    <w:rsid w:val="4C0009C0"/>
    <w:rsid w:val="4C016441"/>
    <w:rsid w:val="4C0473C6"/>
    <w:rsid w:val="4C082549"/>
    <w:rsid w:val="4C090181"/>
    <w:rsid w:val="4C097FBD"/>
    <w:rsid w:val="4C0C47D3"/>
    <w:rsid w:val="4C0D2254"/>
    <w:rsid w:val="4C1031D9"/>
    <w:rsid w:val="4C1166DC"/>
    <w:rsid w:val="4C12423D"/>
    <w:rsid w:val="4C162B64"/>
    <w:rsid w:val="4C1827E3"/>
    <w:rsid w:val="4C190265"/>
    <w:rsid w:val="4C193AE8"/>
    <w:rsid w:val="4C1D24EE"/>
    <w:rsid w:val="4C1E46ED"/>
    <w:rsid w:val="4C207BF0"/>
    <w:rsid w:val="4C226976"/>
    <w:rsid w:val="4C251AF9"/>
    <w:rsid w:val="4C286301"/>
    <w:rsid w:val="4C2A1804"/>
    <w:rsid w:val="4C39659B"/>
    <w:rsid w:val="4C3B4FDC"/>
    <w:rsid w:val="4C4039A8"/>
    <w:rsid w:val="4C405F26"/>
    <w:rsid w:val="4C4423AE"/>
    <w:rsid w:val="4C473333"/>
    <w:rsid w:val="4C486B77"/>
    <w:rsid w:val="4C486BB6"/>
    <w:rsid w:val="4C4A7B3B"/>
    <w:rsid w:val="4C4C303E"/>
    <w:rsid w:val="4C4E2CBD"/>
    <w:rsid w:val="4C513C42"/>
    <w:rsid w:val="4C5216C4"/>
    <w:rsid w:val="4C544BC7"/>
    <w:rsid w:val="4C552648"/>
    <w:rsid w:val="4C56394D"/>
    <w:rsid w:val="4C5948D2"/>
    <w:rsid w:val="4C5C5856"/>
    <w:rsid w:val="4C5D32D8"/>
    <w:rsid w:val="4C60645B"/>
    <w:rsid w:val="4C62195E"/>
    <w:rsid w:val="4C6251E1"/>
    <w:rsid w:val="4C644E61"/>
    <w:rsid w:val="4C675DE6"/>
    <w:rsid w:val="4C6B47EC"/>
    <w:rsid w:val="4C7450FB"/>
    <w:rsid w:val="4C746DC9"/>
    <w:rsid w:val="4C773E82"/>
    <w:rsid w:val="4C794E06"/>
    <w:rsid w:val="4C7C2508"/>
    <w:rsid w:val="4C7C5D8B"/>
    <w:rsid w:val="4C831E93"/>
    <w:rsid w:val="4C8E3AA7"/>
    <w:rsid w:val="4C9011A8"/>
    <w:rsid w:val="4C9246AB"/>
    <w:rsid w:val="4C947BAF"/>
    <w:rsid w:val="4C956D80"/>
    <w:rsid w:val="4C981E38"/>
    <w:rsid w:val="4C9978BA"/>
    <w:rsid w:val="4C9F17C3"/>
    <w:rsid w:val="4CB1386B"/>
    <w:rsid w:val="4CB229E2"/>
    <w:rsid w:val="4CB70C39"/>
    <w:rsid w:val="4CB726ED"/>
    <w:rsid w:val="4CB9236D"/>
    <w:rsid w:val="4CBF7AF9"/>
    <w:rsid w:val="4CC0557B"/>
    <w:rsid w:val="4CC306FE"/>
    <w:rsid w:val="4CC61682"/>
    <w:rsid w:val="4CC82987"/>
    <w:rsid w:val="4CD4421B"/>
    <w:rsid w:val="4CD7191D"/>
    <w:rsid w:val="4CD751A0"/>
    <w:rsid w:val="4CD82C22"/>
    <w:rsid w:val="4CDA19A5"/>
    <w:rsid w:val="4CDB3BA6"/>
    <w:rsid w:val="4CDD70A9"/>
    <w:rsid w:val="4CDE6D29"/>
    <w:rsid w:val="4CDF47AB"/>
    <w:rsid w:val="4CE0222C"/>
    <w:rsid w:val="4CE13531"/>
    <w:rsid w:val="4CE15AB0"/>
    <w:rsid w:val="4CE2572F"/>
    <w:rsid w:val="4CE71BB7"/>
    <w:rsid w:val="4CE950BA"/>
    <w:rsid w:val="4CEB3E41"/>
    <w:rsid w:val="4CEE1542"/>
    <w:rsid w:val="4CEE4DC5"/>
    <w:rsid w:val="4CF27F48"/>
    <w:rsid w:val="4CF3124D"/>
    <w:rsid w:val="4CF3344B"/>
    <w:rsid w:val="4CF44F18"/>
    <w:rsid w:val="4CFA2DD6"/>
    <w:rsid w:val="4CFE5060"/>
    <w:rsid w:val="4D0314E7"/>
    <w:rsid w:val="4D0549EA"/>
    <w:rsid w:val="4D06246C"/>
    <w:rsid w:val="4D08596F"/>
    <w:rsid w:val="4D0933F1"/>
    <w:rsid w:val="4D0A0E72"/>
    <w:rsid w:val="4D0F7D63"/>
    <w:rsid w:val="4D147203"/>
    <w:rsid w:val="4D185C09"/>
    <w:rsid w:val="4D1879C1"/>
    <w:rsid w:val="4D1A6F0E"/>
    <w:rsid w:val="4D1B2411"/>
    <w:rsid w:val="4D2607A2"/>
    <w:rsid w:val="4D2E5BAF"/>
    <w:rsid w:val="4D3245B5"/>
    <w:rsid w:val="4D334235"/>
    <w:rsid w:val="4D357738"/>
    <w:rsid w:val="4D372C3B"/>
    <w:rsid w:val="4D3D03C8"/>
    <w:rsid w:val="4D426A4E"/>
    <w:rsid w:val="4D4322D1"/>
    <w:rsid w:val="4D441F51"/>
    <w:rsid w:val="4D4579D2"/>
    <w:rsid w:val="4D472ED5"/>
    <w:rsid w:val="4D4A76DD"/>
    <w:rsid w:val="4D4D6AF7"/>
    <w:rsid w:val="4D4F3B65"/>
    <w:rsid w:val="4D524AEA"/>
    <w:rsid w:val="4D554464"/>
    <w:rsid w:val="4D5634F0"/>
    <w:rsid w:val="4D5756EE"/>
    <w:rsid w:val="4D5B1B76"/>
    <w:rsid w:val="4D5B7978"/>
    <w:rsid w:val="4D5C75F7"/>
    <w:rsid w:val="4D6046FD"/>
    <w:rsid w:val="4D66378A"/>
    <w:rsid w:val="4D69470F"/>
    <w:rsid w:val="4D6B7C12"/>
    <w:rsid w:val="4D711B1B"/>
    <w:rsid w:val="4D7471F9"/>
    <w:rsid w:val="4D796F28"/>
    <w:rsid w:val="4D7B7EAC"/>
    <w:rsid w:val="4D7F46B4"/>
    <w:rsid w:val="4D802136"/>
    <w:rsid w:val="4D8330BA"/>
    <w:rsid w:val="4D881740"/>
    <w:rsid w:val="4D8A04C7"/>
    <w:rsid w:val="4D8B5F48"/>
    <w:rsid w:val="4D8C39CA"/>
    <w:rsid w:val="4D906B4D"/>
    <w:rsid w:val="4D9145CE"/>
    <w:rsid w:val="4D922050"/>
    <w:rsid w:val="4D92309B"/>
    <w:rsid w:val="4D950A56"/>
    <w:rsid w:val="4D9A4EDE"/>
    <w:rsid w:val="4D9B0761"/>
    <w:rsid w:val="4D9B61E3"/>
    <w:rsid w:val="4D9C3C64"/>
    <w:rsid w:val="4DA06DE7"/>
    <w:rsid w:val="4DA222EA"/>
    <w:rsid w:val="4DA37D6C"/>
    <w:rsid w:val="4DA41071"/>
    <w:rsid w:val="4DA76772"/>
    <w:rsid w:val="4DAB09FB"/>
    <w:rsid w:val="4DAB2BFA"/>
    <w:rsid w:val="4DAB5178"/>
    <w:rsid w:val="4DAC067B"/>
    <w:rsid w:val="4DB07082"/>
    <w:rsid w:val="4DB20B35"/>
    <w:rsid w:val="4DB33889"/>
    <w:rsid w:val="4DB35E08"/>
    <w:rsid w:val="4DB4130B"/>
    <w:rsid w:val="4DB8448E"/>
    <w:rsid w:val="4DBA3214"/>
    <w:rsid w:val="4DBA7991"/>
    <w:rsid w:val="4DBB0C96"/>
    <w:rsid w:val="4DBB7A1A"/>
    <w:rsid w:val="4DBC6717"/>
    <w:rsid w:val="4DBE1C1A"/>
    <w:rsid w:val="4DBE6397"/>
    <w:rsid w:val="4DC360A2"/>
    <w:rsid w:val="4DC515A5"/>
    <w:rsid w:val="4DD12E39"/>
    <w:rsid w:val="4DDC11CB"/>
    <w:rsid w:val="4DE343D9"/>
    <w:rsid w:val="4DE465D7"/>
    <w:rsid w:val="4DE72DDF"/>
    <w:rsid w:val="4DEA5F62"/>
    <w:rsid w:val="4DEF23EA"/>
    <w:rsid w:val="4DF420F5"/>
    <w:rsid w:val="4DFC3C7E"/>
    <w:rsid w:val="4DFC7501"/>
    <w:rsid w:val="4DFD4F82"/>
    <w:rsid w:val="4E04238F"/>
    <w:rsid w:val="4E05458D"/>
    <w:rsid w:val="4E073314"/>
    <w:rsid w:val="4E092F93"/>
    <w:rsid w:val="4E0B1D1A"/>
    <w:rsid w:val="4E0B6496"/>
    <w:rsid w:val="4E1061A1"/>
    <w:rsid w:val="4E125E21"/>
    <w:rsid w:val="4E1338A3"/>
    <w:rsid w:val="4E137126"/>
    <w:rsid w:val="4E154828"/>
    <w:rsid w:val="4E1C6F66"/>
    <w:rsid w:val="4E21063A"/>
    <w:rsid w:val="4E233B3D"/>
    <w:rsid w:val="4E2528C4"/>
    <w:rsid w:val="4E2912CA"/>
    <w:rsid w:val="4E2B0F4A"/>
    <w:rsid w:val="4E2E5752"/>
    <w:rsid w:val="4E300C55"/>
    <w:rsid w:val="4E3166D6"/>
    <w:rsid w:val="4E3A6FE6"/>
    <w:rsid w:val="4E3B4A67"/>
    <w:rsid w:val="4E3D7F6A"/>
    <w:rsid w:val="4E3E59EC"/>
    <w:rsid w:val="4E3F065B"/>
    <w:rsid w:val="4E431E74"/>
    <w:rsid w:val="4E501189"/>
    <w:rsid w:val="4E506F8B"/>
    <w:rsid w:val="4E545991"/>
    <w:rsid w:val="4E5C081F"/>
    <w:rsid w:val="4E5E049F"/>
    <w:rsid w:val="4E614CA7"/>
    <w:rsid w:val="4E622728"/>
    <w:rsid w:val="4E626EA5"/>
    <w:rsid w:val="4E670DAE"/>
    <w:rsid w:val="4E676BB0"/>
    <w:rsid w:val="4E684632"/>
    <w:rsid w:val="4E6942B2"/>
    <w:rsid w:val="4E6B77B5"/>
    <w:rsid w:val="4E6E0739"/>
    <w:rsid w:val="4E734BC1"/>
    <w:rsid w:val="4E75016C"/>
    <w:rsid w:val="4E753947"/>
    <w:rsid w:val="4E801CD9"/>
    <w:rsid w:val="4E8B2268"/>
    <w:rsid w:val="4E8C356D"/>
    <w:rsid w:val="4E8E31EC"/>
    <w:rsid w:val="4E8F44F1"/>
    <w:rsid w:val="4E914171"/>
    <w:rsid w:val="4E921BF3"/>
    <w:rsid w:val="4E932EF7"/>
    <w:rsid w:val="4E937674"/>
    <w:rsid w:val="4E9563FB"/>
    <w:rsid w:val="4E963E7C"/>
    <w:rsid w:val="4EA17C8F"/>
    <w:rsid w:val="4EA71B98"/>
    <w:rsid w:val="4EAC6020"/>
    <w:rsid w:val="4EB5692F"/>
    <w:rsid w:val="4EBB663A"/>
    <w:rsid w:val="4EC77ECE"/>
    <w:rsid w:val="4EC97B4E"/>
    <w:rsid w:val="4ECC0AD3"/>
    <w:rsid w:val="4ECC4356"/>
    <w:rsid w:val="4ECD1DD8"/>
    <w:rsid w:val="4ED04F5B"/>
    <w:rsid w:val="4ED2045E"/>
    <w:rsid w:val="4ED82367"/>
    <w:rsid w:val="4ED9236E"/>
    <w:rsid w:val="4ED97DE9"/>
    <w:rsid w:val="4EDB32EC"/>
    <w:rsid w:val="4EDB6B6F"/>
    <w:rsid w:val="4EDC0D6D"/>
    <w:rsid w:val="4EDE2BD4"/>
    <w:rsid w:val="4EDF1CF2"/>
    <w:rsid w:val="4EDF5575"/>
    <w:rsid w:val="4EE10A78"/>
    <w:rsid w:val="4EE33F7B"/>
    <w:rsid w:val="4EE6167D"/>
    <w:rsid w:val="4EE74B80"/>
    <w:rsid w:val="4EEB3586"/>
    <w:rsid w:val="4EED488B"/>
    <w:rsid w:val="4EEE230C"/>
    <w:rsid w:val="4EEE450B"/>
    <w:rsid w:val="4EF10D13"/>
    <w:rsid w:val="4EF26794"/>
    <w:rsid w:val="4EF77399"/>
    <w:rsid w:val="4EF8069D"/>
    <w:rsid w:val="4F065435"/>
    <w:rsid w:val="4F09192A"/>
    <w:rsid w:val="4F1137C6"/>
    <w:rsid w:val="4F121247"/>
    <w:rsid w:val="4F136CC9"/>
    <w:rsid w:val="4F147FCE"/>
    <w:rsid w:val="4F1634D1"/>
    <w:rsid w:val="4F1C53DA"/>
    <w:rsid w:val="4F1E505A"/>
    <w:rsid w:val="4F2272E3"/>
    <w:rsid w:val="4F236F63"/>
    <w:rsid w:val="4F2833EB"/>
    <w:rsid w:val="4F2C5674"/>
    <w:rsid w:val="4F2D30F6"/>
    <w:rsid w:val="4F2D7873"/>
    <w:rsid w:val="4F316279"/>
    <w:rsid w:val="4F323738"/>
    <w:rsid w:val="4F3B240C"/>
    <w:rsid w:val="4F3B2459"/>
    <w:rsid w:val="4F3B460A"/>
    <w:rsid w:val="4F3D590F"/>
    <w:rsid w:val="4F3F3010"/>
    <w:rsid w:val="4F431A16"/>
    <w:rsid w:val="4F442D1B"/>
    <w:rsid w:val="4F4A4C24"/>
    <w:rsid w:val="4F4C6922"/>
    <w:rsid w:val="4F4F5829"/>
    <w:rsid w:val="4F562C35"/>
    <w:rsid w:val="4F5706B7"/>
    <w:rsid w:val="4F593BBA"/>
    <w:rsid w:val="4F59743D"/>
    <w:rsid w:val="4F5B7CF9"/>
    <w:rsid w:val="4F5D5E43"/>
    <w:rsid w:val="4F5F1347"/>
    <w:rsid w:val="4F653250"/>
    <w:rsid w:val="4F67286E"/>
    <w:rsid w:val="4F676753"/>
    <w:rsid w:val="4F691C56"/>
    <w:rsid w:val="4F693DE7"/>
    <w:rsid w:val="4F6B5159"/>
    <w:rsid w:val="4F6F15E1"/>
    <w:rsid w:val="4F707062"/>
    <w:rsid w:val="4F714AE4"/>
    <w:rsid w:val="4F722566"/>
    <w:rsid w:val="4F7A31F5"/>
    <w:rsid w:val="4F7A7972"/>
    <w:rsid w:val="4F7B0C77"/>
    <w:rsid w:val="4F7B53F3"/>
    <w:rsid w:val="4F7D08F7"/>
    <w:rsid w:val="4F7D417A"/>
    <w:rsid w:val="4F8172FD"/>
    <w:rsid w:val="4F824D7E"/>
    <w:rsid w:val="4F855D03"/>
    <w:rsid w:val="4F8B3490"/>
    <w:rsid w:val="4F8D0B91"/>
    <w:rsid w:val="4F8F4094"/>
    <w:rsid w:val="4F905399"/>
    <w:rsid w:val="4F932C84"/>
    <w:rsid w:val="4F94051C"/>
    <w:rsid w:val="4F9D33AA"/>
    <w:rsid w:val="4F9D6C2D"/>
    <w:rsid w:val="4F9E46AF"/>
    <w:rsid w:val="4FA407B6"/>
    <w:rsid w:val="4FA74FBE"/>
    <w:rsid w:val="4FA82A40"/>
    <w:rsid w:val="4FA871BC"/>
    <w:rsid w:val="4FAA5F43"/>
    <w:rsid w:val="4FAD6EC7"/>
    <w:rsid w:val="4FB045C9"/>
    <w:rsid w:val="4FB42FCF"/>
    <w:rsid w:val="4FBA3D69"/>
    <w:rsid w:val="4FBC3C5F"/>
    <w:rsid w:val="4FBC5E5D"/>
    <w:rsid w:val="4FBD16E0"/>
    <w:rsid w:val="4FBD38DE"/>
    <w:rsid w:val="4FBE1360"/>
    <w:rsid w:val="4FC357E8"/>
    <w:rsid w:val="4FD25E02"/>
    <w:rsid w:val="4FD56D87"/>
    <w:rsid w:val="4FD64808"/>
    <w:rsid w:val="4FD9320F"/>
    <w:rsid w:val="4FDC4193"/>
    <w:rsid w:val="4FE02B99"/>
    <w:rsid w:val="4FE0641D"/>
    <w:rsid w:val="4FE373A1"/>
    <w:rsid w:val="4FE415A0"/>
    <w:rsid w:val="4FE528A4"/>
    <w:rsid w:val="4FE64AA3"/>
    <w:rsid w:val="4FE87FA6"/>
    <w:rsid w:val="4FE95A27"/>
    <w:rsid w:val="4FEA6D2C"/>
    <w:rsid w:val="4FED442E"/>
    <w:rsid w:val="4FED5402"/>
    <w:rsid w:val="4FEE5FA1"/>
    <w:rsid w:val="4FEF7931"/>
    <w:rsid w:val="4FF108B5"/>
    <w:rsid w:val="4FF17EF4"/>
    <w:rsid w:val="4FF572BC"/>
    <w:rsid w:val="4FF705C0"/>
    <w:rsid w:val="4FFA3743"/>
    <w:rsid w:val="4FFB4A48"/>
    <w:rsid w:val="4FFD46C8"/>
    <w:rsid w:val="50067556"/>
    <w:rsid w:val="5007085B"/>
    <w:rsid w:val="50074FD7"/>
    <w:rsid w:val="500B7261"/>
    <w:rsid w:val="500D49E0"/>
    <w:rsid w:val="50103002"/>
    <w:rsid w:val="5012466D"/>
    <w:rsid w:val="50152B62"/>
    <w:rsid w:val="501677F0"/>
    <w:rsid w:val="50170AF5"/>
    <w:rsid w:val="50190775"/>
    <w:rsid w:val="50195818"/>
    <w:rsid w:val="501B74FB"/>
    <w:rsid w:val="501F267E"/>
    <w:rsid w:val="50236B06"/>
    <w:rsid w:val="50252009"/>
    <w:rsid w:val="50280D8F"/>
    <w:rsid w:val="5031169F"/>
    <w:rsid w:val="50334BA2"/>
    <w:rsid w:val="503E1024"/>
    <w:rsid w:val="50406436"/>
    <w:rsid w:val="5041313C"/>
    <w:rsid w:val="504273BB"/>
    <w:rsid w:val="504925C9"/>
    <w:rsid w:val="50496D46"/>
    <w:rsid w:val="504A004A"/>
    <w:rsid w:val="504A47C7"/>
    <w:rsid w:val="504D0FCF"/>
    <w:rsid w:val="504D574C"/>
    <w:rsid w:val="50501F54"/>
    <w:rsid w:val="505066D1"/>
    <w:rsid w:val="505301A3"/>
    <w:rsid w:val="505450D7"/>
    <w:rsid w:val="505563DC"/>
    <w:rsid w:val="50563E5D"/>
    <w:rsid w:val="50583ADD"/>
    <w:rsid w:val="50587360"/>
    <w:rsid w:val="505A2863"/>
    <w:rsid w:val="505D37E8"/>
    <w:rsid w:val="505E3468"/>
    <w:rsid w:val="50640BF4"/>
    <w:rsid w:val="50660874"/>
    <w:rsid w:val="506917F9"/>
    <w:rsid w:val="506A727A"/>
    <w:rsid w:val="506B057F"/>
    <w:rsid w:val="506C6001"/>
    <w:rsid w:val="506D01FF"/>
    <w:rsid w:val="506E1504"/>
    <w:rsid w:val="50740B35"/>
    <w:rsid w:val="5074560B"/>
    <w:rsid w:val="50774392"/>
    <w:rsid w:val="50795316"/>
    <w:rsid w:val="507A2D98"/>
    <w:rsid w:val="507E179E"/>
    <w:rsid w:val="50833C49"/>
    <w:rsid w:val="50851129"/>
    <w:rsid w:val="50863327"/>
    <w:rsid w:val="50866BAB"/>
    <w:rsid w:val="508E3FB7"/>
    <w:rsid w:val="50935EC0"/>
    <w:rsid w:val="50997DCA"/>
    <w:rsid w:val="509E4251"/>
    <w:rsid w:val="50A4615B"/>
    <w:rsid w:val="50A97291"/>
    <w:rsid w:val="50AC0FE9"/>
    <w:rsid w:val="50B30973"/>
    <w:rsid w:val="50B41C78"/>
    <w:rsid w:val="50B463F5"/>
    <w:rsid w:val="50BA3B81"/>
    <w:rsid w:val="50BA42F9"/>
    <w:rsid w:val="50BB1603"/>
    <w:rsid w:val="50BE2588"/>
    <w:rsid w:val="50BF4786"/>
    <w:rsid w:val="50C2318C"/>
    <w:rsid w:val="50C2570B"/>
    <w:rsid w:val="50C30C0E"/>
    <w:rsid w:val="50C36A0F"/>
    <w:rsid w:val="50C51F13"/>
    <w:rsid w:val="50C67994"/>
    <w:rsid w:val="50CB189D"/>
    <w:rsid w:val="50CE02F4"/>
    <w:rsid w:val="50D024A2"/>
    <w:rsid w:val="50D137A7"/>
    <w:rsid w:val="50D36CAA"/>
    <w:rsid w:val="50D67C2E"/>
    <w:rsid w:val="50D71E2D"/>
    <w:rsid w:val="50D83132"/>
    <w:rsid w:val="50D878AE"/>
    <w:rsid w:val="50DA0833"/>
    <w:rsid w:val="50DE63C8"/>
    <w:rsid w:val="50DF4CBB"/>
    <w:rsid w:val="50E07940"/>
    <w:rsid w:val="50E1107E"/>
    <w:rsid w:val="50E336C1"/>
    <w:rsid w:val="50E720C7"/>
    <w:rsid w:val="50ED7854"/>
    <w:rsid w:val="50EE1CF2"/>
    <w:rsid w:val="50F129D7"/>
    <w:rsid w:val="50F25EDA"/>
    <w:rsid w:val="50F54C60"/>
    <w:rsid w:val="50F626E2"/>
    <w:rsid w:val="50F648E0"/>
    <w:rsid w:val="50F93666"/>
    <w:rsid w:val="510164F4"/>
    <w:rsid w:val="51023F76"/>
    <w:rsid w:val="510A67DD"/>
    <w:rsid w:val="51122012"/>
    <w:rsid w:val="51137A93"/>
    <w:rsid w:val="5117649A"/>
    <w:rsid w:val="511E595C"/>
    <w:rsid w:val="51237D2E"/>
    <w:rsid w:val="512457AF"/>
    <w:rsid w:val="51260CB2"/>
    <w:rsid w:val="5126542F"/>
    <w:rsid w:val="51276734"/>
    <w:rsid w:val="512D063D"/>
    <w:rsid w:val="512E02BD"/>
    <w:rsid w:val="512F3B40"/>
    <w:rsid w:val="5131339E"/>
    <w:rsid w:val="51322546"/>
    <w:rsid w:val="51357C48"/>
    <w:rsid w:val="51384450"/>
    <w:rsid w:val="513916E5"/>
    <w:rsid w:val="5139664E"/>
    <w:rsid w:val="513B2C5D"/>
    <w:rsid w:val="513B53D4"/>
    <w:rsid w:val="513D439B"/>
    <w:rsid w:val="513D5054"/>
    <w:rsid w:val="51405FD9"/>
    <w:rsid w:val="51424D5F"/>
    <w:rsid w:val="51440262"/>
    <w:rsid w:val="51463765"/>
    <w:rsid w:val="514C30F0"/>
    <w:rsid w:val="51532A7B"/>
    <w:rsid w:val="515B7E88"/>
    <w:rsid w:val="515C2C15"/>
    <w:rsid w:val="515C5909"/>
    <w:rsid w:val="515C7B07"/>
    <w:rsid w:val="515D5589"/>
    <w:rsid w:val="515F688E"/>
    <w:rsid w:val="516279E3"/>
    <w:rsid w:val="516F6B28"/>
    <w:rsid w:val="517045AA"/>
    <w:rsid w:val="51773F34"/>
    <w:rsid w:val="517777B8"/>
    <w:rsid w:val="51792CBB"/>
    <w:rsid w:val="51797438"/>
    <w:rsid w:val="517A4EB9"/>
    <w:rsid w:val="517D392F"/>
    <w:rsid w:val="517E1341"/>
    <w:rsid w:val="517E7143"/>
    <w:rsid w:val="51804844"/>
    <w:rsid w:val="518122C6"/>
    <w:rsid w:val="51816421"/>
    <w:rsid w:val="51825B49"/>
    <w:rsid w:val="51827D47"/>
    <w:rsid w:val="51861C76"/>
    <w:rsid w:val="51861FD1"/>
    <w:rsid w:val="5186674D"/>
    <w:rsid w:val="518741CF"/>
    <w:rsid w:val="5188302A"/>
    <w:rsid w:val="51894768"/>
    <w:rsid w:val="518976D2"/>
    <w:rsid w:val="518A6C1F"/>
    <w:rsid w:val="518B2BD5"/>
    <w:rsid w:val="518B6458"/>
    <w:rsid w:val="518E73DD"/>
    <w:rsid w:val="51925DE3"/>
    <w:rsid w:val="519434E5"/>
    <w:rsid w:val="51950F66"/>
    <w:rsid w:val="519647E9"/>
    <w:rsid w:val="5197226B"/>
    <w:rsid w:val="51981EEB"/>
    <w:rsid w:val="5199576E"/>
    <w:rsid w:val="519A53EE"/>
    <w:rsid w:val="51A5377F"/>
    <w:rsid w:val="51A72505"/>
    <w:rsid w:val="51AC5C98"/>
    <w:rsid w:val="51AE1E90"/>
    <w:rsid w:val="51AF1B10"/>
    <w:rsid w:val="51B22A95"/>
    <w:rsid w:val="51B4181B"/>
    <w:rsid w:val="51B43D99"/>
    <w:rsid w:val="51B45F98"/>
    <w:rsid w:val="51B53A19"/>
    <w:rsid w:val="51B5729C"/>
    <w:rsid w:val="51BA3724"/>
    <w:rsid w:val="51BB11A6"/>
    <w:rsid w:val="51BD0E26"/>
    <w:rsid w:val="51BE68A7"/>
    <w:rsid w:val="51C407B0"/>
    <w:rsid w:val="51C51AB5"/>
    <w:rsid w:val="51C825BF"/>
    <w:rsid w:val="51C82A3A"/>
    <w:rsid w:val="51C904BB"/>
    <w:rsid w:val="51D75253"/>
    <w:rsid w:val="51DA01C5"/>
    <w:rsid w:val="51DA61D7"/>
    <w:rsid w:val="51DD715C"/>
    <w:rsid w:val="51E113E5"/>
    <w:rsid w:val="51E26E67"/>
    <w:rsid w:val="51E51FEA"/>
    <w:rsid w:val="51E967F2"/>
    <w:rsid w:val="51EF617D"/>
    <w:rsid w:val="51F2387E"/>
    <w:rsid w:val="51F31300"/>
    <w:rsid w:val="51F62284"/>
    <w:rsid w:val="51F8100B"/>
    <w:rsid w:val="51FA0C8B"/>
    <w:rsid w:val="51FB1F8F"/>
    <w:rsid w:val="5203739C"/>
    <w:rsid w:val="52050320"/>
    <w:rsid w:val="52057A3C"/>
    <w:rsid w:val="520605DB"/>
    <w:rsid w:val="520A0F25"/>
    <w:rsid w:val="520D572D"/>
    <w:rsid w:val="520F53AD"/>
    <w:rsid w:val="521108B0"/>
    <w:rsid w:val="52126331"/>
    <w:rsid w:val="521572B6"/>
    <w:rsid w:val="521A11BF"/>
    <w:rsid w:val="521A6D80"/>
    <w:rsid w:val="521C24C4"/>
    <w:rsid w:val="521C7F46"/>
    <w:rsid w:val="521D59C7"/>
    <w:rsid w:val="522030C9"/>
    <w:rsid w:val="52210B4A"/>
    <w:rsid w:val="52257550"/>
    <w:rsid w:val="52272A53"/>
    <w:rsid w:val="522E5C61"/>
    <w:rsid w:val="52424902"/>
    <w:rsid w:val="52463308"/>
    <w:rsid w:val="52466B8B"/>
    <w:rsid w:val="524A5592"/>
    <w:rsid w:val="524B3013"/>
    <w:rsid w:val="524B3200"/>
    <w:rsid w:val="524C5212"/>
    <w:rsid w:val="524D2C93"/>
    <w:rsid w:val="524F1A19"/>
    <w:rsid w:val="5252299E"/>
    <w:rsid w:val="52530420"/>
    <w:rsid w:val="525955B1"/>
    <w:rsid w:val="525B32AE"/>
    <w:rsid w:val="525C54AC"/>
    <w:rsid w:val="52607735"/>
    <w:rsid w:val="5265033A"/>
    <w:rsid w:val="52684B42"/>
    <w:rsid w:val="526C5746"/>
    <w:rsid w:val="52781559"/>
    <w:rsid w:val="528043E7"/>
    <w:rsid w:val="528256EC"/>
    <w:rsid w:val="52825B1B"/>
    <w:rsid w:val="528278EA"/>
    <w:rsid w:val="52844E28"/>
    <w:rsid w:val="5285086E"/>
    <w:rsid w:val="528540F2"/>
    <w:rsid w:val="52873D72"/>
    <w:rsid w:val="52885076"/>
    <w:rsid w:val="52897275"/>
    <w:rsid w:val="528C01F9"/>
    <w:rsid w:val="5296438C"/>
    <w:rsid w:val="52971E0E"/>
    <w:rsid w:val="5298788F"/>
    <w:rsid w:val="529B0814"/>
    <w:rsid w:val="529C6C5D"/>
    <w:rsid w:val="529E721A"/>
    <w:rsid w:val="52A25C20"/>
    <w:rsid w:val="52A336A2"/>
    <w:rsid w:val="52A720A8"/>
    <w:rsid w:val="52AA302D"/>
    <w:rsid w:val="52AB1D72"/>
    <w:rsid w:val="52AC6530"/>
    <w:rsid w:val="52AE52B6"/>
    <w:rsid w:val="52B129B7"/>
    <w:rsid w:val="52B4393C"/>
    <w:rsid w:val="52B626C2"/>
    <w:rsid w:val="52BE5550"/>
    <w:rsid w:val="52C00A54"/>
    <w:rsid w:val="52C164D5"/>
    <w:rsid w:val="52C23F57"/>
    <w:rsid w:val="52C6295D"/>
    <w:rsid w:val="52C87073"/>
    <w:rsid w:val="52C9005E"/>
    <w:rsid w:val="52CB3561"/>
    <w:rsid w:val="52CE1F68"/>
    <w:rsid w:val="52D2676F"/>
    <w:rsid w:val="52D363EF"/>
    <w:rsid w:val="52D43E71"/>
    <w:rsid w:val="52D576F4"/>
    <w:rsid w:val="52D82877"/>
    <w:rsid w:val="52E03507"/>
    <w:rsid w:val="52E650D7"/>
    <w:rsid w:val="52E6760E"/>
    <w:rsid w:val="52E8648C"/>
    <w:rsid w:val="52E96395"/>
    <w:rsid w:val="52EE029E"/>
    <w:rsid w:val="52F037A1"/>
    <w:rsid w:val="52F1599F"/>
    <w:rsid w:val="52F26CA4"/>
    <w:rsid w:val="52F421A7"/>
    <w:rsid w:val="52F46924"/>
    <w:rsid w:val="52F656AA"/>
    <w:rsid w:val="52FB1B32"/>
    <w:rsid w:val="52FC75B4"/>
    <w:rsid w:val="53005FBA"/>
    <w:rsid w:val="530B1DCC"/>
    <w:rsid w:val="53171462"/>
    <w:rsid w:val="53175BDF"/>
    <w:rsid w:val="53183661"/>
    <w:rsid w:val="531B7E68"/>
    <w:rsid w:val="531C2067"/>
    <w:rsid w:val="531D336C"/>
    <w:rsid w:val="532076DA"/>
    <w:rsid w:val="532219F2"/>
    <w:rsid w:val="53237473"/>
    <w:rsid w:val="53244EF5"/>
    <w:rsid w:val="53252976"/>
    <w:rsid w:val="53273C7B"/>
    <w:rsid w:val="532A2681"/>
    <w:rsid w:val="532C5B84"/>
    <w:rsid w:val="532D7D83"/>
    <w:rsid w:val="5331200C"/>
    <w:rsid w:val="53331C8C"/>
    <w:rsid w:val="5333550F"/>
    <w:rsid w:val="53376114"/>
    <w:rsid w:val="53397419"/>
    <w:rsid w:val="533F3520"/>
    <w:rsid w:val="53400FA2"/>
    <w:rsid w:val="534479A8"/>
    <w:rsid w:val="53462EAB"/>
    <w:rsid w:val="5347092C"/>
    <w:rsid w:val="534C4DB4"/>
    <w:rsid w:val="535321C1"/>
    <w:rsid w:val="535534C5"/>
    <w:rsid w:val="5357444A"/>
    <w:rsid w:val="535769C9"/>
    <w:rsid w:val="53586648"/>
    <w:rsid w:val="5359794D"/>
    <w:rsid w:val="535C08D2"/>
    <w:rsid w:val="535C417D"/>
    <w:rsid w:val="53630D86"/>
    <w:rsid w:val="536A7BE8"/>
    <w:rsid w:val="53714FF4"/>
    <w:rsid w:val="53774CFF"/>
    <w:rsid w:val="537A3705"/>
    <w:rsid w:val="53801D8B"/>
    <w:rsid w:val="5382528E"/>
    <w:rsid w:val="53832D10"/>
    <w:rsid w:val="53840791"/>
    <w:rsid w:val="5389269B"/>
    <w:rsid w:val="538A5F1E"/>
    <w:rsid w:val="538E4924"/>
    <w:rsid w:val="53902026"/>
    <w:rsid w:val="53980081"/>
    <w:rsid w:val="53987432"/>
    <w:rsid w:val="539A2935"/>
    <w:rsid w:val="53A51893"/>
    <w:rsid w:val="53A854CE"/>
    <w:rsid w:val="53AD73D7"/>
    <w:rsid w:val="53B50F60"/>
    <w:rsid w:val="53B669E2"/>
    <w:rsid w:val="53BC416F"/>
    <w:rsid w:val="53C16078"/>
    <w:rsid w:val="53C23AF9"/>
    <w:rsid w:val="53C85A03"/>
    <w:rsid w:val="53C93484"/>
    <w:rsid w:val="53D41815"/>
    <w:rsid w:val="53D7279A"/>
    <w:rsid w:val="53D85C9D"/>
    <w:rsid w:val="53DA11A0"/>
    <w:rsid w:val="53DC46A3"/>
    <w:rsid w:val="53E265AD"/>
    <w:rsid w:val="53F16BC7"/>
    <w:rsid w:val="53F24649"/>
    <w:rsid w:val="53F6304F"/>
    <w:rsid w:val="53F654B5"/>
    <w:rsid w:val="53F72CCF"/>
    <w:rsid w:val="53F75E90"/>
    <w:rsid w:val="53FC29DA"/>
    <w:rsid w:val="54050405"/>
    <w:rsid w:val="540632E9"/>
    <w:rsid w:val="54070D6B"/>
    <w:rsid w:val="540867EC"/>
    <w:rsid w:val="540B7771"/>
    <w:rsid w:val="540C73F1"/>
    <w:rsid w:val="540E28F4"/>
    <w:rsid w:val="54105DF7"/>
    <w:rsid w:val="541212FA"/>
    <w:rsid w:val="54153EF4"/>
    <w:rsid w:val="54194508"/>
    <w:rsid w:val="541A1F8A"/>
    <w:rsid w:val="541B7A0B"/>
    <w:rsid w:val="541E510D"/>
    <w:rsid w:val="541F6411"/>
    <w:rsid w:val="54203E93"/>
    <w:rsid w:val="54272352"/>
    <w:rsid w:val="54296D21"/>
    <w:rsid w:val="542C5727"/>
    <w:rsid w:val="542D5D29"/>
    <w:rsid w:val="543350B2"/>
    <w:rsid w:val="543C7F40"/>
    <w:rsid w:val="54406946"/>
    <w:rsid w:val="544256CC"/>
    <w:rsid w:val="54497256"/>
    <w:rsid w:val="545207D2"/>
    <w:rsid w:val="54553068"/>
    <w:rsid w:val="545A4F71"/>
    <w:rsid w:val="545D5EF6"/>
    <w:rsid w:val="54604C7D"/>
    <w:rsid w:val="546148FC"/>
    <w:rsid w:val="54625C01"/>
    <w:rsid w:val="54633683"/>
    <w:rsid w:val="54660D84"/>
    <w:rsid w:val="54687B0A"/>
    <w:rsid w:val="546E1A14"/>
    <w:rsid w:val="546F3C12"/>
    <w:rsid w:val="54701694"/>
    <w:rsid w:val="54705100"/>
    <w:rsid w:val="5472094E"/>
    <w:rsid w:val="5474391D"/>
    <w:rsid w:val="5475359D"/>
    <w:rsid w:val="54795826"/>
    <w:rsid w:val="547B54A6"/>
    <w:rsid w:val="547E642B"/>
    <w:rsid w:val="54866D6A"/>
    <w:rsid w:val="548670BA"/>
    <w:rsid w:val="548712B9"/>
    <w:rsid w:val="5489003F"/>
    <w:rsid w:val="5492094F"/>
    <w:rsid w:val="549B37DD"/>
    <w:rsid w:val="54A156E6"/>
    <w:rsid w:val="54A30BE9"/>
    <w:rsid w:val="54A4666B"/>
    <w:rsid w:val="54A72E72"/>
    <w:rsid w:val="54AA0574"/>
    <w:rsid w:val="54AB1879"/>
    <w:rsid w:val="54AF027F"/>
    <w:rsid w:val="54B05C07"/>
    <w:rsid w:val="54B07EFF"/>
    <w:rsid w:val="54B34707"/>
    <w:rsid w:val="54B57C0A"/>
    <w:rsid w:val="54BA080E"/>
    <w:rsid w:val="54BE7214"/>
    <w:rsid w:val="54C25C1B"/>
    <w:rsid w:val="54C75926"/>
    <w:rsid w:val="54CB1DAD"/>
    <w:rsid w:val="54CC3FAC"/>
    <w:rsid w:val="54D33936"/>
    <w:rsid w:val="54D56E3A"/>
    <w:rsid w:val="54D75BC0"/>
    <w:rsid w:val="54D910C3"/>
    <w:rsid w:val="54DE554B"/>
    <w:rsid w:val="54E00A4E"/>
    <w:rsid w:val="54E23F51"/>
    <w:rsid w:val="54E44ED6"/>
    <w:rsid w:val="54E52957"/>
    <w:rsid w:val="54E838DC"/>
    <w:rsid w:val="54E95ADA"/>
    <w:rsid w:val="54ED7D64"/>
    <w:rsid w:val="54F05465"/>
    <w:rsid w:val="54F15B76"/>
    <w:rsid w:val="54F20968"/>
    <w:rsid w:val="54F55170"/>
    <w:rsid w:val="54F860F5"/>
    <w:rsid w:val="54FC5FD4"/>
    <w:rsid w:val="54FE5A7F"/>
    <w:rsid w:val="55024486"/>
    <w:rsid w:val="5507090D"/>
    <w:rsid w:val="55093E11"/>
    <w:rsid w:val="550C4D95"/>
    <w:rsid w:val="550E0298"/>
    <w:rsid w:val="550F3BDA"/>
    <w:rsid w:val="550F7B88"/>
    <w:rsid w:val="55114AA0"/>
    <w:rsid w:val="55126C9E"/>
    <w:rsid w:val="55134720"/>
    <w:rsid w:val="55145A25"/>
    <w:rsid w:val="551534A6"/>
    <w:rsid w:val="551556A5"/>
    <w:rsid w:val="55170BA8"/>
    <w:rsid w:val="55182ABF"/>
    <w:rsid w:val="55186629"/>
    <w:rsid w:val="551B2E31"/>
    <w:rsid w:val="551C08B3"/>
    <w:rsid w:val="551E0533"/>
    <w:rsid w:val="5526593F"/>
    <w:rsid w:val="55280E42"/>
    <w:rsid w:val="552B1DC7"/>
    <w:rsid w:val="552C52CA"/>
    <w:rsid w:val="552D2D4B"/>
    <w:rsid w:val="552E31B7"/>
    <w:rsid w:val="552E65CF"/>
    <w:rsid w:val="552F624E"/>
    <w:rsid w:val="55332A56"/>
    <w:rsid w:val="553426D6"/>
    <w:rsid w:val="55350158"/>
    <w:rsid w:val="5536715A"/>
    <w:rsid w:val="554043B5"/>
    <w:rsid w:val="55432CF1"/>
    <w:rsid w:val="55434EEF"/>
    <w:rsid w:val="5543746D"/>
    <w:rsid w:val="554503F2"/>
    <w:rsid w:val="554716F7"/>
    <w:rsid w:val="554738F5"/>
    <w:rsid w:val="554E6B03"/>
    <w:rsid w:val="5560481F"/>
    <w:rsid w:val="556122A1"/>
    <w:rsid w:val="55633225"/>
    <w:rsid w:val="556357A4"/>
    <w:rsid w:val="556A2BB0"/>
    <w:rsid w:val="55781EC6"/>
    <w:rsid w:val="55797948"/>
    <w:rsid w:val="55804D54"/>
    <w:rsid w:val="55846FDD"/>
    <w:rsid w:val="55852E44"/>
    <w:rsid w:val="558746DF"/>
    <w:rsid w:val="55877F62"/>
    <w:rsid w:val="55893465"/>
    <w:rsid w:val="558A5663"/>
    <w:rsid w:val="558B30E5"/>
    <w:rsid w:val="55957278"/>
    <w:rsid w:val="559823FB"/>
    <w:rsid w:val="559A36FF"/>
    <w:rsid w:val="559C0E01"/>
    <w:rsid w:val="559D2106"/>
    <w:rsid w:val="559D6882"/>
    <w:rsid w:val="55A0308A"/>
    <w:rsid w:val="55A10B0C"/>
    <w:rsid w:val="55A77192"/>
    <w:rsid w:val="55AA399A"/>
    <w:rsid w:val="55AC6E9D"/>
    <w:rsid w:val="55AE459E"/>
    <w:rsid w:val="55B13325"/>
    <w:rsid w:val="55B22FA5"/>
    <w:rsid w:val="55B464A8"/>
    <w:rsid w:val="55B67488"/>
    <w:rsid w:val="55B72CB0"/>
    <w:rsid w:val="55B80731"/>
    <w:rsid w:val="55B961B3"/>
    <w:rsid w:val="55BA03B1"/>
    <w:rsid w:val="55BD4BB9"/>
    <w:rsid w:val="55C21041"/>
    <w:rsid w:val="55C754C8"/>
    <w:rsid w:val="55C82F4A"/>
    <w:rsid w:val="55CE28D5"/>
    <w:rsid w:val="55D05DD8"/>
    <w:rsid w:val="55D447DE"/>
    <w:rsid w:val="55D90C66"/>
    <w:rsid w:val="55D944E9"/>
    <w:rsid w:val="55DA66E7"/>
    <w:rsid w:val="55DD766C"/>
    <w:rsid w:val="55DE50EE"/>
    <w:rsid w:val="55DF63F2"/>
    <w:rsid w:val="55E118F5"/>
    <w:rsid w:val="55E4287A"/>
    <w:rsid w:val="55E737FF"/>
    <w:rsid w:val="55E759FD"/>
    <w:rsid w:val="55E942E3"/>
    <w:rsid w:val="55EB2205"/>
    <w:rsid w:val="55F23D8E"/>
    <w:rsid w:val="55F27611"/>
    <w:rsid w:val="55F33D67"/>
    <w:rsid w:val="55F42B14"/>
    <w:rsid w:val="55F50596"/>
    <w:rsid w:val="55FA4A1E"/>
    <w:rsid w:val="55FD7BA1"/>
    <w:rsid w:val="55FE3424"/>
    <w:rsid w:val="55FE5622"/>
    <w:rsid w:val="56000B25"/>
    <w:rsid w:val="56037691"/>
    <w:rsid w:val="560378AC"/>
    <w:rsid w:val="56050830"/>
    <w:rsid w:val="56072347"/>
    <w:rsid w:val="560B273A"/>
    <w:rsid w:val="560F1140"/>
    <w:rsid w:val="5610333E"/>
    <w:rsid w:val="56110DC0"/>
    <w:rsid w:val="561342C3"/>
    <w:rsid w:val="56137B46"/>
    <w:rsid w:val="561577C6"/>
    <w:rsid w:val="56160ACB"/>
    <w:rsid w:val="56162CC9"/>
    <w:rsid w:val="5617654C"/>
    <w:rsid w:val="5622235F"/>
    <w:rsid w:val="56257A60"/>
    <w:rsid w:val="562A45DB"/>
    <w:rsid w:val="56301675"/>
    <w:rsid w:val="563170F6"/>
    <w:rsid w:val="5634007B"/>
    <w:rsid w:val="56391F84"/>
    <w:rsid w:val="563F375A"/>
    <w:rsid w:val="56405192"/>
    <w:rsid w:val="56414B0E"/>
    <w:rsid w:val="56417390"/>
    <w:rsid w:val="56463818"/>
    <w:rsid w:val="56474B1D"/>
    <w:rsid w:val="5648259F"/>
    <w:rsid w:val="5649479D"/>
    <w:rsid w:val="56532B2E"/>
    <w:rsid w:val="565405AF"/>
    <w:rsid w:val="56556031"/>
    <w:rsid w:val="56582839"/>
    <w:rsid w:val="565A5D3C"/>
    <w:rsid w:val="565B37BE"/>
    <w:rsid w:val="565B7F3A"/>
    <w:rsid w:val="565D343D"/>
    <w:rsid w:val="56630BCA"/>
    <w:rsid w:val="56642DC8"/>
    <w:rsid w:val="566B5FD6"/>
    <w:rsid w:val="566E6F5B"/>
    <w:rsid w:val="566F245E"/>
    <w:rsid w:val="56731CF1"/>
    <w:rsid w:val="567468E6"/>
    <w:rsid w:val="56792D6E"/>
    <w:rsid w:val="567974EA"/>
    <w:rsid w:val="567C046F"/>
    <w:rsid w:val="56897785"/>
    <w:rsid w:val="56995821"/>
    <w:rsid w:val="56B6734F"/>
    <w:rsid w:val="56B70654"/>
    <w:rsid w:val="56BA37D7"/>
    <w:rsid w:val="56BB1258"/>
    <w:rsid w:val="56C42624"/>
    <w:rsid w:val="56C7506B"/>
    <w:rsid w:val="56C80405"/>
    <w:rsid w:val="56CA251D"/>
    <w:rsid w:val="56D0597B"/>
    <w:rsid w:val="56D133FC"/>
    <w:rsid w:val="56D75305"/>
    <w:rsid w:val="56DA628A"/>
    <w:rsid w:val="56DC178D"/>
    <w:rsid w:val="56DF2712"/>
    <w:rsid w:val="56EA1935"/>
    <w:rsid w:val="56EC7829"/>
    <w:rsid w:val="56EF29AC"/>
    <w:rsid w:val="56F23931"/>
    <w:rsid w:val="56F271B4"/>
    <w:rsid w:val="56F810BD"/>
    <w:rsid w:val="5703744E"/>
    <w:rsid w:val="57075E55"/>
    <w:rsid w:val="570C5B60"/>
    <w:rsid w:val="570F6AE4"/>
    <w:rsid w:val="57106764"/>
    <w:rsid w:val="5716066D"/>
    <w:rsid w:val="57163EF1"/>
    <w:rsid w:val="571760EF"/>
    <w:rsid w:val="571915F2"/>
    <w:rsid w:val="571A28F7"/>
    <w:rsid w:val="571F6D7F"/>
    <w:rsid w:val="57227D03"/>
    <w:rsid w:val="57237983"/>
    <w:rsid w:val="57271C0D"/>
    <w:rsid w:val="572C2811"/>
    <w:rsid w:val="572D3B16"/>
    <w:rsid w:val="572F7019"/>
    <w:rsid w:val="573840A5"/>
    <w:rsid w:val="573A75A8"/>
    <w:rsid w:val="573D052D"/>
    <w:rsid w:val="57420238"/>
    <w:rsid w:val="574511BD"/>
    <w:rsid w:val="57455939"/>
    <w:rsid w:val="574633BB"/>
    <w:rsid w:val="57494340"/>
    <w:rsid w:val="574A04A7"/>
    <w:rsid w:val="574D2D46"/>
    <w:rsid w:val="574D65C9"/>
    <w:rsid w:val="574E404B"/>
    <w:rsid w:val="574F6249"/>
    <w:rsid w:val="57503CCA"/>
    <w:rsid w:val="57525C4F"/>
    <w:rsid w:val="57540152"/>
    <w:rsid w:val="575C0DE2"/>
    <w:rsid w:val="576077E8"/>
    <w:rsid w:val="57653C70"/>
    <w:rsid w:val="57664DCE"/>
    <w:rsid w:val="57677173"/>
    <w:rsid w:val="576E6AFE"/>
    <w:rsid w:val="57780712"/>
    <w:rsid w:val="577F481A"/>
    <w:rsid w:val="57856723"/>
    <w:rsid w:val="57871C26"/>
    <w:rsid w:val="578C0FB5"/>
    <w:rsid w:val="578C1931"/>
    <w:rsid w:val="578D73B3"/>
    <w:rsid w:val="57900337"/>
    <w:rsid w:val="579447BF"/>
    <w:rsid w:val="579569BD"/>
    <w:rsid w:val="579B414A"/>
    <w:rsid w:val="57A05CB7"/>
    <w:rsid w:val="57A10251"/>
    <w:rsid w:val="57A56C58"/>
    <w:rsid w:val="57A7215B"/>
    <w:rsid w:val="57AE1AE6"/>
    <w:rsid w:val="57B439EF"/>
    <w:rsid w:val="57B47272"/>
    <w:rsid w:val="57B66EF2"/>
    <w:rsid w:val="57B701F7"/>
    <w:rsid w:val="57BA117B"/>
    <w:rsid w:val="57BC467E"/>
    <w:rsid w:val="57BC687D"/>
    <w:rsid w:val="57BD2100"/>
    <w:rsid w:val="57C4750C"/>
    <w:rsid w:val="57C54F8E"/>
    <w:rsid w:val="57CC4A0D"/>
    <w:rsid w:val="57D577A7"/>
    <w:rsid w:val="57DC4BB3"/>
    <w:rsid w:val="57E06965"/>
    <w:rsid w:val="57E41FC0"/>
    <w:rsid w:val="57E57A41"/>
    <w:rsid w:val="57EC73CC"/>
    <w:rsid w:val="57F55ADD"/>
    <w:rsid w:val="57F70FE0"/>
    <w:rsid w:val="57FE2B69"/>
    <w:rsid w:val="57FF05EB"/>
    <w:rsid w:val="57FF3E6E"/>
    <w:rsid w:val="58044A73"/>
    <w:rsid w:val="58062172"/>
    <w:rsid w:val="58067F76"/>
    <w:rsid w:val="5807127B"/>
    <w:rsid w:val="580759F7"/>
    <w:rsid w:val="580C7901"/>
    <w:rsid w:val="580D3184"/>
    <w:rsid w:val="580F6687"/>
    <w:rsid w:val="58113D88"/>
    <w:rsid w:val="58160210"/>
    <w:rsid w:val="58171515"/>
    <w:rsid w:val="58183713"/>
    <w:rsid w:val="581B4698"/>
    <w:rsid w:val="581D7B9B"/>
    <w:rsid w:val="581F309E"/>
    <w:rsid w:val="582662AC"/>
    <w:rsid w:val="582D36B9"/>
    <w:rsid w:val="583120BF"/>
    <w:rsid w:val="58343043"/>
    <w:rsid w:val="58373FC8"/>
    <w:rsid w:val="583A4F4D"/>
    <w:rsid w:val="5841015B"/>
    <w:rsid w:val="58422359"/>
    <w:rsid w:val="584432DE"/>
    <w:rsid w:val="58487AE6"/>
    <w:rsid w:val="58495567"/>
    <w:rsid w:val="584A0A6A"/>
    <w:rsid w:val="584C6310"/>
    <w:rsid w:val="584D19EF"/>
    <w:rsid w:val="584D2D67"/>
    <w:rsid w:val="584D616C"/>
    <w:rsid w:val="584E00AC"/>
    <w:rsid w:val="584F166F"/>
    <w:rsid w:val="585070F0"/>
    <w:rsid w:val="585338F8"/>
    <w:rsid w:val="5856487D"/>
    <w:rsid w:val="585C6786"/>
    <w:rsid w:val="585D40C1"/>
    <w:rsid w:val="585D4208"/>
    <w:rsid w:val="585D6406"/>
    <w:rsid w:val="58682C37"/>
    <w:rsid w:val="58684797"/>
    <w:rsid w:val="586E1F24"/>
    <w:rsid w:val="58743C33"/>
    <w:rsid w:val="5876152E"/>
    <w:rsid w:val="587D0EB9"/>
    <w:rsid w:val="587F43BC"/>
    <w:rsid w:val="58801E3E"/>
    <w:rsid w:val="588178BF"/>
    <w:rsid w:val="588717C9"/>
    <w:rsid w:val="5889054F"/>
    <w:rsid w:val="588B3A52"/>
    <w:rsid w:val="588D6F55"/>
    <w:rsid w:val="589B3CED"/>
    <w:rsid w:val="589C176E"/>
    <w:rsid w:val="589E4C71"/>
    <w:rsid w:val="58A423FE"/>
    <w:rsid w:val="58A46B7A"/>
    <w:rsid w:val="58A545FC"/>
    <w:rsid w:val="58AA0A84"/>
    <w:rsid w:val="58AA6505"/>
    <w:rsid w:val="58AB3F87"/>
    <w:rsid w:val="58AC1A08"/>
    <w:rsid w:val="58AD528C"/>
    <w:rsid w:val="58AF078F"/>
    <w:rsid w:val="58B27195"/>
    <w:rsid w:val="58B54896"/>
    <w:rsid w:val="58B77D99"/>
    <w:rsid w:val="58BA0D1E"/>
    <w:rsid w:val="58BA45A1"/>
    <w:rsid w:val="58BD5526"/>
    <w:rsid w:val="58BE2FA8"/>
    <w:rsid w:val="58BF2A88"/>
    <w:rsid w:val="58C064AB"/>
    <w:rsid w:val="58C33BAC"/>
    <w:rsid w:val="58C3742F"/>
    <w:rsid w:val="58C56AF2"/>
    <w:rsid w:val="58C91339"/>
    <w:rsid w:val="58CC44BC"/>
    <w:rsid w:val="58D83B51"/>
    <w:rsid w:val="58DE5A5B"/>
    <w:rsid w:val="58DF56DB"/>
    <w:rsid w:val="58E24461"/>
    <w:rsid w:val="58E37964"/>
    <w:rsid w:val="58E80569"/>
    <w:rsid w:val="58EC6F6F"/>
    <w:rsid w:val="58ED49F0"/>
    <w:rsid w:val="58F133F6"/>
    <w:rsid w:val="58F246FB"/>
    <w:rsid w:val="58F52598"/>
    <w:rsid w:val="58F70B83"/>
    <w:rsid w:val="58F94086"/>
    <w:rsid w:val="58FA1B08"/>
    <w:rsid w:val="58FB500B"/>
    <w:rsid w:val="59001493"/>
    <w:rsid w:val="59024996"/>
    <w:rsid w:val="590A5625"/>
    <w:rsid w:val="590E4DA8"/>
    <w:rsid w:val="5911172D"/>
    <w:rsid w:val="59114FB0"/>
    <w:rsid w:val="59122A32"/>
    <w:rsid w:val="591539B6"/>
    <w:rsid w:val="59161438"/>
    <w:rsid w:val="591B58C0"/>
    <w:rsid w:val="591D6844"/>
    <w:rsid w:val="5923074E"/>
    <w:rsid w:val="592461CF"/>
    <w:rsid w:val="59292657"/>
    <w:rsid w:val="592B5B5A"/>
    <w:rsid w:val="592C57DA"/>
    <w:rsid w:val="592C7D58"/>
    <w:rsid w:val="592D105D"/>
    <w:rsid w:val="592D325B"/>
    <w:rsid w:val="59317A63"/>
    <w:rsid w:val="59350F8E"/>
    <w:rsid w:val="593660E9"/>
    <w:rsid w:val="593C3876"/>
    <w:rsid w:val="593D5A74"/>
    <w:rsid w:val="5941447A"/>
    <w:rsid w:val="59442E81"/>
    <w:rsid w:val="594A4D8A"/>
    <w:rsid w:val="594D1592"/>
    <w:rsid w:val="594F1212"/>
    <w:rsid w:val="59517F98"/>
    <w:rsid w:val="59537C18"/>
    <w:rsid w:val="59545699"/>
    <w:rsid w:val="595C6329"/>
    <w:rsid w:val="5970084D"/>
    <w:rsid w:val="597204CD"/>
    <w:rsid w:val="59735F4E"/>
    <w:rsid w:val="597439D0"/>
    <w:rsid w:val="597701D8"/>
    <w:rsid w:val="597C0DDC"/>
    <w:rsid w:val="597E1D61"/>
    <w:rsid w:val="59805264"/>
    <w:rsid w:val="59833FEA"/>
    <w:rsid w:val="59843C6A"/>
    <w:rsid w:val="598474ED"/>
    <w:rsid w:val="59874BEF"/>
    <w:rsid w:val="59882670"/>
    <w:rsid w:val="59893975"/>
    <w:rsid w:val="598C48FA"/>
    <w:rsid w:val="59903300"/>
    <w:rsid w:val="59943F04"/>
    <w:rsid w:val="599B1691"/>
    <w:rsid w:val="599C1311"/>
    <w:rsid w:val="599E0097"/>
    <w:rsid w:val="59A2321A"/>
    <w:rsid w:val="59A5419F"/>
    <w:rsid w:val="59AD702D"/>
    <w:rsid w:val="59B469B8"/>
    <w:rsid w:val="59B7793C"/>
    <w:rsid w:val="59B92E3F"/>
    <w:rsid w:val="59C67F57"/>
    <w:rsid w:val="59C90EDB"/>
    <w:rsid w:val="59D217EB"/>
    <w:rsid w:val="59D52770"/>
    <w:rsid w:val="59D836F4"/>
    <w:rsid w:val="59DC597E"/>
    <w:rsid w:val="59E16582"/>
    <w:rsid w:val="59E42D8A"/>
    <w:rsid w:val="59EB2715"/>
    <w:rsid w:val="59EF3319"/>
    <w:rsid w:val="59F02FE1"/>
    <w:rsid w:val="59F31D20"/>
    <w:rsid w:val="59F45525"/>
    <w:rsid w:val="59F62CA4"/>
    <w:rsid w:val="59F70726"/>
    <w:rsid w:val="59F73FA9"/>
    <w:rsid w:val="59F974AC"/>
    <w:rsid w:val="59FF5D6D"/>
    <w:rsid w:val="5A006E37"/>
    <w:rsid w:val="5A02233A"/>
    <w:rsid w:val="5A04583D"/>
    <w:rsid w:val="5A050D40"/>
    <w:rsid w:val="5A0709C0"/>
    <w:rsid w:val="5A086442"/>
    <w:rsid w:val="5A0B73C6"/>
    <w:rsid w:val="5A0C06CB"/>
    <w:rsid w:val="5A0C7744"/>
    <w:rsid w:val="5A0E0CBD"/>
    <w:rsid w:val="5A0E3BCE"/>
    <w:rsid w:val="5A1112D0"/>
    <w:rsid w:val="5A1347D3"/>
    <w:rsid w:val="5A142254"/>
    <w:rsid w:val="5A145AD8"/>
    <w:rsid w:val="5A170C5A"/>
    <w:rsid w:val="5A1C50E2"/>
    <w:rsid w:val="5A1D63E7"/>
    <w:rsid w:val="5A203AE8"/>
    <w:rsid w:val="5A20736C"/>
    <w:rsid w:val="5A214DED"/>
    <w:rsid w:val="5A226FEB"/>
    <w:rsid w:val="5A245D72"/>
    <w:rsid w:val="5A276CF7"/>
    <w:rsid w:val="5A332B09"/>
    <w:rsid w:val="5A34058B"/>
    <w:rsid w:val="5A35600C"/>
    <w:rsid w:val="5A3A7F15"/>
    <w:rsid w:val="5A3F7C21"/>
    <w:rsid w:val="5A413124"/>
    <w:rsid w:val="5A436627"/>
    <w:rsid w:val="5A47502D"/>
    <w:rsid w:val="5A48722B"/>
    <w:rsid w:val="5A490530"/>
    <w:rsid w:val="5A4A5FB2"/>
    <w:rsid w:val="5A4E49B8"/>
    <w:rsid w:val="5A4F0DF0"/>
    <w:rsid w:val="5A53303E"/>
    <w:rsid w:val="5A556541"/>
    <w:rsid w:val="5A561DC4"/>
    <w:rsid w:val="5A567846"/>
    <w:rsid w:val="5A5F6E50"/>
    <w:rsid w:val="5A612353"/>
    <w:rsid w:val="5A650D5A"/>
    <w:rsid w:val="5A66425D"/>
    <w:rsid w:val="5A6667DB"/>
    <w:rsid w:val="5A6E1669"/>
    <w:rsid w:val="5A6E4EEC"/>
    <w:rsid w:val="5A731374"/>
    <w:rsid w:val="5A735AF1"/>
    <w:rsid w:val="5A743572"/>
    <w:rsid w:val="5A7622F9"/>
    <w:rsid w:val="5A766A76"/>
    <w:rsid w:val="5A781F79"/>
    <w:rsid w:val="5A7857FC"/>
    <w:rsid w:val="5A857090"/>
    <w:rsid w:val="5A866D10"/>
    <w:rsid w:val="5A933E27"/>
    <w:rsid w:val="5A9418A9"/>
    <w:rsid w:val="5A97282E"/>
    <w:rsid w:val="5A9F7C3A"/>
    <w:rsid w:val="5AAB4D51"/>
    <w:rsid w:val="5AAD6225"/>
    <w:rsid w:val="5AAE6DC3"/>
    <w:rsid w:val="5AB3215E"/>
    <w:rsid w:val="5AB368DA"/>
    <w:rsid w:val="5AB72D62"/>
    <w:rsid w:val="5AB752E1"/>
    <w:rsid w:val="5AB807E4"/>
    <w:rsid w:val="5AB97222"/>
    <w:rsid w:val="5ABF016F"/>
    <w:rsid w:val="5AC01473"/>
    <w:rsid w:val="5AC67AF9"/>
    <w:rsid w:val="5AC715D3"/>
    <w:rsid w:val="5AC90A7E"/>
    <w:rsid w:val="5AD102F4"/>
    <w:rsid w:val="5AD36E0F"/>
    <w:rsid w:val="5AD71099"/>
    <w:rsid w:val="5AD83297"/>
    <w:rsid w:val="5AD90D18"/>
    <w:rsid w:val="5ADB421C"/>
    <w:rsid w:val="5ADC1C9D"/>
    <w:rsid w:val="5ADD771F"/>
    <w:rsid w:val="5ADF2C22"/>
    <w:rsid w:val="5ADF64A5"/>
    <w:rsid w:val="5AE03F27"/>
    <w:rsid w:val="5AE83531"/>
    <w:rsid w:val="5AED57BB"/>
    <w:rsid w:val="5AEE543B"/>
    <w:rsid w:val="5AF041C1"/>
    <w:rsid w:val="5AF11C42"/>
    <w:rsid w:val="5AF35146"/>
    <w:rsid w:val="5AF660CA"/>
    <w:rsid w:val="5AFB2552"/>
    <w:rsid w:val="5B021EDD"/>
    <w:rsid w:val="5B03795E"/>
    <w:rsid w:val="5B0608E3"/>
    <w:rsid w:val="5B0E1573"/>
    <w:rsid w:val="5B1146F6"/>
    <w:rsid w:val="5B137BF9"/>
    <w:rsid w:val="5B184080"/>
    <w:rsid w:val="5B1A2E07"/>
    <w:rsid w:val="5B1B0888"/>
    <w:rsid w:val="5B1B5005"/>
    <w:rsid w:val="5B1C2A87"/>
    <w:rsid w:val="5B204D10"/>
    <w:rsid w:val="5B235C95"/>
    <w:rsid w:val="5B266C19"/>
    <w:rsid w:val="5B27469B"/>
    <w:rsid w:val="5B276899"/>
    <w:rsid w:val="5B291D9C"/>
    <w:rsid w:val="5B301727"/>
    <w:rsid w:val="5B312A2C"/>
    <w:rsid w:val="5B3439B1"/>
    <w:rsid w:val="5B3C0DBD"/>
    <w:rsid w:val="5B3F1D42"/>
    <w:rsid w:val="5B405245"/>
    <w:rsid w:val="5B423ECD"/>
    <w:rsid w:val="5B443C4B"/>
    <w:rsid w:val="5B474BD0"/>
    <w:rsid w:val="5B4B7D53"/>
    <w:rsid w:val="5B4C378D"/>
    <w:rsid w:val="5B4D6AD9"/>
    <w:rsid w:val="5B4E455A"/>
    <w:rsid w:val="5B4F6759"/>
    <w:rsid w:val="5B5309E2"/>
    <w:rsid w:val="5B532BE1"/>
    <w:rsid w:val="5B546464"/>
    <w:rsid w:val="5B5560E4"/>
    <w:rsid w:val="5B561967"/>
    <w:rsid w:val="5B5773E8"/>
    <w:rsid w:val="5B5C70B7"/>
    <w:rsid w:val="5B5E178C"/>
    <w:rsid w:val="5B5E47F5"/>
    <w:rsid w:val="5B6D158C"/>
    <w:rsid w:val="5B721297"/>
    <w:rsid w:val="5B75221C"/>
    <w:rsid w:val="5B780C22"/>
    <w:rsid w:val="5B792E20"/>
    <w:rsid w:val="5B856C33"/>
    <w:rsid w:val="5B872136"/>
    <w:rsid w:val="5B88343B"/>
    <w:rsid w:val="5B89032C"/>
    <w:rsid w:val="5B890EBC"/>
    <w:rsid w:val="5B8A693E"/>
    <w:rsid w:val="5B8B65BE"/>
    <w:rsid w:val="5B900847"/>
    <w:rsid w:val="5B902A45"/>
    <w:rsid w:val="5B913D4A"/>
    <w:rsid w:val="5B94144C"/>
    <w:rsid w:val="5B96494F"/>
    <w:rsid w:val="5B987E52"/>
    <w:rsid w:val="5B9A6BD8"/>
    <w:rsid w:val="5B9B465A"/>
    <w:rsid w:val="5B9C6858"/>
    <w:rsid w:val="5B9D42DA"/>
    <w:rsid w:val="5B9E1D5B"/>
    <w:rsid w:val="5B9F77DD"/>
    <w:rsid w:val="5BA00AE1"/>
    <w:rsid w:val="5BA0525E"/>
    <w:rsid w:val="5BA23FE5"/>
    <w:rsid w:val="5BA54F69"/>
    <w:rsid w:val="5BA7046C"/>
    <w:rsid w:val="5BAB1071"/>
    <w:rsid w:val="5BAD7DF7"/>
    <w:rsid w:val="5BAE1FF5"/>
    <w:rsid w:val="5BB2427F"/>
    <w:rsid w:val="5BB93C0A"/>
    <w:rsid w:val="5BBD2610"/>
    <w:rsid w:val="5BC03595"/>
    <w:rsid w:val="5BC16A98"/>
    <w:rsid w:val="5BCA1926"/>
    <w:rsid w:val="5BCF5DAD"/>
    <w:rsid w:val="5BD112B1"/>
    <w:rsid w:val="5BD26D32"/>
    <w:rsid w:val="5BD42235"/>
    <w:rsid w:val="5BD57CB7"/>
    <w:rsid w:val="5BD844BF"/>
    <w:rsid w:val="5BD9413E"/>
    <w:rsid w:val="5BDB5443"/>
    <w:rsid w:val="5BDF6048"/>
    <w:rsid w:val="5BE1154B"/>
    <w:rsid w:val="5BE26FCC"/>
    <w:rsid w:val="5BE302D1"/>
    <w:rsid w:val="5BE329AE"/>
    <w:rsid w:val="5BE427E9"/>
    <w:rsid w:val="5BE73454"/>
    <w:rsid w:val="5BE80ED6"/>
    <w:rsid w:val="5BEB56DE"/>
    <w:rsid w:val="5BED0BE1"/>
    <w:rsid w:val="5BEF40E4"/>
    <w:rsid w:val="5BF25068"/>
    <w:rsid w:val="5BF4056C"/>
    <w:rsid w:val="5BF501EB"/>
    <w:rsid w:val="5BF55FED"/>
    <w:rsid w:val="5BF81170"/>
    <w:rsid w:val="5BFC33FA"/>
    <w:rsid w:val="5C021A80"/>
    <w:rsid w:val="5C063D09"/>
    <w:rsid w:val="5C075F07"/>
    <w:rsid w:val="5C0C7E11"/>
    <w:rsid w:val="5C0D3694"/>
    <w:rsid w:val="5C0E1115"/>
    <w:rsid w:val="5C0F0D95"/>
    <w:rsid w:val="5C13779B"/>
    <w:rsid w:val="5C156522"/>
    <w:rsid w:val="5C1916A5"/>
    <w:rsid w:val="5C1C5EAD"/>
    <w:rsid w:val="5C201030"/>
    <w:rsid w:val="5C212334"/>
    <w:rsid w:val="5C235838"/>
    <w:rsid w:val="5C3125CF"/>
    <w:rsid w:val="5C3744D8"/>
    <w:rsid w:val="5C3E3E63"/>
    <w:rsid w:val="5C3F5168"/>
    <w:rsid w:val="5C407366"/>
    <w:rsid w:val="5C41066B"/>
    <w:rsid w:val="5C474772"/>
    <w:rsid w:val="5C497C75"/>
    <w:rsid w:val="5C4D667C"/>
    <w:rsid w:val="5C4E7981"/>
    <w:rsid w:val="5C4F1B7F"/>
    <w:rsid w:val="5C4F5402"/>
    <w:rsid w:val="5C5A3793"/>
    <w:rsid w:val="5C5D4718"/>
    <w:rsid w:val="5C5F1E19"/>
    <w:rsid w:val="5C60569C"/>
    <w:rsid w:val="5C620B9F"/>
    <w:rsid w:val="5C677226"/>
    <w:rsid w:val="5C684CA7"/>
    <w:rsid w:val="5C695FAC"/>
    <w:rsid w:val="5C6A3A2D"/>
    <w:rsid w:val="5C7020B3"/>
    <w:rsid w:val="5C712CEA"/>
    <w:rsid w:val="5C7255B7"/>
    <w:rsid w:val="5C7557DB"/>
    <w:rsid w:val="5C7A0445"/>
    <w:rsid w:val="5C7A6246"/>
    <w:rsid w:val="5C7C3948"/>
    <w:rsid w:val="5C7C71CB"/>
    <w:rsid w:val="5C7D13C9"/>
    <w:rsid w:val="5C882FDD"/>
    <w:rsid w:val="5C88775A"/>
    <w:rsid w:val="5CA00684"/>
    <w:rsid w:val="5CA23B87"/>
    <w:rsid w:val="5CAE321D"/>
    <w:rsid w:val="5CB06720"/>
    <w:rsid w:val="5CB21C23"/>
    <w:rsid w:val="5CB42BA8"/>
    <w:rsid w:val="5CB62828"/>
    <w:rsid w:val="5CBD5A36"/>
    <w:rsid w:val="5CBE34B8"/>
    <w:rsid w:val="5CBE7C34"/>
    <w:rsid w:val="5CC10BB9"/>
    <w:rsid w:val="5CC55041"/>
    <w:rsid w:val="5CC85FC5"/>
    <w:rsid w:val="5CCF02E3"/>
    <w:rsid w:val="5CD268D5"/>
    <w:rsid w:val="5CD37BDA"/>
    <w:rsid w:val="5CD41DD8"/>
    <w:rsid w:val="5CD57859"/>
    <w:rsid w:val="5CD807DE"/>
    <w:rsid w:val="5CD86465"/>
    <w:rsid w:val="5CD91AE3"/>
    <w:rsid w:val="5CE0366C"/>
    <w:rsid w:val="5CE16EEF"/>
    <w:rsid w:val="5CE37E74"/>
    <w:rsid w:val="5CE65575"/>
    <w:rsid w:val="5CE91D7D"/>
    <w:rsid w:val="5CEA3F7C"/>
    <w:rsid w:val="5CEB5280"/>
    <w:rsid w:val="5CEE2982"/>
    <w:rsid w:val="5CEE6205"/>
    <w:rsid w:val="5CF24C0B"/>
    <w:rsid w:val="5CF71093"/>
    <w:rsid w:val="5CF86B15"/>
    <w:rsid w:val="5CFA2018"/>
    <w:rsid w:val="5CFB7A99"/>
    <w:rsid w:val="5CFE649F"/>
    <w:rsid w:val="5CFF3F21"/>
    <w:rsid w:val="5D0019A2"/>
    <w:rsid w:val="5D086DAF"/>
    <w:rsid w:val="5D0900B4"/>
    <w:rsid w:val="5D0D6ABA"/>
    <w:rsid w:val="5D0F1FBD"/>
    <w:rsid w:val="5D0F673A"/>
    <w:rsid w:val="5D1217CA"/>
    <w:rsid w:val="5D161948"/>
    <w:rsid w:val="5D1C5A4F"/>
    <w:rsid w:val="5D1E47D6"/>
    <w:rsid w:val="5D2031A1"/>
    <w:rsid w:val="5D204456"/>
    <w:rsid w:val="5D2850E5"/>
    <w:rsid w:val="5D2A05E8"/>
    <w:rsid w:val="5D2B606A"/>
    <w:rsid w:val="5D2C3AEB"/>
    <w:rsid w:val="5D2F6C6E"/>
    <w:rsid w:val="5D3046F0"/>
    <w:rsid w:val="5D340EF8"/>
    <w:rsid w:val="5D3543FB"/>
    <w:rsid w:val="5D381AFC"/>
    <w:rsid w:val="5D385380"/>
    <w:rsid w:val="5D392E01"/>
    <w:rsid w:val="5D3B6304"/>
    <w:rsid w:val="5D3C0503"/>
    <w:rsid w:val="5D3E3A06"/>
    <w:rsid w:val="5D3F1487"/>
    <w:rsid w:val="5D3F4D0A"/>
    <w:rsid w:val="5D40278C"/>
    <w:rsid w:val="5D425C8F"/>
    <w:rsid w:val="5D474315"/>
    <w:rsid w:val="5D4A309B"/>
    <w:rsid w:val="5D4B2D1B"/>
    <w:rsid w:val="5D4D1AA2"/>
    <w:rsid w:val="5D4F1722"/>
    <w:rsid w:val="5D564930"/>
    <w:rsid w:val="5D5C1D60"/>
    <w:rsid w:val="5D5E1D3C"/>
    <w:rsid w:val="5D620742"/>
    <w:rsid w:val="5D6A16BB"/>
    <w:rsid w:val="5D6B1052"/>
    <w:rsid w:val="5D6B2B94"/>
    <w:rsid w:val="5D6D7DD8"/>
    <w:rsid w:val="5D716BFF"/>
    <w:rsid w:val="5D786169"/>
    <w:rsid w:val="5D793BEB"/>
    <w:rsid w:val="5D7C12EC"/>
    <w:rsid w:val="5D7C4B6F"/>
    <w:rsid w:val="5D7F7CF2"/>
    <w:rsid w:val="5D803576"/>
    <w:rsid w:val="5D820C77"/>
    <w:rsid w:val="5D826A79"/>
    <w:rsid w:val="5D834805"/>
    <w:rsid w:val="5D8366F8"/>
    <w:rsid w:val="5D84417A"/>
    <w:rsid w:val="5D86767D"/>
    <w:rsid w:val="5D8750FF"/>
    <w:rsid w:val="5D890602"/>
    <w:rsid w:val="5D890870"/>
    <w:rsid w:val="5D8B7388"/>
    <w:rsid w:val="5D8D288B"/>
    <w:rsid w:val="5D8F250B"/>
    <w:rsid w:val="5D907F8D"/>
    <w:rsid w:val="5D930F11"/>
    <w:rsid w:val="5D965719"/>
    <w:rsid w:val="5D97319B"/>
    <w:rsid w:val="5D975399"/>
    <w:rsid w:val="5D9A411F"/>
    <w:rsid w:val="5D9A631E"/>
    <w:rsid w:val="5D9B3D9F"/>
    <w:rsid w:val="5D9E05A7"/>
    <w:rsid w:val="5DA126A5"/>
    <w:rsid w:val="5DA34A2F"/>
    <w:rsid w:val="5DA930B5"/>
    <w:rsid w:val="5DA97E4D"/>
    <w:rsid w:val="5DAC403A"/>
    <w:rsid w:val="5DAE4FBE"/>
    <w:rsid w:val="5DAF0841"/>
    <w:rsid w:val="5DB44CC9"/>
    <w:rsid w:val="5DBD7190"/>
    <w:rsid w:val="5DC0655D"/>
    <w:rsid w:val="5DC529E5"/>
    <w:rsid w:val="5DCD7DF2"/>
    <w:rsid w:val="5DD40262"/>
    <w:rsid w:val="5DD56503"/>
    <w:rsid w:val="5DD7237A"/>
    <w:rsid w:val="5DD76183"/>
    <w:rsid w:val="5DDC260A"/>
    <w:rsid w:val="5DE12315"/>
    <w:rsid w:val="5DE24514"/>
    <w:rsid w:val="5DE4329A"/>
    <w:rsid w:val="5DE50D1C"/>
    <w:rsid w:val="5DE55498"/>
    <w:rsid w:val="5DE7641D"/>
    <w:rsid w:val="5DEB2C25"/>
    <w:rsid w:val="5DEE7A70"/>
    <w:rsid w:val="5DEF70AD"/>
    <w:rsid w:val="5DF36CA1"/>
    <w:rsid w:val="5DF631B4"/>
    <w:rsid w:val="5DF866B7"/>
    <w:rsid w:val="5DF979BC"/>
    <w:rsid w:val="5DFC5B86"/>
    <w:rsid w:val="5DFE6042"/>
    <w:rsid w:val="5E014DC8"/>
    <w:rsid w:val="5E016FC7"/>
    <w:rsid w:val="5E06344E"/>
    <w:rsid w:val="5E074753"/>
    <w:rsid w:val="5E0D665D"/>
    <w:rsid w:val="5E1075E1"/>
    <w:rsid w:val="5E115063"/>
    <w:rsid w:val="5E127261"/>
    <w:rsid w:val="5E1614EB"/>
    <w:rsid w:val="5E192E87"/>
    <w:rsid w:val="5E19466D"/>
    <w:rsid w:val="5E1B7B71"/>
    <w:rsid w:val="5E1C55F2"/>
    <w:rsid w:val="5E1E68F7"/>
    <w:rsid w:val="5E222D7F"/>
    <w:rsid w:val="5E230800"/>
    <w:rsid w:val="5E27678A"/>
    <w:rsid w:val="5E284C88"/>
    <w:rsid w:val="5E2D1110"/>
    <w:rsid w:val="5E333019"/>
    <w:rsid w:val="5E3B5EA7"/>
    <w:rsid w:val="5E3C3929"/>
    <w:rsid w:val="5E3F7232"/>
    <w:rsid w:val="5E413634"/>
    <w:rsid w:val="5E4210B5"/>
    <w:rsid w:val="5E467ABB"/>
    <w:rsid w:val="5E471CBA"/>
    <w:rsid w:val="5E474816"/>
    <w:rsid w:val="5E4B3F43"/>
    <w:rsid w:val="5E4D7446"/>
    <w:rsid w:val="5E5025C9"/>
    <w:rsid w:val="5E5238CE"/>
    <w:rsid w:val="5E590CDA"/>
    <w:rsid w:val="5E5A2ED9"/>
    <w:rsid w:val="5E5D3E5D"/>
    <w:rsid w:val="5E612863"/>
    <w:rsid w:val="5E6315EA"/>
    <w:rsid w:val="5E66256E"/>
    <w:rsid w:val="5E687C70"/>
    <w:rsid w:val="5E6D40F8"/>
    <w:rsid w:val="5E6E1B79"/>
    <w:rsid w:val="5E6E797B"/>
    <w:rsid w:val="5E736001"/>
    <w:rsid w:val="5E762809"/>
    <w:rsid w:val="5E7778E2"/>
    <w:rsid w:val="5E782489"/>
    <w:rsid w:val="5E7A2598"/>
    <w:rsid w:val="5E805317"/>
    <w:rsid w:val="5E82081A"/>
    <w:rsid w:val="5E841B1E"/>
    <w:rsid w:val="5E934337"/>
    <w:rsid w:val="5E996241"/>
    <w:rsid w:val="5EA0144F"/>
    <w:rsid w:val="5EA26B50"/>
    <w:rsid w:val="5EA345D2"/>
    <w:rsid w:val="5EA57AD5"/>
    <w:rsid w:val="5EA63358"/>
    <w:rsid w:val="5EA72FD8"/>
    <w:rsid w:val="5EA7685B"/>
    <w:rsid w:val="5EAA74B3"/>
    <w:rsid w:val="5EAB19DE"/>
    <w:rsid w:val="5EAD0764"/>
    <w:rsid w:val="5EAD4EE1"/>
    <w:rsid w:val="5EAD75B7"/>
    <w:rsid w:val="5EB016E9"/>
    <w:rsid w:val="5EB71074"/>
    <w:rsid w:val="5EB72BF2"/>
    <w:rsid w:val="5EB76CB2"/>
    <w:rsid w:val="5EB86AF5"/>
    <w:rsid w:val="5EC01983"/>
    <w:rsid w:val="5EC4038A"/>
    <w:rsid w:val="5EC6388D"/>
    <w:rsid w:val="5ECB4491"/>
    <w:rsid w:val="5ECC1F13"/>
    <w:rsid w:val="5ECC2261"/>
    <w:rsid w:val="5ED0419C"/>
    <w:rsid w:val="5ED2769F"/>
    <w:rsid w:val="5ED3379D"/>
    <w:rsid w:val="5ED35121"/>
    <w:rsid w:val="5ED658B5"/>
    <w:rsid w:val="5ED94AAC"/>
    <w:rsid w:val="5EDA252D"/>
    <w:rsid w:val="5EDC21AD"/>
    <w:rsid w:val="5EDF3132"/>
    <w:rsid w:val="5EE2793A"/>
    <w:rsid w:val="5EE475B9"/>
    <w:rsid w:val="5EE508BE"/>
    <w:rsid w:val="5EE66340"/>
    <w:rsid w:val="5EE81843"/>
    <w:rsid w:val="5EE83A41"/>
    <w:rsid w:val="5EE972C4"/>
    <w:rsid w:val="5EEB49C6"/>
    <w:rsid w:val="5EF27BD4"/>
    <w:rsid w:val="5EF35656"/>
    <w:rsid w:val="5EF7405C"/>
    <w:rsid w:val="5EFE39E7"/>
    <w:rsid w:val="5F006EEA"/>
    <w:rsid w:val="5F037E6E"/>
    <w:rsid w:val="5F0977F9"/>
    <w:rsid w:val="5F0D4001"/>
    <w:rsid w:val="5F0E3C81"/>
    <w:rsid w:val="5F104F86"/>
    <w:rsid w:val="5F107184"/>
    <w:rsid w:val="5F130109"/>
    <w:rsid w:val="5F15360C"/>
    <w:rsid w:val="5F172392"/>
    <w:rsid w:val="5F192012"/>
    <w:rsid w:val="5F1C2F97"/>
    <w:rsid w:val="5F204709"/>
    <w:rsid w:val="5F245E25"/>
    <w:rsid w:val="5F261328"/>
    <w:rsid w:val="5F2800AE"/>
    <w:rsid w:val="5F28482B"/>
    <w:rsid w:val="5F2B57AF"/>
    <w:rsid w:val="5F2C6AB4"/>
    <w:rsid w:val="5F2F7A39"/>
    <w:rsid w:val="5F312F3C"/>
    <w:rsid w:val="5F32513A"/>
    <w:rsid w:val="5F34063D"/>
    <w:rsid w:val="5F363B40"/>
    <w:rsid w:val="5F3B5A4A"/>
    <w:rsid w:val="5F401ED1"/>
    <w:rsid w:val="5F405755"/>
    <w:rsid w:val="5F407CD3"/>
    <w:rsid w:val="5F4253D5"/>
    <w:rsid w:val="5F494D5F"/>
    <w:rsid w:val="5F4A6064"/>
    <w:rsid w:val="5F4B3F80"/>
    <w:rsid w:val="5F4C4B1F"/>
    <w:rsid w:val="5F4E4A6A"/>
    <w:rsid w:val="5F4F6C69"/>
    <w:rsid w:val="5F51216C"/>
    <w:rsid w:val="5F546974"/>
    <w:rsid w:val="5F561E77"/>
    <w:rsid w:val="5F5778F8"/>
    <w:rsid w:val="5F58537A"/>
    <w:rsid w:val="5F59087D"/>
    <w:rsid w:val="5F5D7283"/>
    <w:rsid w:val="5F63118D"/>
    <w:rsid w:val="5F6A27FA"/>
    <w:rsid w:val="5F6C401A"/>
    <w:rsid w:val="5F6F4F9F"/>
    <w:rsid w:val="5F713D25"/>
    <w:rsid w:val="5F7217A7"/>
    <w:rsid w:val="5F7239A5"/>
    <w:rsid w:val="5F7623AC"/>
    <w:rsid w:val="5F7858AF"/>
    <w:rsid w:val="5F793330"/>
    <w:rsid w:val="5F7D1D36"/>
    <w:rsid w:val="5F7D55BA"/>
    <w:rsid w:val="5F81073D"/>
    <w:rsid w:val="5F8261BE"/>
    <w:rsid w:val="5F8416C1"/>
    <w:rsid w:val="5F872646"/>
    <w:rsid w:val="5F8800C7"/>
    <w:rsid w:val="5F8935CB"/>
    <w:rsid w:val="5F8A6E4E"/>
    <w:rsid w:val="5F8B48CF"/>
    <w:rsid w:val="5F8C454F"/>
    <w:rsid w:val="5F900D57"/>
    <w:rsid w:val="5F9109D7"/>
    <w:rsid w:val="5F921CDC"/>
    <w:rsid w:val="5F9451DF"/>
    <w:rsid w:val="5F9573DD"/>
    <w:rsid w:val="5F9606E2"/>
    <w:rsid w:val="5F9A70E8"/>
    <w:rsid w:val="5F9B12E6"/>
    <w:rsid w:val="5F9D03B8"/>
    <w:rsid w:val="5F9F7CED"/>
    <w:rsid w:val="5FA024CF"/>
    <w:rsid w:val="5FA0576E"/>
    <w:rsid w:val="5FA16A73"/>
    <w:rsid w:val="5FA263AE"/>
    <w:rsid w:val="5FA7097C"/>
    <w:rsid w:val="5FA9607E"/>
    <w:rsid w:val="5FAE5D89"/>
    <w:rsid w:val="5FB0128C"/>
    <w:rsid w:val="5FB75393"/>
    <w:rsid w:val="5FB84140"/>
    <w:rsid w:val="5FBA587D"/>
    <w:rsid w:val="5FBC6FBB"/>
    <w:rsid w:val="5FBD2B20"/>
    <w:rsid w:val="5FBF6023"/>
    <w:rsid w:val="5FC11526"/>
    <w:rsid w:val="5FCE083C"/>
    <w:rsid w:val="5FD849CF"/>
    <w:rsid w:val="5FD96BCD"/>
    <w:rsid w:val="5FDE0AD6"/>
    <w:rsid w:val="5FE11A5B"/>
    <w:rsid w:val="5FE307E1"/>
    <w:rsid w:val="5FEB5BEE"/>
    <w:rsid w:val="5FEC289C"/>
    <w:rsid w:val="5FEC366F"/>
    <w:rsid w:val="5FEE32EF"/>
    <w:rsid w:val="5FF17AF7"/>
    <w:rsid w:val="5FF6617D"/>
    <w:rsid w:val="5FF81680"/>
    <w:rsid w:val="5FFC0086"/>
    <w:rsid w:val="5FFD5B08"/>
    <w:rsid w:val="60000E7D"/>
    <w:rsid w:val="6001450E"/>
    <w:rsid w:val="60045493"/>
    <w:rsid w:val="60071C9B"/>
    <w:rsid w:val="6009191A"/>
    <w:rsid w:val="600A4E1D"/>
    <w:rsid w:val="600D3BA4"/>
    <w:rsid w:val="6012002C"/>
    <w:rsid w:val="6014572D"/>
    <w:rsid w:val="601D05BB"/>
    <w:rsid w:val="60212844"/>
    <w:rsid w:val="60235D47"/>
    <w:rsid w:val="60243AEA"/>
    <w:rsid w:val="602A56D2"/>
    <w:rsid w:val="60315686"/>
    <w:rsid w:val="60385CED"/>
    <w:rsid w:val="60397EEB"/>
    <w:rsid w:val="603C0E70"/>
    <w:rsid w:val="603C46F3"/>
    <w:rsid w:val="60422D79"/>
    <w:rsid w:val="60441AFF"/>
    <w:rsid w:val="6045177F"/>
    <w:rsid w:val="60457581"/>
    <w:rsid w:val="60482704"/>
    <w:rsid w:val="604B3689"/>
    <w:rsid w:val="604C140E"/>
    <w:rsid w:val="604D6B8C"/>
    <w:rsid w:val="604F5912"/>
    <w:rsid w:val="60503394"/>
    <w:rsid w:val="60507B10"/>
    <w:rsid w:val="60510E15"/>
    <w:rsid w:val="60515592"/>
    <w:rsid w:val="60523013"/>
    <w:rsid w:val="60561A1A"/>
    <w:rsid w:val="60572D1E"/>
    <w:rsid w:val="605E48A8"/>
    <w:rsid w:val="605F012B"/>
    <w:rsid w:val="60605BAC"/>
    <w:rsid w:val="606103C9"/>
    <w:rsid w:val="60665537"/>
    <w:rsid w:val="60677735"/>
    <w:rsid w:val="60680A3A"/>
    <w:rsid w:val="606964BC"/>
    <w:rsid w:val="606D13C6"/>
    <w:rsid w:val="606F4B42"/>
    <w:rsid w:val="60710045"/>
    <w:rsid w:val="607B393B"/>
    <w:rsid w:val="6080285E"/>
    <w:rsid w:val="608B4472"/>
    <w:rsid w:val="60952803"/>
    <w:rsid w:val="60956B25"/>
    <w:rsid w:val="609D7C10"/>
    <w:rsid w:val="609E5691"/>
    <w:rsid w:val="60A2791B"/>
    <w:rsid w:val="60A5501C"/>
    <w:rsid w:val="60A7051F"/>
    <w:rsid w:val="60AA4D27"/>
    <w:rsid w:val="60AD095A"/>
    <w:rsid w:val="60AD7EAA"/>
    <w:rsid w:val="60AF11AF"/>
    <w:rsid w:val="60B168B0"/>
    <w:rsid w:val="60B37BB5"/>
    <w:rsid w:val="60B552B6"/>
    <w:rsid w:val="60B81ABE"/>
    <w:rsid w:val="60BA4FC1"/>
    <w:rsid w:val="60BB2A43"/>
    <w:rsid w:val="60C1494C"/>
    <w:rsid w:val="60C345CC"/>
    <w:rsid w:val="60C41052"/>
    <w:rsid w:val="60C47ACF"/>
    <w:rsid w:val="60C53352"/>
    <w:rsid w:val="60C93F57"/>
    <w:rsid w:val="60CA77DA"/>
    <w:rsid w:val="60CD61E0"/>
    <w:rsid w:val="60CE03DF"/>
    <w:rsid w:val="60D26DE5"/>
    <w:rsid w:val="60D535ED"/>
    <w:rsid w:val="60D657EB"/>
    <w:rsid w:val="60D80CEE"/>
    <w:rsid w:val="60D96770"/>
    <w:rsid w:val="60DA7A74"/>
    <w:rsid w:val="60DC76F4"/>
    <w:rsid w:val="60DF60FA"/>
    <w:rsid w:val="60E32902"/>
    <w:rsid w:val="60EB5790"/>
    <w:rsid w:val="60EF4197"/>
    <w:rsid w:val="60F4061E"/>
    <w:rsid w:val="60F877AE"/>
    <w:rsid w:val="60F90189"/>
    <w:rsid w:val="60FA2528"/>
    <w:rsid w:val="60FC34AC"/>
    <w:rsid w:val="6104413C"/>
    <w:rsid w:val="610750C1"/>
    <w:rsid w:val="610A6045"/>
    <w:rsid w:val="610B3AC7"/>
    <w:rsid w:val="610C1548"/>
    <w:rsid w:val="610F6C4A"/>
    <w:rsid w:val="61107F4E"/>
    <w:rsid w:val="6111214D"/>
    <w:rsid w:val="6116564E"/>
    <w:rsid w:val="611778D9"/>
    <w:rsid w:val="61187559"/>
    <w:rsid w:val="611C5F5F"/>
    <w:rsid w:val="611E1462"/>
    <w:rsid w:val="612123E7"/>
    <w:rsid w:val="6124336C"/>
    <w:rsid w:val="61281D72"/>
    <w:rsid w:val="612A5035"/>
    <w:rsid w:val="612D61FA"/>
    <w:rsid w:val="613009FC"/>
    <w:rsid w:val="61304C00"/>
    <w:rsid w:val="61312681"/>
    <w:rsid w:val="61351088"/>
    <w:rsid w:val="613B2F91"/>
    <w:rsid w:val="613B6814"/>
    <w:rsid w:val="613D1D17"/>
    <w:rsid w:val="613E3F16"/>
    <w:rsid w:val="6141071D"/>
    <w:rsid w:val="61414E9A"/>
    <w:rsid w:val="614632BC"/>
    <w:rsid w:val="61466DA4"/>
    <w:rsid w:val="614800A8"/>
    <w:rsid w:val="614E7A33"/>
    <w:rsid w:val="614F1C31"/>
    <w:rsid w:val="614F54B5"/>
    <w:rsid w:val="61533EBB"/>
    <w:rsid w:val="61554044"/>
    <w:rsid w:val="61595DC4"/>
    <w:rsid w:val="615E238B"/>
    <w:rsid w:val="616366D4"/>
    <w:rsid w:val="61646F94"/>
    <w:rsid w:val="616F37EB"/>
    <w:rsid w:val="616F7F68"/>
    <w:rsid w:val="61742A83"/>
    <w:rsid w:val="61747C73"/>
    <w:rsid w:val="61770BF8"/>
    <w:rsid w:val="617B3D7A"/>
    <w:rsid w:val="617C507F"/>
    <w:rsid w:val="617D727E"/>
    <w:rsid w:val="61834A0A"/>
    <w:rsid w:val="61894395"/>
    <w:rsid w:val="618A1E17"/>
    <w:rsid w:val="618C1A96"/>
    <w:rsid w:val="619117A1"/>
    <w:rsid w:val="619239A0"/>
    <w:rsid w:val="61927223"/>
    <w:rsid w:val="61946EA3"/>
    <w:rsid w:val="619501A8"/>
    <w:rsid w:val="619523A6"/>
    <w:rsid w:val="619535D9"/>
    <w:rsid w:val="61954924"/>
    <w:rsid w:val="6198112C"/>
    <w:rsid w:val="61990DAC"/>
    <w:rsid w:val="619A462F"/>
    <w:rsid w:val="619F6539"/>
    <w:rsid w:val="61A03FBA"/>
    <w:rsid w:val="61A161B8"/>
    <w:rsid w:val="61A23C3A"/>
    <w:rsid w:val="61A65EC3"/>
    <w:rsid w:val="61A73945"/>
    <w:rsid w:val="61AC7DCD"/>
    <w:rsid w:val="61B31956"/>
    <w:rsid w:val="61B628DB"/>
    <w:rsid w:val="61BA6082"/>
    <w:rsid w:val="61BD0199"/>
    <w:rsid w:val="61CB4DFE"/>
    <w:rsid w:val="61CC2880"/>
    <w:rsid w:val="61D14789"/>
    <w:rsid w:val="61D2000C"/>
    <w:rsid w:val="61D43510"/>
    <w:rsid w:val="61D50F91"/>
    <w:rsid w:val="61D5318F"/>
    <w:rsid w:val="61D60C11"/>
    <w:rsid w:val="61DB5099"/>
    <w:rsid w:val="61DC639E"/>
    <w:rsid w:val="61DE601D"/>
    <w:rsid w:val="61E202A7"/>
    <w:rsid w:val="61E437AA"/>
    <w:rsid w:val="61E44F1F"/>
    <w:rsid w:val="61E60EAB"/>
    <w:rsid w:val="61E843AE"/>
    <w:rsid w:val="61ED0836"/>
    <w:rsid w:val="61ED6638"/>
    <w:rsid w:val="61EF75BD"/>
    <w:rsid w:val="61F017BB"/>
    <w:rsid w:val="61F05D57"/>
    <w:rsid w:val="61F24CBE"/>
    <w:rsid w:val="61F636C4"/>
    <w:rsid w:val="61F71146"/>
    <w:rsid w:val="61FA594E"/>
    <w:rsid w:val="61FB7B4C"/>
    <w:rsid w:val="61FD68D2"/>
    <w:rsid w:val="61FE0AD0"/>
    <w:rsid w:val="61FE6552"/>
    <w:rsid w:val="620174D7"/>
    <w:rsid w:val="62024F58"/>
    <w:rsid w:val="620307DC"/>
    <w:rsid w:val="620329DA"/>
    <w:rsid w:val="620344FC"/>
    <w:rsid w:val="620713E0"/>
    <w:rsid w:val="6209072B"/>
    <w:rsid w:val="620F67EC"/>
    <w:rsid w:val="62153F79"/>
    <w:rsid w:val="621B0081"/>
    <w:rsid w:val="621B5E82"/>
    <w:rsid w:val="621E6E07"/>
    <w:rsid w:val="622A06E2"/>
    <w:rsid w:val="623644AE"/>
    <w:rsid w:val="62367D31"/>
    <w:rsid w:val="62371F2F"/>
    <w:rsid w:val="62392EB4"/>
    <w:rsid w:val="623A6737"/>
    <w:rsid w:val="623C3E38"/>
    <w:rsid w:val="623F0640"/>
    <w:rsid w:val="623F0814"/>
    <w:rsid w:val="624102C0"/>
    <w:rsid w:val="624215C5"/>
    <w:rsid w:val="624438CC"/>
    <w:rsid w:val="6245446B"/>
    <w:rsid w:val="62490F50"/>
    <w:rsid w:val="624B0BD0"/>
    <w:rsid w:val="624B4453"/>
    <w:rsid w:val="624C6651"/>
    <w:rsid w:val="625008DB"/>
    <w:rsid w:val="6251055B"/>
    <w:rsid w:val="625414DF"/>
    <w:rsid w:val="625649E2"/>
    <w:rsid w:val="62583769"/>
    <w:rsid w:val="62595967"/>
    <w:rsid w:val="625A6C6C"/>
    <w:rsid w:val="625D7BF0"/>
    <w:rsid w:val="625F30F4"/>
    <w:rsid w:val="626003B8"/>
    <w:rsid w:val="62612D73"/>
    <w:rsid w:val="626726FE"/>
    <w:rsid w:val="62695C01"/>
    <w:rsid w:val="626970D8"/>
    <w:rsid w:val="626A0D58"/>
    <w:rsid w:val="626C4988"/>
    <w:rsid w:val="626F590C"/>
    <w:rsid w:val="62700E0F"/>
    <w:rsid w:val="6270558C"/>
    <w:rsid w:val="62720A8F"/>
    <w:rsid w:val="62743F92"/>
    <w:rsid w:val="627A171F"/>
    <w:rsid w:val="627C4C22"/>
    <w:rsid w:val="627D26A4"/>
    <w:rsid w:val="62810D49"/>
    <w:rsid w:val="62820D2A"/>
    <w:rsid w:val="62857AB0"/>
    <w:rsid w:val="62872FB3"/>
    <w:rsid w:val="628E03BF"/>
    <w:rsid w:val="629E620F"/>
    <w:rsid w:val="629E63D3"/>
    <w:rsid w:val="62A03B5D"/>
    <w:rsid w:val="62A6471A"/>
    <w:rsid w:val="62A712E9"/>
    <w:rsid w:val="62A86D6B"/>
    <w:rsid w:val="62AB1EEE"/>
    <w:rsid w:val="62AC7970"/>
    <w:rsid w:val="62B06376"/>
    <w:rsid w:val="62B247EF"/>
    <w:rsid w:val="62B24DD3"/>
    <w:rsid w:val="62B35552"/>
    <w:rsid w:val="62B44D7C"/>
    <w:rsid w:val="62B75D01"/>
    <w:rsid w:val="62BA2508"/>
    <w:rsid w:val="62BC5A0C"/>
    <w:rsid w:val="62BD348D"/>
    <w:rsid w:val="62BE0F0F"/>
    <w:rsid w:val="62BE310D"/>
    <w:rsid w:val="62C4089A"/>
    <w:rsid w:val="62C41857"/>
    <w:rsid w:val="62C45016"/>
    <w:rsid w:val="62C63D9D"/>
    <w:rsid w:val="62C7181E"/>
    <w:rsid w:val="62CF33A7"/>
    <w:rsid w:val="62D1432C"/>
    <w:rsid w:val="62D21DAE"/>
    <w:rsid w:val="62D665B5"/>
    <w:rsid w:val="62D83CB7"/>
    <w:rsid w:val="62D8753A"/>
    <w:rsid w:val="62D94FBC"/>
    <w:rsid w:val="62DD013F"/>
    <w:rsid w:val="62DD39C2"/>
    <w:rsid w:val="62DE1443"/>
    <w:rsid w:val="62DF3642"/>
    <w:rsid w:val="62E04946"/>
    <w:rsid w:val="62E178BB"/>
    <w:rsid w:val="62E47AC9"/>
    <w:rsid w:val="62E83F51"/>
    <w:rsid w:val="62F0715F"/>
    <w:rsid w:val="62F435E7"/>
    <w:rsid w:val="62F51069"/>
    <w:rsid w:val="62FB2C69"/>
    <w:rsid w:val="62FF1978"/>
    <w:rsid w:val="63014E7B"/>
    <w:rsid w:val="63026180"/>
    <w:rsid w:val="63033C02"/>
    <w:rsid w:val="63053881"/>
    <w:rsid w:val="63076D84"/>
    <w:rsid w:val="630A358C"/>
    <w:rsid w:val="630B100E"/>
    <w:rsid w:val="630C0C8E"/>
    <w:rsid w:val="630E4191"/>
    <w:rsid w:val="631448DA"/>
    <w:rsid w:val="63153B1C"/>
    <w:rsid w:val="6315739F"/>
    <w:rsid w:val="631728A2"/>
    <w:rsid w:val="63192522"/>
    <w:rsid w:val="63193A22"/>
    <w:rsid w:val="63195DA5"/>
    <w:rsid w:val="631B12A8"/>
    <w:rsid w:val="631E69AA"/>
    <w:rsid w:val="6321792E"/>
    <w:rsid w:val="63220C33"/>
    <w:rsid w:val="63222E31"/>
    <w:rsid w:val="63251BB8"/>
    <w:rsid w:val="63253DB6"/>
    <w:rsid w:val="632B1543"/>
    <w:rsid w:val="632E24C7"/>
    <w:rsid w:val="633059CA"/>
    <w:rsid w:val="63320ECD"/>
    <w:rsid w:val="6332564A"/>
    <w:rsid w:val="6333694F"/>
    <w:rsid w:val="63340B4D"/>
    <w:rsid w:val="63394FD5"/>
    <w:rsid w:val="633E4CE0"/>
    <w:rsid w:val="633F2762"/>
    <w:rsid w:val="634001E3"/>
    <w:rsid w:val="634023E1"/>
    <w:rsid w:val="63421168"/>
    <w:rsid w:val="634258E5"/>
    <w:rsid w:val="63426FCC"/>
    <w:rsid w:val="63440DE8"/>
    <w:rsid w:val="634642EB"/>
    <w:rsid w:val="634755F0"/>
    <w:rsid w:val="634D3C76"/>
    <w:rsid w:val="634E4F7A"/>
    <w:rsid w:val="635268F9"/>
    <w:rsid w:val="63554905"/>
    <w:rsid w:val="63650337"/>
    <w:rsid w:val="63685B24"/>
    <w:rsid w:val="636C7DAE"/>
    <w:rsid w:val="636E32B1"/>
    <w:rsid w:val="63702F31"/>
    <w:rsid w:val="63714235"/>
    <w:rsid w:val="63721CB7"/>
    <w:rsid w:val="637451BA"/>
    <w:rsid w:val="637A12C2"/>
    <w:rsid w:val="637F0FCD"/>
    <w:rsid w:val="638144D0"/>
    <w:rsid w:val="63814C5E"/>
    <w:rsid w:val="638266CE"/>
    <w:rsid w:val="638379D3"/>
    <w:rsid w:val="63883E5B"/>
    <w:rsid w:val="638B4DDF"/>
    <w:rsid w:val="638E7F62"/>
    <w:rsid w:val="63903465"/>
    <w:rsid w:val="63916CE9"/>
    <w:rsid w:val="639456EF"/>
    <w:rsid w:val="63960BF2"/>
    <w:rsid w:val="639C2AFB"/>
    <w:rsid w:val="63A05C7E"/>
    <w:rsid w:val="63A257B4"/>
    <w:rsid w:val="63A70E8C"/>
    <w:rsid w:val="63AB1A91"/>
    <w:rsid w:val="63AD0817"/>
    <w:rsid w:val="63B401A2"/>
    <w:rsid w:val="63B636A5"/>
    <w:rsid w:val="63C24F39"/>
    <w:rsid w:val="63C274B8"/>
    <w:rsid w:val="63C55EBE"/>
    <w:rsid w:val="63C86E42"/>
    <w:rsid w:val="63C926FE"/>
    <w:rsid w:val="63D07143"/>
    <w:rsid w:val="63D27752"/>
    <w:rsid w:val="63D30A57"/>
    <w:rsid w:val="63D506D7"/>
    <w:rsid w:val="63D7745D"/>
    <w:rsid w:val="63D8165B"/>
    <w:rsid w:val="63DA03E2"/>
    <w:rsid w:val="63E85179"/>
    <w:rsid w:val="63E97377"/>
    <w:rsid w:val="63EA067C"/>
    <w:rsid w:val="63EC02FC"/>
    <w:rsid w:val="63EC3B7F"/>
    <w:rsid w:val="63F14784"/>
    <w:rsid w:val="63F3350A"/>
    <w:rsid w:val="63F6448F"/>
    <w:rsid w:val="63F97611"/>
    <w:rsid w:val="63FA0916"/>
    <w:rsid w:val="63FC3E19"/>
    <w:rsid w:val="640102A1"/>
    <w:rsid w:val="64014A1E"/>
    <w:rsid w:val="640459A3"/>
    <w:rsid w:val="64053424"/>
    <w:rsid w:val="640721AA"/>
    <w:rsid w:val="640B0BB1"/>
    <w:rsid w:val="640D3BE6"/>
    <w:rsid w:val="640D62B2"/>
    <w:rsid w:val="640E5323"/>
    <w:rsid w:val="64107237"/>
    <w:rsid w:val="641920C5"/>
    <w:rsid w:val="641B55C8"/>
    <w:rsid w:val="641C76D4"/>
    <w:rsid w:val="642207D6"/>
    <w:rsid w:val="64236257"/>
    <w:rsid w:val="64243CD9"/>
    <w:rsid w:val="64274C5E"/>
    <w:rsid w:val="642D3B9D"/>
    <w:rsid w:val="642F7AEC"/>
    <w:rsid w:val="6430556D"/>
    <w:rsid w:val="64312FEF"/>
    <w:rsid w:val="64320A70"/>
    <w:rsid w:val="64343F73"/>
    <w:rsid w:val="643519F5"/>
    <w:rsid w:val="64362CFA"/>
    <w:rsid w:val="643A1700"/>
    <w:rsid w:val="643A3A59"/>
    <w:rsid w:val="643A5E7D"/>
    <w:rsid w:val="643D2685"/>
    <w:rsid w:val="643F2304"/>
    <w:rsid w:val="64407D86"/>
    <w:rsid w:val="6443445A"/>
    <w:rsid w:val="64472F94"/>
    <w:rsid w:val="64482C14"/>
    <w:rsid w:val="644D709C"/>
    <w:rsid w:val="64530FA5"/>
    <w:rsid w:val="645422AA"/>
    <w:rsid w:val="64546A26"/>
    <w:rsid w:val="645657AD"/>
    <w:rsid w:val="6457322E"/>
    <w:rsid w:val="645779AB"/>
    <w:rsid w:val="64580CB0"/>
    <w:rsid w:val="645A41B3"/>
    <w:rsid w:val="645C18B4"/>
    <w:rsid w:val="645C76B6"/>
    <w:rsid w:val="645E4DB7"/>
    <w:rsid w:val="64646CC1"/>
    <w:rsid w:val="64657FC6"/>
    <w:rsid w:val="646856C7"/>
    <w:rsid w:val="646969CC"/>
    <w:rsid w:val="646D2593"/>
    <w:rsid w:val="646F5052"/>
    <w:rsid w:val="64705249"/>
    <w:rsid w:val="64710555"/>
    <w:rsid w:val="64760260"/>
    <w:rsid w:val="64775CE1"/>
    <w:rsid w:val="64785961"/>
    <w:rsid w:val="647A6C66"/>
    <w:rsid w:val="647B46E8"/>
    <w:rsid w:val="647B56A8"/>
    <w:rsid w:val="647D566C"/>
    <w:rsid w:val="647E30EE"/>
    <w:rsid w:val="648E5907"/>
    <w:rsid w:val="6491688B"/>
    <w:rsid w:val="6492430D"/>
    <w:rsid w:val="64931D8E"/>
    <w:rsid w:val="64971E0A"/>
    <w:rsid w:val="64976216"/>
    <w:rsid w:val="649B2A1E"/>
    <w:rsid w:val="649C565F"/>
    <w:rsid w:val="649E5BA1"/>
    <w:rsid w:val="64A62FAD"/>
    <w:rsid w:val="64A81D34"/>
    <w:rsid w:val="64AA5237"/>
    <w:rsid w:val="64AB7435"/>
    <w:rsid w:val="64AC073A"/>
    <w:rsid w:val="64AE5E3B"/>
    <w:rsid w:val="64AF16BF"/>
    <w:rsid w:val="64B07140"/>
    <w:rsid w:val="64B1461A"/>
    <w:rsid w:val="64B14BC2"/>
    <w:rsid w:val="64B22643"/>
    <w:rsid w:val="64B322C3"/>
    <w:rsid w:val="64B70CC9"/>
    <w:rsid w:val="64BA1C4E"/>
    <w:rsid w:val="64C34ADC"/>
    <w:rsid w:val="64C76D65"/>
    <w:rsid w:val="64CB576C"/>
    <w:rsid w:val="64CF6370"/>
    <w:rsid w:val="64D22B78"/>
    <w:rsid w:val="64D7377C"/>
    <w:rsid w:val="64DB2183"/>
    <w:rsid w:val="64DE698B"/>
    <w:rsid w:val="64E40894"/>
    <w:rsid w:val="64E42A92"/>
    <w:rsid w:val="64EC3722"/>
    <w:rsid w:val="64F91EF5"/>
    <w:rsid w:val="64FD39BC"/>
    <w:rsid w:val="64FF4941"/>
    <w:rsid w:val="650258C5"/>
    <w:rsid w:val="65040DC9"/>
    <w:rsid w:val="650520CD"/>
    <w:rsid w:val="6505464C"/>
    <w:rsid w:val="650642CC"/>
    <w:rsid w:val="650755D0"/>
    <w:rsid w:val="650B3FD7"/>
    <w:rsid w:val="650B7121"/>
    <w:rsid w:val="650C61D5"/>
    <w:rsid w:val="650E1238"/>
    <w:rsid w:val="651932EC"/>
    <w:rsid w:val="651C4271"/>
    <w:rsid w:val="65204E75"/>
    <w:rsid w:val="652470FF"/>
    <w:rsid w:val="65254B81"/>
    <w:rsid w:val="65270084"/>
    <w:rsid w:val="652B653A"/>
    <w:rsid w:val="65305110"/>
    <w:rsid w:val="65367019"/>
    <w:rsid w:val="6537031E"/>
    <w:rsid w:val="653A12A3"/>
    <w:rsid w:val="653A5A1F"/>
    <w:rsid w:val="653C0F22"/>
    <w:rsid w:val="653C47A6"/>
    <w:rsid w:val="653D69A4"/>
    <w:rsid w:val="653F1EA7"/>
    <w:rsid w:val="65434131"/>
    <w:rsid w:val="65451832"/>
    <w:rsid w:val="654650B5"/>
    <w:rsid w:val="654A5952"/>
    <w:rsid w:val="654D24C2"/>
    <w:rsid w:val="655578CE"/>
    <w:rsid w:val="655A3D56"/>
    <w:rsid w:val="655B17D7"/>
    <w:rsid w:val="65636BE4"/>
    <w:rsid w:val="65644665"/>
    <w:rsid w:val="656655EA"/>
    <w:rsid w:val="65680AED"/>
    <w:rsid w:val="656F0478"/>
    <w:rsid w:val="65744900"/>
    <w:rsid w:val="657B15BD"/>
    <w:rsid w:val="65813C15"/>
    <w:rsid w:val="65815627"/>
    <w:rsid w:val="65834F1A"/>
    <w:rsid w:val="6584299C"/>
    <w:rsid w:val="65863920"/>
    <w:rsid w:val="658713A2"/>
    <w:rsid w:val="658723F5"/>
    <w:rsid w:val="658A2326"/>
    <w:rsid w:val="658B50AB"/>
    <w:rsid w:val="65931931"/>
    <w:rsid w:val="659473B3"/>
    <w:rsid w:val="659D5AC4"/>
    <w:rsid w:val="65A279CD"/>
    <w:rsid w:val="65A42ED0"/>
    <w:rsid w:val="65A4764D"/>
    <w:rsid w:val="65A50952"/>
    <w:rsid w:val="65A818D7"/>
    <w:rsid w:val="65AB4E9E"/>
    <w:rsid w:val="65B00EE1"/>
    <w:rsid w:val="65BA5074"/>
    <w:rsid w:val="65C06F7D"/>
    <w:rsid w:val="65C37F02"/>
    <w:rsid w:val="65C53405"/>
    <w:rsid w:val="65C76908"/>
    <w:rsid w:val="65CA788D"/>
    <w:rsid w:val="65CC2D90"/>
    <w:rsid w:val="65CD0811"/>
    <w:rsid w:val="65CE3D15"/>
    <w:rsid w:val="65CE6758"/>
    <w:rsid w:val="65D12A9B"/>
    <w:rsid w:val="65D2051C"/>
    <w:rsid w:val="65D2271B"/>
    <w:rsid w:val="65D72426"/>
    <w:rsid w:val="65D76BA2"/>
    <w:rsid w:val="65DE652D"/>
    <w:rsid w:val="65E24F34"/>
    <w:rsid w:val="65E36238"/>
    <w:rsid w:val="65E362B1"/>
    <w:rsid w:val="65E713BB"/>
    <w:rsid w:val="65E74C3F"/>
    <w:rsid w:val="65E848BE"/>
    <w:rsid w:val="65E92340"/>
    <w:rsid w:val="65EB5843"/>
    <w:rsid w:val="65EF204B"/>
    <w:rsid w:val="65F12FD0"/>
    <w:rsid w:val="65F20A51"/>
    <w:rsid w:val="65FB38DF"/>
    <w:rsid w:val="6602326A"/>
    <w:rsid w:val="660541EF"/>
    <w:rsid w:val="660563ED"/>
    <w:rsid w:val="66061C70"/>
    <w:rsid w:val="660718F0"/>
    <w:rsid w:val="66090676"/>
    <w:rsid w:val="660918F9"/>
    <w:rsid w:val="660E127B"/>
    <w:rsid w:val="66146A07"/>
    <w:rsid w:val="66161F0A"/>
    <w:rsid w:val="6620029B"/>
    <w:rsid w:val="6622379F"/>
    <w:rsid w:val="66231220"/>
    <w:rsid w:val="662621A5"/>
    <w:rsid w:val="662A0BAB"/>
    <w:rsid w:val="662F5033"/>
    <w:rsid w:val="66302AB4"/>
    <w:rsid w:val="66310536"/>
    <w:rsid w:val="66344D3E"/>
    <w:rsid w:val="663527BF"/>
    <w:rsid w:val="663649BE"/>
    <w:rsid w:val="663C214A"/>
    <w:rsid w:val="663D1DCA"/>
    <w:rsid w:val="663E564D"/>
    <w:rsid w:val="66444FD8"/>
    <w:rsid w:val="664571D6"/>
    <w:rsid w:val="664726D9"/>
    <w:rsid w:val="6648015B"/>
    <w:rsid w:val="664A365E"/>
    <w:rsid w:val="664A6EE1"/>
    <w:rsid w:val="66555272"/>
    <w:rsid w:val="66572974"/>
    <w:rsid w:val="665C6DFC"/>
    <w:rsid w:val="66613283"/>
    <w:rsid w:val="66662F8E"/>
    <w:rsid w:val="666B1614"/>
    <w:rsid w:val="666D2919"/>
    <w:rsid w:val="666E039B"/>
    <w:rsid w:val="6671351E"/>
    <w:rsid w:val="66747D26"/>
    <w:rsid w:val="667B3E2D"/>
    <w:rsid w:val="667D7330"/>
    <w:rsid w:val="667E0635"/>
    <w:rsid w:val="667E7FC4"/>
    <w:rsid w:val="66822C7A"/>
    <w:rsid w:val="668D2E4E"/>
    <w:rsid w:val="668E08CF"/>
    <w:rsid w:val="66903DD3"/>
    <w:rsid w:val="669E4620"/>
    <w:rsid w:val="669F0B6A"/>
    <w:rsid w:val="66A42A73"/>
    <w:rsid w:val="66A562F6"/>
    <w:rsid w:val="66A9277E"/>
    <w:rsid w:val="66AC1B17"/>
    <w:rsid w:val="66AD1184"/>
    <w:rsid w:val="66AF0E04"/>
    <w:rsid w:val="66AF3A6A"/>
    <w:rsid w:val="66B06886"/>
    <w:rsid w:val="66B17B8A"/>
    <w:rsid w:val="66B2560C"/>
    <w:rsid w:val="66B50838"/>
    <w:rsid w:val="66B6078F"/>
    <w:rsid w:val="66B87515"/>
    <w:rsid w:val="66B94F97"/>
    <w:rsid w:val="66BA4C17"/>
    <w:rsid w:val="66BB4A67"/>
    <w:rsid w:val="66BD69BA"/>
    <w:rsid w:val="66C258A6"/>
    <w:rsid w:val="66C45526"/>
    <w:rsid w:val="66C764AB"/>
    <w:rsid w:val="66CB0734"/>
    <w:rsid w:val="66CB4EB1"/>
    <w:rsid w:val="66CC2933"/>
    <w:rsid w:val="66CF38B7"/>
    <w:rsid w:val="66CF713B"/>
    <w:rsid w:val="66D01339"/>
    <w:rsid w:val="66D1483C"/>
    <w:rsid w:val="66DA76CA"/>
    <w:rsid w:val="66DF73D5"/>
    <w:rsid w:val="66E17055"/>
    <w:rsid w:val="66E35DDB"/>
    <w:rsid w:val="66E47FD9"/>
    <w:rsid w:val="66EB31E7"/>
    <w:rsid w:val="66ED66EB"/>
    <w:rsid w:val="66EE2624"/>
    <w:rsid w:val="66F51579"/>
    <w:rsid w:val="66FD6985"/>
    <w:rsid w:val="66FE4406"/>
    <w:rsid w:val="6700022A"/>
    <w:rsid w:val="67010C0E"/>
    <w:rsid w:val="6701538B"/>
    <w:rsid w:val="67041B93"/>
    <w:rsid w:val="67046310"/>
    <w:rsid w:val="670A3A9C"/>
    <w:rsid w:val="670D6C1F"/>
    <w:rsid w:val="671230A7"/>
    <w:rsid w:val="67172DB2"/>
    <w:rsid w:val="671D1438"/>
    <w:rsid w:val="671D498D"/>
    <w:rsid w:val="672023BD"/>
    <w:rsid w:val="67205C40"/>
    <w:rsid w:val="672136C2"/>
    <w:rsid w:val="67230DC3"/>
    <w:rsid w:val="6728304C"/>
    <w:rsid w:val="6729654F"/>
    <w:rsid w:val="672A6364"/>
    <w:rsid w:val="672B1A53"/>
    <w:rsid w:val="672D16D2"/>
    <w:rsid w:val="67302657"/>
    <w:rsid w:val="67325B5A"/>
    <w:rsid w:val="67336E5F"/>
    <w:rsid w:val="673448E0"/>
    <w:rsid w:val="67367DE4"/>
    <w:rsid w:val="67387A63"/>
    <w:rsid w:val="673B646A"/>
    <w:rsid w:val="674028F1"/>
    <w:rsid w:val="674175FB"/>
    <w:rsid w:val="67421678"/>
    <w:rsid w:val="67433876"/>
    <w:rsid w:val="674370F9"/>
    <w:rsid w:val="67444B7B"/>
    <w:rsid w:val="674525FC"/>
    <w:rsid w:val="6747227C"/>
    <w:rsid w:val="67483581"/>
    <w:rsid w:val="67487CFE"/>
    <w:rsid w:val="674A6A84"/>
    <w:rsid w:val="6750098D"/>
    <w:rsid w:val="675B47A0"/>
    <w:rsid w:val="676166A9"/>
    <w:rsid w:val="6764762E"/>
    <w:rsid w:val="676550B0"/>
    <w:rsid w:val="676663B4"/>
    <w:rsid w:val="676705B3"/>
    <w:rsid w:val="676B6FB9"/>
    <w:rsid w:val="676E37C1"/>
    <w:rsid w:val="67706CC4"/>
    <w:rsid w:val="6775314C"/>
    <w:rsid w:val="67760BCD"/>
    <w:rsid w:val="677A5055"/>
    <w:rsid w:val="677D5FDA"/>
    <w:rsid w:val="67837EE3"/>
    <w:rsid w:val="678420E1"/>
    <w:rsid w:val="678B74EE"/>
    <w:rsid w:val="678D07F2"/>
    <w:rsid w:val="678E0472"/>
    <w:rsid w:val="67901777"/>
    <w:rsid w:val="679171F9"/>
    <w:rsid w:val="67924C7A"/>
    <w:rsid w:val="67973300"/>
    <w:rsid w:val="67976B83"/>
    <w:rsid w:val="679C300B"/>
    <w:rsid w:val="679D5209"/>
    <w:rsid w:val="67A24F14"/>
    <w:rsid w:val="67A40418"/>
    <w:rsid w:val="67A61638"/>
    <w:rsid w:val="67AD54A4"/>
    <w:rsid w:val="67B06428"/>
    <w:rsid w:val="67B251AF"/>
    <w:rsid w:val="67B3300F"/>
    <w:rsid w:val="67B406B2"/>
    <w:rsid w:val="67B552EB"/>
    <w:rsid w:val="67C40077"/>
    <w:rsid w:val="67C563CE"/>
    <w:rsid w:val="67C718D1"/>
    <w:rsid w:val="67CB3B5A"/>
    <w:rsid w:val="67CD63BE"/>
    <w:rsid w:val="67D11C12"/>
    <w:rsid w:val="67D30F67"/>
    <w:rsid w:val="67D740EA"/>
    <w:rsid w:val="67DA08F2"/>
    <w:rsid w:val="67DB6373"/>
    <w:rsid w:val="67DE14F6"/>
    <w:rsid w:val="67E3597E"/>
    <w:rsid w:val="67E47654"/>
    <w:rsid w:val="67E81E06"/>
    <w:rsid w:val="67ED1B11"/>
    <w:rsid w:val="67F25F98"/>
    <w:rsid w:val="67F66B9D"/>
    <w:rsid w:val="67FB08EB"/>
    <w:rsid w:val="67FB3025"/>
    <w:rsid w:val="67FD6528"/>
    <w:rsid w:val="68014F2E"/>
    <w:rsid w:val="68041736"/>
    <w:rsid w:val="68053934"/>
    <w:rsid w:val="680E2045"/>
    <w:rsid w:val="68161650"/>
    <w:rsid w:val="681E1E1B"/>
    <w:rsid w:val="6823620F"/>
    <w:rsid w:val="68251C6A"/>
    <w:rsid w:val="6827516E"/>
    <w:rsid w:val="68282BEF"/>
    <w:rsid w:val="682E257A"/>
    <w:rsid w:val="682F64A8"/>
    <w:rsid w:val="68305A7D"/>
    <w:rsid w:val="68336A02"/>
    <w:rsid w:val="68344483"/>
    <w:rsid w:val="68353276"/>
    <w:rsid w:val="6838670D"/>
    <w:rsid w:val="683C1890"/>
    <w:rsid w:val="683C7E7F"/>
    <w:rsid w:val="683D7311"/>
    <w:rsid w:val="6842701C"/>
    <w:rsid w:val="6844251F"/>
    <w:rsid w:val="68446C9C"/>
    <w:rsid w:val="68457FA1"/>
    <w:rsid w:val="684734A4"/>
    <w:rsid w:val="684756A2"/>
    <w:rsid w:val="68483124"/>
    <w:rsid w:val="68491692"/>
    <w:rsid w:val="684A6627"/>
    <w:rsid w:val="684B1EAA"/>
    <w:rsid w:val="684D75AC"/>
    <w:rsid w:val="684F2AAF"/>
    <w:rsid w:val="68541AF0"/>
    <w:rsid w:val="6855023B"/>
    <w:rsid w:val="685A0E40"/>
    <w:rsid w:val="685E30C9"/>
    <w:rsid w:val="685F2D49"/>
    <w:rsid w:val="686007CB"/>
    <w:rsid w:val="68623CCE"/>
    <w:rsid w:val="6863174F"/>
    <w:rsid w:val="68654C52"/>
    <w:rsid w:val="68670155"/>
    <w:rsid w:val="686A23AC"/>
    <w:rsid w:val="68706867"/>
    <w:rsid w:val="687419EA"/>
    <w:rsid w:val="6874746B"/>
    <w:rsid w:val="6876296E"/>
    <w:rsid w:val="687703F0"/>
    <w:rsid w:val="68916D9B"/>
    <w:rsid w:val="68960CA5"/>
    <w:rsid w:val="689841A8"/>
    <w:rsid w:val="689A52B4"/>
    <w:rsid w:val="689D3EB3"/>
    <w:rsid w:val="689E1934"/>
    <w:rsid w:val="68A17036"/>
    <w:rsid w:val="68A47FBA"/>
    <w:rsid w:val="68A869C0"/>
    <w:rsid w:val="68AB7945"/>
    <w:rsid w:val="68B172D0"/>
    <w:rsid w:val="68B43AD8"/>
    <w:rsid w:val="68B946DC"/>
    <w:rsid w:val="68BB7BDF"/>
    <w:rsid w:val="68BC5661"/>
    <w:rsid w:val="68BE43E7"/>
    <w:rsid w:val="68BF65E6"/>
    <w:rsid w:val="68C2756A"/>
    <w:rsid w:val="68C617F4"/>
    <w:rsid w:val="68C86EF5"/>
    <w:rsid w:val="68C94977"/>
    <w:rsid w:val="68CA01FA"/>
    <w:rsid w:val="68CC36FD"/>
    <w:rsid w:val="68CE4682"/>
    <w:rsid w:val="68D26502"/>
    <w:rsid w:val="68D30B09"/>
    <w:rsid w:val="68D35286"/>
    <w:rsid w:val="68D401A1"/>
    <w:rsid w:val="68D66648"/>
    <w:rsid w:val="68D92A13"/>
    <w:rsid w:val="68D9718F"/>
    <w:rsid w:val="68DA4848"/>
    <w:rsid w:val="68DF491C"/>
    <w:rsid w:val="68E329CB"/>
    <w:rsid w:val="68E33322"/>
    <w:rsid w:val="68E40DA4"/>
    <w:rsid w:val="68E61D28"/>
    <w:rsid w:val="68EB61B0"/>
    <w:rsid w:val="68F02638"/>
    <w:rsid w:val="68F71D0E"/>
    <w:rsid w:val="68FE72F2"/>
    <w:rsid w:val="68FF2C52"/>
    <w:rsid w:val="68FF4E51"/>
    <w:rsid w:val="690006D4"/>
    <w:rsid w:val="69010354"/>
    <w:rsid w:val="69033857"/>
    <w:rsid w:val="69056D5A"/>
    <w:rsid w:val="690C1F68"/>
    <w:rsid w:val="690D4166"/>
    <w:rsid w:val="690F766A"/>
    <w:rsid w:val="691163F0"/>
    <w:rsid w:val="69154DF6"/>
    <w:rsid w:val="691702F9"/>
    <w:rsid w:val="691C4781"/>
    <w:rsid w:val="691D2203"/>
    <w:rsid w:val="69200C09"/>
    <w:rsid w:val="6921668A"/>
    <w:rsid w:val="6925180D"/>
    <w:rsid w:val="692D6C1A"/>
    <w:rsid w:val="693343A6"/>
    <w:rsid w:val="693578A9"/>
    <w:rsid w:val="693B74C7"/>
    <w:rsid w:val="693C1432"/>
    <w:rsid w:val="693E01B9"/>
    <w:rsid w:val="693F23B7"/>
    <w:rsid w:val="693F5C3A"/>
    <w:rsid w:val="69434640"/>
    <w:rsid w:val="6944683F"/>
    <w:rsid w:val="69461D42"/>
    <w:rsid w:val="69473047"/>
    <w:rsid w:val="694A3FCB"/>
    <w:rsid w:val="694C74CE"/>
    <w:rsid w:val="695C7769"/>
    <w:rsid w:val="695D51EA"/>
    <w:rsid w:val="6960616F"/>
    <w:rsid w:val="696525F7"/>
    <w:rsid w:val="69660078"/>
    <w:rsid w:val="69696A7E"/>
    <w:rsid w:val="696C5805"/>
    <w:rsid w:val="696D5485"/>
    <w:rsid w:val="696E2F06"/>
    <w:rsid w:val="69706409"/>
    <w:rsid w:val="69732C11"/>
    <w:rsid w:val="69744E10"/>
    <w:rsid w:val="69775D94"/>
    <w:rsid w:val="69777AD4"/>
    <w:rsid w:val="69777C99"/>
    <w:rsid w:val="69791212"/>
    <w:rsid w:val="69794B1B"/>
    <w:rsid w:val="697A259C"/>
    <w:rsid w:val="697D7C9D"/>
    <w:rsid w:val="69837628"/>
    <w:rsid w:val="6985092D"/>
    <w:rsid w:val="698A6279"/>
    <w:rsid w:val="698B02B8"/>
    <w:rsid w:val="69931E41"/>
    <w:rsid w:val="699478C3"/>
    <w:rsid w:val="69950BC7"/>
    <w:rsid w:val="69960847"/>
    <w:rsid w:val="699A504F"/>
    <w:rsid w:val="699F6F59"/>
    <w:rsid w:val="69A320DB"/>
    <w:rsid w:val="69AE0348"/>
    <w:rsid w:val="69AE046D"/>
    <w:rsid w:val="69AE3CF0"/>
    <w:rsid w:val="69AF3970"/>
    <w:rsid w:val="69B071F3"/>
    <w:rsid w:val="69B30178"/>
    <w:rsid w:val="69BA5584"/>
    <w:rsid w:val="69BF37A7"/>
    <w:rsid w:val="69C72B58"/>
    <w:rsid w:val="69CD45A5"/>
    <w:rsid w:val="69CE2026"/>
    <w:rsid w:val="69D4612E"/>
    <w:rsid w:val="69D61631"/>
    <w:rsid w:val="69D67433"/>
    <w:rsid w:val="69D84B34"/>
    <w:rsid w:val="69D95E39"/>
    <w:rsid w:val="69DC353A"/>
    <w:rsid w:val="69DF44BF"/>
    <w:rsid w:val="69E13245"/>
    <w:rsid w:val="69E32EC5"/>
    <w:rsid w:val="69E441CA"/>
    <w:rsid w:val="69E718CB"/>
    <w:rsid w:val="69E90652"/>
    <w:rsid w:val="69EA60D3"/>
    <w:rsid w:val="69EE4AD9"/>
    <w:rsid w:val="69EF7FDC"/>
    <w:rsid w:val="69F134E0"/>
    <w:rsid w:val="69F44464"/>
    <w:rsid w:val="69F67967"/>
    <w:rsid w:val="69F71B66"/>
    <w:rsid w:val="69F753E9"/>
    <w:rsid w:val="69FA0715"/>
    <w:rsid w:val="69FA2AEA"/>
    <w:rsid w:val="69FB056C"/>
    <w:rsid w:val="69FD72F2"/>
    <w:rsid w:val="6A06437E"/>
    <w:rsid w:val="6A082C8B"/>
    <w:rsid w:val="6A090B86"/>
    <w:rsid w:val="6A120191"/>
    <w:rsid w:val="6A135C12"/>
    <w:rsid w:val="6A18591D"/>
    <w:rsid w:val="6A1E3383"/>
    <w:rsid w:val="6A1F52A8"/>
    <w:rsid w:val="6A2007AB"/>
    <w:rsid w:val="6A223CAF"/>
    <w:rsid w:val="6A254C33"/>
    <w:rsid w:val="6A2626B5"/>
    <w:rsid w:val="6A2B6B3C"/>
    <w:rsid w:val="6A3803D1"/>
    <w:rsid w:val="6A383C54"/>
    <w:rsid w:val="6A3B4BD9"/>
    <w:rsid w:val="6A3E5B5D"/>
    <w:rsid w:val="6A3F57DD"/>
    <w:rsid w:val="6A401060"/>
    <w:rsid w:val="6A410D55"/>
    <w:rsid w:val="6A421FE5"/>
    <w:rsid w:val="6A426762"/>
    <w:rsid w:val="6A441C65"/>
    <w:rsid w:val="6A4454E8"/>
    <w:rsid w:val="6A465168"/>
    <w:rsid w:val="6A4E2574"/>
    <w:rsid w:val="6A4F7FF6"/>
    <w:rsid w:val="6A5247FE"/>
    <w:rsid w:val="6A5269FC"/>
    <w:rsid w:val="6A53227F"/>
    <w:rsid w:val="6A572E84"/>
    <w:rsid w:val="6A591C0A"/>
    <w:rsid w:val="6A596387"/>
    <w:rsid w:val="6A5B510D"/>
    <w:rsid w:val="6A5C730C"/>
    <w:rsid w:val="6A5D4D8D"/>
    <w:rsid w:val="6A5E280F"/>
    <w:rsid w:val="6A5E6092"/>
    <w:rsid w:val="6A613E90"/>
    <w:rsid w:val="6A63251A"/>
    <w:rsid w:val="6A655A1D"/>
    <w:rsid w:val="6A667C1B"/>
    <w:rsid w:val="6A68311E"/>
    <w:rsid w:val="6A6C53A8"/>
    <w:rsid w:val="6A6D5027"/>
    <w:rsid w:val="6A731EF1"/>
    <w:rsid w:val="6A752434"/>
    <w:rsid w:val="6A7711BA"/>
    <w:rsid w:val="6A786C3C"/>
    <w:rsid w:val="6A7C5642"/>
    <w:rsid w:val="6A7D30C3"/>
    <w:rsid w:val="6A8504D0"/>
    <w:rsid w:val="6A8A23D9"/>
    <w:rsid w:val="6A8E0DDF"/>
    <w:rsid w:val="6A911D64"/>
    <w:rsid w:val="6A9774F1"/>
    <w:rsid w:val="6A9873F8"/>
    <w:rsid w:val="6A9B2674"/>
    <w:rsid w:val="6AA56806"/>
    <w:rsid w:val="6AAA4E8C"/>
    <w:rsid w:val="6AAB290E"/>
    <w:rsid w:val="6AAC3C13"/>
    <w:rsid w:val="6AAE4C37"/>
    <w:rsid w:val="6AB25B1C"/>
    <w:rsid w:val="6AB3359E"/>
    <w:rsid w:val="6AB5321D"/>
    <w:rsid w:val="6AB623DF"/>
    <w:rsid w:val="6AB87A25"/>
    <w:rsid w:val="6ABA2F28"/>
    <w:rsid w:val="6ABA5127"/>
    <w:rsid w:val="6AC128B3"/>
    <w:rsid w:val="6AC14AB2"/>
    <w:rsid w:val="6AC22533"/>
    <w:rsid w:val="6AC25DB6"/>
    <w:rsid w:val="6AC33F7B"/>
    <w:rsid w:val="6AC37FB5"/>
    <w:rsid w:val="6AC87CC0"/>
    <w:rsid w:val="6ACC2E43"/>
    <w:rsid w:val="6ACF764A"/>
    <w:rsid w:val="6AD01849"/>
    <w:rsid w:val="6AD3024F"/>
    <w:rsid w:val="6AD36051"/>
    <w:rsid w:val="6AD74A57"/>
    <w:rsid w:val="6AD92158"/>
    <w:rsid w:val="6AD959DC"/>
    <w:rsid w:val="6AD97F5A"/>
    <w:rsid w:val="6ADD0B5E"/>
    <w:rsid w:val="6AE05366"/>
    <w:rsid w:val="6AE23558"/>
    <w:rsid w:val="6AE43D6D"/>
    <w:rsid w:val="6AE67270"/>
    <w:rsid w:val="6AEE467C"/>
    <w:rsid w:val="6AEF20FE"/>
    <w:rsid w:val="6AF07B7F"/>
    <w:rsid w:val="6AF20B04"/>
    <w:rsid w:val="6AF74F8C"/>
    <w:rsid w:val="6AF9048F"/>
    <w:rsid w:val="6AFE019A"/>
    <w:rsid w:val="6B00369D"/>
    <w:rsid w:val="6B011F97"/>
    <w:rsid w:val="6B030D9E"/>
    <w:rsid w:val="6B0420A3"/>
    <w:rsid w:val="6B080AA9"/>
    <w:rsid w:val="6B085226"/>
    <w:rsid w:val="6B092CA7"/>
    <w:rsid w:val="6B0E29B2"/>
    <w:rsid w:val="6B105EB6"/>
    <w:rsid w:val="6B1348BC"/>
    <w:rsid w:val="6B157DBF"/>
    <w:rsid w:val="6B165840"/>
    <w:rsid w:val="6B1E2C4D"/>
    <w:rsid w:val="6B1F4E4B"/>
    <w:rsid w:val="6B213BD1"/>
    <w:rsid w:val="6B28355C"/>
    <w:rsid w:val="6B2B1F62"/>
    <w:rsid w:val="6B2E2EE7"/>
    <w:rsid w:val="6B302B67"/>
    <w:rsid w:val="6B3218ED"/>
    <w:rsid w:val="6B33736F"/>
    <w:rsid w:val="6B3837F7"/>
    <w:rsid w:val="6B3959F5"/>
    <w:rsid w:val="6B3A3476"/>
    <w:rsid w:val="6B3A3BBF"/>
    <w:rsid w:val="6B3A6CFA"/>
    <w:rsid w:val="6B3B697A"/>
    <w:rsid w:val="6B3F3181"/>
    <w:rsid w:val="6B424106"/>
    <w:rsid w:val="6B4E2D3E"/>
    <w:rsid w:val="6B5243A0"/>
    <w:rsid w:val="6B5478A4"/>
    <w:rsid w:val="6B5C2732"/>
    <w:rsid w:val="6B601138"/>
    <w:rsid w:val="6B627EBE"/>
    <w:rsid w:val="6B6320BC"/>
    <w:rsid w:val="6B647B3E"/>
    <w:rsid w:val="6B670AC3"/>
    <w:rsid w:val="6B674346"/>
    <w:rsid w:val="6B686544"/>
    <w:rsid w:val="6B697849"/>
    <w:rsid w:val="6B6A1A47"/>
    <w:rsid w:val="6B6B2D4C"/>
    <w:rsid w:val="6B6B74C9"/>
    <w:rsid w:val="6B6D624F"/>
    <w:rsid w:val="6B6E044D"/>
    <w:rsid w:val="6B6F5ECF"/>
    <w:rsid w:val="6B75365C"/>
    <w:rsid w:val="6B7632DB"/>
    <w:rsid w:val="6B7D64E9"/>
    <w:rsid w:val="6B7E06E8"/>
    <w:rsid w:val="6B814EF0"/>
    <w:rsid w:val="6B8535B2"/>
    <w:rsid w:val="6B8C01BB"/>
    <w:rsid w:val="6B8F4205"/>
    <w:rsid w:val="6B917708"/>
    <w:rsid w:val="6B92518A"/>
    <w:rsid w:val="6B94633D"/>
    <w:rsid w:val="6B956EDC"/>
    <w:rsid w:val="6B977093"/>
    <w:rsid w:val="6B984B15"/>
    <w:rsid w:val="6B9B5A9A"/>
    <w:rsid w:val="6B9F5BFD"/>
    <w:rsid w:val="6BA01F21"/>
    <w:rsid w:val="6BAA4A2F"/>
    <w:rsid w:val="6BAA605B"/>
    <w:rsid w:val="6BAD1237"/>
    <w:rsid w:val="6BAE6CB9"/>
    <w:rsid w:val="6BB17C3D"/>
    <w:rsid w:val="6BB562F5"/>
    <w:rsid w:val="6BB875C8"/>
    <w:rsid w:val="6BB9504A"/>
    <w:rsid w:val="6BC35959"/>
    <w:rsid w:val="6BC568DE"/>
    <w:rsid w:val="6BC87862"/>
    <w:rsid w:val="6BCB65E9"/>
    <w:rsid w:val="6BCE4FEF"/>
    <w:rsid w:val="6BD46EF8"/>
    <w:rsid w:val="6BD510F7"/>
    <w:rsid w:val="6BD66B78"/>
    <w:rsid w:val="6BD97AFD"/>
    <w:rsid w:val="6BDB6883"/>
    <w:rsid w:val="6BDE7808"/>
    <w:rsid w:val="6BE51D9B"/>
    <w:rsid w:val="6BE66E12"/>
    <w:rsid w:val="6BE70117"/>
    <w:rsid w:val="6BE9361A"/>
    <w:rsid w:val="6BEB6B1D"/>
    <w:rsid w:val="6BEE421F"/>
    <w:rsid w:val="6BF02FA5"/>
    <w:rsid w:val="6BF22C25"/>
    <w:rsid w:val="6BF36128"/>
    <w:rsid w:val="6BF64EAE"/>
    <w:rsid w:val="6BF670AD"/>
    <w:rsid w:val="6BF74B2E"/>
    <w:rsid w:val="6BF879A1"/>
    <w:rsid w:val="6BF90031"/>
    <w:rsid w:val="6BFC4839"/>
    <w:rsid w:val="6BFE3BD0"/>
    <w:rsid w:val="6BFE44B9"/>
    <w:rsid w:val="6BFE7D3C"/>
    <w:rsid w:val="6C010CC1"/>
    <w:rsid w:val="6C01543E"/>
    <w:rsid w:val="6C08064C"/>
    <w:rsid w:val="6C0A4BCD"/>
    <w:rsid w:val="6C0D4AD4"/>
    <w:rsid w:val="6C0E2555"/>
    <w:rsid w:val="6C0E4753"/>
    <w:rsid w:val="6C1134DA"/>
    <w:rsid w:val="6C1156D8"/>
    <w:rsid w:val="6C117498"/>
    <w:rsid w:val="6C1369DD"/>
    <w:rsid w:val="6C14665D"/>
    <w:rsid w:val="6C157962"/>
    <w:rsid w:val="6C1D4D6E"/>
    <w:rsid w:val="6C1E27F0"/>
    <w:rsid w:val="6C1F0271"/>
    <w:rsid w:val="6C213774"/>
    <w:rsid w:val="6C2A6602"/>
    <w:rsid w:val="6C2C1B05"/>
    <w:rsid w:val="6C2C7587"/>
    <w:rsid w:val="6C2F0215"/>
    <w:rsid w:val="6C311810"/>
    <w:rsid w:val="6C340216"/>
    <w:rsid w:val="6C342795"/>
    <w:rsid w:val="6C344993"/>
    <w:rsid w:val="6C390E1B"/>
    <w:rsid w:val="6C3A689C"/>
    <w:rsid w:val="6C3B7BA1"/>
    <w:rsid w:val="6C3C1DA0"/>
    <w:rsid w:val="6C3D30A4"/>
    <w:rsid w:val="6C3F65A7"/>
    <w:rsid w:val="6C423CA9"/>
    <w:rsid w:val="6C425C56"/>
    <w:rsid w:val="6C42752C"/>
    <w:rsid w:val="6C434FAE"/>
    <w:rsid w:val="6C4526AF"/>
    <w:rsid w:val="6C4739B4"/>
    <w:rsid w:val="6C475BB2"/>
    <w:rsid w:val="6C481435"/>
    <w:rsid w:val="6C4E553D"/>
    <w:rsid w:val="6C542CCA"/>
    <w:rsid w:val="6C55074B"/>
    <w:rsid w:val="6C5816D0"/>
    <w:rsid w:val="6C597151"/>
    <w:rsid w:val="6C5C00D6"/>
    <w:rsid w:val="6C5C4853"/>
    <w:rsid w:val="6C5D7D56"/>
    <w:rsid w:val="6C5E35D9"/>
    <w:rsid w:val="6C5F3259"/>
    <w:rsid w:val="6C61455E"/>
    <w:rsid w:val="6C621FDF"/>
    <w:rsid w:val="6C642F64"/>
    <w:rsid w:val="6C6454E2"/>
    <w:rsid w:val="6C657D25"/>
    <w:rsid w:val="6C673EE9"/>
    <w:rsid w:val="6C6E3873"/>
    <w:rsid w:val="6C737CFB"/>
    <w:rsid w:val="6C741EF9"/>
    <w:rsid w:val="6C7D060B"/>
    <w:rsid w:val="6C814A92"/>
    <w:rsid w:val="6C860F1A"/>
    <w:rsid w:val="6C891E9F"/>
    <w:rsid w:val="6C8A36F6"/>
    <w:rsid w:val="6C8B53A2"/>
    <w:rsid w:val="6C940230"/>
    <w:rsid w:val="6C992139"/>
    <w:rsid w:val="6C9A7BBB"/>
    <w:rsid w:val="6C9C30BE"/>
    <w:rsid w:val="6C9D0B3F"/>
    <w:rsid w:val="6C9E65C1"/>
    <w:rsid w:val="6C9F78C6"/>
    <w:rsid w:val="6CA05347"/>
    <w:rsid w:val="6CA12DC9"/>
    <w:rsid w:val="6CA404CA"/>
    <w:rsid w:val="6CA55F4C"/>
    <w:rsid w:val="6CAA23D4"/>
    <w:rsid w:val="6CAD0DDA"/>
    <w:rsid w:val="6CB25261"/>
    <w:rsid w:val="6CB32CE3"/>
    <w:rsid w:val="6CB829EE"/>
    <w:rsid w:val="6CB84EC0"/>
    <w:rsid w:val="6CB8716B"/>
    <w:rsid w:val="6CB94BEC"/>
    <w:rsid w:val="6CB95A5F"/>
    <w:rsid w:val="6CBB00EF"/>
    <w:rsid w:val="6CC11FF9"/>
    <w:rsid w:val="6CC46801"/>
    <w:rsid w:val="6CC77785"/>
    <w:rsid w:val="6CCB618B"/>
    <w:rsid w:val="6CD04811"/>
    <w:rsid w:val="6CD35796"/>
    <w:rsid w:val="6CD46A9B"/>
    <w:rsid w:val="6CD5451D"/>
    <w:rsid w:val="6CD6671B"/>
    <w:rsid w:val="6CD81C1E"/>
    <w:rsid w:val="6CD854A1"/>
    <w:rsid w:val="6CD92F23"/>
    <w:rsid w:val="6CD9769F"/>
    <w:rsid w:val="6CDC3EA7"/>
    <w:rsid w:val="6CDD1929"/>
    <w:rsid w:val="6CE028AE"/>
    <w:rsid w:val="6CE25DB1"/>
    <w:rsid w:val="6CE33832"/>
    <w:rsid w:val="6CE8573C"/>
    <w:rsid w:val="6CED1BC3"/>
    <w:rsid w:val="6CEE7645"/>
    <w:rsid w:val="6CF2784B"/>
    <w:rsid w:val="6CF33ACD"/>
    <w:rsid w:val="6D000BE4"/>
    <w:rsid w:val="6D0240E7"/>
    <w:rsid w:val="6D064CEC"/>
    <w:rsid w:val="6D0801EF"/>
    <w:rsid w:val="6D0A14BC"/>
    <w:rsid w:val="6D0A36F2"/>
    <w:rsid w:val="6D0B1173"/>
    <w:rsid w:val="6D147885"/>
    <w:rsid w:val="6D170809"/>
    <w:rsid w:val="6D18386D"/>
    <w:rsid w:val="6D195F0B"/>
    <w:rsid w:val="6D1A178E"/>
    <w:rsid w:val="6D1B140E"/>
    <w:rsid w:val="6D1B5B49"/>
    <w:rsid w:val="6D1D4911"/>
    <w:rsid w:val="6D1F3697"/>
    <w:rsid w:val="6D220D98"/>
    <w:rsid w:val="6D23681A"/>
    <w:rsid w:val="6D2A0A99"/>
    <w:rsid w:val="6D2B3C26"/>
    <w:rsid w:val="6D336AB4"/>
    <w:rsid w:val="6D3754BB"/>
    <w:rsid w:val="6D3F614A"/>
    <w:rsid w:val="6D4312CD"/>
    <w:rsid w:val="6D443C83"/>
    <w:rsid w:val="6D446D4F"/>
    <w:rsid w:val="6D4B1F5D"/>
    <w:rsid w:val="6D4C79DE"/>
    <w:rsid w:val="6D4E2EE1"/>
    <w:rsid w:val="6D4F63E5"/>
    <w:rsid w:val="6D601F02"/>
    <w:rsid w:val="6D614100"/>
    <w:rsid w:val="6D663E0B"/>
    <w:rsid w:val="6D69748F"/>
    <w:rsid w:val="6D6B0293"/>
    <w:rsid w:val="6D6D3796"/>
    <w:rsid w:val="6D6F34FA"/>
    <w:rsid w:val="6D70219D"/>
    <w:rsid w:val="6D7256A0"/>
    <w:rsid w:val="6D7762A4"/>
    <w:rsid w:val="6D783D26"/>
    <w:rsid w:val="6D7A3958"/>
    <w:rsid w:val="6D7D5A70"/>
    <w:rsid w:val="6D812437"/>
    <w:rsid w:val="6D8455BA"/>
    <w:rsid w:val="6D874340"/>
    <w:rsid w:val="6D891A42"/>
    <w:rsid w:val="6D8E1F39"/>
    <w:rsid w:val="6D9013CC"/>
    <w:rsid w:val="6D960444"/>
    <w:rsid w:val="6D970D57"/>
    <w:rsid w:val="6D98425A"/>
    <w:rsid w:val="6D99255B"/>
    <w:rsid w:val="6D9A2F35"/>
    <w:rsid w:val="6D9F7468"/>
    <w:rsid w:val="6DA55AEF"/>
    <w:rsid w:val="6DAD677E"/>
    <w:rsid w:val="6DB07703"/>
    <w:rsid w:val="6DB90012"/>
    <w:rsid w:val="6DBA5A94"/>
    <w:rsid w:val="6DBC0F97"/>
    <w:rsid w:val="6DC8062D"/>
    <w:rsid w:val="6DC9282B"/>
    <w:rsid w:val="6DCA3B30"/>
    <w:rsid w:val="6DCB5D2E"/>
    <w:rsid w:val="6DCC7033"/>
    <w:rsid w:val="6DD20F3C"/>
    <w:rsid w:val="6DD2313B"/>
    <w:rsid w:val="6DD808C7"/>
    <w:rsid w:val="6DDA0547"/>
    <w:rsid w:val="6DDB184C"/>
    <w:rsid w:val="6DDC3A4A"/>
    <w:rsid w:val="6DDD14CC"/>
    <w:rsid w:val="6DDD4D4F"/>
    <w:rsid w:val="6DDF49CF"/>
    <w:rsid w:val="6DE13755"/>
    <w:rsid w:val="6DE40E56"/>
    <w:rsid w:val="6DE568D8"/>
    <w:rsid w:val="6DE6435A"/>
    <w:rsid w:val="6DE830E0"/>
    <w:rsid w:val="6DE90B62"/>
    <w:rsid w:val="6DED1766"/>
    <w:rsid w:val="6DF004EC"/>
    <w:rsid w:val="6DF21471"/>
    <w:rsid w:val="6DF45878"/>
    <w:rsid w:val="6DF56B72"/>
    <w:rsid w:val="6DF72075"/>
    <w:rsid w:val="6DF8337A"/>
    <w:rsid w:val="6DFB0A7C"/>
    <w:rsid w:val="6DFB2481"/>
    <w:rsid w:val="6DFB42FF"/>
    <w:rsid w:val="6DFC1D81"/>
    <w:rsid w:val="6DFC3BBF"/>
    <w:rsid w:val="6DFE5284"/>
    <w:rsid w:val="6E010407"/>
    <w:rsid w:val="6E016208"/>
    <w:rsid w:val="6E054C0E"/>
    <w:rsid w:val="6E095813"/>
    <w:rsid w:val="6E0A6B18"/>
    <w:rsid w:val="6E0E1C9B"/>
    <w:rsid w:val="6E100A21"/>
    <w:rsid w:val="6E1164A3"/>
    <w:rsid w:val="6E1319A6"/>
    <w:rsid w:val="6E147427"/>
    <w:rsid w:val="6E16292A"/>
    <w:rsid w:val="6E1703AC"/>
    <w:rsid w:val="6E1C4834"/>
    <w:rsid w:val="6E1F57B8"/>
    <w:rsid w:val="6E20323A"/>
    <w:rsid w:val="6E231C40"/>
    <w:rsid w:val="6E262BC5"/>
    <w:rsid w:val="6E2C4ACE"/>
    <w:rsid w:val="6E2D5DD3"/>
    <w:rsid w:val="6E2F5A53"/>
    <w:rsid w:val="6E3531DF"/>
    <w:rsid w:val="6E391BE5"/>
    <w:rsid w:val="6E414A73"/>
    <w:rsid w:val="6E4459F8"/>
    <w:rsid w:val="6E4A407E"/>
    <w:rsid w:val="6E4A5F9F"/>
    <w:rsid w:val="6E4B1B00"/>
    <w:rsid w:val="6E4C7581"/>
    <w:rsid w:val="6E4F0506"/>
    <w:rsid w:val="6E50180B"/>
    <w:rsid w:val="6E524D0E"/>
    <w:rsid w:val="6E53278F"/>
    <w:rsid w:val="6E53384B"/>
    <w:rsid w:val="6E580E15"/>
    <w:rsid w:val="6E60505E"/>
    <w:rsid w:val="6E617526"/>
    <w:rsid w:val="6E621725"/>
    <w:rsid w:val="6E66012B"/>
    <w:rsid w:val="6E686EB1"/>
    <w:rsid w:val="6E6C58B8"/>
    <w:rsid w:val="6E6D5537"/>
    <w:rsid w:val="6E700D11"/>
    <w:rsid w:val="6E711D3F"/>
    <w:rsid w:val="6E732CC4"/>
    <w:rsid w:val="6E79134A"/>
    <w:rsid w:val="6E811FDA"/>
    <w:rsid w:val="6E912274"/>
    <w:rsid w:val="6E927CF6"/>
    <w:rsid w:val="6E935777"/>
    <w:rsid w:val="6E946A7C"/>
    <w:rsid w:val="6E9758D2"/>
    <w:rsid w:val="6E977A01"/>
    <w:rsid w:val="6E9A0985"/>
    <w:rsid w:val="6E9C0605"/>
    <w:rsid w:val="6E9F158A"/>
    <w:rsid w:val="6EA0288E"/>
    <w:rsid w:val="6EA57E47"/>
    <w:rsid w:val="6EA60822"/>
    <w:rsid w:val="6EA9319E"/>
    <w:rsid w:val="6EAA539C"/>
    <w:rsid w:val="6EAD1BA4"/>
    <w:rsid w:val="6EB14D27"/>
    <w:rsid w:val="6EB45CAC"/>
    <w:rsid w:val="6EB53772"/>
    <w:rsid w:val="6EB56FB1"/>
    <w:rsid w:val="6EB87F35"/>
    <w:rsid w:val="6EB96263"/>
    <w:rsid w:val="6EBD43BD"/>
    <w:rsid w:val="6EC14FC1"/>
    <w:rsid w:val="6EC61449"/>
    <w:rsid w:val="6EC7274E"/>
    <w:rsid w:val="6EC801D0"/>
    <w:rsid w:val="6ECB1154"/>
    <w:rsid w:val="6ECF7B5A"/>
    <w:rsid w:val="6ED22CDD"/>
    <w:rsid w:val="6ED2525C"/>
    <w:rsid w:val="6ED421B0"/>
    <w:rsid w:val="6ED674E5"/>
    <w:rsid w:val="6ED9046A"/>
    <w:rsid w:val="6EDC35ED"/>
    <w:rsid w:val="6EDE6AF0"/>
    <w:rsid w:val="6EDF7DF5"/>
    <w:rsid w:val="6EE51CFE"/>
    <w:rsid w:val="6EE82C83"/>
    <w:rsid w:val="6EE90704"/>
    <w:rsid w:val="6EEB3C07"/>
    <w:rsid w:val="6EEF260E"/>
    <w:rsid w:val="6EF42168"/>
    <w:rsid w:val="6EFB3EA2"/>
    <w:rsid w:val="6EFC1923"/>
    <w:rsid w:val="6F0025C6"/>
    <w:rsid w:val="6F034B31"/>
    <w:rsid w:val="6F0A66BA"/>
    <w:rsid w:val="6F0E50C1"/>
    <w:rsid w:val="6F146FCA"/>
    <w:rsid w:val="6F154A4C"/>
    <w:rsid w:val="6F1737D2"/>
    <w:rsid w:val="6F177F4F"/>
    <w:rsid w:val="6F193452"/>
    <w:rsid w:val="6F1A0ED3"/>
    <w:rsid w:val="6F1B6955"/>
    <w:rsid w:val="6F1C6EED"/>
    <w:rsid w:val="6F1D1E58"/>
    <w:rsid w:val="6F202DDD"/>
    <w:rsid w:val="6F221B63"/>
    <w:rsid w:val="6F245066"/>
    <w:rsid w:val="6F2701E9"/>
    <w:rsid w:val="6F2A116E"/>
    <w:rsid w:val="6F2A6F6F"/>
    <w:rsid w:val="6F310AF8"/>
    <w:rsid w:val="6F316C0A"/>
    <w:rsid w:val="6F321DFD"/>
    <w:rsid w:val="6F333FFC"/>
    <w:rsid w:val="6F33787F"/>
    <w:rsid w:val="6F352D82"/>
    <w:rsid w:val="6F3A720A"/>
    <w:rsid w:val="6F3B6E8A"/>
    <w:rsid w:val="6F3C270D"/>
    <w:rsid w:val="6F3D238D"/>
    <w:rsid w:val="6F434296"/>
    <w:rsid w:val="6F444811"/>
    <w:rsid w:val="6F457799"/>
    <w:rsid w:val="6F460A9E"/>
    <w:rsid w:val="6F483FA1"/>
    <w:rsid w:val="6F570D38"/>
    <w:rsid w:val="6F5A1CBD"/>
    <w:rsid w:val="6F663551"/>
    <w:rsid w:val="6F670FD3"/>
    <w:rsid w:val="6F6944D6"/>
    <w:rsid w:val="6F697D59"/>
    <w:rsid w:val="6F6A57DA"/>
    <w:rsid w:val="6F6C0CDE"/>
    <w:rsid w:val="6F6C545A"/>
    <w:rsid w:val="6F6D2EDC"/>
    <w:rsid w:val="6F734DE5"/>
    <w:rsid w:val="6F755D6A"/>
    <w:rsid w:val="6F7A21F2"/>
    <w:rsid w:val="6F7A7FF3"/>
    <w:rsid w:val="6F7D3176"/>
    <w:rsid w:val="6F7D69F9"/>
    <w:rsid w:val="6F7F1EFD"/>
    <w:rsid w:val="6F8010EF"/>
    <w:rsid w:val="6F80797E"/>
    <w:rsid w:val="6F811B7C"/>
    <w:rsid w:val="6F830903"/>
    <w:rsid w:val="6F877309"/>
    <w:rsid w:val="6F8B7F0D"/>
    <w:rsid w:val="6F8D2AC6"/>
    <w:rsid w:val="6F902197"/>
    <w:rsid w:val="6F93311C"/>
    <w:rsid w:val="6F96629E"/>
    <w:rsid w:val="6F992AA6"/>
    <w:rsid w:val="6F9C01A8"/>
    <w:rsid w:val="6F9F112C"/>
    <w:rsid w:val="6FA02431"/>
    <w:rsid w:val="6FA40E37"/>
    <w:rsid w:val="6FA568B9"/>
    <w:rsid w:val="6FA81A3C"/>
    <w:rsid w:val="6FAD1747"/>
    <w:rsid w:val="6FB026CC"/>
    <w:rsid w:val="6FB149D1"/>
    <w:rsid w:val="6FB72056"/>
    <w:rsid w:val="6FB8233D"/>
    <w:rsid w:val="6FB9555A"/>
    <w:rsid w:val="6FBB0A5D"/>
    <w:rsid w:val="6FC04EE4"/>
    <w:rsid w:val="6FCB457A"/>
    <w:rsid w:val="6FD00A02"/>
    <w:rsid w:val="6FD23F05"/>
    <w:rsid w:val="6FD36103"/>
    <w:rsid w:val="6FD51606"/>
    <w:rsid w:val="6FD54E8A"/>
    <w:rsid w:val="6FD7038D"/>
    <w:rsid w:val="6FD8258B"/>
    <w:rsid w:val="6FDE1F16"/>
    <w:rsid w:val="6FDF5799"/>
    <w:rsid w:val="6FE12E9B"/>
    <w:rsid w:val="6FE43E1F"/>
    <w:rsid w:val="6FE902A7"/>
    <w:rsid w:val="6FED6CAD"/>
    <w:rsid w:val="6FEE472F"/>
    <w:rsid w:val="6FF10F37"/>
    <w:rsid w:val="6FF23135"/>
    <w:rsid w:val="6FF675F6"/>
    <w:rsid w:val="6FF82AC0"/>
    <w:rsid w:val="6FFB1846"/>
    <w:rsid w:val="6FFF64DB"/>
    <w:rsid w:val="70026C53"/>
    <w:rsid w:val="700346D4"/>
    <w:rsid w:val="700468D2"/>
    <w:rsid w:val="700730DA"/>
    <w:rsid w:val="700C1760"/>
    <w:rsid w:val="700C3CDF"/>
    <w:rsid w:val="700D088C"/>
    <w:rsid w:val="700E2A65"/>
    <w:rsid w:val="700E4C63"/>
    <w:rsid w:val="701139EA"/>
    <w:rsid w:val="7014496E"/>
    <w:rsid w:val="701658F3"/>
    <w:rsid w:val="7017014C"/>
    <w:rsid w:val="7028360F"/>
    <w:rsid w:val="702A5D52"/>
    <w:rsid w:val="702D5518"/>
    <w:rsid w:val="70313F1E"/>
    <w:rsid w:val="70337422"/>
    <w:rsid w:val="70342CA5"/>
    <w:rsid w:val="703C22B0"/>
    <w:rsid w:val="703D7D31"/>
    <w:rsid w:val="70411FBB"/>
    <w:rsid w:val="704241B9"/>
    <w:rsid w:val="70442F3F"/>
    <w:rsid w:val="7045513D"/>
    <w:rsid w:val="704D384F"/>
    <w:rsid w:val="704D5DCD"/>
    <w:rsid w:val="70547956"/>
    <w:rsid w:val="705666DD"/>
    <w:rsid w:val="705C4D63"/>
    <w:rsid w:val="70614A6E"/>
    <w:rsid w:val="70666977"/>
    <w:rsid w:val="70670B75"/>
    <w:rsid w:val="70694078"/>
    <w:rsid w:val="706C0880"/>
    <w:rsid w:val="706D6302"/>
    <w:rsid w:val="706E3D83"/>
    <w:rsid w:val="70714D08"/>
    <w:rsid w:val="70742409"/>
    <w:rsid w:val="707D659C"/>
    <w:rsid w:val="70861C0E"/>
    <w:rsid w:val="708A7E30"/>
    <w:rsid w:val="708B58B2"/>
    <w:rsid w:val="708C3333"/>
    <w:rsid w:val="709177BB"/>
    <w:rsid w:val="709616C4"/>
    <w:rsid w:val="709A00CB"/>
    <w:rsid w:val="709C13CF"/>
    <w:rsid w:val="709E2354"/>
    <w:rsid w:val="70A05857"/>
    <w:rsid w:val="70A409DA"/>
    <w:rsid w:val="70AC166A"/>
    <w:rsid w:val="70AC5DE7"/>
    <w:rsid w:val="70AC7FE9"/>
    <w:rsid w:val="70AD70EB"/>
    <w:rsid w:val="70AE4B6D"/>
    <w:rsid w:val="70B15AF2"/>
    <w:rsid w:val="70B331F3"/>
    <w:rsid w:val="70B86DF1"/>
    <w:rsid w:val="70BB05FF"/>
    <w:rsid w:val="70BB0D44"/>
    <w:rsid w:val="70BB3E83"/>
    <w:rsid w:val="70BD7386"/>
    <w:rsid w:val="70BE1584"/>
    <w:rsid w:val="70C12509"/>
    <w:rsid w:val="70C14F73"/>
    <w:rsid w:val="70C46D11"/>
    <w:rsid w:val="70C50F0F"/>
    <w:rsid w:val="70C62214"/>
    <w:rsid w:val="70C828DF"/>
    <w:rsid w:val="70C85717"/>
    <w:rsid w:val="70CC631B"/>
    <w:rsid w:val="70CD1B9F"/>
    <w:rsid w:val="70CE7620"/>
    <w:rsid w:val="70D43728"/>
    <w:rsid w:val="70D46FAB"/>
    <w:rsid w:val="70D8212E"/>
    <w:rsid w:val="70DA7783"/>
    <w:rsid w:val="70DB6936"/>
    <w:rsid w:val="70DD1E39"/>
    <w:rsid w:val="70DF533C"/>
    <w:rsid w:val="70E262C1"/>
    <w:rsid w:val="70E33D42"/>
    <w:rsid w:val="70E62748"/>
    <w:rsid w:val="70EA114F"/>
    <w:rsid w:val="70EE7B55"/>
    <w:rsid w:val="70EF55D6"/>
    <w:rsid w:val="70F64F61"/>
    <w:rsid w:val="70F857E7"/>
    <w:rsid w:val="71010D74"/>
    <w:rsid w:val="71032079"/>
    <w:rsid w:val="7105777A"/>
    <w:rsid w:val="71096180"/>
    <w:rsid w:val="710A284E"/>
    <w:rsid w:val="710C2988"/>
    <w:rsid w:val="710D4B86"/>
    <w:rsid w:val="7111358D"/>
    <w:rsid w:val="71172F17"/>
    <w:rsid w:val="711B771F"/>
    <w:rsid w:val="711D4E21"/>
    <w:rsid w:val="711F3BA7"/>
    <w:rsid w:val="712170AA"/>
    <w:rsid w:val="71236D2A"/>
    <w:rsid w:val="712565D7"/>
    <w:rsid w:val="71290C33"/>
    <w:rsid w:val="712C1BB8"/>
    <w:rsid w:val="712F63C0"/>
    <w:rsid w:val="71313AC1"/>
    <w:rsid w:val="71321543"/>
    <w:rsid w:val="71336FC4"/>
    <w:rsid w:val="71386CCF"/>
    <w:rsid w:val="71395756"/>
    <w:rsid w:val="713B43D1"/>
    <w:rsid w:val="713D7332"/>
    <w:rsid w:val="713D78D4"/>
    <w:rsid w:val="713E0DE6"/>
    <w:rsid w:val="71473A67"/>
    <w:rsid w:val="714C3197"/>
    <w:rsid w:val="71573D01"/>
    <w:rsid w:val="71597204"/>
    <w:rsid w:val="715A4C86"/>
    <w:rsid w:val="715A570D"/>
    <w:rsid w:val="715B2707"/>
    <w:rsid w:val="715F110D"/>
    <w:rsid w:val="71614610"/>
    <w:rsid w:val="71645595"/>
    <w:rsid w:val="7167651A"/>
    <w:rsid w:val="7169749E"/>
    <w:rsid w:val="716D3CA6"/>
    <w:rsid w:val="716E1728"/>
    <w:rsid w:val="716E3926"/>
    <w:rsid w:val="716F4C2B"/>
    <w:rsid w:val="716F71A9"/>
    <w:rsid w:val="7171012E"/>
    <w:rsid w:val="717148AB"/>
    <w:rsid w:val="71737DAE"/>
    <w:rsid w:val="71783771"/>
    <w:rsid w:val="717C64BF"/>
    <w:rsid w:val="717F1642"/>
    <w:rsid w:val="71830048"/>
    <w:rsid w:val="71835E4A"/>
    <w:rsid w:val="718438CB"/>
    <w:rsid w:val="71845ACA"/>
    <w:rsid w:val="7185354B"/>
    <w:rsid w:val="71876A4E"/>
    <w:rsid w:val="718B0CD8"/>
    <w:rsid w:val="718E1C5D"/>
    <w:rsid w:val="71920663"/>
    <w:rsid w:val="71924DDF"/>
    <w:rsid w:val="719515E7"/>
    <w:rsid w:val="719B34F1"/>
    <w:rsid w:val="719C3171"/>
    <w:rsid w:val="719F7978"/>
    <w:rsid w:val="71A175F8"/>
    <w:rsid w:val="71A4057D"/>
    <w:rsid w:val="71A86F83"/>
    <w:rsid w:val="71B07C13"/>
    <w:rsid w:val="71B23116"/>
    <w:rsid w:val="71BC14A7"/>
    <w:rsid w:val="71C07EAD"/>
    <w:rsid w:val="71C1592F"/>
    <w:rsid w:val="71C233B0"/>
    <w:rsid w:val="71C77838"/>
    <w:rsid w:val="71CE71C3"/>
    <w:rsid w:val="71CF4C44"/>
    <w:rsid w:val="71D15351"/>
    <w:rsid w:val="71D15BC9"/>
    <w:rsid w:val="71D310CC"/>
    <w:rsid w:val="71D758D4"/>
    <w:rsid w:val="71DE2CE0"/>
    <w:rsid w:val="71E103E2"/>
    <w:rsid w:val="71E37168"/>
    <w:rsid w:val="71E56DE8"/>
    <w:rsid w:val="71E91071"/>
    <w:rsid w:val="71EA0CF1"/>
    <w:rsid w:val="71EC1FF6"/>
    <w:rsid w:val="71ED7A78"/>
    <w:rsid w:val="71EE76F7"/>
    <w:rsid w:val="71F260FE"/>
    <w:rsid w:val="71F33B7F"/>
    <w:rsid w:val="71F80007"/>
    <w:rsid w:val="71FB480F"/>
    <w:rsid w:val="71FC2290"/>
    <w:rsid w:val="72002E95"/>
    <w:rsid w:val="7202419A"/>
    <w:rsid w:val="7205511E"/>
    <w:rsid w:val="7205731D"/>
    <w:rsid w:val="720802A1"/>
    <w:rsid w:val="72083B25"/>
    <w:rsid w:val="72085BC5"/>
    <w:rsid w:val="720915A6"/>
    <w:rsid w:val="72096764"/>
    <w:rsid w:val="720D4729"/>
    <w:rsid w:val="72114AAA"/>
    <w:rsid w:val="721E0247"/>
    <w:rsid w:val="72255653"/>
    <w:rsid w:val="722E3D64"/>
    <w:rsid w:val="72307267"/>
    <w:rsid w:val="7232276A"/>
    <w:rsid w:val="723A7B77"/>
    <w:rsid w:val="723F6439"/>
    <w:rsid w:val="72445F08"/>
    <w:rsid w:val="7246140B"/>
    <w:rsid w:val="72465B88"/>
    <w:rsid w:val="72492390"/>
    <w:rsid w:val="724A458E"/>
    <w:rsid w:val="724B7271"/>
    <w:rsid w:val="724F0A16"/>
    <w:rsid w:val="724F4299"/>
    <w:rsid w:val="7251779C"/>
    <w:rsid w:val="72534E9D"/>
    <w:rsid w:val="7254291F"/>
    <w:rsid w:val="725503A1"/>
    <w:rsid w:val="72587127"/>
    <w:rsid w:val="72596DA7"/>
    <w:rsid w:val="725D1030"/>
    <w:rsid w:val="725D57AD"/>
    <w:rsid w:val="725F4533"/>
    <w:rsid w:val="726254B8"/>
    <w:rsid w:val="7265245B"/>
    <w:rsid w:val="726915C0"/>
    <w:rsid w:val="726A4AC3"/>
    <w:rsid w:val="726D5A47"/>
    <w:rsid w:val="726E12CB"/>
    <w:rsid w:val="726E34C9"/>
    <w:rsid w:val="72723293"/>
    <w:rsid w:val="727349D0"/>
    <w:rsid w:val="72752E54"/>
    <w:rsid w:val="727566D7"/>
    <w:rsid w:val="727D3AE3"/>
    <w:rsid w:val="72827F6B"/>
    <w:rsid w:val="72866971"/>
    <w:rsid w:val="72881E74"/>
    <w:rsid w:val="728A2DF9"/>
    <w:rsid w:val="72902B04"/>
    <w:rsid w:val="72910586"/>
    <w:rsid w:val="7297468D"/>
    <w:rsid w:val="729A0E95"/>
    <w:rsid w:val="729B6917"/>
    <w:rsid w:val="729F1A9A"/>
    <w:rsid w:val="72A35F21"/>
    <w:rsid w:val="72A439A3"/>
    <w:rsid w:val="72A51424"/>
    <w:rsid w:val="72A801AB"/>
    <w:rsid w:val="72A823A9"/>
    <w:rsid w:val="72B3073A"/>
    <w:rsid w:val="72B333C6"/>
    <w:rsid w:val="72BA0D33"/>
    <w:rsid w:val="72BA5B47"/>
    <w:rsid w:val="72BD48CD"/>
    <w:rsid w:val="72C154D1"/>
    <w:rsid w:val="72C46456"/>
    <w:rsid w:val="72C5775B"/>
    <w:rsid w:val="72C72C5E"/>
    <w:rsid w:val="72C93C83"/>
    <w:rsid w:val="72CF47E7"/>
    <w:rsid w:val="72D02269"/>
    <w:rsid w:val="72D2576C"/>
    <w:rsid w:val="72D30C6F"/>
    <w:rsid w:val="72DA63FB"/>
    <w:rsid w:val="72DC7380"/>
    <w:rsid w:val="72DE2883"/>
    <w:rsid w:val="72E75711"/>
    <w:rsid w:val="72EA3C3A"/>
    <w:rsid w:val="72ED761A"/>
    <w:rsid w:val="72F16021"/>
    <w:rsid w:val="72F44A27"/>
    <w:rsid w:val="72F65D2C"/>
    <w:rsid w:val="72F67F2A"/>
    <w:rsid w:val="72F90EAF"/>
    <w:rsid w:val="72FA6930"/>
    <w:rsid w:val="72FB7C35"/>
    <w:rsid w:val="730936C7"/>
    <w:rsid w:val="730A1149"/>
    <w:rsid w:val="730A49CC"/>
    <w:rsid w:val="730C7ECF"/>
    <w:rsid w:val="730E33D2"/>
    <w:rsid w:val="73116555"/>
    <w:rsid w:val="7312139A"/>
    <w:rsid w:val="731352DC"/>
    <w:rsid w:val="73173CE2"/>
    <w:rsid w:val="73185EE0"/>
    <w:rsid w:val="731A13E3"/>
    <w:rsid w:val="731C48E6"/>
    <w:rsid w:val="731D2368"/>
    <w:rsid w:val="731D5BEB"/>
    <w:rsid w:val="731E7DE9"/>
    <w:rsid w:val="73206B70"/>
    <w:rsid w:val="73252FF8"/>
    <w:rsid w:val="732551F6"/>
    <w:rsid w:val="732A167E"/>
    <w:rsid w:val="732A747F"/>
    <w:rsid w:val="732C0404"/>
    <w:rsid w:val="732C5BA4"/>
    <w:rsid w:val="732D2602"/>
    <w:rsid w:val="73306E0A"/>
    <w:rsid w:val="73341F8D"/>
    <w:rsid w:val="73357A0F"/>
    <w:rsid w:val="73384217"/>
    <w:rsid w:val="733D0C11"/>
    <w:rsid w:val="733E6120"/>
    <w:rsid w:val="733F2EED"/>
    <w:rsid w:val="73430029"/>
    <w:rsid w:val="73476A2F"/>
    <w:rsid w:val="735018BD"/>
    <w:rsid w:val="735B56D0"/>
    <w:rsid w:val="735C0F53"/>
    <w:rsid w:val="73651863"/>
    <w:rsid w:val="73663A61"/>
    <w:rsid w:val="73690269"/>
    <w:rsid w:val="736E5255"/>
    <w:rsid w:val="7375407B"/>
    <w:rsid w:val="73761AFD"/>
    <w:rsid w:val="73763CFB"/>
    <w:rsid w:val="737B5F85"/>
    <w:rsid w:val="737F6B89"/>
    <w:rsid w:val="7380460B"/>
    <w:rsid w:val="7383558F"/>
    <w:rsid w:val="73846894"/>
    <w:rsid w:val="738A4F1A"/>
    <w:rsid w:val="738B2556"/>
    <w:rsid w:val="738C5E9F"/>
    <w:rsid w:val="73910128"/>
    <w:rsid w:val="73925BAA"/>
    <w:rsid w:val="73927EC3"/>
    <w:rsid w:val="7393582A"/>
    <w:rsid w:val="739545B0"/>
    <w:rsid w:val="739629B5"/>
    <w:rsid w:val="739667AE"/>
    <w:rsid w:val="73981CB2"/>
    <w:rsid w:val="73983F2D"/>
    <w:rsid w:val="73985535"/>
    <w:rsid w:val="73997733"/>
    <w:rsid w:val="739A0A38"/>
    <w:rsid w:val="739B6209"/>
    <w:rsid w:val="739D19BD"/>
    <w:rsid w:val="73A225C1"/>
    <w:rsid w:val="73A43546"/>
    <w:rsid w:val="73AD1C57"/>
    <w:rsid w:val="73B260DF"/>
    <w:rsid w:val="73B57063"/>
    <w:rsid w:val="73B87FE8"/>
    <w:rsid w:val="73BA34EB"/>
    <w:rsid w:val="73C36379"/>
    <w:rsid w:val="73C43DFB"/>
    <w:rsid w:val="73C80282"/>
    <w:rsid w:val="73CE218C"/>
    <w:rsid w:val="73CE3DC7"/>
    <w:rsid w:val="73D00F12"/>
    <w:rsid w:val="73D0568F"/>
    <w:rsid w:val="73D31E97"/>
    <w:rsid w:val="73D44095"/>
    <w:rsid w:val="73D47918"/>
    <w:rsid w:val="73D51B16"/>
    <w:rsid w:val="73D75019"/>
    <w:rsid w:val="73D8631E"/>
    <w:rsid w:val="73D9051D"/>
    <w:rsid w:val="73DA5F9E"/>
    <w:rsid w:val="73DE2426"/>
    <w:rsid w:val="73E47BB2"/>
    <w:rsid w:val="73E865B9"/>
    <w:rsid w:val="73EA1ABC"/>
    <w:rsid w:val="73EA6238"/>
    <w:rsid w:val="73ED71BD"/>
    <w:rsid w:val="73F039C5"/>
    <w:rsid w:val="73F11447"/>
    <w:rsid w:val="73F15BC3"/>
    <w:rsid w:val="73F3740F"/>
    <w:rsid w:val="73F5204B"/>
    <w:rsid w:val="73F67ACD"/>
    <w:rsid w:val="73FA64D3"/>
    <w:rsid w:val="73FC77D8"/>
    <w:rsid w:val="740003DC"/>
    <w:rsid w:val="74003C5F"/>
    <w:rsid w:val="74015E5E"/>
    <w:rsid w:val="74034BE4"/>
    <w:rsid w:val="74096AED"/>
    <w:rsid w:val="740E5173"/>
    <w:rsid w:val="74152900"/>
    <w:rsid w:val="741B3FD0"/>
    <w:rsid w:val="74206713"/>
    <w:rsid w:val="74221C16"/>
    <w:rsid w:val="74237697"/>
    <w:rsid w:val="74242EB5"/>
    <w:rsid w:val="742B0327"/>
    <w:rsid w:val="742B4AA4"/>
    <w:rsid w:val="742D382A"/>
    <w:rsid w:val="742D5A28"/>
    <w:rsid w:val="742D7FA7"/>
    <w:rsid w:val="742E12AB"/>
    <w:rsid w:val="742F6D2D"/>
    <w:rsid w:val="743047AF"/>
    <w:rsid w:val="743950BE"/>
    <w:rsid w:val="743C6043"/>
    <w:rsid w:val="743D3AC4"/>
    <w:rsid w:val="743E5CC3"/>
    <w:rsid w:val="743E609F"/>
    <w:rsid w:val="743F3744"/>
    <w:rsid w:val="744124CA"/>
    <w:rsid w:val="74416C47"/>
    <w:rsid w:val="7444344F"/>
    <w:rsid w:val="74450ED1"/>
    <w:rsid w:val="7445564D"/>
    <w:rsid w:val="744D04DB"/>
    <w:rsid w:val="74516EE2"/>
    <w:rsid w:val="745201E6"/>
    <w:rsid w:val="745558E8"/>
    <w:rsid w:val="745D2CF4"/>
    <w:rsid w:val="745E3FF9"/>
    <w:rsid w:val="746074FC"/>
    <w:rsid w:val="74620ED1"/>
    <w:rsid w:val="74640101"/>
    <w:rsid w:val="74671085"/>
    <w:rsid w:val="74674908"/>
    <w:rsid w:val="746B330F"/>
    <w:rsid w:val="746C0D90"/>
    <w:rsid w:val="746F6492"/>
    <w:rsid w:val="74715218"/>
    <w:rsid w:val="74722C9A"/>
    <w:rsid w:val="74727416"/>
    <w:rsid w:val="74734E98"/>
    <w:rsid w:val="74777121"/>
    <w:rsid w:val="748154B2"/>
    <w:rsid w:val="74822F34"/>
    <w:rsid w:val="748309B5"/>
    <w:rsid w:val="748B5DC2"/>
    <w:rsid w:val="748E6D46"/>
    <w:rsid w:val="74917CCB"/>
    <w:rsid w:val="749C18DF"/>
    <w:rsid w:val="749C3ADE"/>
    <w:rsid w:val="74A024E4"/>
    <w:rsid w:val="74A05D67"/>
    <w:rsid w:val="74A2126A"/>
    <w:rsid w:val="74A36CEC"/>
    <w:rsid w:val="74A878F0"/>
    <w:rsid w:val="74A90BF5"/>
    <w:rsid w:val="74AA2DF3"/>
    <w:rsid w:val="74AB40F8"/>
    <w:rsid w:val="74B0277E"/>
    <w:rsid w:val="74B31505"/>
    <w:rsid w:val="74B33703"/>
    <w:rsid w:val="74B64688"/>
    <w:rsid w:val="74B67F0B"/>
    <w:rsid w:val="74BA308E"/>
    <w:rsid w:val="74BC1E14"/>
    <w:rsid w:val="74BD7896"/>
    <w:rsid w:val="74C0081A"/>
    <w:rsid w:val="74C12A19"/>
    <w:rsid w:val="74C1629C"/>
    <w:rsid w:val="74CD42AD"/>
    <w:rsid w:val="74CE7B30"/>
    <w:rsid w:val="74CF77B0"/>
    <w:rsid w:val="74D00AB5"/>
    <w:rsid w:val="74D516B9"/>
    <w:rsid w:val="74E267D1"/>
    <w:rsid w:val="74E706DA"/>
    <w:rsid w:val="74EA165E"/>
    <w:rsid w:val="74EB70E0"/>
    <w:rsid w:val="74F10FE9"/>
    <w:rsid w:val="74F33324"/>
    <w:rsid w:val="74F457F1"/>
    <w:rsid w:val="74FC2BFE"/>
    <w:rsid w:val="74FF02FF"/>
    <w:rsid w:val="74FF3B82"/>
    <w:rsid w:val="75001604"/>
    <w:rsid w:val="75004B37"/>
    <w:rsid w:val="75034787"/>
    <w:rsid w:val="7504000A"/>
    <w:rsid w:val="75057C8A"/>
    <w:rsid w:val="75091F13"/>
    <w:rsid w:val="750B5416"/>
    <w:rsid w:val="75113A9C"/>
    <w:rsid w:val="75144A21"/>
    <w:rsid w:val="751759A6"/>
    <w:rsid w:val="7519692A"/>
    <w:rsid w:val="751D3132"/>
    <w:rsid w:val="751D5331"/>
    <w:rsid w:val="75241FF7"/>
    <w:rsid w:val="752601BF"/>
    <w:rsid w:val="75263A42"/>
    <w:rsid w:val="75286F45"/>
    <w:rsid w:val="752949C6"/>
    <w:rsid w:val="752A6BC5"/>
    <w:rsid w:val="752C594B"/>
    <w:rsid w:val="752E55CB"/>
    <w:rsid w:val="752F68D0"/>
    <w:rsid w:val="75375EDA"/>
    <w:rsid w:val="753B0BFF"/>
    <w:rsid w:val="753E10E9"/>
    <w:rsid w:val="753F32E7"/>
    <w:rsid w:val="753F6B6A"/>
    <w:rsid w:val="75463B3A"/>
    <w:rsid w:val="7549747A"/>
    <w:rsid w:val="754D5E80"/>
    <w:rsid w:val="754F1383"/>
    <w:rsid w:val="75504886"/>
    <w:rsid w:val="75507D7E"/>
    <w:rsid w:val="7554328C"/>
    <w:rsid w:val="755651FF"/>
    <w:rsid w:val="75581C92"/>
    <w:rsid w:val="755C0BB7"/>
    <w:rsid w:val="755C3F1C"/>
    <w:rsid w:val="755D611A"/>
    <w:rsid w:val="7560709F"/>
    <w:rsid w:val="756103A4"/>
    <w:rsid w:val="75614B20"/>
    <w:rsid w:val="756338A7"/>
    <w:rsid w:val="756957B0"/>
    <w:rsid w:val="75761242"/>
    <w:rsid w:val="75764AC6"/>
    <w:rsid w:val="757B0F4D"/>
    <w:rsid w:val="757E664F"/>
    <w:rsid w:val="757F40D0"/>
    <w:rsid w:val="75801B52"/>
    <w:rsid w:val="758208D8"/>
    <w:rsid w:val="75822AD7"/>
    <w:rsid w:val="75843DDB"/>
    <w:rsid w:val="758614DD"/>
    <w:rsid w:val="7586788F"/>
    <w:rsid w:val="75876F5E"/>
    <w:rsid w:val="758B5965"/>
    <w:rsid w:val="758D46EB"/>
    <w:rsid w:val="75905670"/>
    <w:rsid w:val="75932D71"/>
    <w:rsid w:val="75982A7C"/>
    <w:rsid w:val="759B75AD"/>
    <w:rsid w:val="759C1482"/>
    <w:rsid w:val="75A02087"/>
    <w:rsid w:val="75A0590A"/>
    <w:rsid w:val="75A20E0D"/>
    <w:rsid w:val="75A3300B"/>
    <w:rsid w:val="75A3688F"/>
    <w:rsid w:val="75A40A8D"/>
    <w:rsid w:val="75A63F90"/>
    <w:rsid w:val="75A67813"/>
    <w:rsid w:val="75A90798"/>
    <w:rsid w:val="75B00123"/>
    <w:rsid w:val="75B90A32"/>
    <w:rsid w:val="75BE0CA2"/>
    <w:rsid w:val="75C03C40"/>
    <w:rsid w:val="75C27143"/>
    <w:rsid w:val="75C31342"/>
    <w:rsid w:val="75C44D0C"/>
    <w:rsid w:val="75C500C8"/>
    <w:rsid w:val="75C9324B"/>
    <w:rsid w:val="75CA4550"/>
    <w:rsid w:val="75CB1FD1"/>
    <w:rsid w:val="75CD1C51"/>
    <w:rsid w:val="75D02BD6"/>
    <w:rsid w:val="75D11131"/>
    <w:rsid w:val="75D2195C"/>
    <w:rsid w:val="75D315DC"/>
    <w:rsid w:val="75D60362"/>
    <w:rsid w:val="75D96D69"/>
    <w:rsid w:val="75DA47EA"/>
    <w:rsid w:val="75DB69E8"/>
    <w:rsid w:val="75DC6B41"/>
    <w:rsid w:val="75DC7CED"/>
    <w:rsid w:val="75DD1EEC"/>
    <w:rsid w:val="75DE31F0"/>
    <w:rsid w:val="75DE796D"/>
    <w:rsid w:val="75E14175"/>
    <w:rsid w:val="75E605FD"/>
    <w:rsid w:val="75E74DD5"/>
    <w:rsid w:val="75E91581"/>
    <w:rsid w:val="75EB4A85"/>
    <w:rsid w:val="75EE5A09"/>
    <w:rsid w:val="75EF348B"/>
    <w:rsid w:val="75F45394"/>
    <w:rsid w:val="75F76319"/>
    <w:rsid w:val="75F80517"/>
    <w:rsid w:val="75FA3A1A"/>
    <w:rsid w:val="75FA729D"/>
    <w:rsid w:val="75FB149C"/>
    <w:rsid w:val="75FC27A0"/>
    <w:rsid w:val="75FE5CA3"/>
    <w:rsid w:val="760133A5"/>
    <w:rsid w:val="76016C28"/>
    <w:rsid w:val="760761F4"/>
    <w:rsid w:val="76091AB6"/>
    <w:rsid w:val="760A3CB4"/>
    <w:rsid w:val="76147E47"/>
    <w:rsid w:val="761A1D50"/>
    <w:rsid w:val="761E0757"/>
    <w:rsid w:val="7622555B"/>
    <w:rsid w:val="76232660"/>
    <w:rsid w:val="76276E68"/>
    <w:rsid w:val="76294569"/>
    <w:rsid w:val="76297DEC"/>
    <w:rsid w:val="762A586E"/>
    <w:rsid w:val="762B32F0"/>
    <w:rsid w:val="76322C7A"/>
    <w:rsid w:val="7634617E"/>
    <w:rsid w:val="76353BFF"/>
    <w:rsid w:val="76371C9A"/>
    <w:rsid w:val="76381300"/>
    <w:rsid w:val="763829FD"/>
    <w:rsid w:val="763B7D07"/>
    <w:rsid w:val="763D100B"/>
    <w:rsid w:val="763F450F"/>
    <w:rsid w:val="76417A12"/>
    <w:rsid w:val="76442B95"/>
    <w:rsid w:val="76466098"/>
    <w:rsid w:val="7649701C"/>
    <w:rsid w:val="764B5DA3"/>
    <w:rsid w:val="764E2556"/>
    <w:rsid w:val="76514429"/>
    <w:rsid w:val="7652792C"/>
    <w:rsid w:val="76540C31"/>
    <w:rsid w:val="76542E2F"/>
    <w:rsid w:val="76587637"/>
    <w:rsid w:val="765D5CBD"/>
    <w:rsid w:val="765E373E"/>
    <w:rsid w:val="765E6FC2"/>
    <w:rsid w:val="76606C42"/>
    <w:rsid w:val="766259C8"/>
    <w:rsid w:val="766506E4"/>
    <w:rsid w:val="76695353"/>
    <w:rsid w:val="766A2DD4"/>
    <w:rsid w:val="766A7551"/>
    <w:rsid w:val="766B2A54"/>
    <w:rsid w:val="766E17DB"/>
    <w:rsid w:val="766E39D9"/>
    <w:rsid w:val="76704CDE"/>
    <w:rsid w:val="7671275F"/>
    <w:rsid w:val="76756BE7"/>
    <w:rsid w:val="767955ED"/>
    <w:rsid w:val="767F74F6"/>
    <w:rsid w:val="7682047B"/>
    <w:rsid w:val="76851400"/>
    <w:rsid w:val="768E7B11"/>
    <w:rsid w:val="76903014"/>
    <w:rsid w:val="76903064"/>
    <w:rsid w:val="76905212"/>
    <w:rsid w:val="76923F99"/>
    <w:rsid w:val="76926517"/>
    <w:rsid w:val="76936197"/>
    <w:rsid w:val="769466F4"/>
    <w:rsid w:val="7694749C"/>
    <w:rsid w:val="7695169A"/>
    <w:rsid w:val="769A2AE8"/>
    <w:rsid w:val="769A5B22"/>
    <w:rsid w:val="76A651B8"/>
    <w:rsid w:val="76A74E38"/>
    <w:rsid w:val="76AB70C1"/>
    <w:rsid w:val="76AC4B43"/>
    <w:rsid w:val="76AD25C4"/>
    <w:rsid w:val="76AE47C2"/>
    <w:rsid w:val="76AF2641"/>
    <w:rsid w:val="76B03549"/>
    <w:rsid w:val="76B10FCA"/>
    <w:rsid w:val="76B72ED4"/>
    <w:rsid w:val="76BA3E58"/>
    <w:rsid w:val="76C20083"/>
    <w:rsid w:val="76C21265"/>
    <w:rsid w:val="76C57C6B"/>
    <w:rsid w:val="76C738D8"/>
    <w:rsid w:val="76CA40F3"/>
    <w:rsid w:val="76CD5077"/>
    <w:rsid w:val="76CE1080"/>
    <w:rsid w:val="76D05FFC"/>
    <w:rsid w:val="76D101FA"/>
    <w:rsid w:val="76D3117F"/>
    <w:rsid w:val="76D90E8A"/>
    <w:rsid w:val="76DB2A57"/>
    <w:rsid w:val="76DD5312"/>
    <w:rsid w:val="76DE2D93"/>
    <w:rsid w:val="76E836A3"/>
    <w:rsid w:val="76EB4627"/>
    <w:rsid w:val="76EC20A9"/>
    <w:rsid w:val="76ED7B2A"/>
    <w:rsid w:val="76EE55AC"/>
    <w:rsid w:val="76EF302D"/>
    <w:rsid w:val="76F31A34"/>
    <w:rsid w:val="76F8393D"/>
    <w:rsid w:val="76F971C0"/>
    <w:rsid w:val="76FA4C42"/>
    <w:rsid w:val="76FB2034"/>
    <w:rsid w:val="76FC2343"/>
    <w:rsid w:val="77000D49"/>
    <w:rsid w:val="77073F57"/>
    <w:rsid w:val="77086156"/>
    <w:rsid w:val="77093BD7"/>
    <w:rsid w:val="7709745B"/>
    <w:rsid w:val="770A4F84"/>
    <w:rsid w:val="770C64FD"/>
    <w:rsid w:val="77114867"/>
    <w:rsid w:val="77137D6A"/>
    <w:rsid w:val="77150CEF"/>
    <w:rsid w:val="77193E72"/>
    <w:rsid w:val="771A18F3"/>
    <w:rsid w:val="771D2878"/>
    <w:rsid w:val="771D60FB"/>
    <w:rsid w:val="771F15FE"/>
    <w:rsid w:val="77226BF5"/>
    <w:rsid w:val="77226D00"/>
    <w:rsid w:val="77230004"/>
    <w:rsid w:val="77245A86"/>
    <w:rsid w:val="77247C84"/>
    <w:rsid w:val="772B5411"/>
    <w:rsid w:val="772C5091"/>
    <w:rsid w:val="772D6395"/>
    <w:rsid w:val="77314D9C"/>
    <w:rsid w:val="77376CA5"/>
    <w:rsid w:val="77380EA3"/>
    <w:rsid w:val="773921A8"/>
    <w:rsid w:val="773A7C2A"/>
    <w:rsid w:val="77404A94"/>
    <w:rsid w:val="774175B4"/>
    <w:rsid w:val="774261D2"/>
    <w:rsid w:val="77447586"/>
    <w:rsid w:val="77453A3C"/>
    <w:rsid w:val="775407D3"/>
    <w:rsid w:val="775868CA"/>
    <w:rsid w:val="775904DE"/>
    <w:rsid w:val="775A26DD"/>
    <w:rsid w:val="775D6EE5"/>
    <w:rsid w:val="775F45E6"/>
    <w:rsid w:val="77603EAD"/>
    <w:rsid w:val="776564EF"/>
    <w:rsid w:val="776719F2"/>
    <w:rsid w:val="77682CF7"/>
    <w:rsid w:val="77687474"/>
    <w:rsid w:val="776D5A49"/>
    <w:rsid w:val="7775678A"/>
    <w:rsid w:val="77771C8D"/>
    <w:rsid w:val="777A0A13"/>
    <w:rsid w:val="7782001E"/>
    <w:rsid w:val="77831323"/>
    <w:rsid w:val="77846DA4"/>
    <w:rsid w:val="77850FA2"/>
    <w:rsid w:val="778C092D"/>
    <w:rsid w:val="77921091"/>
    <w:rsid w:val="779415BD"/>
    <w:rsid w:val="77954AC0"/>
    <w:rsid w:val="77966CBE"/>
    <w:rsid w:val="77977FC3"/>
    <w:rsid w:val="77985A45"/>
    <w:rsid w:val="779C0BC8"/>
    <w:rsid w:val="779C444B"/>
    <w:rsid w:val="779F1B4C"/>
    <w:rsid w:val="77A22AD1"/>
    <w:rsid w:val="77A41857"/>
    <w:rsid w:val="77AC6C64"/>
    <w:rsid w:val="77AF566A"/>
    <w:rsid w:val="77B72A76"/>
    <w:rsid w:val="77B9649D"/>
    <w:rsid w:val="77BE5C84"/>
    <w:rsid w:val="77C36889"/>
    <w:rsid w:val="77C5560F"/>
    <w:rsid w:val="77C70B12"/>
    <w:rsid w:val="77CA3C95"/>
    <w:rsid w:val="77CC3A1C"/>
    <w:rsid w:val="77CC4F9A"/>
    <w:rsid w:val="77CE5F1F"/>
    <w:rsid w:val="77D05B9F"/>
    <w:rsid w:val="77D210A2"/>
    <w:rsid w:val="77D47E28"/>
    <w:rsid w:val="77D8682E"/>
    <w:rsid w:val="77D90A2D"/>
    <w:rsid w:val="77DA64AE"/>
    <w:rsid w:val="77DF61B9"/>
    <w:rsid w:val="77E116BC"/>
    <w:rsid w:val="77E2713E"/>
    <w:rsid w:val="77E86AC9"/>
    <w:rsid w:val="77F67FDD"/>
    <w:rsid w:val="77F730CE"/>
    <w:rsid w:val="77F834E0"/>
    <w:rsid w:val="77FA47E4"/>
    <w:rsid w:val="77FB2266"/>
    <w:rsid w:val="77FC7CE8"/>
    <w:rsid w:val="78031871"/>
    <w:rsid w:val="780627F5"/>
    <w:rsid w:val="78096FFD"/>
    <w:rsid w:val="780A11FC"/>
    <w:rsid w:val="780A4A7F"/>
    <w:rsid w:val="780B6C7D"/>
    <w:rsid w:val="7811440A"/>
    <w:rsid w:val="78166313"/>
    <w:rsid w:val="781E371F"/>
    <w:rsid w:val="78206C22"/>
    <w:rsid w:val="78240EAC"/>
    <w:rsid w:val="782C2A35"/>
    <w:rsid w:val="782E39BA"/>
    <w:rsid w:val="782F143B"/>
    <w:rsid w:val="782F431C"/>
    <w:rsid w:val="78337E41"/>
    <w:rsid w:val="78353345"/>
    <w:rsid w:val="783E61D3"/>
    <w:rsid w:val="783F74D7"/>
    <w:rsid w:val="78417157"/>
    <w:rsid w:val="784E646D"/>
    <w:rsid w:val="784F7772"/>
    <w:rsid w:val="78524E73"/>
    <w:rsid w:val="78582600"/>
    <w:rsid w:val="78586D7C"/>
    <w:rsid w:val="7861548E"/>
    <w:rsid w:val="78646412"/>
    <w:rsid w:val="7868289A"/>
    <w:rsid w:val="7869031C"/>
    <w:rsid w:val="786E0F20"/>
    <w:rsid w:val="787231A9"/>
    <w:rsid w:val="787466AD"/>
    <w:rsid w:val="78747CA5"/>
    <w:rsid w:val="78761BB0"/>
    <w:rsid w:val="787B6037"/>
    <w:rsid w:val="787C3AB9"/>
    <w:rsid w:val="78810ADD"/>
    <w:rsid w:val="788A40D3"/>
    <w:rsid w:val="78905FDD"/>
    <w:rsid w:val="789607FB"/>
    <w:rsid w:val="78967EE6"/>
    <w:rsid w:val="789B656C"/>
    <w:rsid w:val="789C1DEF"/>
    <w:rsid w:val="789E74F1"/>
    <w:rsid w:val="78A33979"/>
    <w:rsid w:val="78A371FC"/>
    <w:rsid w:val="78AB0D85"/>
    <w:rsid w:val="78AC0EF3"/>
    <w:rsid w:val="78AC208A"/>
    <w:rsid w:val="78AD4288"/>
    <w:rsid w:val="78AE558D"/>
    <w:rsid w:val="78B02C8E"/>
    <w:rsid w:val="78B31A15"/>
    <w:rsid w:val="78B6041B"/>
    <w:rsid w:val="78B64B97"/>
    <w:rsid w:val="78B72619"/>
    <w:rsid w:val="78B95B1C"/>
    <w:rsid w:val="78BA359E"/>
    <w:rsid w:val="78BB101F"/>
    <w:rsid w:val="78C167AC"/>
    <w:rsid w:val="78C95DB6"/>
    <w:rsid w:val="78CC4B3D"/>
    <w:rsid w:val="78CC6D3B"/>
    <w:rsid w:val="78D16A46"/>
    <w:rsid w:val="78D20C44"/>
    <w:rsid w:val="78D244C8"/>
    <w:rsid w:val="78D93E53"/>
    <w:rsid w:val="78DF5D5C"/>
    <w:rsid w:val="78E421E4"/>
    <w:rsid w:val="78E74258"/>
    <w:rsid w:val="78EC78E8"/>
    <w:rsid w:val="78EE0575"/>
    <w:rsid w:val="78EF5FF6"/>
    <w:rsid w:val="78F227FE"/>
    <w:rsid w:val="78F45D01"/>
    <w:rsid w:val="78F53783"/>
    <w:rsid w:val="78F73403"/>
    <w:rsid w:val="78FB1E09"/>
    <w:rsid w:val="78FC788A"/>
    <w:rsid w:val="78FD530C"/>
    <w:rsid w:val="78FF4092"/>
    <w:rsid w:val="78FF6291"/>
    <w:rsid w:val="79017595"/>
    <w:rsid w:val="79076F20"/>
    <w:rsid w:val="790A4622"/>
    <w:rsid w:val="790C33A8"/>
    <w:rsid w:val="790D0E29"/>
    <w:rsid w:val="79113FAC"/>
    <w:rsid w:val="7915717A"/>
    <w:rsid w:val="79171739"/>
    <w:rsid w:val="79175EB6"/>
    <w:rsid w:val="791813B9"/>
    <w:rsid w:val="791C5BC1"/>
    <w:rsid w:val="791D5841"/>
    <w:rsid w:val="791E32C2"/>
    <w:rsid w:val="792067C5"/>
    <w:rsid w:val="792606CF"/>
    <w:rsid w:val="79263F52"/>
    <w:rsid w:val="792719D3"/>
    <w:rsid w:val="79291653"/>
    <w:rsid w:val="792A2958"/>
    <w:rsid w:val="793A736F"/>
    <w:rsid w:val="793E3EE5"/>
    <w:rsid w:val="79437F4F"/>
    <w:rsid w:val="79443502"/>
    <w:rsid w:val="794C090E"/>
    <w:rsid w:val="79501926"/>
    <w:rsid w:val="79554FB7"/>
    <w:rsid w:val="795766F4"/>
    <w:rsid w:val="795821A2"/>
    <w:rsid w:val="795B3127"/>
    <w:rsid w:val="795D662A"/>
    <w:rsid w:val="795E792F"/>
    <w:rsid w:val="796075AF"/>
    <w:rsid w:val="79653A37"/>
    <w:rsid w:val="796614B8"/>
    <w:rsid w:val="79664D3B"/>
    <w:rsid w:val="796727BD"/>
    <w:rsid w:val="796B33C1"/>
    <w:rsid w:val="796C6412"/>
    <w:rsid w:val="796D68C4"/>
    <w:rsid w:val="796E4346"/>
    <w:rsid w:val="79710B4E"/>
    <w:rsid w:val="797307CE"/>
    <w:rsid w:val="79741AD3"/>
    <w:rsid w:val="79784C56"/>
    <w:rsid w:val="797926D7"/>
    <w:rsid w:val="798058E5"/>
    <w:rsid w:val="79807AE3"/>
    <w:rsid w:val="79815591"/>
    <w:rsid w:val="798442EB"/>
    <w:rsid w:val="798464EA"/>
    <w:rsid w:val="798961F5"/>
    <w:rsid w:val="798C7179"/>
    <w:rsid w:val="798D6205"/>
    <w:rsid w:val="798F487B"/>
    <w:rsid w:val="79905B80"/>
    <w:rsid w:val="79913601"/>
    <w:rsid w:val="79921083"/>
    <w:rsid w:val="79932434"/>
    <w:rsid w:val="79944586"/>
    <w:rsid w:val="79952007"/>
    <w:rsid w:val="799A068D"/>
    <w:rsid w:val="799B610F"/>
    <w:rsid w:val="799D7414"/>
    <w:rsid w:val="79A00398"/>
    <w:rsid w:val="79A02597"/>
    <w:rsid w:val="79AB41AB"/>
    <w:rsid w:val="79AD59A6"/>
    <w:rsid w:val="79AE5130"/>
    <w:rsid w:val="79AF2BB1"/>
    <w:rsid w:val="79B23B36"/>
    <w:rsid w:val="79B54ABA"/>
    <w:rsid w:val="79B934C1"/>
    <w:rsid w:val="79BA69C4"/>
    <w:rsid w:val="79BE53CA"/>
    <w:rsid w:val="79BF33E8"/>
    <w:rsid w:val="79C066CF"/>
    <w:rsid w:val="79C1634F"/>
    <w:rsid w:val="79C27653"/>
    <w:rsid w:val="79C31852"/>
    <w:rsid w:val="79C472D3"/>
    <w:rsid w:val="79C627D6"/>
    <w:rsid w:val="79C6605A"/>
    <w:rsid w:val="79C85CD9"/>
    <w:rsid w:val="79CB6C5E"/>
    <w:rsid w:val="79CE7BE3"/>
    <w:rsid w:val="79D97279"/>
    <w:rsid w:val="79DB6EF8"/>
    <w:rsid w:val="79DC497A"/>
    <w:rsid w:val="79DE3700"/>
    <w:rsid w:val="79E03380"/>
    <w:rsid w:val="79E37B88"/>
    <w:rsid w:val="79E4560A"/>
    <w:rsid w:val="79E675CF"/>
    <w:rsid w:val="79E7658E"/>
    <w:rsid w:val="79E84010"/>
    <w:rsid w:val="79EC4C14"/>
    <w:rsid w:val="79F1109C"/>
    <w:rsid w:val="79F1491F"/>
    <w:rsid w:val="79F223A1"/>
    <w:rsid w:val="79F53325"/>
    <w:rsid w:val="79F65524"/>
    <w:rsid w:val="79F964A8"/>
    <w:rsid w:val="79FA3F2A"/>
    <w:rsid w:val="79FB522F"/>
    <w:rsid w:val="79FD0732"/>
    <w:rsid w:val="79FE61B3"/>
    <w:rsid w:val="7A16385A"/>
    <w:rsid w:val="7A1C5763"/>
    <w:rsid w:val="7A1F11F7"/>
    <w:rsid w:val="7A22766D"/>
    <w:rsid w:val="7A230972"/>
    <w:rsid w:val="7A2A1655"/>
    <w:rsid w:val="7A2A5D7E"/>
    <w:rsid w:val="7A2C1281"/>
    <w:rsid w:val="7A335389"/>
    <w:rsid w:val="7A34668D"/>
    <w:rsid w:val="7A377612"/>
    <w:rsid w:val="7A385094"/>
    <w:rsid w:val="7A3C3A9A"/>
    <w:rsid w:val="7A40469E"/>
    <w:rsid w:val="7A412120"/>
    <w:rsid w:val="7A423425"/>
    <w:rsid w:val="7A450B26"/>
    <w:rsid w:val="7A461E2B"/>
    <w:rsid w:val="7A4A160C"/>
    <w:rsid w:val="7A4A4FAE"/>
    <w:rsid w:val="7A4C04B1"/>
    <w:rsid w:val="7A4F4CB9"/>
    <w:rsid w:val="7A5223BA"/>
    <w:rsid w:val="7A566842"/>
    <w:rsid w:val="7A5742C4"/>
    <w:rsid w:val="7A607152"/>
    <w:rsid w:val="7A614BD3"/>
    <w:rsid w:val="7A6300D6"/>
    <w:rsid w:val="7A672360"/>
    <w:rsid w:val="7A68455E"/>
    <w:rsid w:val="7A687DE1"/>
    <w:rsid w:val="7A6A32E4"/>
    <w:rsid w:val="7A6B2F64"/>
    <w:rsid w:val="7A6E3EE9"/>
    <w:rsid w:val="7A6F196A"/>
    <w:rsid w:val="7A7C6A82"/>
    <w:rsid w:val="7A812F09"/>
    <w:rsid w:val="7A82098B"/>
    <w:rsid w:val="7A843E8E"/>
    <w:rsid w:val="7A851910"/>
    <w:rsid w:val="7A8D479E"/>
    <w:rsid w:val="7A8E221F"/>
    <w:rsid w:val="7A8F7CA1"/>
    <w:rsid w:val="7A903524"/>
    <w:rsid w:val="7A926A27"/>
    <w:rsid w:val="7A9366A7"/>
    <w:rsid w:val="7A970930"/>
    <w:rsid w:val="7A9750AD"/>
    <w:rsid w:val="7A982B2F"/>
    <w:rsid w:val="7A9F24BA"/>
    <w:rsid w:val="7AA2343E"/>
    <w:rsid w:val="7AA30EC0"/>
    <w:rsid w:val="7AA421C5"/>
    <w:rsid w:val="7AA43575"/>
    <w:rsid w:val="7AA443C3"/>
    <w:rsid w:val="7AAA40CE"/>
    <w:rsid w:val="7AAB3D4E"/>
    <w:rsid w:val="7AAB75D1"/>
    <w:rsid w:val="7AAC5052"/>
    <w:rsid w:val="7AAF5FD7"/>
    <w:rsid w:val="7AB03A59"/>
    <w:rsid w:val="7AB80E65"/>
    <w:rsid w:val="7ABB6566"/>
    <w:rsid w:val="7ABD74EB"/>
    <w:rsid w:val="7ABF29EE"/>
    <w:rsid w:val="7AC06271"/>
    <w:rsid w:val="7AC23973"/>
    <w:rsid w:val="7AC43368"/>
    <w:rsid w:val="7AC65BFC"/>
    <w:rsid w:val="7AC77DFB"/>
    <w:rsid w:val="7ACD1D04"/>
    <w:rsid w:val="7ACF0A8A"/>
    <w:rsid w:val="7AD3168F"/>
    <w:rsid w:val="7AD37490"/>
    <w:rsid w:val="7AD52994"/>
    <w:rsid w:val="7AD54B92"/>
    <w:rsid w:val="7AD83918"/>
    <w:rsid w:val="7AD9139A"/>
    <w:rsid w:val="7ADD5821"/>
    <w:rsid w:val="7ADF0D25"/>
    <w:rsid w:val="7AE534E4"/>
    <w:rsid w:val="7AEA6D39"/>
    <w:rsid w:val="7AEA70B6"/>
    <w:rsid w:val="7AF81C4F"/>
    <w:rsid w:val="7AF918CE"/>
    <w:rsid w:val="7AFB4DD2"/>
    <w:rsid w:val="7AFD3B58"/>
    <w:rsid w:val="7AFE15D9"/>
    <w:rsid w:val="7AFF37D8"/>
    <w:rsid w:val="7B070BE4"/>
    <w:rsid w:val="7B0E5FF1"/>
    <w:rsid w:val="7B1511FF"/>
    <w:rsid w:val="7B167B29"/>
    <w:rsid w:val="7B170E7E"/>
    <w:rsid w:val="7B182183"/>
    <w:rsid w:val="7B1C5306"/>
    <w:rsid w:val="7B1F1B0E"/>
    <w:rsid w:val="7B1F628B"/>
    <w:rsid w:val="7B215011"/>
    <w:rsid w:val="7B286B9A"/>
    <w:rsid w:val="7B2A209D"/>
    <w:rsid w:val="7B2C55A1"/>
    <w:rsid w:val="7B2F1799"/>
    <w:rsid w:val="7B3152AC"/>
    <w:rsid w:val="7B35042F"/>
    <w:rsid w:val="7B3A48B6"/>
    <w:rsid w:val="7B3E6B40"/>
    <w:rsid w:val="7B427D7A"/>
    <w:rsid w:val="7B4619CE"/>
    <w:rsid w:val="7B47340A"/>
    <w:rsid w:val="7B4B5E55"/>
    <w:rsid w:val="7B5022DD"/>
    <w:rsid w:val="7B5022EF"/>
    <w:rsid w:val="7B533262"/>
    <w:rsid w:val="7B540CE3"/>
    <w:rsid w:val="7B551FE8"/>
    <w:rsid w:val="7B556765"/>
    <w:rsid w:val="7B567A6A"/>
    <w:rsid w:val="7B571C68"/>
    <w:rsid w:val="7B5B3EF1"/>
    <w:rsid w:val="7B5C3B71"/>
    <w:rsid w:val="7B600379"/>
    <w:rsid w:val="7B6312FE"/>
    <w:rsid w:val="7B65146E"/>
    <w:rsid w:val="7B664481"/>
    <w:rsid w:val="7B6A2E87"/>
    <w:rsid w:val="7B6C638A"/>
    <w:rsid w:val="7B6F2B92"/>
    <w:rsid w:val="7B701708"/>
    <w:rsid w:val="7B704D90"/>
    <w:rsid w:val="7B720293"/>
    <w:rsid w:val="7B731598"/>
    <w:rsid w:val="7B7F75A9"/>
    <w:rsid w:val="7B815D95"/>
    <w:rsid w:val="7B823DB1"/>
    <w:rsid w:val="7B835FAF"/>
    <w:rsid w:val="7B8472B4"/>
    <w:rsid w:val="7B88353D"/>
    <w:rsid w:val="7B885CBA"/>
    <w:rsid w:val="7B89373C"/>
    <w:rsid w:val="7B897EB9"/>
    <w:rsid w:val="7B8D2142"/>
    <w:rsid w:val="7B8E7BC4"/>
    <w:rsid w:val="7B8F5645"/>
    <w:rsid w:val="7B9207C8"/>
    <w:rsid w:val="7B93624A"/>
    <w:rsid w:val="7B943CCB"/>
    <w:rsid w:val="7B954FD0"/>
    <w:rsid w:val="7B9939D6"/>
    <w:rsid w:val="7B9B6ED9"/>
    <w:rsid w:val="7B9C10D8"/>
    <w:rsid w:val="7B9C495B"/>
    <w:rsid w:val="7B9F58E0"/>
    <w:rsid w:val="7BA22FE1"/>
    <w:rsid w:val="7BA26864"/>
    <w:rsid w:val="7BA72CEC"/>
    <w:rsid w:val="7BBC2C91"/>
    <w:rsid w:val="7BC21317"/>
    <w:rsid w:val="7BC25D04"/>
    <w:rsid w:val="7BC5229C"/>
    <w:rsid w:val="7BC6579F"/>
    <w:rsid w:val="7BC71022"/>
    <w:rsid w:val="7BCB7A29"/>
    <w:rsid w:val="7BCD512A"/>
    <w:rsid w:val="7BCF062D"/>
    <w:rsid w:val="7BCF76DB"/>
    <w:rsid w:val="7BD060AF"/>
    <w:rsid w:val="7BD24E35"/>
    <w:rsid w:val="7BD53ACF"/>
    <w:rsid w:val="7BD6383B"/>
    <w:rsid w:val="7BD834BB"/>
    <w:rsid w:val="7BD863FC"/>
    <w:rsid w:val="7BD96F9B"/>
    <w:rsid w:val="7BE06349"/>
    <w:rsid w:val="7BE2184C"/>
    <w:rsid w:val="7BE505D2"/>
    <w:rsid w:val="7BE71557"/>
    <w:rsid w:val="7BE94A5A"/>
    <w:rsid w:val="7BEE0EE2"/>
    <w:rsid w:val="7BEF6963"/>
    <w:rsid w:val="7BF00B62"/>
    <w:rsid w:val="7BF24065"/>
    <w:rsid w:val="7BF662EE"/>
    <w:rsid w:val="7BFB2776"/>
    <w:rsid w:val="7C01687E"/>
    <w:rsid w:val="7C070787"/>
    <w:rsid w:val="7C12239B"/>
    <w:rsid w:val="7C191347"/>
    <w:rsid w:val="7C1F16B1"/>
    <w:rsid w:val="7C225EB9"/>
    <w:rsid w:val="7C2535BA"/>
    <w:rsid w:val="7C2648BF"/>
    <w:rsid w:val="7C28453F"/>
    <w:rsid w:val="7C2A2BBD"/>
    <w:rsid w:val="7C2C67C8"/>
    <w:rsid w:val="7C2E1CCB"/>
    <w:rsid w:val="7C2E5873"/>
    <w:rsid w:val="7C3073CD"/>
    <w:rsid w:val="7C320365"/>
    <w:rsid w:val="7C353855"/>
    <w:rsid w:val="7C3847D9"/>
    <w:rsid w:val="7C3A7CDC"/>
    <w:rsid w:val="7C3B7086"/>
    <w:rsid w:val="7C4518F1"/>
    <w:rsid w:val="7C467372"/>
    <w:rsid w:val="7C4B59F8"/>
    <w:rsid w:val="7C4F7C82"/>
    <w:rsid w:val="7C532E05"/>
    <w:rsid w:val="7C5A278F"/>
    <w:rsid w:val="7C5E6C17"/>
    <w:rsid w:val="7C602892"/>
    <w:rsid w:val="7C62059B"/>
    <w:rsid w:val="7C645384"/>
    <w:rsid w:val="7C687527"/>
    <w:rsid w:val="7C6C17B0"/>
    <w:rsid w:val="7C6D7232"/>
    <w:rsid w:val="7C6E1430"/>
    <w:rsid w:val="7C7001B6"/>
    <w:rsid w:val="7C715C38"/>
    <w:rsid w:val="7C772DC5"/>
    <w:rsid w:val="7C777B41"/>
    <w:rsid w:val="7C793044"/>
    <w:rsid w:val="7C7B6547"/>
    <w:rsid w:val="7C7C3FC9"/>
    <w:rsid w:val="7C8554FF"/>
    <w:rsid w:val="7C86235A"/>
    <w:rsid w:val="7C877DDC"/>
    <w:rsid w:val="7C8932DF"/>
    <w:rsid w:val="7C8B1F44"/>
    <w:rsid w:val="7C8B2065"/>
    <w:rsid w:val="7C8C2CA7"/>
    <w:rsid w:val="7C8C7AE7"/>
    <w:rsid w:val="7C8D5568"/>
    <w:rsid w:val="7C902C69"/>
    <w:rsid w:val="7C913F6E"/>
    <w:rsid w:val="7C9219F0"/>
    <w:rsid w:val="7C9378B1"/>
    <w:rsid w:val="7C9603F6"/>
    <w:rsid w:val="7C975E78"/>
    <w:rsid w:val="7C985AF7"/>
    <w:rsid w:val="7C99137B"/>
    <w:rsid w:val="7C993579"/>
    <w:rsid w:val="7C9B487E"/>
    <w:rsid w:val="7C9F0D06"/>
    <w:rsid w:val="7CA33E88"/>
    <w:rsid w:val="7CA33F3E"/>
    <w:rsid w:val="7CA60690"/>
    <w:rsid w:val="7CA7288F"/>
    <w:rsid w:val="7CA915F3"/>
    <w:rsid w:val="7CA91615"/>
    <w:rsid w:val="7CA95D92"/>
    <w:rsid w:val="7CAA7097"/>
    <w:rsid w:val="7CAD001B"/>
    <w:rsid w:val="7CB16A21"/>
    <w:rsid w:val="7CB26CCA"/>
    <w:rsid w:val="7CB479A6"/>
    <w:rsid w:val="7CB7092B"/>
    <w:rsid w:val="7CB83E2E"/>
    <w:rsid w:val="7CBA7331"/>
    <w:rsid w:val="7CBC6FB1"/>
    <w:rsid w:val="7CBD02B6"/>
    <w:rsid w:val="7CBE5D37"/>
    <w:rsid w:val="7CC13438"/>
    <w:rsid w:val="7CC16CBC"/>
    <w:rsid w:val="7CC51E3F"/>
    <w:rsid w:val="7CC556C2"/>
    <w:rsid w:val="7CC7600D"/>
    <w:rsid w:val="7CCC504D"/>
    <w:rsid w:val="7CCD2ACE"/>
    <w:rsid w:val="7CD014D5"/>
    <w:rsid w:val="7CD21154"/>
    <w:rsid w:val="7CD633DE"/>
    <w:rsid w:val="7CD868E1"/>
    <w:rsid w:val="7CD93074"/>
    <w:rsid w:val="7CDC52E7"/>
    <w:rsid w:val="7CDE07EA"/>
    <w:rsid w:val="7CE86B7B"/>
    <w:rsid w:val="7CEF1D89"/>
    <w:rsid w:val="7CEF4308"/>
    <w:rsid w:val="7CF46211"/>
    <w:rsid w:val="7CF65E91"/>
    <w:rsid w:val="7CF81394"/>
    <w:rsid w:val="7CF92699"/>
    <w:rsid w:val="7CF96E16"/>
    <w:rsid w:val="7CFA3BCB"/>
    <w:rsid w:val="7CFB2319"/>
    <w:rsid w:val="7CFB5B9C"/>
    <w:rsid w:val="7CFF45A2"/>
    <w:rsid w:val="7D002024"/>
    <w:rsid w:val="7D011CA4"/>
    <w:rsid w:val="7D027725"/>
    <w:rsid w:val="7D073BAD"/>
    <w:rsid w:val="7D087430"/>
    <w:rsid w:val="7D092933"/>
    <w:rsid w:val="7D096B1B"/>
    <w:rsid w:val="7D0F483D"/>
    <w:rsid w:val="7D1022BE"/>
    <w:rsid w:val="7D106A3B"/>
    <w:rsid w:val="7D145441"/>
    <w:rsid w:val="7D171C49"/>
    <w:rsid w:val="7D1818C9"/>
    <w:rsid w:val="7D2221D8"/>
    <w:rsid w:val="7D2334DD"/>
    <w:rsid w:val="7D264462"/>
    <w:rsid w:val="7D2840E2"/>
    <w:rsid w:val="7D2B08E9"/>
    <w:rsid w:val="7D2D0569"/>
    <w:rsid w:val="7D2F3A6C"/>
    <w:rsid w:val="7D304D71"/>
    <w:rsid w:val="7D3149F1"/>
    <w:rsid w:val="7D360E79"/>
    <w:rsid w:val="7D3A787F"/>
    <w:rsid w:val="7D3D4087"/>
    <w:rsid w:val="7D42050F"/>
    <w:rsid w:val="7D497E9A"/>
    <w:rsid w:val="7D512D27"/>
    <w:rsid w:val="7D53622B"/>
    <w:rsid w:val="7D5826B2"/>
    <w:rsid w:val="7D5A5BB5"/>
    <w:rsid w:val="7D5C493C"/>
    <w:rsid w:val="7D5D6B3A"/>
    <w:rsid w:val="7D5E7E3F"/>
    <w:rsid w:val="7D5F58C0"/>
    <w:rsid w:val="7D653F46"/>
    <w:rsid w:val="7D6619C8"/>
    <w:rsid w:val="7D7035DC"/>
    <w:rsid w:val="7D705B5B"/>
    <w:rsid w:val="7D730CDE"/>
    <w:rsid w:val="7D772F67"/>
    <w:rsid w:val="7D7C3B6C"/>
    <w:rsid w:val="7D7E28F2"/>
    <w:rsid w:val="7D7E706F"/>
    <w:rsid w:val="7D8212F8"/>
    <w:rsid w:val="7D8447FB"/>
    <w:rsid w:val="7D8D1888"/>
    <w:rsid w:val="7D8D510B"/>
    <w:rsid w:val="7D921593"/>
    <w:rsid w:val="7D941212"/>
    <w:rsid w:val="7D967F99"/>
    <w:rsid w:val="7DA75CB5"/>
    <w:rsid w:val="7DB00B43"/>
    <w:rsid w:val="7DB47549"/>
    <w:rsid w:val="7DBC01D8"/>
    <w:rsid w:val="7DBD7E58"/>
    <w:rsid w:val="7DC14660"/>
    <w:rsid w:val="7DC1685E"/>
    <w:rsid w:val="7DC31D62"/>
    <w:rsid w:val="7DC3726C"/>
    <w:rsid w:val="7DC62CE6"/>
    <w:rsid w:val="7DC73FEB"/>
    <w:rsid w:val="7DC81A6D"/>
    <w:rsid w:val="7DCC5F8D"/>
    <w:rsid w:val="7DCE00F3"/>
    <w:rsid w:val="7DD06E79"/>
    <w:rsid w:val="7DD4587F"/>
    <w:rsid w:val="7DD60D82"/>
    <w:rsid w:val="7DD62F81"/>
    <w:rsid w:val="7DD86484"/>
    <w:rsid w:val="7DD93F05"/>
    <w:rsid w:val="7DDA1987"/>
    <w:rsid w:val="7DDB10A1"/>
    <w:rsid w:val="7DDF1692"/>
    <w:rsid w:val="7DE34815"/>
    <w:rsid w:val="7DEE6429"/>
    <w:rsid w:val="7DF03B2A"/>
    <w:rsid w:val="7DF115AC"/>
    <w:rsid w:val="7DF22173"/>
    <w:rsid w:val="7DF847BA"/>
    <w:rsid w:val="7DFA443A"/>
    <w:rsid w:val="7DFB573F"/>
    <w:rsid w:val="7DFC1BF7"/>
    <w:rsid w:val="7E021846"/>
    <w:rsid w:val="7E0272C8"/>
    <w:rsid w:val="7E0427CB"/>
    <w:rsid w:val="7E04739F"/>
    <w:rsid w:val="7E060918"/>
    <w:rsid w:val="7E0D0EDC"/>
    <w:rsid w:val="7E1178E2"/>
    <w:rsid w:val="7E125364"/>
    <w:rsid w:val="7E1A78D3"/>
    <w:rsid w:val="7E1B01F2"/>
    <w:rsid w:val="7E207EFD"/>
    <w:rsid w:val="7E227B7D"/>
    <w:rsid w:val="7E233080"/>
    <w:rsid w:val="7E246903"/>
    <w:rsid w:val="7E264004"/>
    <w:rsid w:val="7E277888"/>
    <w:rsid w:val="7E285309"/>
    <w:rsid w:val="7E2A080C"/>
    <w:rsid w:val="7E2A628E"/>
    <w:rsid w:val="7E2B048C"/>
    <w:rsid w:val="7E2C1791"/>
    <w:rsid w:val="7E300197"/>
    <w:rsid w:val="7E304914"/>
    <w:rsid w:val="7E3643BE"/>
    <w:rsid w:val="7E3B6528"/>
    <w:rsid w:val="7E3D1A2B"/>
    <w:rsid w:val="7E423935"/>
    <w:rsid w:val="7E4313B6"/>
    <w:rsid w:val="7E435B33"/>
    <w:rsid w:val="7E4A54BE"/>
    <w:rsid w:val="7E4D4AB6"/>
    <w:rsid w:val="7E4D6442"/>
    <w:rsid w:val="7E502C4A"/>
    <w:rsid w:val="7E5228CA"/>
    <w:rsid w:val="7E535DCD"/>
    <w:rsid w:val="7E564B54"/>
    <w:rsid w:val="7E582255"/>
    <w:rsid w:val="7E595AD8"/>
    <w:rsid w:val="7E5A355A"/>
    <w:rsid w:val="7E5A648D"/>
    <w:rsid w:val="7E5C0C5B"/>
    <w:rsid w:val="7E5E415E"/>
    <w:rsid w:val="7E607661"/>
    <w:rsid w:val="7E6150E3"/>
    <w:rsid w:val="7E633E69"/>
    <w:rsid w:val="7E653AE9"/>
    <w:rsid w:val="7E672870"/>
    <w:rsid w:val="7E6B3474"/>
    <w:rsid w:val="7E6F7C7C"/>
    <w:rsid w:val="7E7056FE"/>
    <w:rsid w:val="7E736682"/>
    <w:rsid w:val="7E741B85"/>
    <w:rsid w:val="7E765088"/>
    <w:rsid w:val="7E805998"/>
    <w:rsid w:val="7E851E20"/>
    <w:rsid w:val="7E891395"/>
    <w:rsid w:val="7E8B17AA"/>
    <w:rsid w:val="7E8C502E"/>
    <w:rsid w:val="7E8D2AAF"/>
    <w:rsid w:val="7E8E0531"/>
    <w:rsid w:val="7E8F5FB2"/>
    <w:rsid w:val="7E970E40"/>
    <w:rsid w:val="7E9C1A45"/>
    <w:rsid w:val="7E9E4F48"/>
    <w:rsid w:val="7E9F29C9"/>
    <w:rsid w:val="7EA0044B"/>
    <w:rsid w:val="7EAC1CDF"/>
    <w:rsid w:val="7EB34EED"/>
    <w:rsid w:val="7EB470EC"/>
    <w:rsid w:val="7EB503F0"/>
    <w:rsid w:val="7EB54B6D"/>
    <w:rsid w:val="7EB81375"/>
    <w:rsid w:val="7EB85AF2"/>
    <w:rsid w:val="7EBC7D7B"/>
    <w:rsid w:val="7EBF0D00"/>
    <w:rsid w:val="7EC31904"/>
    <w:rsid w:val="7EC35188"/>
    <w:rsid w:val="7EC42C09"/>
    <w:rsid w:val="7ECA4B12"/>
    <w:rsid w:val="7ECB6D11"/>
    <w:rsid w:val="7ED72300"/>
    <w:rsid w:val="7EE221B9"/>
    <w:rsid w:val="7EE91B44"/>
    <w:rsid w:val="7EED054A"/>
    <w:rsid w:val="7EEF3A4D"/>
    <w:rsid w:val="7EEF4135"/>
    <w:rsid w:val="7EF04D52"/>
    <w:rsid w:val="7EF249D2"/>
    <w:rsid w:val="7EF66C5B"/>
    <w:rsid w:val="7EF746DD"/>
    <w:rsid w:val="7EFA5662"/>
    <w:rsid w:val="7EFE6266"/>
    <w:rsid w:val="7F012A6E"/>
    <w:rsid w:val="7F0204F0"/>
    <w:rsid w:val="7F024C6C"/>
    <w:rsid w:val="7F066EF6"/>
    <w:rsid w:val="7F0710F4"/>
    <w:rsid w:val="7F0823F9"/>
    <w:rsid w:val="7F0945F7"/>
    <w:rsid w:val="7F0A2079"/>
    <w:rsid w:val="7F0B0A5C"/>
    <w:rsid w:val="7F0E29B0"/>
    <w:rsid w:val="7F115287"/>
    <w:rsid w:val="7F182693"/>
    <w:rsid w:val="7F186E10"/>
    <w:rsid w:val="7F1B3618"/>
    <w:rsid w:val="7F20421C"/>
    <w:rsid w:val="7F2619A9"/>
    <w:rsid w:val="7F271629"/>
    <w:rsid w:val="7F27742A"/>
    <w:rsid w:val="7F29292E"/>
    <w:rsid w:val="7F2D6DB5"/>
    <w:rsid w:val="7F2F22B8"/>
    <w:rsid w:val="7F361C43"/>
    <w:rsid w:val="7F3A0649"/>
    <w:rsid w:val="7F3C3B4D"/>
    <w:rsid w:val="7F440F59"/>
    <w:rsid w:val="7F47795F"/>
    <w:rsid w:val="7F4D1868"/>
    <w:rsid w:val="7F4F4D6C"/>
    <w:rsid w:val="7F5027ED"/>
    <w:rsid w:val="7F51026F"/>
    <w:rsid w:val="7F525CF0"/>
    <w:rsid w:val="7F533772"/>
    <w:rsid w:val="7F5411F3"/>
    <w:rsid w:val="7F5A30FD"/>
    <w:rsid w:val="7F5B4401"/>
    <w:rsid w:val="7F5C1E83"/>
    <w:rsid w:val="7F5D1B03"/>
    <w:rsid w:val="7F5D4E94"/>
    <w:rsid w:val="7F631975"/>
    <w:rsid w:val="7F64728F"/>
    <w:rsid w:val="7F656F0F"/>
    <w:rsid w:val="7F695915"/>
    <w:rsid w:val="7F6C689A"/>
    <w:rsid w:val="7F6D7B9F"/>
    <w:rsid w:val="7F7052A0"/>
    <w:rsid w:val="7F712D22"/>
    <w:rsid w:val="7F7165A5"/>
    <w:rsid w:val="7F731AA8"/>
    <w:rsid w:val="7F754FAB"/>
    <w:rsid w:val="7F7571AA"/>
    <w:rsid w:val="7F7650A9"/>
    <w:rsid w:val="7F770242"/>
    <w:rsid w:val="7F780C1C"/>
    <w:rsid w:val="7F874EC5"/>
    <w:rsid w:val="7F8B6823"/>
    <w:rsid w:val="7F8B714F"/>
    <w:rsid w:val="7F913256"/>
    <w:rsid w:val="7F9441DB"/>
    <w:rsid w:val="7F9554E0"/>
    <w:rsid w:val="7F991773"/>
    <w:rsid w:val="7F9A60E4"/>
    <w:rsid w:val="7F9C15E8"/>
    <w:rsid w:val="7F9C4E6B"/>
    <w:rsid w:val="7F9D28EC"/>
    <w:rsid w:val="7F9D7069"/>
    <w:rsid w:val="7F9F5DEF"/>
    <w:rsid w:val="7FA6577A"/>
    <w:rsid w:val="7FA95261"/>
    <w:rsid w:val="7FAB1C02"/>
    <w:rsid w:val="7FB34A90"/>
    <w:rsid w:val="7FB57F93"/>
    <w:rsid w:val="7FBD3842"/>
    <w:rsid w:val="7FBE43E0"/>
    <w:rsid w:val="7FC13DA6"/>
    <w:rsid w:val="7FC83CA0"/>
    <w:rsid w:val="7FCD343C"/>
    <w:rsid w:val="7FCE30BB"/>
    <w:rsid w:val="7FD14040"/>
    <w:rsid w:val="7FD25345"/>
    <w:rsid w:val="7FD717CD"/>
    <w:rsid w:val="7FDA6ECE"/>
    <w:rsid w:val="7FE377DD"/>
    <w:rsid w:val="7FE761E4"/>
    <w:rsid w:val="7FE93C57"/>
    <w:rsid w:val="7FED00ED"/>
    <w:rsid w:val="7FEF0A25"/>
    <w:rsid w:val="7FF24575"/>
    <w:rsid w:val="7FF97783"/>
    <w:rsid w:val="7FFA5204"/>
    <w:rsid w:val="7F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tabs>
        <w:tab w:val="left" w:pos="0"/>
      </w:tabs>
      <w:spacing w:before="340" w:after="330" w:line="576" w:lineRule="auto"/>
      <w:ind w:left="0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标题 Char"/>
    <w:link w:val="a5"/>
    <w:rsid w:val="000C2C39"/>
    <w:rPr>
      <w:rFonts w:ascii="Arial" w:hAnsi="Arial" w:cs="宋体"/>
      <w:b/>
      <w:sz w:val="52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0">
    <w:name w:val="语法格式 Char"/>
    <w:link w:val="a7"/>
    <w:rPr>
      <w:rFonts w:eastAsia="宋体"/>
      <w:b w:val="0"/>
      <w:color w:val="3366FF"/>
      <w:sz w:val="28"/>
    </w:rPr>
  </w:style>
  <w:style w:type="character" w:customStyle="1" w:styleId="858D7CFB-ED40-4347-BF05-701D383B685F">
    <w:name w:val="多学一招脚下留心内容{858D7CFB-ED40-4347-BF05-701D383B685F}"/>
    <w:link w:val="a8"/>
    <w:rPr>
      <w:rFonts w:ascii="楷体_GB2312" w:eastAsia="楷体_GB2312" w:hAnsi="楷体_GB2312"/>
      <w:sz w:val="24"/>
    </w:rPr>
  </w:style>
  <w:style w:type="character" w:customStyle="1" w:styleId="Char1">
    <w:name w:val="多学一招、脚下留心字体 Char"/>
    <w:link w:val="a9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styleId="9">
    <w:name w:val="toc 9"/>
    <w:basedOn w:val="a1"/>
    <w:next w:val="a1"/>
    <w:uiPriority w:val="39"/>
    <w:unhideWhenUsed/>
    <w:pPr>
      <w:ind w:leftChars="1600" w:left="3360"/>
    </w:pPr>
  </w:style>
  <w:style w:type="paragraph" w:styleId="5">
    <w:name w:val="toc 5"/>
    <w:basedOn w:val="a1"/>
    <w:next w:val="a1"/>
    <w:uiPriority w:val="39"/>
    <w:unhideWhenUsed/>
    <w:pPr>
      <w:ind w:leftChars="800" w:left="1680"/>
    </w:pPr>
  </w:style>
  <w:style w:type="paragraph" w:styleId="aa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6">
    <w:name w:val="toc 6"/>
    <w:basedOn w:val="a1"/>
    <w:next w:val="a1"/>
    <w:uiPriority w:val="39"/>
    <w:unhideWhenUsed/>
    <w:pPr>
      <w:ind w:leftChars="1000" w:left="2100"/>
    </w:pPr>
  </w:style>
  <w:style w:type="paragraph" w:styleId="10">
    <w:name w:val="toc 1"/>
    <w:basedOn w:val="a1"/>
    <w:next w:val="a1"/>
    <w:uiPriority w:val="39"/>
    <w:unhideWhenUsed/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">
    <w:name w:val="toc 8"/>
    <w:basedOn w:val="a1"/>
    <w:next w:val="a1"/>
    <w:uiPriority w:val="39"/>
    <w:unhideWhenUsed/>
    <w:pPr>
      <w:ind w:leftChars="1400" w:left="2940"/>
    </w:p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b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1"/>
    <w:next w:val="a1"/>
    <w:uiPriority w:val="39"/>
    <w:unhideWhenUsed/>
    <w:pPr>
      <w:ind w:leftChars="1200" w:left="2520"/>
    </w:pPr>
  </w:style>
  <w:style w:type="paragraph" w:styleId="a5">
    <w:name w:val="Title"/>
    <w:basedOn w:val="a1"/>
    <w:link w:val="Char"/>
    <w:qFormat/>
    <w:rsid w:val="000C2C39"/>
    <w:pPr>
      <w:spacing w:before="240" w:after="60"/>
      <w:jc w:val="center"/>
      <w:outlineLvl w:val="0"/>
    </w:pPr>
    <w:rPr>
      <w:rFonts w:ascii="Arial" w:hAnsi="Arial"/>
      <w:b/>
      <w:sz w:val="52"/>
    </w:r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</w:rPr>
  </w:style>
  <w:style w:type="paragraph" w:customStyle="1" w:styleId="ad">
    <w:name w:val="例程代码（无行号）"/>
    <w:basedOn w:val="a1"/>
    <w:rsid w:val="00F47607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a9">
    <w:name w:val="多学一招、脚下留心字体"/>
    <w:basedOn w:val="a1"/>
    <w:link w:val="Char1"/>
    <w:rPr>
      <w:rFonts w:ascii="楷体_GB2312" w:eastAsia="楷体_GB2312" w:hAnsi="楷体_GB2312"/>
      <w:b/>
      <w:kern w:val="2"/>
      <w:szCs w:val="24"/>
    </w:rPr>
  </w:style>
  <w:style w:type="paragraph" w:customStyle="1" w:styleId="a">
    <w:name w:val="例程代码（带行号）"/>
    <w:basedOn w:val="a1"/>
    <w:rsid w:val="00044EF6"/>
    <w:pPr>
      <w:numPr>
        <w:numId w:val="5"/>
      </w:numPr>
      <w:pBdr>
        <w:top w:val="dashSmallGap" w:sz="4" w:space="3" w:color="3382AD"/>
        <w:left w:val="dashSmallGap" w:sz="4" w:space="4" w:color="3382AD"/>
        <w:bottom w:val="dashSmallGap" w:sz="4" w:space="3" w:color="3382AD"/>
        <w:right w:val="dashSmallGap" w:sz="4" w:space="4" w:color="3382AD"/>
      </w:pBdr>
      <w:shd w:val="clear" w:color="auto" w:fill="F0F7FD"/>
      <w:tabs>
        <w:tab w:val="left" w:pos="0"/>
      </w:tabs>
      <w:ind w:firstLine="560"/>
    </w:pPr>
    <w:rPr>
      <w:rFonts w:ascii="MingLiU" w:hAnsi="MingLiU"/>
      <w:color w:val="3382AD"/>
      <w:sz w:val="21"/>
      <w:szCs w:val="18"/>
      <w:shd w:val="clear" w:color="auto" w:fill="E0E0E0"/>
    </w:rPr>
  </w:style>
  <w:style w:type="paragraph" w:customStyle="1" w:styleId="ae">
    <w:name w:val="三级标题"/>
    <w:basedOn w:val="3"/>
    <w:pPr>
      <w:tabs>
        <w:tab w:val="clear" w:pos="709"/>
      </w:tabs>
    </w:pPr>
  </w:style>
  <w:style w:type="paragraph" w:customStyle="1" w:styleId="a7">
    <w:name w:val="语法格式"/>
    <w:basedOn w:val="a1"/>
    <w:next w:val="a1"/>
    <w:link w:val="Char0"/>
    <w:pPr>
      <w:pBdr>
        <w:top w:val="dotDash" w:sz="4" w:space="1" w:color="99CC00"/>
        <w:left w:val="dotDash" w:sz="4" w:space="4" w:color="99CC00"/>
        <w:bottom w:val="dotDash" w:sz="4" w:space="1" w:color="99CC00"/>
        <w:right w:val="dotDash" w:sz="4" w:space="4" w:color="99CC00"/>
      </w:pBdr>
      <w:shd w:val="clear" w:color="auto" w:fill="EBFFEE"/>
      <w:tabs>
        <w:tab w:val="left" w:pos="0"/>
      </w:tabs>
      <w:ind w:firstLineChars="0" w:firstLine="420"/>
    </w:pPr>
    <w:rPr>
      <w:color w:val="3366FF"/>
    </w:rPr>
  </w:style>
  <w:style w:type="paragraph" w:customStyle="1" w:styleId="af">
    <w:name w:val="图片"/>
    <w:basedOn w:val="a1"/>
    <w:pPr>
      <w:jc w:val="center"/>
    </w:pPr>
  </w:style>
  <w:style w:type="paragraph" w:customStyle="1" w:styleId="af0">
    <w:name w:val="二级标题"/>
    <w:basedOn w:val="2"/>
    <w:rPr>
      <w:rFonts w:eastAsia="楷体_GB2312"/>
      <w:szCs w:val="20"/>
    </w:rPr>
  </w:style>
  <w:style w:type="paragraph" w:customStyle="1" w:styleId="a0">
    <w:name w:val="本章重点（内容）"/>
    <w:basedOn w:val="a1"/>
    <w:rsid w:val="00044EF6"/>
    <w:pPr>
      <w:numPr>
        <w:numId w:val="6"/>
      </w:numPr>
      <w:tabs>
        <w:tab w:val="left" w:pos="840"/>
      </w:tabs>
    </w:pPr>
    <w:rPr>
      <w:rFonts w:ascii="黑体" w:eastAsia="黑体" w:hAnsi="黑体"/>
      <w:b/>
      <w:color w:val="C7254E"/>
      <w:szCs w:val="28"/>
    </w:rPr>
  </w:style>
  <w:style w:type="paragraph" w:customStyle="1" w:styleId="a8">
    <w:name w:val="多学一招脚下留心内容"/>
    <w:basedOn w:val="a1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table" w:styleId="af1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hp.itcast.c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43.png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JIANSONG\Documents\&#33258;&#23450;&#20041;%20Office%20&#27169;&#26495;\PHP&#23398;&#38498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PHP学院Word模板.dotx</Template>
  <TotalTime>562</TotalTime>
  <Pages>19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PHP学院Word模板</dc:title>
  <dc:subject/>
  <dc:creator>SUNJIANSONG</dc:creator>
  <cp:keywords/>
  <dc:description/>
  <cp:lastModifiedBy>Colin</cp:lastModifiedBy>
  <cp:revision>355</cp:revision>
  <dcterms:created xsi:type="dcterms:W3CDTF">2016-04-03T12:33:00Z</dcterms:created>
  <dcterms:modified xsi:type="dcterms:W3CDTF">2017-06-18T11:17:00Z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