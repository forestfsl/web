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7D59FD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8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proofErr w:type="gramStart"/>
      <w:r w:rsidR="00763FB2">
        <w:rPr>
          <w:rFonts w:ascii="微软雅黑" w:eastAsia="微软雅黑" w:hAnsi="微软雅黑" w:cs="微软雅黑" w:hint="eastAsia"/>
          <w:sz w:val="32"/>
          <w:szCs w:val="32"/>
        </w:rPr>
        <w:t>传智</w:t>
      </w:r>
      <w:proofErr w:type="gramEnd"/>
      <w:r w:rsidR="00763FB2">
        <w:rPr>
          <w:rFonts w:ascii="微软雅黑" w:eastAsia="微软雅黑" w:hAnsi="微软雅黑" w:cs="微软雅黑" w:hint="eastAsia"/>
          <w:sz w:val="32"/>
          <w:szCs w:val="32"/>
        </w:rPr>
        <w:t>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proofErr w:type="gramStart"/>
      <w:r>
        <w:rPr>
          <w:rFonts w:ascii="微软雅黑" w:hAnsi="微软雅黑" w:cs="微软雅黑" w:hint="eastAsia"/>
          <w:sz w:val="30"/>
          <w:szCs w:val="30"/>
        </w:rPr>
        <w:t>传智播客</w:t>
      </w:r>
      <w:proofErr w:type="gramEnd"/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9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CD44B3" w:rsidRDefault="005E6B43" w:rsidP="005E6B43">
      <w:pPr>
        <w:pStyle w:val="2"/>
      </w:pPr>
      <w:r>
        <w:rPr>
          <w:rFonts w:hint="eastAsia"/>
        </w:rPr>
        <w:lastRenderedPageBreak/>
        <w:t>作业</w:t>
      </w:r>
    </w:p>
    <w:p w:rsidR="005E6B43" w:rsidRDefault="005E6B43" w:rsidP="0024470E">
      <w:pPr>
        <w:pStyle w:val="3"/>
      </w:pPr>
      <w:r>
        <w:t>计算器</w:t>
      </w:r>
    </w:p>
    <w:p w:rsidR="005E6B43" w:rsidRDefault="00744316" w:rsidP="005E6B43">
      <w:pPr>
        <w:ind w:firstLineChars="0" w:firstLine="0"/>
        <w:rPr>
          <w:noProof/>
        </w:rPr>
      </w:pPr>
      <w:r>
        <w:rPr>
          <w:noProof/>
        </w:rPr>
        <w:pict>
          <v:shape id="_x0000_i1026" type="#_x0000_t75" style="width:469.55pt;height:71.35pt;visibility:visible;mso-wrap-style:square">
            <v:imagedata r:id="rId10" o:title=""/>
          </v:shape>
        </w:pic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&lt;?php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$num1='';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$num2='';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$sign='';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$result='';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if(!empty($_POST)) {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$num1=$_POST['num1'];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$num2=$_POST['num2'];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$sign=$_POST['sign'];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switch($sign) {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case '+':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$result=$num1+$num2;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case '-':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$result=$num1-$num2;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case '*':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$result=$num1*$num2;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case '/':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if($num2==0)</w:t>
      </w:r>
    </w:p>
    <w:p w:rsidR="000D7590" w:rsidRDefault="000D7590" w:rsidP="000D7590">
      <w:pPr>
        <w:pStyle w:val="ad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$result='</w:t>
      </w:r>
      <w:r>
        <w:rPr>
          <w:rFonts w:hint="eastAsia"/>
          <w:noProof/>
        </w:rPr>
        <w:t>除数不能为</w:t>
      </w:r>
      <w:r>
        <w:rPr>
          <w:rFonts w:hint="eastAsia"/>
          <w:noProof/>
        </w:rPr>
        <w:t>0';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$result=$num1/$num2;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case '%':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$result=$num1%$num2;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}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}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?&gt;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&lt;form method="post" action=""&gt;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lastRenderedPageBreak/>
        <w:tab/>
        <w:t>&lt;input type="text" name="num1" value="&lt;?php echo $num1?&gt;"&gt;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&lt;select name="sign"&gt;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&lt;option value="+" &lt;?php echo $sign=='+'?'selected':''?&gt;&gt;+&lt;/option&gt;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&lt;option value="-" &lt;?php echo $sign=='-'?'selected':''?&gt;&gt;-&lt;/option&gt;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&lt;option value="*" &lt;?php echo $sign=='*'?'selected':''?&gt;&gt;*&lt;/option&gt;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&lt;option value="/" &lt;?php echo $sign=='/'?'selected':''?&gt;&gt;/&lt;/option&gt;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&lt;option value="%" &lt;?php echo $sign=='%'?'selected':''?&gt;&gt;%&lt;/option&gt;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&lt;/select&gt;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&lt;input type="text" name="num2" value='&lt;?php echo $num2?&gt;'&gt;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ab/>
        <w:t>=</w:t>
      </w:r>
    </w:p>
    <w:p w:rsidR="000D7590" w:rsidRDefault="000D7590" w:rsidP="000D7590">
      <w:pPr>
        <w:pStyle w:val="ad"/>
        <w:rPr>
          <w:noProof/>
        </w:rPr>
      </w:pPr>
      <w:r>
        <w:rPr>
          <w:noProof/>
        </w:rPr>
        <w:t>&lt;input type="text" name="result" value="&lt;?php echo $result?&gt;"&gt; &lt;br /&gt;&lt;br /&gt;</w:t>
      </w:r>
    </w:p>
    <w:p w:rsidR="000D7590" w:rsidRDefault="000D7590" w:rsidP="000D7590">
      <w:pPr>
        <w:pStyle w:val="ad"/>
        <w:rPr>
          <w:noProof/>
        </w:rPr>
      </w:pPr>
      <w:r>
        <w:rPr>
          <w:rFonts w:hint="eastAsia"/>
          <w:noProof/>
        </w:rPr>
        <w:tab/>
        <w:t>&lt;input type="submit" name="button" value="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>"&gt;</w:t>
      </w:r>
    </w:p>
    <w:p w:rsidR="0024470E" w:rsidRDefault="000D7590" w:rsidP="000D7590">
      <w:pPr>
        <w:pStyle w:val="ad"/>
        <w:rPr>
          <w:noProof/>
        </w:rPr>
      </w:pPr>
      <w:r>
        <w:rPr>
          <w:noProof/>
        </w:rPr>
        <w:t>&lt;/form&gt;</w:t>
      </w:r>
    </w:p>
    <w:p w:rsidR="00D25E76" w:rsidRDefault="00D25E76" w:rsidP="00D25E76">
      <w:pPr>
        <w:pStyle w:val="3"/>
        <w:rPr>
          <w:noProof/>
        </w:rPr>
      </w:pPr>
      <w:r>
        <w:rPr>
          <w:rFonts w:hint="eastAsia"/>
          <w:noProof/>
        </w:rPr>
        <w:t>通过</w:t>
      </w:r>
      <w:r>
        <w:rPr>
          <w:rFonts w:hint="eastAsia"/>
          <w:noProof/>
        </w:rPr>
        <w:t>for</w:t>
      </w:r>
      <w:r>
        <w:rPr>
          <w:rFonts w:hint="eastAsia"/>
          <w:noProof/>
        </w:rPr>
        <w:t>循环求数组元素的和</w:t>
      </w:r>
    </w:p>
    <w:p w:rsidR="004148FD" w:rsidRDefault="004148FD" w:rsidP="004148FD">
      <w:pPr>
        <w:pStyle w:val="ad"/>
        <w:rPr>
          <w:noProof/>
        </w:rPr>
      </w:pPr>
      <w:r>
        <w:rPr>
          <w:noProof/>
        </w:rPr>
        <w:t>&lt;?php</w:t>
      </w:r>
    </w:p>
    <w:p w:rsidR="004148FD" w:rsidRDefault="004148FD" w:rsidP="004148FD">
      <w:pPr>
        <w:pStyle w:val="ad"/>
        <w:rPr>
          <w:noProof/>
        </w:rPr>
      </w:pPr>
      <w:r>
        <w:rPr>
          <w:noProof/>
        </w:rPr>
        <w:t>$num=array(10,20,30,40,50);</w:t>
      </w:r>
    </w:p>
    <w:p w:rsidR="004148FD" w:rsidRDefault="004148FD" w:rsidP="004148FD">
      <w:pPr>
        <w:pStyle w:val="ad"/>
        <w:rPr>
          <w:noProof/>
        </w:rPr>
      </w:pPr>
      <w:r>
        <w:rPr>
          <w:noProof/>
        </w:rPr>
        <w:t>$result=0;</w:t>
      </w:r>
    </w:p>
    <w:p w:rsidR="004148FD" w:rsidRDefault="004148FD" w:rsidP="004148FD">
      <w:pPr>
        <w:pStyle w:val="ad"/>
        <w:rPr>
          <w:noProof/>
        </w:rPr>
      </w:pPr>
      <w:r>
        <w:rPr>
          <w:noProof/>
        </w:rPr>
        <w:t>for($i=0,$n=count($num); $i&lt;$n; $i++) {</w:t>
      </w:r>
    </w:p>
    <w:p w:rsidR="004148FD" w:rsidRDefault="004148FD" w:rsidP="004148FD">
      <w:pPr>
        <w:pStyle w:val="ad"/>
        <w:rPr>
          <w:noProof/>
        </w:rPr>
      </w:pPr>
      <w:r>
        <w:rPr>
          <w:noProof/>
        </w:rPr>
        <w:tab/>
        <w:t>$result+=$num[$i];</w:t>
      </w:r>
    </w:p>
    <w:p w:rsidR="004148FD" w:rsidRDefault="004148FD" w:rsidP="004148FD">
      <w:pPr>
        <w:pStyle w:val="ad"/>
        <w:rPr>
          <w:noProof/>
        </w:rPr>
      </w:pPr>
      <w:r>
        <w:rPr>
          <w:noProof/>
        </w:rPr>
        <w:t>}</w:t>
      </w:r>
    </w:p>
    <w:p w:rsidR="004148FD" w:rsidRDefault="004148FD" w:rsidP="004148FD">
      <w:pPr>
        <w:pStyle w:val="ad"/>
        <w:rPr>
          <w:noProof/>
        </w:rPr>
      </w:pPr>
      <w:r>
        <w:rPr>
          <w:rFonts w:hint="eastAsia"/>
          <w:noProof/>
        </w:rPr>
        <w:t>echo '</w:t>
      </w:r>
      <w:r>
        <w:rPr>
          <w:rFonts w:hint="eastAsia"/>
          <w:noProof/>
        </w:rPr>
        <w:t>数组元素的和是：</w:t>
      </w:r>
      <w:r>
        <w:rPr>
          <w:rFonts w:hint="eastAsia"/>
          <w:noProof/>
        </w:rPr>
        <w:t>'.$result;</w:t>
      </w:r>
    </w:p>
    <w:p w:rsidR="004148FD" w:rsidRPr="00D25E76" w:rsidRDefault="00744316" w:rsidP="004148FD">
      <w:pPr>
        <w:pStyle w:val="ad"/>
        <w:rPr>
          <w:noProof/>
        </w:rPr>
      </w:pPr>
      <w:r>
        <w:rPr>
          <w:noProof/>
        </w:rPr>
        <w:pict>
          <v:shape id="图片 1" o:spid="_x0000_i1027" type="#_x0000_t75" style="width:2in;height:22.55pt;visibility:visible;mso-wrap-style:square">
            <v:imagedata r:id="rId11" o:title=""/>
          </v:shape>
        </w:pict>
      </w:r>
    </w:p>
    <w:p w:rsidR="001D7B79" w:rsidRDefault="001D7B79" w:rsidP="001D7B79">
      <w:pPr>
        <w:pStyle w:val="3"/>
        <w:rPr>
          <w:noProof/>
        </w:rPr>
      </w:pPr>
      <w:r>
        <w:rPr>
          <w:noProof/>
        </w:rPr>
        <w:t>求阶乘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>&lt;?php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>if(isset($_POST['button'])){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  <w:t>$num=trim($_POST['num']);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  <w:t>if($num=='' || !is_numeric($num)) {</w:t>
      </w:r>
    </w:p>
    <w:p w:rsidR="001606C4" w:rsidRDefault="001606C4" w:rsidP="001606C4">
      <w:pPr>
        <w:pStyle w:val="ad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echo '</w:t>
      </w:r>
      <w:r>
        <w:rPr>
          <w:rFonts w:hint="eastAsia"/>
          <w:noProof/>
        </w:rPr>
        <w:t>请输入数字</w:t>
      </w:r>
      <w:r>
        <w:rPr>
          <w:rFonts w:hint="eastAsia"/>
          <w:noProof/>
        </w:rPr>
        <w:t>';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  <w:t>}else {</w:t>
      </w:r>
    </w:p>
    <w:p w:rsidR="001606C4" w:rsidRDefault="001606C4" w:rsidP="001606C4">
      <w:pPr>
        <w:pStyle w:val="ad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$num+=0;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将字符串数字转成数字型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if(is_int($num)) {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if($num&lt;0) {</w:t>
      </w:r>
    </w:p>
    <w:p w:rsidR="001606C4" w:rsidRDefault="001606C4" w:rsidP="001606C4">
      <w:pPr>
        <w:pStyle w:val="ad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echo '</w:t>
      </w:r>
      <w:r>
        <w:rPr>
          <w:rFonts w:hint="eastAsia"/>
          <w:noProof/>
        </w:rPr>
        <w:t>请输入非负整数</w:t>
      </w:r>
      <w:r>
        <w:rPr>
          <w:rFonts w:hint="eastAsia"/>
          <w:noProof/>
        </w:rPr>
        <w:t>';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}else {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if($num==0) {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echo '0!=1';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}else {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$result=1;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for($i=1; $i&lt;=$num; $i++) {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$result*=$i;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echo "{$num}!={$result}";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}else {</w:t>
      </w:r>
    </w:p>
    <w:p w:rsidR="001606C4" w:rsidRDefault="001606C4" w:rsidP="001606C4">
      <w:pPr>
        <w:pStyle w:val="ad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echo '</w:t>
      </w:r>
      <w:r>
        <w:rPr>
          <w:rFonts w:hint="eastAsia"/>
          <w:noProof/>
        </w:rPr>
        <w:t>您输入的不是整数</w:t>
      </w:r>
      <w:r>
        <w:rPr>
          <w:rFonts w:hint="eastAsia"/>
          <w:noProof/>
        </w:rPr>
        <w:t>';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ab/>
        <w:t>}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>}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>?&gt;</w:t>
      </w:r>
    </w:p>
    <w:p w:rsidR="001606C4" w:rsidRDefault="001606C4" w:rsidP="001606C4">
      <w:pPr>
        <w:pStyle w:val="ad"/>
        <w:rPr>
          <w:noProof/>
        </w:rPr>
      </w:pPr>
      <w:r>
        <w:rPr>
          <w:noProof/>
        </w:rPr>
        <w:t>&lt;form method="post" action=""&gt;</w:t>
      </w:r>
    </w:p>
    <w:p w:rsidR="001606C4" w:rsidRDefault="001606C4" w:rsidP="001606C4">
      <w:pPr>
        <w:pStyle w:val="ad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请输入一个数：</w:t>
      </w:r>
      <w:r>
        <w:rPr>
          <w:rFonts w:hint="eastAsia"/>
          <w:noProof/>
        </w:rPr>
        <w:t>&lt;input type="text" name="num"&gt; &lt;br /&gt;</w:t>
      </w:r>
    </w:p>
    <w:p w:rsidR="001606C4" w:rsidRDefault="001606C4" w:rsidP="001606C4">
      <w:pPr>
        <w:pStyle w:val="ad"/>
        <w:rPr>
          <w:noProof/>
        </w:rPr>
      </w:pPr>
      <w:r>
        <w:rPr>
          <w:rFonts w:hint="eastAsia"/>
          <w:noProof/>
        </w:rPr>
        <w:tab/>
        <w:t>&lt;input type="submit" name="button" value="</w:t>
      </w:r>
      <w:r>
        <w:rPr>
          <w:rFonts w:hint="eastAsia"/>
          <w:noProof/>
        </w:rPr>
        <w:t>计算阶乘</w:t>
      </w:r>
      <w:r>
        <w:rPr>
          <w:rFonts w:hint="eastAsia"/>
          <w:noProof/>
        </w:rPr>
        <w:t>"&gt;</w:t>
      </w:r>
    </w:p>
    <w:p w:rsidR="0024470E" w:rsidRDefault="001606C4" w:rsidP="001606C4">
      <w:pPr>
        <w:pStyle w:val="ad"/>
        <w:rPr>
          <w:noProof/>
        </w:rPr>
      </w:pPr>
      <w:r>
        <w:rPr>
          <w:noProof/>
        </w:rPr>
        <w:t>&lt;/form&gt;</w:t>
      </w:r>
    </w:p>
    <w:p w:rsidR="00FC59C8" w:rsidRDefault="00744316" w:rsidP="001606C4">
      <w:pPr>
        <w:pStyle w:val="ad"/>
        <w:rPr>
          <w:noProof/>
        </w:rPr>
      </w:pPr>
      <w:r>
        <w:rPr>
          <w:noProof/>
        </w:rPr>
        <w:pict>
          <v:shape id="_x0000_i1028" type="#_x0000_t75" style="width:226pt;height:50.7pt;visibility:visible;mso-wrap-style:square">
            <v:imagedata r:id="rId12" o:title=""/>
          </v:shape>
        </w:pict>
      </w:r>
    </w:p>
    <w:p w:rsidR="00247112" w:rsidRDefault="00247112" w:rsidP="00247112">
      <w:pPr>
        <w:pStyle w:val="3"/>
        <w:rPr>
          <w:noProof/>
        </w:rPr>
      </w:pPr>
      <w:r>
        <w:rPr>
          <w:rFonts w:hint="eastAsia"/>
          <w:noProof/>
        </w:rPr>
        <w:t>循环输出</w:t>
      </w:r>
      <w:r>
        <w:rPr>
          <w:rFonts w:hint="eastAsia"/>
          <w:noProof/>
        </w:rPr>
        <w:t>1-100,3</w:t>
      </w:r>
      <w:r>
        <w:rPr>
          <w:rFonts w:hint="eastAsia"/>
          <w:noProof/>
        </w:rPr>
        <w:t>的倍数输出</w:t>
      </w:r>
      <w:r>
        <w:rPr>
          <w:rFonts w:hint="eastAsia"/>
          <w:noProof/>
        </w:rPr>
        <w:t>A,5</w:t>
      </w:r>
      <w:r>
        <w:rPr>
          <w:rFonts w:hint="eastAsia"/>
          <w:noProof/>
        </w:rPr>
        <w:t>的倍数输出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的倍数输出</w:t>
      </w:r>
      <w:r>
        <w:rPr>
          <w:rFonts w:hint="eastAsia"/>
          <w:noProof/>
        </w:rPr>
        <w:t>C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>for($i=1; $i&lt;=100; $i++) {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  <w:t>if($i%15==0)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'C','&lt;br&gt;';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  <w:t>elseif($i%5==0)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'B','&lt;br&gt;';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  <w:t>elseif($i%3==0)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'A','&lt;br&gt;';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  <w:t>else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$i,'&lt;br&gt;';</w:t>
      </w:r>
    </w:p>
    <w:p w:rsidR="00ED7A43" w:rsidRDefault="00ED7A43" w:rsidP="00ED7A43">
      <w:pPr>
        <w:pStyle w:val="ad"/>
        <w:rPr>
          <w:noProof/>
        </w:rPr>
      </w:pPr>
      <w:r>
        <w:rPr>
          <w:noProof/>
        </w:rPr>
        <w:t>}</w:t>
      </w:r>
    </w:p>
    <w:p w:rsidR="00686B7C" w:rsidRDefault="00686B7C" w:rsidP="00686B7C">
      <w:pPr>
        <w:pStyle w:val="3"/>
        <w:rPr>
          <w:noProof/>
        </w:rPr>
      </w:pPr>
      <w:r>
        <w:rPr>
          <w:noProof/>
        </w:rPr>
        <w:t>打印水仙花数</w:t>
      </w:r>
      <w:r>
        <w:rPr>
          <w:rFonts w:hint="eastAsia"/>
          <w:noProof/>
        </w:rPr>
        <w:t xml:space="preserve">  a</w:t>
      </w:r>
      <w:r w:rsidRPr="00920512">
        <w:rPr>
          <w:rFonts w:hint="eastAsia"/>
          <w:noProof/>
          <w:vertAlign w:val="superscript"/>
        </w:rPr>
        <w:t>3</w:t>
      </w:r>
      <w:r>
        <w:rPr>
          <w:rFonts w:hint="eastAsia"/>
          <w:noProof/>
        </w:rPr>
        <w:t>+b</w:t>
      </w:r>
      <w:r w:rsidRPr="00920512">
        <w:rPr>
          <w:rFonts w:hint="eastAsia"/>
          <w:noProof/>
          <w:vertAlign w:val="superscript"/>
        </w:rPr>
        <w:t>3</w:t>
      </w:r>
      <w:r>
        <w:rPr>
          <w:rFonts w:hint="eastAsia"/>
          <w:noProof/>
        </w:rPr>
        <w:t>+c</w:t>
      </w:r>
      <w:r w:rsidRPr="00920512">
        <w:rPr>
          <w:rFonts w:hint="eastAsia"/>
          <w:noProof/>
          <w:vertAlign w:val="superscript"/>
        </w:rPr>
        <w:t>3</w:t>
      </w:r>
      <w:r>
        <w:rPr>
          <w:rFonts w:hint="eastAsia"/>
          <w:noProof/>
        </w:rPr>
        <w:t>=abc</w:t>
      </w:r>
    </w:p>
    <w:p w:rsidR="0024470E" w:rsidRDefault="000B013B" w:rsidP="00875BB4">
      <w:pPr>
        <w:pStyle w:val="ad"/>
        <w:rPr>
          <w:noProof/>
        </w:rPr>
      </w:pPr>
      <w:r>
        <w:rPr>
          <w:noProof/>
        </w:rPr>
        <w:t>方法一</w:t>
      </w:r>
      <w:r>
        <w:rPr>
          <w:rFonts w:hint="eastAsia"/>
          <w:noProof/>
        </w:rPr>
        <w:t>：</w:t>
      </w:r>
    </w:p>
    <w:p w:rsidR="00E62BF2" w:rsidRDefault="00E62BF2" w:rsidP="00E62BF2">
      <w:pPr>
        <w:pStyle w:val="ad"/>
        <w:rPr>
          <w:noProof/>
        </w:rPr>
      </w:pPr>
      <w:r>
        <w:rPr>
          <w:noProof/>
        </w:rPr>
        <w:t>for($i=100; $i&lt;999; $i++) {</w:t>
      </w:r>
    </w:p>
    <w:p w:rsidR="00E62BF2" w:rsidRDefault="00E62BF2" w:rsidP="00E62BF2">
      <w:pPr>
        <w:pStyle w:val="ad"/>
        <w:rPr>
          <w:noProof/>
        </w:rPr>
      </w:pPr>
      <w:r>
        <w:rPr>
          <w:rFonts w:hint="eastAsia"/>
          <w:noProof/>
        </w:rPr>
        <w:tab/>
        <w:t>$a=(int)($i/100);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获取百位的数</w:t>
      </w:r>
    </w:p>
    <w:p w:rsidR="00E62BF2" w:rsidRDefault="00E62BF2" w:rsidP="00E62BF2">
      <w:pPr>
        <w:pStyle w:val="ad"/>
        <w:rPr>
          <w:noProof/>
        </w:rPr>
      </w:pPr>
      <w:r>
        <w:rPr>
          <w:rFonts w:hint="eastAsia"/>
          <w:noProof/>
        </w:rPr>
        <w:lastRenderedPageBreak/>
        <w:tab/>
        <w:t>$b=(int)($i%100/10);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获取十位的数</w:t>
      </w:r>
    </w:p>
    <w:p w:rsidR="00E62BF2" w:rsidRDefault="00E62BF2" w:rsidP="00E62BF2">
      <w:pPr>
        <w:pStyle w:val="ad"/>
        <w:rPr>
          <w:noProof/>
        </w:rPr>
      </w:pPr>
      <w:r>
        <w:rPr>
          <w:rFonts w:hint="eastAsia"/>
          <w:noProof/>
        </w:rPr>
        <w:tab/>
        <w:t>$c=$i%10;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获取个位的数</w:t>
      </w:r>
    </w:p>
    <w:p w:rsidR="00E62BF2" w:rsidRDefault="00E62BF2" w:rsidP="00E62BF2">
      <w:pPr>
        <w:pStyle w:val="ad"/>
        <w:rPr>
          <w:noProof/>
        </w:rPr>
      </w:pPr>
      <w:r>
        <w:rPr>
          <w:noProof/>
        </w:rPr>
        <w:tab/>
        <w:t>if($i==pow($a,3)+pow($b,3)+pow($c,3))</w:t>
      </w:r>
    </w:p>
    <w:p w:rsidR="00E62BF2" w:rsidRDefault="00E62BF2" w:rsidP="00E62BF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$i,'&lt;br&gt;';</w:t>
      </w:r>
    </w:p>
    <w:p w:rsidR="00E62BF2" w:rsidRDefault="00E62BF2" w:rsidP="00E62BF2">
      <w:pPr>
        <w:pStyle w:val="ad"/>
        <w:rPr>
          <w:noProof/>
        </w:rPr>
      </w:pPr>
      <w:r>
        <w:rPr>
          <w:noProof/>
        </w:rPr>
        <w:t>}</w:t>
      </w:r>
    </w:p>
    <w:p w:rsidR="00E62BF2" w:rsidRDefault="00744316" w:rsidP="00E62BF2">
      <w:pPr>
        <w:pStyle w:val="ad"/>
        <w:rPr>
          <w:noProof/>
        </w:rPr>
      </w:pPr>
      <w:r>
        <w:rPr>
          <w:noProof/>
        </w:rPr>
        <w:pict>
          <v:shape id="_x0000_i1029" type="#_x0000_t75" style="width:36.95pt;height:60.1pt;visibility:visible;mso-wrap-style:square">
            <v:imagedata r:id="rId13" o:title=""/>
          </v:shape>
        </w:pict>
      </w:r>
    </w:p>
    <w:p w:rsidR="00630485" w:rsidRDefault="00630485" w:rsidP="00630485">
      <w:pPr>
        <w:pStyle w:val="ad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方法二：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>for($a=1; $a&lt;=9; $a++) {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ab/>
        <w:t>for($b=0; $b&lt;=9; $b++) {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for($c=0; $c&lt;=9; $c++) {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if(pow($a,3)+pow($b,3)+pow($c,3)==$a.$b.$c)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echo $a.$b.$c,'&lt;br&gt;';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ab/>
        <w:t>}</w:t>
      </w:r>
    </w:p>
    <w:p w:rsidR="00586771" w:rsidRDefault="00586771" w:rsidP="00586771">
      <w:pPr>
        <w:pStyle w:val="ad"/>
        <w:rPr>
          <w:noProof/>
        </w:rPr>
      </w:pPr>
      <w:r>
        <w:rPr>
          <w:noProof/>
        </w:rPr>
        <w:t>}</w:t>
      </w:r>
    </w:p>
    <w:p w:rsidR="00630485" w:rsidRDefault="00630485" w:rsidP="00630485">
      <w:pPr>
        <w:pStyle w:val="ad"/>
        <w:rPr>
          <w:noProof/>
        </w:rPr>
      </w:pPr>
      <w:r>
        <w:rPr>
          <w:noProof/>
        </w:rPr>
        <w:t>echo '&lt;hr&gt;';</w:t>
      </w:r>
    </w:p>
    <w:p w:rsidR="00630485" w:rsidRDefault="00630485" w:rsidP="00630485">
      <w:pPr>
        <w:pStyle w:val="ad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方法三：</w:t>
      </w:r>
    </w:p>
    <w:p w:rsidR="00630485" w:rsidRDefault="00630485" w:rsidP="00630485">
      <w:pPr>
        <w:pStyle w:val="ad"/>
        <w:rPr>
          <w:noProof/>
        </w:rPr>
      </w:pPr>
      <w:r>
        <w:rPr>
          <w:noProof/>
        </w:rPr>
        <w:t>for($i=100; $i&lt;999; $i++) {</w:t>
      </w:r>
    </w:p>
    <w:p w:rsidR="00630485" w:rsidRDefault="00630485" w:rsidP="00630485">
      <w:pPr>
        <w:pStyle w:val="ad"/>
        <w:rPr>
          <w:noProof/>
        </w:rPr>
      </w:pPr>
      <w:r>
        <w:rPr>
          <w:noProof/>
        </w:rPr>
        <w:tab/>
        <w:t>$a=substr($i,0,1);</w:t>
      </w:r>
    </w:p>
    <w:p w:rsidR="00630485" w:rsidRDefault="00630485" w:rsidP="00630485">
      <w:pPr>
        <w:pStyle w:val="ad"/>
        <w:rPr>
          <w:noProof/>
        </w:rPr>
      </w:pPr>
      <w:r>
        <w:rPr>
          <w:noProof/>
        </w:rPr>
        <w:tab/>
        <w:t>$b=substr($i,1,1);</w:t>
      </w:r>
    </w:p>
    <w:p w:rsidR="00630485" w:rsidRDefault="00630485" w:rsidP="00630485">
      <w:pPr>
        <w:pStyle w:val="ad"/>
        <w:rPr>
          <w:noProof/>
        </w:rPr>
      </w:pPr>
      <w:r>
        <w:rPr>
          <w:noProof/>
        </w:rPr>
        <w:tab/>
        <w:t>$c=substr($i,2,1);</w:t>
      </w:r>
    </w:p>
    <w:p w:rsidR="00630485" w:rsidRDefault="00630485" w:rsidP="00630485">
      <w:pPr>
        <w:pStyle w:val="ad"/>
        <w:rPr>
          <w:noProof/>
        </w:rPr>
      </w:pPr>
      <w:r>
        <w:rPr>
          <w:noProof/>
        </w:rPr>
        <w:tab/>
        <w:t>if($i==pow($a,3)+pow($b,3)+pow($c,3))</w:t>
      </w:r>
    </w:p>
    <w:p w:rsidR="00630485" w:rsidRDefault="00630485" w:rsidP="00630485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$i,'&lt;br&gt;';</w:t>
      </w:r>
    </w:p>
    <w:p w:rsidR="00630485" w:rsidRDefault="00630485" w:rsidP="00630485">
      <w:pPr>
        <w:pStyle w:val="ad"/>
        <w:rPr>
          <w:noProof/>
        </w:rPr>
      </w:pPr>
    </w:p>
    <w:p w:rsidR="00E62BF2" w:rsidRPr="00686B7C" w:rsidRDefault="00630485" w:rsidP="00630485">
      <w:pPr>
        <w:pStyle w:val="ad"/>
        <w:rPr>
          <w:noProof/>
        </w:rPr>
      </w:pPr>
      <w:r>
        <w:rPr>
          <w:noProof/>
        </w:rPr>
        <w:t>}</w:t>
      </w:r>
    </w:p>
    <w:p w:rsidR="005E6B43" w:rsidRDefault="005E6B43" w:rsidP="004038B1">
      <w:pPr>
        <w:pStyle w:val="3"/>
      </w:pPr>
      <w:r>
        <w:rPr>
          <w:noProof/>
        </w:rPr>
        <w:t>打印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以内的斐波那契数列</w:t>
      </w:r>
      <w:r>
        <w:rPr>
          <w:rFonts w:hint="eastAsia"/>
          <w:noProof/>
        </w:rPr>
        <w:t xml:space="preserve">  1</w:t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  <w:t>2 3 5 8</w:t>
      </w:r>
    </w:p>
    <w:p w:rsidR="006E2689" w:rsidRDefault="006E2689" w:rsidP="006E2689">
      <w:pPr>
        <w:pStyle w:val="ad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E2689" w:rsidRDefault="006E2689" w:rsidP="006E2689">
      <w:pPr>
        <w:pStyle w:val="ad"/>
      </w:pPr>
      <w:r>
        <w:t>$num1=1;</w:t>
      </w:r>
    </w:p>
    <w:p w:rsidR="006E2689" w:rsidRDefault="006E2689" w:rsidP="006E2689">
      <w:pPr>
        <w:pStyle w:val="ad"/>
      </w:pPr>
      <w:r>
        <w:t>$num2=1;</w:t>
      </w:r>
    </w:p>
    <w:p w:rsidR="006E2689" w:rsidRDefault="006E2689" w:rsidP="006E2689">
      <w:pPr>
        <w:pStyle w:val="ad"/>
      </w:pPr>
      <w:proofErr w:type="gramStart"/>
      <w:r>
        <w:t>echo</w:t>
      </w:r>
      <w:proofErr w:type="gramEnd"/>
      <w:r>
        <w:t xml:space="preserve"> $num1,'&amp;nbsp;',$num2,'&amp;nbsp;';</w:t>
      </w:r>
    </w:p>
    <w:p w:rsidR="006E2689" w:rsidRDefault="006E2689" w:rsidP="006E2689">
      <w:pPr>
        <w:pStyle w:val="ad"/>
      </w:pPr>
      <w:proofErr w:type="gramStart"/>
      <w:r>
        <w:t>for(</w:t>
      </w:r>
      <w:proofErr w:type="gramEnd"/>
      <w:r>
        <w:t>;;) {</w:t>
      </w:r>
    </w:p>
    <w:p w:rsidR="006E2689" w:rsidRDefault="006E2689" w:rsidP="006E2689">
      <w:pPr>
        <w:pStyle w:val="ad"/>
      </w:pPr>
      <w:r>
        <w:tab/>
        <w:t>$num3=$num1+$num2;</w:t>
      </w:r>
    </w:p>
    <w:p w:rsidR="006E2689" w:rsidRDefault="006E2689" w:rsidP="006E2689">
      <w:pPr>
        <w:pStyle w:val="ad"/>
      </w:pPr>
      <w:r>
        <w:tab/>
      </w:r>
      <w:proofErr w:type="gramStart"/>
      <w:r>
        <w:t>if(</w:t>
      </w:r>
      <w:proofErr w:type="gramEnd"/>
      <w:r>
        <w:t>$num3&gt;100) {</w:t>
      </w:r>
    </w:p>
    <w:p w:rsidR="006E2689" w:rsidRDefault="006E2689" w:rsidP="006E2689">
      <w:pPr>
        <w:pStyle w:val="ad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2689" w:rsidRDefault="006E2689" w:rsidP="006E2689">
      <w:pPr>
        <w:pStyle w:val="ad"/>
      </w:pPr>
      <w:r>
        <w:tab/>
        <w:t>}</w:t>
      </w:r>
    </w:p>
    <w:p w:rsidR="006E2689" w:rsidRDefault="006E2689" w:rsidP="006E2689">
      <w:pPr>
        <w:pStyle w:val="ad"/>
      </w:pPr>
      <w:r>
        <w:tab/>
      </w:r>
      <w:proofErr w:type="gramStart"/>
      <w:r>
        <w:t>echo</w:t>
      </w:r>
      <w:proofErr w:type="gramEnd"/>
      <w:r>
        <w:t xml:space="preserve"> $num3,'&amp;nbsp;';</w:t>
      </w:r>
    </w:p>
    <w:p w:rsidR="006E2689" w:rsidRDefault="006E2689" w:rsidP="006E2689">
      <w:pPr>
        <w:pStyle w:val="ad"/>
      </w:pPr>
      <w:r>
        <w:tab/>
        <w:t>$num1=$num2;</w:t>
      </w:r>
    </w:p>
    <w:p w:rsidR="006E2689" w:rsidRDefault="006E2689" w:rsidP="006E2689">
      <w:pPr>
        <w:pStyle w:val="ad"/>
      </w:pPr>
      <w:r>
        <w:tab/>
        <w:t>$num2=$num3;</w:t>
      </w:r>
    </w:p>
    <w:p w:rsidR="00CD44B3" w:rsidRDefault="006E2689" w:rsidP="006E2689">
      <w:pPr>
        <w:pStyle w:val="ad"/>
      </w:pPr>
      <w:r>
        <w:lastRenderedPageBreak/>
        <w:t>}</w:t>
      </w:r>
    </w:p>
    <w:p w:rsidR="006E2689" w:rsidRDefault="00744316" w:rsidP="006E2689">
      <w:pPr>
        <w:pStyle w:val="ad"/>
      </w:pPr>
      <w:r>
        <w:rPr>
          <w:noProof/>
        </w:rPr>
        <w:pict>
          <v:shape id="_x0000_i1030" type="#_x0000_t75" style="width:234.15pt;height:21.3pt;visibility:visible;mso-wrap-style:square">
            <v:imagedata r:id="rId14" o:title=""/>
          </v:shape>
        </w:pict>
      </w:r>
    </w:p>
    <w:p w:rsidR="00CD44B3" w:rsidRDefault="00DA4AE9" w:rsidP="00DA4AE9">
      <w:pPr>
        <w:pStyle w:val="2"/>
      </w:pPr>
      <w:r>
        <w:t>函数</w:t>
      </w:r>
    </w:p>
    <w:p w:rsidR="00303FD6" w:rsidRDefault="00A878C1" w:rsidP="00B73F79">
      <w:pPr>
        <w:ind w:firstLineChars="0" w:firstLine="0"/>
      </w:pPr>
      <w:r>
        <w:t>函数是一个固定的代码块</w:t>
      </w:r>
      <w:r>
        <w:rPr>
          <w:rFonts w:hint="eastAsia"/>
        </w:rPr>
        <w:t>，</w:t>
      </w:r>
      <w:r>
        <w:t>或者称为一个子程序</w:t>
      </w:r>
      <w:r>
        <w:rPr>
          <w:rFonts w:hint="eastAsia"/>
        </w:rPr>
        <w:t>，</w:t>
      </w:r>
      <w:r>
        <w:t>一个函数可以多次调用</w:t>
      </w:r>
      <w:r>
        <w:rPr>
          <w:rFonts w:hint="eastAsia"/>
        </w:rPr>
        <w:t>。</w:t>
      </w:r>
      <w:r w:rsidR="00AD7769">
        <w:rPr>
          <w:rFonts w:hint="eastAsia"/>
        </w:rPr>
        <w:t>函数实现了计算机模块化编程。</w:t>
      </w:r>
    </w:p>
    <w:p w:rsidR="00303FD6" w:rsidRDefault="001D4487" w:rsidP="001D4487">
      <w:pPr>
        <w:pStyle w:val="3"/>
      </w:pPr>
      <w:r>
        <w:t>函数的定义</w:t>
      </w:r>
    </w:p>
    <w:p w:rsidR="00303FD6" w:rsidRDefault="001D4487" w:rsidP="001D4487">
      <w:pPr>
        <w:pStyle w:val="ad"/>
      </w:pPr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  <w:r>
        <w:t>{</w:t>
      </w:r>
    </w:p>
    <w:p w:rsidR="00E37DDD" w:rsidRDefault="00E37DDD" w:rsidP="001D4487">
      <w:pPr>
        <w:pStyle w:val="ad"/>
      </w:pPr>
      <w:r>
        <w:tab/>
        <w:t>//</w:t>
      </w:r>
      <w:r>
        <w:t>函数体</w:t>
      </w:r>
    </w:p>
    <w:p w:rsidR="001D4487" w:rsidRDefault="001D4487" w:rsidP="001D4487">
      <w:pPr>
        <w:pStyle w:val="ad"/>
      </w:pPr>
      <w:r>
        <w:t>}</w:t>
      </w:r>
    </w:p>
    <w:p w:rsidR="00303FD6" w:rsidRDefault="00901969" w:rsidP="008B2B3E">
      <w:pPr>
        <w:numPr>
          <w:ilvl w:val="0"/>
          <w:numId w:val="11"/>
        </w:numPr>
        <w:ind w:firstLineChars="0"/>
      </w:pPr>
      <w:r>
        <w:rPr>
          <w:rFonts w:hint="eastAsia"/>
        </w:rPr>
        <w:t>函数的命名规则：函数以字母、下划线开头，后面跟的是数字、字母、下划线。</w:t>
      </w:r>
    </w:p>
    <w:p w:rsidR="00901969" w:rsidRDefault="00901969" w:rsidP="008B2B3E">
      <w:pPr>
        <w:numPr>
          <w:ilvl w:val="0"/>
          <w:numId w:val="11"/>
        </w:numPr>
        <w:ind w:firstLineChars="0"/>
      </w:pPr>
      <w:r>
        <w:t>函数名不区分大小写</w:t>
      </w:r>
      <w:r>
        <w:rPr>
          <w:rFonts w:hint="eastAsia"/>
        </w:rPr>
        <w:t>。</w:t>
      </w:r>
    </w:p>
    <w:p w:rsidR="001775BF" w:rsidRDefault="001775BF" w:rsidP="008B2B3E">
      <w:pPr>
        <w:numPr>
          <w:ilvl w:val="0"/>
          <w:numId w:val="11"/>
        </w:numPr>
        <w:ind w:firstLineChars="0"/>
      </w:pPr>
      <w:r>
        <w:rPr>
          <w:rFonts w:hint="eastAsia"/>
        </w:rPr>
        <w:t>函数可以多次调用。</w:t>
      </w:r>
    </w:p>
    <w:p w:rsidR="00CD44B3" w:rsidRPr="00CD44B3" w:rsidRDefault="00744316" w:rsidP="007A5004">
      <w:pPr>
        <w:pStyle w:val="ad"/>
      </w:pPr>
      <w:r>
        <w:rPr>
          <w:noProof/>
        </w:rPr>
        <w:pict>
          <v:shape id="_x0000_i1031" type="#_x0000_t75" style="width:278.6pt;height:101.45pt;visibility:visible;mso-wrap-style:square">
            <v:imagedata r:id="rId15" o:title=""/>
          </v:shape>
        </w:pict>
      </w:r>
    </w:p>
    <w:p w:rsidR="00CD44B3" w:rsidRDefault="00BE1264" w:rsidP="00BE1264">
      <w:pPr>
        <w:pStyle w:val="3"/>
      </w:pPr>
      <w:r>
        <w:t>可变函数</w:t>
      </w:r>
    </w:p>
    <w:p w:rsidR="00F019B7" w:rsidRDefault="00744316" w:rsidP="005160C8">
      <w:pPr>
        <w:pStyle w:val="ad"/>
      </w:pPr>
      <w:r>
        <w:rPr>
          <w:noProof/>
        </w:rPr>
        <w:pict>
          <v:shape id="_x0000_i1032" type="#_x0000_t75" style="width:403.85pt;height:77.65pt;visibility:visible;mso-wrap-style:square">
            <v:imagedata r:id="rId16" o:title=""/>
          </v:shape>
        </w:pict>
      </w:r>
    </w:p>
    <w:p w:rsidR="00F019B7" w:rsidRDefault="00707A97" w:rsidP="00707A97">
      <w:pPr>
        <w:pStyle w:val="3"/>
      </w:pPr>
      <w:r>
        <w:lastRenderedPageBreak/>
        <w:t>匿名函数</w:t>
      </w:r>
    </w:p>
    <w:p w:rsidR="007A4FEB" w:rsidRDefault="00257487" w:rsidP="00B73F79">
      <w:pPr>
        <w:ind w:firstLineChars="0" w:firstLine="0"/>
      </w:pPr>
      <w:r>
        <w:t>PHP</w:t>
      </w:r>
      <w:r>
        <w:t>从</w:t>
      </w:r>
      <w:r>
        <w:rPr>
          <w:rFonts w:hint="eastAsia"/>
        </w:rPr>
        <w:t>5.3</w:t>
      </w:r>
      <w:r>
        <w:rPr>
          <w:rFonts w:hint="eastAsia"/>
        </w:rPr>
        <w:t>开始支持匿名函数</w:t>
      </w:r>
      <w:r w:rsidR="00AF4538">
        <w:rPr>
          <w:rFonts w:hint="eastAsia"/>
        </w:rPr>
        <w:t>，匿名函数就是没有名字的函数，匿名函数保存在变量中。</w:t>
      </w:r>
    </w:p>
    <w:p w:rsidR="007A4FEB" w:rsidRDefault="00744316" w:rsidP="00AF4538">
      <w:pPr>
        <w:pStyle w:val="ad"/>
      </w:pPr>
      <w:r>
        <w:rPr>
          <w:noProof/>
        </w:rPr>
        <w:pict>
          <v:shape id="_x0000_i1033" type="#_x0000_t75" style="width:391.3pt;height:92.65pt;visibility:visible;mso-wrap-style:square">
            <v:imagedata r:id="rId17" o:title=""/>
          </v:shape>
        </w:pict>
      </w:r>
    </w:p>
    <w:p w:rsidR="007A4FEB" w:rsidRDefault="003432F7" w:rsidP="003432F7">
      <w:pPr>
        <w:pStyle w:val="2"/>
      </w:pPr>
      <w:proofErr w:type="spellStart"/>
      <w:r>
        <w:rPr>
          <w:rFonts w:hint="eastAsia"/>
        </w:rPr>
        <w:t>create_</w:t>
      </w:r>
      <w:r>
        <w:t>function</w:t>
      </w:r>
      <w:proofErr w:type="spellEnd"/>
      <w:r>
        <w:t>(</w:t>
      </w:r>
      <w:r>
        <w:t>参数字符串</w:t>
      </w:r>
      <w:r>
        <w:rPr>
          <w:rFonts w:hint="eastAsia"/>
        </w:rPr>
        <w:t>，</w:t>
      </w:r>
      <w:r>
        <w:t>函数体字符串</w:t>
      </w:r>
      <w:r>
        <w:t>)</w:t>
      </w:r>
    </w:p>
    <w:p w:rsidR="007A4FEB" w:rsidRDefault="00C3760B" w:rsidP="00B73F79">
      <w:pPr>
        <w:ind w:firstLineChars="0" w:firstLine="0"/>
      </w:pPr>
      <w:proofErr w:type="spellStart"/>
      <w:r>
        <w:rPr>
          <w:rFonts w:hint="eastAsia"/>
        </w:rPr>
        <w:t>create_</w:t>
      </w:r>
      <w:r>
        <w:t>function</w:t>
      </w:r>
      <w:proofErr w:type="spellEnd"/>
      <w:r>
        <w:t>()</w:t>
      </w:r>
      <w:r>
        <w:t>用来创建函数</w:t>
      </w:r>
      <w:r>
        <w:rPr>
          <w:rFonts w:hint="eastAsia"/>
        </w:rPr>
        <w:t>，</w:t>
      </w:r>
      <w:r w:rsidR="006A637F">
        <w:rPr>
          <w:rFonts w:hint="eastAsia"/>
        </w:rPr>
        <w:t>通过此函数只需要定义需要的函数即可。</w:t>
      </w:r>
    </w:p>
    <w:p w:rsidR="0029676C" w:rsidRDefault="0029676C" w:rsidP="0029676C">
      <w:pPr>
        <w:pStyle w:val="ad"/>
      </w:pPr>
      <w:r>
        <w:t>$</w:t>
      </w:r>
      <w:proofErr w:type="spellStart"/>
      <w:proofErr w:type="gramStart"/>
      <w:r>
        <w:t>lang</w:t>
      </w:r>
      <w:proofErr w:type="spellEnd"/>
      <w:proofErr w:type="gramEnd"/>
      <w:r>
        <w:t>='</w:t>
      </w:r>
      <w:proofErr w:type="spellStart"/>
      <w:r>
        <w:t>eng</w:t>
      </w:r>
      <w:proofErr w:type="spellEnd"/>
      <w:r>
        <w:t>';</w:t>
      </w:r>
    </w:p>
    <w:p w:rsidR="0029676C" w:rsidRDefault="0029676C" w:rsidP="0029676C">
      <w:pPr>
        <w:pStyle w:val="ad"/>
      </w:pPr>
      <w:proofErr w:type="gramStart"/>
      <w:r>
        <w:t>if(</w:t>
      </w:r>
      <w:proofErr w:type="gramEnd"/>
      <w:r>
        <w:t>$</w:t>
      </w:r>
      <w:proofErr w:type="spellStart"/>
      <w:r>
        <w:t>lang</w:t>
      </w:r>
      <w:proofErr w:type="spellEnd"/>
      <w:r>
        <w:t>=='</w:t>
      </w:r>
      <w:proofErr w:type="spellStart"/>
      <w:r>
        <w:t>ch</w:t>
      </w:r>
      <w:proofErr w:type="spellEnd"/>
      <w:r>
        <w:t>')</w:t>
      </w:r>
    </w:p>
    <w:p w:rsidR="0029676C" w:rsidRDefault="0029676C" w:rsidP="0029676C">
      <w:pPr>
        <w:pStyle w:val="ad"/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create_function</w:t>
      </w:r>
      <w:proofErr w:type="spellEnd"/>
      <w:r>
        <w:rPr>
          <w:rFonts w:hint="eastAsia"/>
        </w:rPr>
        <w:t>('$</w:t>
      </w:r>
      <w:proofErr w:type="spellStart"/>
      <w:r>
        <w:rPr>
          <w:rFonts w:hint="eastAsia"/>
        </w:rPr>
        <w:t>name','echo</w:t>
      </w:r>
      <w:proofErr w:type="spellEnd"/>
      <w:r>
        <w:rPr>
          <w:rFonts w:hint="eastAsia"/>
        </w:rPr>
        <w:t xml:space="preserve"> \'</w:t>
      </w:r>
      <w:r>
        <w:rPr>
          <w:rFonts w:hint="eastAsia"/>
        </w:rPr>
        <w:t>你好</w:t>
      </w:r>
      <w:r>
        <w:rPr>
          <w:rFonts w:hint="eastAsia"/>
        </w:rPr>
        <w:t>\'.$name;');</w:t>
      </w:r>
    </w:p>
    <w:p w:rsidR="0029676C" w:rsidRDefault="0029676C" w:rsidP="0029676C">
      <w:pPr>
        <w:pStyle w:val="ad"/>
      </w:pP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lang</w:t>
      </w:r>
      <w:proofErr w:type="spellEnd"/>
      <w:r>
        <w:t>=='</w:t>
      </w:r>
      <w:proofErr w:type="spellStart"/>
      <w:r>
        <w:t>eng</w:t>
      </w:r>
      <w:proofErr w:type="spellEnd"/>
      <w:r>
        <w:t>')</w:t>
      </w:r>
    </w:p>
    <w:p w:rsidR="0029676C" w:rsidRDefault="0029676C" w:rsidP="0029676C">
      <w:pPr>
        <w:pStyle w:val="ad"/>
      </w:pPr>
      <w:r>
        <w:tab/>
        <w:t>$</w:t>
      </w:r>
      <w:proofErr w:type="spellStart"/>
      <w:r>
        <w:t>fn</w:t>
      </w:r>
      <w:proofErr w:type="spellEnd"/>
      <w:r>
        <w:t>=</w:t>
      </w:r>
      <w:proofErr w:type="spellStart"/>
      <w:r>
        <w:t>create_</w:t>
      </w:r>
      <w:proofErr w:type="gramStart"/>
      <w:r>
        <w:t>function</w:t>
      </w:r>
      <w:proofErr w:type="spellEnd"/>
      <w:r>
        <w:t>(</w:t>
      </w:r>
      <w:proofErr w:type="gramEnd"/>
      <w:r>
        <w:t>'$</w:t>
      </w:r>
      <w:proofErr w:type="spellStart"/>
      <w:r>
        <w:t>name','echo</w:t>
      </w:r>
      <w:proofErr w:type="spellEnd"/>
      <w:r>
        <w:t xml:space="preserve"> \'hello\'.$name;');</w:t>
      </w:r>
    </w:p>
    <w:p w:rsidR="007A4FEB" w:rsidRDefault="0029676C" w:rsidP="0029676C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('</w:t>
      </w:r>
      <w:r>
        <w:rPr>
          <w:rFonts w:hint="eastAsia"/>
        </w:rPr>
        <w:t>李白</w:t>
      </w:r>
      <w:r>
        <w:rPr>
          <w:rFonts w:hint="eastAsia"/>
        </w:rPr>
        <w:t>');</w:t>
      </w:r>
    </w:p>
    <w:p w:rsidR="0029676C" w:rsidRDefault="00744316" w:rsidP="0029676C">
      <w:pPr>
        <w:pStyle w:val="ad"/>
      </w:pPr>
      <w:r>
        <w:rPr>
          <w:noProof/>
        </w:rPr>
        <w:pict>
          <v:shape id="_x0000_i1034" type="#_x0000_t75" style="width:78.9pt;height:18.15pt;visibility:visible;mso-wrap-style:square">
            <v:imagedata r:id="rId18" o:title=""/>
          </v:shape>
        </w:pict>
      </w:r>
    </w:p>
    <w:p w:rsidR="007A4FEB" w:rsidRDefault="00554ADD" w:rsidP="00554ADD">
      <w:pPr>
        <w:pStyle w:val="2"/>
      </w:pPr>
      <w:proofErr w:type="spellStart"/>
      <w:r>
        <w:rPr>
          <w:rFonts w:hint="eastAsia"/>
        </w:rPr>
        <w:t>function_</w:t>
      </w:r>
      <w:r>
        <w:t>exists</w:t>
      </w:r>
      <w:proofErr w:type="spellEnd"/>
      <w:r>
        <w:t>()</w:t>
      </w:r>
      <w:r>
        <w:rPr>
          <w:rFonts w:hint="eastAsia"/>
        </w:rPr>
        <w:t>：</w:t>
      </w:r>
      <w:r>
        <w:t>判断函数是否存在</w:t>
      </w:r>
    </w:p>
    <w:p w:rsidR="00F019B7" w:rsidRDefault="00744316" w:rsidP="00227CF7">
      <w:pPr>
        <w:pStyle w:val="ad"/>
      </w:pPr>
      <w:r>
        <w:rPr>
          <w:noProof/>
          <w:shd w:val="clear" w:color="auto" w:fill="auto"/>
        </w:rPr>
        <w:pict>
          <v:shape id="_x0000_i1035" type="#_x0000_t75" style="width:422.6pt;height:80.75pt;visibility:visible;mso-wrap-style:square">
            <v:imagedata r:id="rId19" o:title=""/>
          </v:shape>
        </w:pict>
      </w:r>
    </w:p>
    <w:p w:rsidR="00554ADD" w:rsidRDefault="00F07438" w:rsidP="00F07438">
      <w:pPr>
        <w:pStyle w:val="2"/>
      </w:pPr>
      <w:r>
        <w:rPr>
          <w:rFonts w:hint="eastAsia"/>
        </w:rPr>
        <w:t>函数的参数</w:t>
      </w:r>
    </w:p>
    <w:p w:rsidR="00554ADD" w:rsidRDefault="004A4A86" w:rsidP="004A4A86">
      <w:pPr>
        <w:numPr>
          <w:ilvl w:val="0"/>
          <w:numId w:val="12"/>
        </w:numPr>
        <w:ind w:firstLineChars="0"/>
      </w:pPr>
      <w:r>
        <w:rPr>
          <w:rFonts w:hint="eastAsia"/>
        </w:rPr>
        <w:t>形式参数</w:t>
      </w:r>
      <w:r w:rsidR="00767BFF">
        <w:tab/>
      </w:r>
      <w:r w:rsidR="00767BFF">
        <w:tab/>
      </w:r>
      <w:r w:rsidR="00767BFF">
        <w:rPr>
          <w:rFonts w:hint="eastAsia"/>
        </w:rPr>
        <w:t>形参</w:t>
      </w:r>
    </w:p>
    <w:p w:rsidR="004A4A86" w:rsidRDefault="004A4A86" w:rsidP="004A4A86">
      <w:pPr>
        <w:numPr>
          <w:ilvl w:val="0"/>
          <w:numId w:val="12"/>
        </w:numPr>
        <w:ind w:firstLineChars="0"/>
      </w:pPr>
      <w:r>
        <w:t>实际参数</w:t>
      </w:r>
      <w:r w:rsidR="00767BFF">
        <w:tab/>
      </w:r>
      <w:r w:rsidR="00767BFF">
        <w:tab/>
      </w:r>
      <w:r w:rsidR="00767BFF">
        <w:t>实参</w:t>
      </w:r>
    </w:p>
    <w:p w:rsidR="00554ADD" w:rsidRDefault="00B37714" w:rsidP="007F4DCC">
      <w:pPr>
        <w:pStyle w:val="3"/>
      </w:pPr>
      <w:r>
        <w:rPr>
          <w:rFonts w:hint="eastAsia"/>
        </w:rPr>
        <w:lastRenderedPageBreak/>
        <w:t xml:space="preserve"> </w:t>
      </w:r>
      <w:r w:rsidR="007F4DCC">
        <w:t>函数的传值与传址</w:t>
      </w:r>
    </w:p>
    <w:p w:rsidR="009E42A7" w:rsidRDefault="007F4DCC" w:rsidP="00B73F79">
      <w:pPr>
        <w:ind w:firstLineChars="0" w:firstLine="0"/>
      </w:pPr>
      <w:r>
        <w:t>默认情况下</w:t>
      </w:r>
      <w:r>
        <w:rPr>
          <w:rFonts w:hint="eastAsia"/>
        </w:rPr>
        <w:t>，</w:t>
      </w:r>
      <w:r>
        <w:t>函数的值都是值传递</w:t>
      </w:r>
      <w:r>
        <w:rPr>
          <w:rFonts w:hint="eastAsia"/>
        </w:rPr>
        <w:t>，</w:t>
      </w:r>
      <w:r>
        <w:t>在定义函数的时候前面的参数上加上取地址</w:t>
      </w:r>
      <w:r>
        <w:rPr>
          <w:rFonts w:hint="eastAsia"/>
        </w:rPr>
        <w:t>，</w:t>
      </w:r>
      <w:r>
        <w:t>表示传递的是变量的地址</w:t>
      </w:r>
    </w:p>
    <w:p w:rsidR="00C44966" w:rsidRDefault="00744316" w:rsidP="007F4DCC">
      <w:pPr>
        <w:pStyle w:val="ad"/>
        <w:rPr>
          <w:noProof/>
        </w:rPr>
      </w:pPr>
      <w:r>
        <w:rPr>
          <w:noProof/>
        </w:rPr>
        <w:pict>
          <v:shape id="_x0000_i1036" type="#_x0000_t75" style="width:467.05pt;height:73.9pt;visibility:visible;mso-wrap-style:square">
            <v:imagedata r:id="rId20" o:title=""/>
          </v:shape>
        </w:pict>
      </w:r>
    </w:p>
    <w:p w:rsidR="00C44966" w:rsidRDefault="00C44966" w:rsidP="007F4DCC">
      <w:pPr>
        <w:pStyle w:val="ad"/>
        <w:rPr>
          <w:noProof/>
        </w:rPr>
      </w:pPr>
    </w:p>
    <w:p w:rsidR="009E42A7" w:rsidRDefault="00744316" w:rsidP="007F4DCC">
      <w:pPr>
        <w:pStyle w:val="ad"/>
      </w:pPr>
      <w:r>
        <w:rPr>
          <w:noProof/>
        </w:rPr>
        <w:pict>
          <v:shape id="_x0000_i1037" type="#_x0000_t75" style="width:374.4pt;height:77.65pt;visibility:visible;mso-wrap-style:square">
            <v:imagedata r:id="rId21" o:title=""/>
          </v:shape>
        </w:pict>
      </w:r>
    </w:p>
    <w:p w:rsidR="009E42A7" w:rsidRDefault="00463E8D" w:rsidP="00804F11">
      <w:pPr>
        <w:pStyle w:val="a9"/>
        <w:ind w:firstLine="562"/>
      </w:pPr>
      <w:r>
        <w:rPr>
          <w:rFonts w:hint="eastAsia"/>
        </w:rPr>
        <w:t>脚下留心：如果在传递地址，在调用函数的时候不能直接写值，只能写变量。</w:t>
      </w:r>
    </w:p>
    <w:p w:rsidR="009E42A7" w:rsidRDefault="00744316" w:rsidP="00804F11">
      <w:pPr>
        <w:pStyle w:val="ad"/>
      </w:pPr>
      <w:r>
        <w:rPr>
          <w:noProof/>
        </w:rPr>
        <w:pict>
          <v:shape id="_x0000_i1038" type="#_x0000_t75" style="width:481.45pt;height:55.7pt;visibility:visible;mso-wrap-style:square">
            <v:imagedata r:id="rId22" o:title=""/>
          </v:shape>
        </w:pict>
      </w:r>
    </w:p>
    <w:p w:rsidR="00804F11" w:rsidRDefault="00FD6044" w:rsidP="00FD6044">
      <w:pPr>
        <w:pStyle w:val="3"/>
      </w:pPr>
      <w:r>
        <w:t>参数的默认值</w:t>
      </w:r>
    </w:p>
    <w:p w:rsidR="00804F11" w:rsidRDefault="00055935" w:rsidP="00055935">
      <w:pPr>
        <w:numPr>
          <w:ilvl w:val="0"/>
          <w:numId w:val="13"/>
        </w:numPr>
        <w:ind w:firstLineChars="0"/>
      </w:pPr>
      <w:r>
        <w:rPr>
          <w:rFonts w:hint="eastAsia"/>
        </w:rPr>
        <w:t>形式参数在定义的时候可以给参数赋一个默认值。</w:t>
      </w:r>
    </w:p>
    <w:p w:rsidR="00055935" w:rsidRDefault="00744316" w:rsidP="00055935">
      <w:pPr>
        <w:pStyle w:val="ad"/>
      </w:pPr>
      <w:r>
        <w:rPr>
          <w:noProof/>
        </w:rPr>
        <w:pict>
          <v:shape id="_x0000_i1039" type="#_x0000_t75" style="width:276.75pt;height:61.35pt;visibility:visible;mso-wrap-style:square">
            <v:imagedata r:id="rId23" o:title=""/>
          </v:shape>
        </w:pict>
      </w:r>
    </w:p>
    <w:p w:rsidR="00055935" w:rsidRDefault="00B33536" w:rsidP="00055935">
      <w:pPr>
        <w:numPr>
          <w:ilvl w:val="0"/>
          <w:numId w:val="13"/>
        </w:numPr>
        <w:ind w:firstLineChars="0"/>
      </w:pPr>
      <w:r>
        <w:rPr>
          <w:rFonts w:hint="eastAsia"/>
        </w:rPr>
        <w:t>默认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是一个存在的值，不能通过变量来代替</w:t>
      </w:r>
    </w:p>
    <w:p w:rsidR="00804F11" w:rsidRDefault="00744316" w:rsidP="00CC25C0">
      <w:pPr>
        <w:pStyle w:val="ad"/>
      </w:pPr>
      <w:r>
        <w:rPr>
          <w:noProof/>
        </w:rPr>
        <w:pict>
          <v:shape id="_x0000_i1040" type="#_x0000_t75" style="width:445.15pt;height:57.6pt;visibility:visible;mso-wrap-style:square">
            <v:imagedata r:id="rId24" o:title=""/>
          </v:shape>
        </w:pict>
      </w:r>
    </w:p>
    <w:p w:rsidR="00804F11" w:rsidRDefault="00EE11EE" w:rsidP="00EE11EE">
      <w:pPr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默认值可以是常量</w:t>
      </w:r>
    </w:p>
    <w:p w:rsidR="00EE11EE" w:rsidRDefault="00744316" w:rsidP="00EE11EE">
      <w:pPr>
        <w:pStyle w:val="ad"/>
      </w:pPr>
      <w:r>
        <w:rPr>
          <w:noProof/>
        </w:rPr>
        <w:pict>
          <v:shape id="_x0000_i1041" type="#_x0000_t75" style="width:246.7pt;height:59.5pt;visibility:visible;mso-wrap-style:square">
            <v:imagedata r:id="rId25" o:title=""/>
          </v:shape>
        </w:pict>
      </w:r>
    </w:p>
    <w:p w:rsidR="00EE11EE" w:rsidRDefault="00923889" w:rsidP="00EE11EE">
      <w:pPr>
        <w:numPr>
          <w:ilvl w:val="0"/>
          <w:numId w:val="13"/>
        </w:numPr>
        <w:ind w:firstLineChars="0"/>
      </w:pPr>
      <w:r>
        <w:t>函数有多个参数的时候</w:t>
      </w:r>
      <w:r>
        <w:rPr>
          <w:rFonts w:hint="eastAsia"/>
        </w:rPr>
        <w:t>，</w:t>
      </w:r>
      <w:r>
        <w:t>没有默认值的参数要放在前面</w:t>
      </w:r>
      <w:r>
        <w:rPr>
          <w:rFonts w:hint="eastAsia"/>
        </w:rPr>
        <w:t>，</w:t>
      </w:r>
      <w:r>
        <w:t>有默认值的参数放在后面</w:t>
      </w:r>
      <w:r>
        <w:rPr>
          <w:rFonts w:hint="eastAsia"/>
        </w:rPr>
        <w:t>。</w:t>
      </w:r>
    </w:p>
    <w:p w:rsidR="00D171C7" w:rsidRDefault="00D171C7" w:rsidP="00D171C7">
      <w:pPr>
        <w:pStyle w:val="ad"/>
      </w:pPr>
      <w:r>
        <w:rPr>
          <w:rFonts w:hint="eastAsia"/>
        </w:rPr>
        <w:t>function fun($</w:t>
      </w:r>
      <w:proofErr w:type="spellStart"/>
      <w:r>
        <w:rPr>
          <w:rFonts w:hint="eastAsia"/>
        </w:rPr>
        <w:t>name,$sex</w:t>
      </w:r>
      <w:proofErr w:type="spellEnd"/>
      <w:r>
        <w:rPr>
          <w:rFonts w:hint="eastAsia"/>
        </w:rPr>
        <w:t>='</w:t>
      </w:r>
      <w:r>
        <w:rPr>
          <w:rFonts w:hint="eastAsia"/>
        </w:rPr>
        <w:t>男</w:t>
      </w:r>
      <w:r>
        <w:rPr>
          <w:rFonts w:hint="eastAsia"/>
        </w:rPr>
        <w:t>',$age='</w:t>
      </w:r>
      <w:r>
        <w:rPr>
          <w:rFonts w:hint="eastAsia"/>
        </w:rPr>
        <w:t>未知</w:t>
      </w:r>
      <w:r>
        <w:rPr>
          <w:rFonts w:hint="eastAsia"/>
        </w:rPr>
        <w:t>',$add='</w:t>
      </w:r>
      <w:r>
        <w:rPr>
          <w:rFonts w:hint="eastAsia"/>
        </w:rPr>
        <w:t>地址不详</w:t>
      </w:r>
      <w:r>
        <w:rPr>
          <w:rFonts w:hint="eastAsia"/>
        </w:rPr>
        <w:t>') {</w:t>
      </w:r>
    </w:p>
    <w:p w:rsidR="00D171C7" w:rsidRDefault="00D171C7" w:rsidP="00D171C7">
      <w:pPr>
        <w:pStyle w:val="ad"/>
      </w:pPr>
      <w:r>
        <w:rPr>
          <w:rFonts w:hint="eastAsia"/>
        </w:rPr>
        <w:tab/>
        <w:t>echo "</w:t>
      </w:r>
      <w:r>
        <w:rPr>
          <w:rFonts w:hint="eastAsia"/>
        </w:rPr>
        <w:t>你好：</w:t>
      </w:r>
      <w:r>
        <w:rPr>
          <w:rFonts w:hint="eastAsia"/>
        </w:rPr>
        <w:t>{$name}&lt;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&gt;";</w:t>
      </w:r>
    </w:p>
    <w:p w:rsidR="00D171C7" w:rsidRDefault="00D171C7" w:rsidP="00D171C7">
      <w:pPr>
        <w:pStyle w:val="ad"/>
      </w:pPr>
      <w:r>
        <w:rPr>
          <w:rFonts w:hint="eastAsia"/>
        </w:rPr>
        <w:tab/>
        <w:t>echo "</w:t>
      </w:r>
      <w:r>
        <w:rPr>
          <w:rFonts w:hint="eastAsia"/>
        </w:rPr>
        <w:t>性别：</w:t>
      </w:r>
      <w:r>
        <w:rPr>
          <w:rFonts w:hint="eastAsia"/>
        </w:rPr>
        <w:t>{$sex}&lt;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&gt;";</w:t>
      </w:r>
    </w:p>
    <w:p w:rsidR="00D171C7" w:rsidRDefault="00D171C7" w:rsidP="00D171C7">
      <w:pPr>
        <w:pStyle w:val="ad"/>
      </w:pPr>
      <w:r>
        <w:rPr>
          <w:rFonts w:hint="eastAsia"/>
        </w:rPr>
        <w:tab/>
        <w:t>echo "</w:t>
      </w:r>
      <w:r>
        <w:rPr>
          <w:rFonts w:hint="eastAsia"/>
        </w:rPr>
        <w:t>年龄：</w:t>
      </w:r>
      <w:r>
        <w:rPr>
          <w:rFonts w:hint="eastAsia"/>
        </w:rPr>
        <w:t>{$age}&lt;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&gt;";</w:t>
      </w:r>
    </w:p>
    <w:p w:rsidR="00D171C7" w:rsidRDefault="00D171C7" w:rsidP="00D171C7">
      <w:pPr>
        <w:pStyle w:val="ad"/>
      </w:pPr>
      <w:r>
        <w:rPr>
          <w:rFonts w:hint="eastAsia"/>
        </w:rPr>
        <w:tab/>
        <w:t>echo "</w:t>
      </w:r>
      <w:r>
        <w:rPr>
          <w:rFonts w:hint="eastAsia"/>
        </w:rPr>
        <w:t>地址：</w:t>
      </w:r>
      <w:r>
        <w:rPr>
          <w:rFonts w:hint="eastAsia"/>
        </w:rPr>
        <w:t>{$add}&lt;</w:t>
      </w:r>
      <w:proofErr w:type="spellStart"/>
      <w:proofErr w:type="gramStart"/>
      <w:r>
        <w:rPr>
          <w:rFonts w:hint="eastAsia"/>
        </w:rPr>
        <w:t>hr</w:t>
      </w:r>
      <w:proofErr w:type="spellEnd"/>
      <w:proofErr w:type="gramEnd"/>
      <w:r>
        <w:rPr>
          <w:rFonts w:hint="eastAsia"/>
        </w:rPr>
        <w:t>&gt;";</w:t>
      </w:r>
    </w:p>
    <w:p w:rsidR="00D171C7" w:rsidRDefault="00D171C7" w:rsidP="00D171C7">
      <w:pPr>
        <w:pStyle w:val="ad"/>
      </w:pPr>
      <w:r>
        <w:t>}</w:t>
      </w:r>
    </w:p>
    <w:p w:rsidR="00D171C7" w:rsidRDefault="00D171C7" w:rsidP="00D171C7">
      <w:pPr>
        <w:pStyle w:val="ad"/>
      </w:pPr>
      <w:r>
        <w:rPr>
          <w:rFonts w:hint="eastAsia"/>
        </w:rPr>
        <w:t>fun('</w:t>
      </w:r>
      <w:r>
        <w:rPr>
          <w:rFonts w:hint="eastAsia"/>
        </w:rPr>
        <w:t>李白</w:t>
      </w:r>
      <w:r>
        <w:rPr>
          <w:rFonts w:hint="eastAsia"/>
        </w:rPr>
        <w:t>');</w:t>
      </w:r>
    </w:p>
    <w:p w:rsidR="00D171C7" w:rsidRDefault="00D171C7" w:rsidP="00D171C7">
      <w:pPr>
        <w:pStyle w:val="ad"/>
      </w:pPr>
      <w:r>
        <w:rPr>
          <w:rFonts w:hint="eastAsia"/>
        </w:rPr>
        <w:t>fun('</w:t>
      </w:r>
      <w:r>
        <w:rPr>
          <w:rFonts w:hint="eastAsia"/>
        </w:rPr>
        <w:t>杜甫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');</w:t>
      </w:r>
    </w:p>
    <w:p w:rsidR="00D171C7" w:rsidRDefault="00D171C7" w:rsidP="00D171C7">
      <w:pPr>
        <w:pStyle w:val="ad"/>
      </w:pPr>
      <w:r>
        <w:rPr>
          <w:rFonts w:hint="eastAsia"/>
        </w:rPr>
        <w:t>fun('</w:t>
      </w:r>
      <w:r>
        <w:rPr>
          <w:rFonts w:hint="eastAsia"/>
        </w:rPr>
        <w:t>白居易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',22);</w:t>
      </w:r>
    </w:p>
    <w:p w:rsidR="00804F11" w:rsidRDefault="00D171C7" w:rsidP="00D171C7">
      <w:pPr>
        <w:pStyle w:val="ad"/>
      </w:pPr>
      <w:r>
        <w:rPr>
          <w:rFonts w:hint="eastAsia"/>
        </w:rPr>
        <w:t>fun('</w:t>
      </w:r>
      <w:r>
        <w:rPr>
          <w:rFonts w:hint="eastAsia"/>
        </w:rPr>
        <w:t>李清照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',23,'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554ADD" w:rsidRDefault="002F32F5" w:rsidP="002F32F5">
      <w:pPr>
        <w:numPr>
          <w:ilvl w:val="0"/>
          <w:numId w:val="13"/>
        </w:numPr>
        <w:ind w:firstLineChars="0"/>
      </w:pPr>
      <w:r>
        <w:t>形参和实参个数不一样</w:t>
      </w:r>
    </w:p>
    <w:p w:rsidR="00D171C7" w:rsidRDefault="00744316" w:rsidP="00D13226">
      <w:pPr>
        <w:pStyle w:val="ad"/>
      </w:pPr>
      <w:r>
        <w:rPr>
          <w:noProof/>
        </w:rPr>
        <w:pict>
          <v:shape id="_x0000_i1042" type="#_x0000_t75" style="width:482.1pt;height:62pt;visibility:visible;mso-wrap-style:square">
            <v:imagedata r:id="rId26" o:title=""/>
          </v:shape>
        </w:pict>
      </w:r>
    </w:p>
    <w:p w:rsidR="00D171C7" w:rsidRDefault="00F571B1" w:rsidP="00F571B1">
      <w:pPr>
        <w:numPr>
          <w:ilvl w:val="0"/>
          <w:numId w:val="13"/>
        </w:numPr>
        <w:ind w:firstLineChars="0"/>
      </w:pPr>
      <w:r>
        <w:t>传递不确定个数的参数</w:t>
      </w:r>
    </w:p>
    <w:p w:rsidR="00D171C7" w:rsidRDefault="008A5471" w:rsidP="00F571B1">
      <w:pPr>
        <w:pStyle w:val="ad"/>
      </w:pPr>
      <w:r>
        <w:t>1</w:t>
      </w:r>
      <w:r>
        <w:rPr>
          <w:rFonts w:hint="eastAsia"/>
        </w:rPr>
        <w:t>、</w:t>
      </w:r>
      <w:proofErr w:type="spellStart"/>
      <w:r w:rsidR="00B94D67">
        <w:rPr>
          <w:rFonts w:hint="eastAsia"/>
        </w:rPr>
        <w:t>func_</w:t>
      </w:r>
      <w:r w:rsidR="00B94D67">
        <w:t>num_args</w:t>
      </w:r>
      <w:proofErr w:type="spellEnd"/>
      <w:r w:rsidR="00B94D67">
        <w:t>()</w:t>
      </w:r>
      <w:r w:rsidR="00B94D67">
        <w:rPr>
          <w:rFonts w:hint="eastAsia"/>
        </w:rPr>
        <w:t>：</w:t>
      </w:r>
      <w:r w:rsidR="00B94D67">
        <w:t>获取参数的个数</w:t>
      </w:r>
    </w:p>
    <w:p w:rsidR="00B94D67" w:rsidRDefault="008A5471" w:rsidP="00F571B1">
      <w:pPr>
        <w:pStyle w:val="ad"/>
      </w:pPr>
      <w:r>
        <w:t>2</w:t>
      </w:r>
      <w:r>
        <w:rPr>
          <w:rFonts w:hint="eastAsia"/>
        </w:rPr>
        <w:t>、</w:t>
      </w:r>
      <w:proofErr w:type="spellStart"/>
      <w:r w:rsidR="00B94D67">
        <w:rPr>
          <w:rFonts w:hint="eastAsia"/>
        </w:rPr>
        <w:t>func_get_args</w:t>
      </w:r>
      <w:proofErr w:type="spellEnd"/>
      <w:r w:rsidR="00B94D67">
        <w:rPr>
          <w:rFonts w:hint="eastAsia"/>
        </w:rPr>
        <w:t>()</w:t>
      </w:r>
      <w:r w:rsidR="00B94D67">
        <w:rPr>
          <w:rFonts w:hint="eastAsia"/>
        </w:rPr>
        <w:t>：获取传递的所有参数并转成数组</w:t>
      </w:r>
    </w:p>
    <w:p w:rsidR="008A5471" w:rsidRDefault="00744316" w:rsidP="00F571B1">
      <w:pPr>
        <w:pStyle w:val="ad"/>
      </w:pPr>
      <w:r>
        <w:rPr>
          <w:noProof/>
        </w:rPr>
        <w:pict>
          <v:shape id="_x0000_i1043" type="#_x0000_t75" style="width:385.65pt;height:119.6pt;visibility:visible;mso-wrap-style:square">
            <v:imagedata r:id="rId27" o:title=""/>
          </v:shape>
        </w:pict>
      </w:r>
    </w:p>
    <w:p w:rsidR="00F571B1" w:rsidRDefault="001714A9" w:rsidP="001714A9">
      <w:pPr>
        <w:pStyle w:val="2"/>
      </w:pPr>
      <w:r>
        <w:t>函数的返回</w:t>
      </w:r>
      <w:r w:rsidR="00EF3035">
        <w:rPr>
          <w:rFonts w:hint="eastAsia"/>
        </w:rPr>
        <w:t>（</w:t>
      </w:r>
      <w:r w:rsidR="00EF3035">
        <w:rPr>
          <w:rFonts w:hint="eastAsia"/>
        </w:rPr>
        <w:t>r</w:t>
      </w:r>
      <w:r w:rsidR="00EF3035">
        <w:t>eturn</w:t>
      </w:r>
      <w:r w:rsidR="00EF3035">
        <w:t>语句</w:t>
      </w:r>
      <w:r w:rsidR="00EF3035">
        <w:rPr>
          <w:rFonts w:hint="eastAsia"/>
        </w:rPr>
        <w:t>）</w:t>
      </w:r>
    </w:p>
    <w:p w:rsidR="00F571B1" w:rsidRDefault="007B7536" w:rsidP="00B73F79">
      <w:pPr>
        <w:ind w:firstLineChars="0" w:firstLine="0"/>
      </w:pPr>
      <w:r>
        <w:t>return</w:t>
      </w:r>
      <w:r>
        <w:t>的作用</w:t>
      </w:r>
      <w:r w:rsidR="004812F6">
        <w:rPr>
          <w:rFonts w:hint="eastAsia"/>
        </w:rPr>
        <w:t>：</w:t>
      </w:r>
      <w:r w:rsidR="00EE3708">
        <w:t xml:space="preserve"> </w:t>
      </w:r>
    </w:p>
    <w:p w:rsidR="004812F6" w:rsidRDefault="004812F6" w:rsidP="004812F6">
      <w:pPr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立即从函数中退出</w:t>
      </w:r>
    </w:p>
    <w:p w:rsidR="004812F6" w:rsidRDefault="004812F6" w:rsidP="004812F6">
      <w:pPr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返回值</w:t>
      </w:r>
    </w:p>
    <w:p w:rsidR="00F571B1" w:rsidRDefault="00DE666D" w:rsidP="00B73F79">
      <w:pPr>
        <w:ind w:firstLineChars="0" w:firstLine="0"/>
      </w:pPr>
      <w:r>
        <w:t>例题</w:t>
      </w:r>
      <w:r>
        <w:rPr>
          <w:rFonts w:hint="eastAsia"/>
        </w:rPr>
        <w:t>：</w:t>
      </w:r>
      <w:r>
        <w:t>求两个数的最大值</w:t>
      </w:r>
    </w:p>
    <w:p w:rsidR="00DE666D" w:rsidRDefault="00744316" w:rsidP="00711766">
      <w:pPr>
        <w:pStyle w:val="ad"/>
      </w:pPr>
      <w:r>
        <w:rPr>
          <w:noProof/>
        </w:rPr>
        <w:pict>
          <v:shape id="_x0000_i1044" type="#_x0000_t75" style="width:219.15pt;height:81.4pt;visibility:visible;mso-wrap-style:square">
            <v:imagedata r:id="rId28" o:title=""/>
          </v:shape>
        </w:pict>
      </w:r>
    </w:p>
    <w:p w:rsidR="00A656B7" w:rsidRDefault="00786565" w:rsidP="00786565">
      <w:pPr>
        <w:pStyle w:val="3"/>
      </w:pPr>
      <w:r>
        <w:t>返回函数的引用</w:t>
      </w:r>
    </w:p>
    <w:p w:rsidR="00A656B7" w:rsidRDefault="00786565" w:rsidP="00B73F79">
      <w:pPr>
        <w:ind w:firstLineChars="0" w:firstLine="0"/>
      </w:pPr>
      <w:r>
        <w:rPr>
          <w:rFonts w:hint="eastAsia"/>
        </w:rPr>
        <w:t>定义函数</w:t>
      </w:r>
      <w:r w:rsidR="00CC293F">
        <w:rPr>
          <w:rFonts w:hint="eastAsia"/>
        </w:rPr>
        <w:t>时，在函数名前面加上</w:t>
      </w:r>
      <w:proofErr w:type="gramStart"/>
      <w:r w:rsidR="00CC293F">
        <w:t>”</w:t>
      </w:r>
      <w:proofErr w:type="gramEnd"/>
      <w:r w:rsidR="00CC293F">
        <w:rPr>
          <w:rFonts w:hint="eastAsia"/>
        </w:rPr>
        <w:t>&amp;</w:t>
      </w:r>
      <w:proofErr w:type="gramStart"/>
      <w:r w:rsidR="00CC293F">
        <w:t>”</w:t>
      </w:r>
      <w:proofErr w:type="gramEnd"/>
      <w:r w:rsidR="00CC293F">
        <w:t>表示返回函数的引用</w:t>
      </w:r>
    </w:p>
    <w:p w:rsidR="00CC293F" w:rsidRDefault="00CC293F" w:rsidP="00B73F79">
      <w:pPr>
        <w:ind w:firstLineChars="0" w:firstLine="0"/>
      </w:pPr>
      <w:r>
        <w:rPr>
          <w:rFonts w:hint="eastAsia"/>
        </w:rPr>
        <w:t>调用函数时，在函数名前面加上“</w:t>
      </w:r>
      <w:r>
        <w:rPr>
          <w:rFonts w:hint="eastAsia"/>
        </w:rPr>
        <w:t>&amp;</w:t>
      </w:r>
      <w:r>
        <w:rPr>
          <w:rFonts w:hint="eastAsia"/>
        </w:rPr>
        <w:t>”，如果没有“</w:t>
      </w:r>
      <w:r>
        <w:rPr>
          <w:rFonts w:hint="eastAsia"/>
        </w:rPr>
        <w:t>&amp;</w:t>
      </w:r>
      <w:r w:rsidR="00BF14A2">
        <w:rPr>
          <w:rFonts w:hint="eastAsia"/>
        </w:rPr>
        <w:t>”符，保存的是返回值的值</w:t>
      </w:r>
      <w:r>
        <w:rPr>
          <w:rFonts w:hint="eastAsia"/>
        </w:rPr>
        <w:t>。</w:t>
      </w:r>
    </w:p>
    <w:p w:rsidR="00A656B7" w:rsidRDefault="007D59FD" w:rsidP="007E2954">
      <w:pPr>
        <w:pStyle w:val="ad"/>
      </w:pPr>
      <w:r>
        <w:rPr>
          <w:noProof/>
        </w:rPr>
        <w:pict>
          <v:shape id="_x0000_i1045" type="#_x0000_t75" style="width:434.5pt;height:108.3pt;visibility:visible;mso-wrap-style:square">
            <v:imagedata r:id="rId29" o:title=""/>
          </v:shape>
        </w:pict>
      </w:r>
    </w:p>
    <w:p w:rsidR="007E2954" w:rsidRDefault="00F7033E" w:rsidP="00F7033E">
      <w:pPr>
        <w:pStyle w:val="2"/>
      </w:pPr>
      <w:r>
        <w:rPr>
          <w:rFonts w:hint="eastAsia"/>
        </w:rPr>
        <w:t>变量的作用域</w:t>
      </w:r>
    </w:p>
    <w:p w:rsidR="007E2954" w:rsidRDefault="00745357" w:rsidP="00745357">
      <w:pPr>
        <w:numPr>
          <w:ilvl w:val="0"/>
          <w:numId w:val="15"/>
        </w:numPr>
        <w:ind w:firstLineChars="0"/>
      </w:pPr>
      <w:r>
        <w:rPr>
          <w:rFonts w:hint="eastAsia"/>
        </w:rPr>
        <w:t>全局变量</w:t>
      </w:r>
      <w:r w:rsidR="00C27180">
        <w:rPr>
          <w:rFonts w:hint="eastAsia"/>
        </w:rPr>
        <w:t>：在函数外部的变量</w:t>
      </w:r>
    </w:p>
    <w:p w:rsidR="00745357" w:rsidRDefault="00745357" w:rsidP="00745357">
      <w:pPr>
        <w:numPr>
          <w:ilvl w:val="0"/>
          <w:numId w:val="15"/>
        </w:numPr>
        <w:ind w:firstLineChars="0"/>
      </w:pPr>
      <w:r>
        <w:t>局部变量</w:t>
      </w:r>
      <w:r w:rsidR="00C27180">
        <w:rPr>
          <w:rFonts w:hint="eastAsia"/>
        </w:rPr>
        <w:t>：</w:t>
      </w:r>
      <w:r w:rsidR="00C27180">
        <w:t>在函数内部的变量</w:t>
      </w:r>
    </w:p>
    <w:p w:rsidR="00EB2999" w:rsidRDefault="00EB2999" w:rsidP="00745357">
      <w:pPr>
        <w:numPr>
          <w:ilvl w:val="0"/>
          <w:numId w:val="15"/>
        </w:numPr>
        <w:ind w:firstLineChars="0"/>
      </w:pPr>
      <w:r>
        <w:t>超全局变量</w:t>
      </w:r>
      <w:r>
        <w:rPr>
          <w:rFonts w:hint="eastAsia"/>
        </w:rPr>
        <w:t>：</w:t>
      </w:r>
      <w:r>
        <w:t>在函数的内部和外部使用</w:t>
      </w:r>
      <w:r>
        <w:rPr>
          <w:rFonts w:hint="eastAsia"/>
        </w:rPr>
        <w:t>。</w:t>
      </w:r>
    </w:p>
    <w:p w:rsidR="00F7033E" w:rsidRDefault="002E121D" w:rsidP="00B73F79">
      <w:pPr>
        <w:ind w:firstLineChars="0" w:firstLine="0"/>
      </w:pPr>
      <w:r>
        <w:t>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中，局部变量只能在函数内部使用，全局变量在函数内部和函数外部使用。</w:t>
      </w:r>
    </w:p>
    <w:p w:rsidR="002E121D" w:rsidRDefault="000D4190" w:rsidP="00B73F79">
      <w:pPr>
        <w:ind w:firstLineChars="0" w:firstLine="0"/>
      </w:pPr>
      <w:r>
        <w:rPr>
          <w:rFonts w:hint="eastAsia"/>
        </w:rPr>
        <w:lastRenderedPageBreak/>
        <w:t>默认情况下</w:t>
      </w:r>
      <w:r w:rsidR="005927D4">
        <w:t>在</w:t>
      </w:r>
      <w:r w:rsidR="005927D4">
        <w:t>PHP</w:t>
      </w:r>
      <w:r w:rsidR="005927D4">
        <w:t>中</w:t>
      </w:r>
      <w:r w:rsidR="002E121D">
        <w:t>全局变量只能在函数外部使用</w:t>
      </w:r>
      <w:r w:rsidR="002E121D">
        <w:rPr>
          <w:rFonts w:hint="eastAsia"/>
        </w:rPr>
        <w:t>，</w:t>
      </w:r>
      <w:r w:rsidR="002E121D">
        <w:t>局部变量在函数内部使用</w:t>
      </w:r>
      <w:r w:rsidR="002E121D">
        <w:rPr>
          <w:rFonts w:hint="eastAsia"/>
        </w:rPr>
        <w:t>。</w:t>
      </w:r>
    </w:p>
    <w:p w:rsidR="002356A3" w:rsidRDefault="002356A3" w:rsidP="002356A3">
      <w:pPr>
        <w:pStyle w:val="ad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通过超全局变量实现变量在函数内部和外部访问</w:t>
      </w:r>
    </w:p>
    <w:p w:rsidR="005927D4" w:rsidRDefault="007D59FD" w:rsidP="002356A3">
      <w:pPr>
        <w:pStyle w:val="ad"/>
        <w:rPr>
          <w:noProof/>
        </w:rPr>
      </w:pPr>
      <w:r>
        <w:rPr>
          <w:noProof/>
        </w:rPr>
        <w:pict>
          <v:shape id="_x0000_i1046" type="#_x0000_t75" style="width:232.3pt;height:68.25pt;visibility:visible;mso-wrap-style:square">
            <v:imagedata r:id="rId30" o:title=""/>
          </v:shape>
        </w:pict>
      </w:r>
    </w:p>
    <w:p w:rsidR="002356A3" w:rsidRDefault="002356A3" w:rsidP="002356A3">
      <w:pPr>
        <w:pStyle w:val="ad"/>
        <w:rPr>
          <w:noProof/>
        </w:rPr>
      </w:pPr>
      <w:r>
        <w:rPr>
          <w:rFonts w:hint="eastAsia"/>
          <w:noProof/>
        </w:rPr>
        <w:t>//</w:t>
      </w:r>
      <w:r>
        <w:rPr>
          <w:noProof/>
        </w:rPr>
        <w:t>通过</w:t>
      </w:r>
      <w:r>
        <w:rPr>
          <w:rFonts w:hint="eastAsia"/>
          <w:noProof/>
        </w:rPr>
        <w:t>$GLOBALS[]</w:t>
      </w:r>
      <w:r>
        <w:rPr>
          <w:rFonts w:hint="eastAsia"/>
          <w:noProof/>
        </w:rPr>
        <w:t>来获取全局变量的值</w:t>
      </w:r>
    </w:p>
    <w:p w:rsidR="002356A3" w:rsidRDefault="00744316" w:rsidP="002356A3">
      <w:pPr>
        <w:pStyle w:val="ad"/>
        <w:rPr>
          <w:noProof/>
        </w:rPr>
      </w:pPr>
      <w:r>
        <w:rPr>
          <w:noProof/>
        </w:rPr>
        <w:pict>
          <v:shape id="_x0000_i1047" type="#_x0000_t75" style="width:342.45pt;height:113.3pt;visibility:visible;mso-wrap-style:square">
            <v:imagedata r:id="rId31" o:title=""/>
          </v:shape>
        </w:pict>
      </w:r>
    </w:p>
    <w:p w:rsidR="00DE7771" w:rsidRDefault="00DE7771" w:rsidP="002356A3">
      <w:pPr>
        <w:pStyle w:val="ad"/>
        <w:rPr>
          <w:noProof/>
        </w:rPr>
      </w:pPr>
      <w:r>
        <w:rPr>
          <w:rFonts w:hint="eastAsia"/>
          <w:noProof/>
        </w:rPr>
        <w:t>//</w:t>
      </w:r>
      <w:r w:rsidR="009521D0">
        <w:rPr>
          <w:noProof/>
        </w:rPr>
        <w:t>global</w:t>
      </w:r>
      <w:r w:rsidR="009521D0">
        <w:rPr>
          <w:noProof/>
        </w:rPr>
        <w:t>关键字用于创建一个对全局变量的引用</w:t>
      </w:r>
    </w:p>
    <w:p w:rsidR="009521D0" w:rsidRDefault="00744316" w:rsidP="002356A3">
      <w:pPr>
        <w:pStyle w:val="ad"/>
      </w:pPr>
      <w:r>
        <w:rPr>
          <w:noProof/>
        </w:rPr>
        <w:pict>
          <v:shape id="_x0000_i1048" type="#_x0000_t75" style="width:392.55pt;height:135.85pt;visibility:visible;mso-wrap-style:square">
            <v:imagedata r:id="rId32" o:title=""/>
          </v:shape>
        </w:pict>
      </w:r>
    </w:p>
    <w:p w:rsidR="005927D4" w:rsidRDefault="0007117F" w:rsidP="0007117F">
      <w:pPr>
        <w:pStyle w:val="a9"/>
        <w:ind w:firstLine="562"/>
      </w:pPr>
      <w:r>
        <w:t>思考</w:t>
      </w:r>
      <w:r>
        <w:rPr>
          <w:rFonts w:hint="eastAsia"/>
        </w:rPr>
        <w:t>：</w:t>
      </w:r>
      <w:r>
        <w:t>如果在函数内部声明全局变量</w:t>
      </w:r>
      <w:r>
        <w:rPr>
          <w:rFonts w:hint="eastAsia"/>
        </w:rPr>
        <w:t>？</w:t>
      </w:r>
    </w:p>
    <w:p w:rsidR="005927D4" w:rsidRDefault="003C6557" w:rsidP="003C6557">
      <w:pPr>
        <w:pStyle w:val="ad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C6557" w:rsidRDefault="00744316" w:rsidP="003C6557">
      <w:pPr>
        <w:pStyle w:val="ad"/>
        <w:rPr>
          <w:noProof/>
        </w:rPr>
      </w:pPr>
      <w:r>
        <w:rPr>
          <w:noProof/>
        </w:rPr>
        <w:pict>
          <v:shape id="_x0000_i1049" type="#_x0000_t75" style="width:221pt;height:69.5pt;visibility:visible;mso-wrap-style:square">
            <v:imagedata r:id="rId33" o:title=""/>
          </v:shape>
        </w:pict>
      </w:r>
    </w:p>
    <w:p w:rsidR="003C6557" w:rsidRDefault="003C6557" w:rsidP="003C6557">
      <w:pPr>
        <w:pStyle w:val="ad"/>
        <w:ind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>方法二</w:t>
      </w:r>
      <w:r>
        <w:rPr>
          <w:rFonts w:hint="eastAsia"/>
          <w:noProof/>
        </w:rPr>
        <w:t>：</w:t>
      </w:r>
      <w:r w:rsidR="000969AB">
        <w:rPr>
          <w:rFonts w:hint="eastAsia"/>
          <w:noProof/>
        </w:rPr>
        <w:t>(</w:t>
      </w:r>
      <w:r w:rsidR="000969AB">
        <w:rPr>
          <w:noProof/>
        </w:rPr>
        <w:t>推荐使用</w:t>
      </w:r>
      <w:r w:rsidR="000969AB">
        <w:rPr>
          <w:rFonts w:hint="eastAsia"/>
          <w:noProof/>
        </w:rPr>
        <w:t>)</w:t>
      </w:r>
    </w:p>
    <w:p w:rsidR="003C6557" w:rsidRDefault="00744316" w:rsidP="00E26E29">
      <w:pPr>
        <w:pStyle w:val="ad"/>
        <w:rPr>
          <w:noProof/>
        </w:rPr>
      </w:pPr>
      <w:r>
        <w:rPr>
          <w:noProof/>
        </w:rPr>
        <w:pict>
          <v:shape id="_x0000_i1050" type="#_x0000_t75" style="width:221.65pt;height:73.25pt;visibility:visible;mso-wrap-style:square">
            <v:imagedata r:id="rId34" o:title=""/>
          </v:shape>
        </w:pict>
      </w:r>
    </w:p>
    <w:p w:rsidR="00DF175C" w:rsidRDefault="00DF175C" w:rsidP="00E26E29">
      <w:pPr>
        <w:pStyle w:val="ad"/>
        <w:rPr>
          <w:noProof/>
        </w:rPr>
      </w:pPr>
      <w:r>
        <w:rPr>
          <w:noProof/>
        </w:rPr>
        <w:t>方法三</w:t>
      </w:r>
      <w:r>
        <w:rPr>
          <w:rFonts w:hint="eastAsia"/>
          <w:noProof/>
        </w:rPr>
        <w:t>：</w:t>
      </w:r>
    </w:p>
    <w:p w:rsidR="00DF175C" w:rsidRPr="005927D4" w:rsidRDefault="00E26E29" w:rsidP="003C6557">
      <w:pPr>
        <w:pStyle w:val="ad"/>
        <w:ind w:firstLineChars="0" w:firstLine="0"/>
      </w:pPr>
      <w:r>
        <w:rPr>
          <w:rFonts w:hint="eastAsia"/>
        </w:rPr>
        <w:lastRenderedPageBreak/>
        <w:t xml:space="preserve">     </w:t>
      </w:r>
      <w:r w:rsidR="00744316">
        <w:rPr>
          <w:noProof/>
        </w:rPr>
        <w:pict>
          <v:shape id="_x0000_i1051" type="#_x0000_t75" style="width:170.3pt;height:85.75pt;visibility:visible;mso-wrap-style:square">
            <v:imagedata r:id="rId35" o:title=""/>
          </v:shape>
        </w:pict>
      </w:r>
    </w:p>
    <w:p w:rsidR="00F7033E" w:rsidRDefault="00347699" w:rsidP="00347699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 w:rsidR="00C238AA">
        <w:rPr>
          <w:rFonts w:hint="eastAsia"/>
        </w:rPr>
        <w:t>变量有作用域的概念，常量没有作用域的概念</w:t>
      </w:r>
    </w:p>
    <w:p w:rsidR="00F7033E" w:rsidRDefault="00744316" w:rsidP="00D4402C">
      <w:pPr>
        <w:pStyle w:val="ad"/>
      </w:pPr>
      <w:r>
        <w:rPr>
          <w:noProof/>
        </w:rPr>
        <w:pict>
          <v:shape id="_x0000_i1052" type="#_x0000_t75" style="width:174.05pt;height:70.1pt;visibility:visible;mso-wrap-style:square">
            <v:imagedata r:id="rId36" o:title=""/>
          </v:shape>
        </w:pict>
      </w:r>
      <w:r w:rsidR="00D653A6">
        <w:rPr>
          <w:noProof/>
        </w:rPr>
        <w:t xml:space="preserve">         </w:t>
      </w:r>
      <w:r>
        <w:rPr>
          <w:noProof/>
        </w:rPr>
        <w:pict>
          <v:shape id="_x0000_i1053" type="#_x0000_t75" style="width:214.75pt;height:73.9pt;visibility:visible;mso-wrap-style:square">
            <v:imagedata r:id="rId37" o:title=""/>
          </v:shape>
        </w:pict>
      </w:r>
    </w:p>
    <w:p w:rsidR="00F7033E" w:rsidRDefault="00F36B1F" w:rsidP="00F36B1F">
      <w:pPr>
        <w:pStyle w:val="2"/>
      </w:pPr>
      <w:r>
        <w:t>变量的生命周期</w:t>
      </w:r>
    </w:p>
    <w:p w:rsidR="00F7033E" w:rsidRDefault="00794059" w:rsidP="005F775D">
      <w:pPr>
        <w:numPr>
          <w:ilvl w:val="0"/>
          <w:numId w:val="16"/>
        </w:numPr>
        <w:ind w:firstLineChars="0"/>
      </w:pPr>
      <w:r>
        <w:rPr>
          <w:rFonts w:hint="eastAsia"/>
        </w:rPr>
        <w:t>全局变量：</w:t>
      </w:r>
      <w:r w:rsidR="005F775D">
        <w:rPr>
          <w:rFonts w:hint="eastAsia"/>
        </w:rPr>
        <w:t>声明的时候产生，页面执行完毕后销毁</w:t>
      </w:r>
    </w:p>
    <w:p w:rsidR="005F775D" w:rsidRDefault="005F775D" w:rsidP="005F775D">
      <w:pPr>
        <w:numPr>
          <w:ilvl w:val="0"/>
          <w:numId w:val="16"/>
        </w:numPr>
        <w:ind w:firstLineChars="0"/>
      </w:pPr>
      <w:r>
        <w:t>局部变量</w:t>
      </w:r>
      <w:r>
        <w:rPr>
          <w:rFonts w:hint="eastAsia"/>
        </w:rPr>
        <w:t>：</w:t>
      </w:r>
      <w:r>
        <w:t>函数执行的时候产生</w:t>
      </w:r>
      <w:r>
        <w:rPr>
          <w:rFonts w:hint="eastAsia"/>
        </w:rPr>
        <w:t>，</w:t>
      </w:r>
      <w:r>
        <w:t>函数执行完毕销毁</w:t>
      </w:r>
      <w:r>
        <w:rPr>
          <w:rFonts w:hint="eastAsia"/>
        </w:rPr>
        <w:t>。</w:t>
      </w:r>
    </w:p>
    <w:p w:rsidR="00F36B1F" w:rsidRDefault="005F775D" w:rsidP="00B73F79">
      <w:pPr>
        <w:ind w:firstLineChars="0" w:firstLine="0"/>
      </w:pPr>
      <w:r>
        <w:t>可以通过</w:t>
      </w:r>
      <w:r>
        <w:rPr>
          <w:rFonts w:hint="eastAsia"/>
        </w:rPr>
        <w:t>unset()</w:t>
      </w:r>
      <w:r>
        <w:rPr>
          <w:rFonts w:hint="eastAsia"/>
        </w:rPr>
        <w:t>手动销毁变量。</w:t>
      </w:r>
    </w:p>
    <w:p w:rsidR="00F36B1F" w:rsidRDefault="002F5971" w:rsidP="002F5971">
      <w:pPr>
        <w:pStyle w:val="2"/>
      </w:pPr>
      <w:r>
        <w:t>静态变量</w:t>
      </w:r>
    </w:p>
    <w:p w:rsidR="00F36B1F" w:rsidRDefault="003A30D2" w:rsidP="00E256DE">
      <w:pPr>
        <w:tabs>
          <w:tab w:val="center" w:pos="4818"/>
        </w:tabs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56DE">
        <w:t>静态变量放在函数内部</w:t>
      </w:r>
    </w:p>
    <w:p w:rsidR="003A30D2" w:rsidRDefault="003A30D2" w:rsidP="00E256DE">
      <w:pPr>
        <w:tabs>
          <w:tab w:val="center" w:pos="4818"/>
        </w:tabs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、作用域不变，还是在函数的内部访问，但是生命周期变了，页面执行完毕后才销毁。</w:t>
      </w:r>
    </w:p>
    <w:p w:rsidR="003A30D2" w:rsidRDefault="003A30D2" w:rsidP="00E256DE">
      <w:pPr>
        <w:tabs>
          <w:tab w:val="center" w:pos="4818"/>
        </w:tabs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17D8">
        <w:rPr>
          <w:rFonts w:hint="eastAsia"/>
        </w:rPr>
        <w:t>静态变量只能被初始化一次。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A235EB" w:rsidTr="0070013A">
        <w:tc>
          <w:tcPr>
            <w:tcW w:w="4926" w:type="dxa"/>
            <w:shd w:val="clear" w:color="auto" w:fill="auto"/>
          </w:tcPr>
          <w:p w:rsidR="00A235EB" w:rsidRDefault="007D59FD" w:rsidP="0070013A">
            <w:pPr>
              <w:widowControl w:val="0"/>
              <w:ind w:firstLineChars="0" w:firstLine="0"/>
              <w:jc w:val="both"/>
            </w:pPr>
            <w:r>
              <w:rPr>
                <w:noProof/>
              </w:rPr>
              <w:pict>
                <v:shape id="_x0000_i1054" type="#_x0000_t75" style="width:207.25pt;height:98.9pt;visibility:visible;mso-wrap-style:square">
                  <v:imagedata r:id="rId38" o:title=""/>
                </v:shape>
              </w:pict>
            </w:r>
          </w:p>
        </w:tc>
        <w:tc>
          <w:tcPr>
            <w:tcW w:w="4927" w:type="dxa"/>
            <w:shd w:val="clear" w:color="auto" w:fill="auto"/>
          </w:tcPr>
          <w:p w:rsidR="00A235EB" w:rsidRDefault="007D59FD" w:rsidP="0070013A">
            <w:pPr>
              <w:widowControl w:val="0"/>
              <w:ind w:firstLineChars="0" w:firstLine="0"/>
              <w:jc w:val="both"/>
            </w:pPr>
            <w:r>
              <w:rPr>
                <w:noProof/>
              </w:rPr>
              <w:pict>
                <v:shape id="_x0000_i1055" type="#_x0000_t75" style="width:214.75pt;height:105.2pt;visibility:visible;mso-wrap-style:square">
                  <v:imagedata r:id="rId39" o:title=""/>
                </v:shape>
              </w:pict>
            </w:r>
          </w:p>
        </w:tc>
      </w:tr>
    </w:tbl>
    <w:p w:rsidR="002D6087" w:rsidRDefault="00AA067A" w:rsidP="00AA067A">
      <w:pPr>
        <w:pStyle w:val="a9"/>
        <w:ind w:firstLine="562"/>
      </w:pPr>
      <w:r>
        <w:lastRenderedPageBreak/>
        <w:t>思考</w:t>
      </w:r>
      <w:r>
        <w:rPr>
          <w:rFonts w:hint="eastAsia"/>
        </w:rPr>
        <w:t>：</w:t>
      </w:r>
      <w:r>
        <w:t>如下代码结果是什么</w:t>
      </w:r>
      <w:r>
        <w:rPr>
          <w:rFonts w:hint="eastAsia"/>
        </w:rPr>
        <w:t>？</w:t>
      </w:r>
    </w:p>
    <w:p w:rsidR="002D6087" w:rsidRDefault="007D59FD" w:rsidP="00AA067A">
      <w:pPr>
        <w:pStyle w:val="ad"/>
      </w:pPr>
      <w:r>
        <w:rPr>
          <w:noProof/>
        </w:rPr>
        <w:pict>
          <v:shape id="_x0000_i1056" type="#_x0000_t75" style="width:175.3pt;height:133.35pt;visibility:visible;mso-wrap-style:square">
            <v:imagedata r:id="rId40" o:title=""/>
          </v:shape>
        </w:pict>
      </w:r>
    </w:p>
    <w:p w:rsidR="002D6087" w:rsidRDefault="00B36D7B" w:rsidP="00B36D7B">
      <w:pPr>
        <w:pStyle w:val="a9"/>
        <w:ind w:firstLine="562"/>
      </w:pPr>
      <w:r>
        <w:rPr>
          <w:rFonts w:hint="eastAsia"/>
        </w:rPr>
        <w:t>静态变量作用域没有变，只是生命周期发生了变化。</w:t>
      </w:r>
    </w:p>
    <w:p w:rsidR="002D6087" w:rsidRDefault="00891BF6" w:rsidP="00BA1F2A">
      <w:pPr>
        <w:pStyle w:val="a9"/>
        <w:ind w:firstLine="562"/>
      </w:pPr>
      <w:r>
        <w:rPr>
          <w:rFonts w:hint="eastAsia"/>
        </w:rPr>
        <w:t>思考，如下代码结果是什么？</w:t>
      </w:r>
    </w:p>
    <w:p w:rsidR="00891BF6" w:rsidRDefault="00744316" w:rsidP="00891BF6">
      <w:pPr>
        <w:pStyle w:val="ad"/>
      </w:pPr>
      <w:r>
        <w:rPr>
          <w:noProof/>
        </w:rPr>
        <w:pict>
          <v:shape id="_x0000_i1057" type="#_x0000_t75" style="width:271.7pt;height:123.95pt;visibility:visible;mso-wrap-style:square">
            <v:imagedata r:id="rId41" o:title=""/>
          </v:shape>
        </w:pict>
      </w:r>
    </w:p>
    <w:p w:rsidR="00F36B1F" w:rsidRDefault="007217CC" w:rsidP="007217CC">
      <w:pPr>
        <w:pStyle w:val="2"/>
      </w:pPr>
      <w:r>
        <w:rPr>
          <w:rFonts w:hint="eastAsia"/>
        </w:rPr>
        <w:t>匿名函数的</w:t>
      </w:r>
      <w:r>
        <w:rPr>
          <w:rFonts w:hint="eastAsia"/>
        </w:rPr>
        <w:t>use()</w:t>
      </w:r>
    </w:p>
    <w:p w:rsidR="0091352B" w:rsidRDefault="007217CC" w:rsidP="00B73F79">
      <w:pPr>
        <w:ind w:firstLineChars="0" w:firstLine="0"/>
      </w:pPr>
      <w:r>
        <w:rPr>
          <w:rFonts w:hint="eastAsia"/>
        </w:rPr>
        <w:t>匿名函数的作用域和普通函数是一样的，函数内部不能访问函数外部的变量，匿名函数中的</w:t>
      </w:r>
      <w:r>
        <w:rPr>
          <w:rFonts w:hint="eastAsia"/>
        </w:rPr>
        <w:t>use()</w:t>
      </w:r>
      <w:r>
        <w:rPr>
          <w:rFonts w:hint="eastAsia"/>
        </w:rPr>
        <w:t>可以将匿名函数外的变量引入到匿名函数内部。</w:t>
      </w:r>
    </w:p>
    <w:p w:rsidR="0091352B" w:rsidRDefault="00744316" w:rsidP="008A38EC">
      <w:pPr>
        <w:pStyle w:val="ad"/>
      </w:pPr>
      <w:r>
        <w:rPr>
          <w:noProof/>
        </w:rPr>
        <w:pict>
          <v:shape id="_x0000_i1058" type="#_x0000_t75" style="width:259.2pt;height:72.65pt;visibility:visible;mso-wrap-style:square">
            <v:imagedata r:id="rId42" o:title=""/>
          </v:shape>
        </w:pict>
      </w:r>
    </w:p>
    <w:p w:rsidR="008A38EC" w:rsidRDefault="00AE6D06" w:rsidP="00AE6D06">
      <w:pPr>
        <w:pStyle w:val="a9"/>
        <w:ind w:firstLine="562"/>
      </w:pPr>
      <w:r>
        <w:rPr>
          <w:rFonts w:hint="eastAsia"/>
        </w:rPr>
        <w:t>思考：如下代码输出什么？</w:t>
      </w:r>
    </w:p>
    <w:p w:rsidR="00116C5A" w:rsidRDefault="00116C5A" w:rsidP="00116C5A">
      <w:pPr>
        <w:pStyle w:val="ad"/>
      </w:pPr>
      <w:r>
        <w:t>$</w:t>
      </w:r>
      <w:proofErr w:type="spellStart"/>
      <w:r>
        <w:t>num</w:t>
      </w:r>
      <w:proofErr w:type="spellEnd"/>
      <w:r>
        <w:t>=10;</w:t>
      </w:r>
    </w:p>
    <w:p w:rsidR="00116C5A" w:rsidRDefault="00116C5A" w:rsidP="00116C5A">
      <w:pPr>
        <w:pStyle w:val="a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 {</w:t>
      </w:r>
    </w:p>
    <w:p w:rsidR="00116C5A" w:rsidRDefault="00116C5A" w:rsidP="00116C5A">
      <w:pPr>
        <w:pStyle w:val="ad"/>
      </w:pPr>
      <w:r>
        <w:tab/>
      </w:r>
      <w:r w:rsidRPr="004B7235">
        <w:rPr>
          <w:color w:val="FF0000"/>
        </w:rPr>
        <w:t>$</w:t>
      </w:r>
      <w:proofErr w:type="spellStart"/>
      <w:r w:rsidRPr="004B7235">
        <w:rPr>
          <w:color w:val="FF0000"/>
        </w:rPr>
        <w:t>num</w:t>
      </w:r>
      <w:proofErr w:type="spellEnd"/>
      <w:r w:rsidRPr="004B7235">
        <w:rPr>
          <w:color w:val="FF0000"/>
        </w:rPr>
        <w:t>=20;</w:t>
      </w:r>
    </w:p>
    <w:p w:rsidR="00116C5A" w:rsidRDefault="00116C5A" w:rsidP="00116C5A">
      <w:pPr>
        <w:pStyle w:val="ad"/>
      </w:pPr>
      <w:r>
        <w:tab/>
        <w:t>$fun=</w:t>
      </w:r>
      <w:proofErr w:type="gramStart"/>
      <w:r>
        <w:t>function(</w:t>
      </w:r>
      <w:proofErr w:type="gramEnd"/>
      <w:r>
        <w:t>) use($</w:t>
      </w:r>
      <w:proofErr w:type="spellStart"/>
      <w:r>
        <w:t>num</w:t>
      </w:r>
      <w:proofErr w:type="spellEnd"/>
      <w:r>
        <w:t>){</w:t>
      </w:r>
    </w:p>
    <w:p w:rsidR="00116C5A" w:rsidRDefault="00116C5A" w:rsidP="00116C5A">
      <w:pPr>
        <w:pStyle w:val="ad"/>
      </w:pPr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  <w:r>
        <w:t>;</w:t>
      </w:r>
    </w:p>
    <w:p w:rsidR="00116C5A" w:rsidRDefault="00116C5A" w:rsidP="00116C5A">
      <w:pPr>
        <w:pStyle w:val="ad"/>
      </w:pPr>
      <w:r>
        <w:lastRenderedPageBreak/>
        <w:tab/>
        <w:t>};</w:t>
      </w:r>
    </w:p>
    <w:p w:rsidR="00116C5A" w:rsidRDefault="00116C5A" w:rsidP="00116C5A">
      <w:pPr>
        <w:pStyle w:val="ad"/>
      </w:pPr>
      <w:r>
        <w:tab/>
        <w:t>$</w:t>
      </w:r>
      <w:proofErr w:type="gramStart"/>
      <w:r>
        <w:t>fun(</w:t>
      </w:r>
      <w:proofErr w:type="gramEnd"/>
      <w:r>
        <w:t>);    //20</w:t>
      </w:r>
    </w:p>
    <w:p w:rsidR="00116C5A" w:rsidRDefault="00116C5A" w:rsidP="00116C5A">
      <w:pPr>
        <w:pStyle w:val="ad"/>
      </w:pPr>
      <w:r>
        <w:t>}</w:t>
      </w:r>
    </w:p>
    <w:p w:rsidR="008A38EC" w:rsidRDefault="00116C5A" w:rsidP="00116C5A">
      <w:pPr>
        <w:pStyle w:val="ad"/>
      </w:pPr>
      <w:proofErr w:type="spellStart"/>
      <w:proofErr w:type="gramStart"/>
      <w:r>
        <w:t>myfun</w:t>
      </w:r>
      <w:proofErr w:type="spellEnd"/>
      <w:r>
        <w:t>(</w:t>
      </w:r>
      <w:proofErr w:type="gramEnd"/>
      <w:r>
        <w:t>);</w:t>
      </w:r>
    </w:p>
    <w:p w:rsidR="008A38EC" w:rsidRDefault="008E4586" w:rsidP="00116C5A">
      <w:pPr>
        <w:pStyle w:val="a9"/>
        <w:ind w:firstLine="562"/>
      </w:pPr>
      <w:r>
        <w:rPr>
          <w:rFonts w:hint="eastAsia"/>
        </w:rPr>
        <w:t>结论：use()</w:t>
      </w:r>
      <w:r w:rsidR="00116C5A">
        <w:rPr>
          <w:rFonts w:hint="eastAsia"/>
        </w:rPr>
        <w:t>引入和匿名函数</w:t>
      </w:r>
      <w:r w:rsidR="00F469C4">
        <w:rPr>
          <w:rFonts w:hint="eastAsia"/>
        </w:rPr>
        <w:t>所在</w:t>
      </w:r>
      <w:r w:rsidR="00116C5A">
        <w:rPr>
          <w:rFonts w:hint="eastAsia"/>
        </w:rPr>
        <w:t>同</w:t>
      </w:r>
      <w:r w:rsidR="00F469C4">
        <w:rPr>
          <w:rFonts w:hint="eastAsia"/>
        </w:rPr>
        <w:t>一</w:t>
      </w:r>
      <w:r w:rsidR="00116C5A">
        <w:rPr>
          <w:rFonts w:hint="eastAsia"/>
        </w:rPr>
        <w:t>作用域的变量</w:t>
      </w:r>
    </w:p>
    <w:p w:rsidR="00A656B7" w:rsidRDefault="00F22C78" w:rsidP="00F22C78">
      <w:pPr>
        <w:pStyle w:val="3"/>
      </w:pPr>
      <w:r>
        <w:rPr>
          <w:rFonts w:hint="eastAsia"/>
        </w:rPr>
        <w:t>use(</w:t>
      </w:r>
      <w:r>
        <w:t>)</w:t>
      </w:r>
      <w:r>
        <w:t>的传值和传址</w:t>
      </w:r>
    </w:p>
    <w:p w:rsidR="00F22C78" w:rsidRDefault="00F22C78" w:rsidP="00B73F79">
      <w:pPr>
        <w:ind w:firstLineChars="0" w:firstLine="0"/>
      </w:pPr>
      <w:r>
        <w:t>默认情况下</w:t>
      </w:r>
      <w:r>
        <w:rPr>
          <w:rFonts w:hint="eastAsia"/>
        </w:rPr>
        <w:t>，</w:t>
      </w:r>
      <w:r>
        <w:rPr>
          <w:rFonts w:hint="eastAsia"/>
        </w:rPr>
        <w:t>use()</w:t>
      </w:r>
      <w:r>
        <w:rPr>
          <w:rFonts w:hint="eastAsia"/>
        </w:rPr>
        <w:t>是传值的。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622502" w:rsidTr="0070013A">
        <w:tc>
          <w:tcPr>
            <w:tcW w:w="4926" w:type="dxa"/>
            <w:shd w:val="clear" w:color="auto" w:fill="auto"/>
          </w:tcPr>
          <w:p w:rsidR="00622502" w:rsidRDefault="007D59FD" w:rsidP="0070013A">
            <w:pPr>
              <w:widowControl w:val="0"/>
              <w:ind w:firstLineChars="0" w:firstLine="0"/>
              <w:jc w:val="both"/>
            </w:pPr>
            <w:r>
              <w:rPr>
                <w:noProof/>
              </w:rPr>
              <w:pict>
                <v:shape id="_x0000_i1059" type="#_x0000_t75" style="width:189.1pt;height:105.2pt;visibility:visible;mso-wrap-style:square">
                  <v:imagedata r:id="rId43" o:title=""/>
                </v:shape>
              </w:pict>
            </w:r>
          </w:p>
        </w:tc>
        <w:tc>
          <w:tcPr>
            <w:tcW w:w="4927" w:type="dxa"/>
            <w:shd w:val="clear" w:color="auto" w:fill="auto"/>
          </w:tcPr>
          <w:p w:rsidR="00622502" w:rsidRDefault="007D59FD" w:rsidP="0070013A">
            <w:pPr>
              <w:widowControl w:val="0"/>
              <w:ind w:firstLineChars="0" w:firstLine="0"/>
              <w:jc w:val="both"/>
            </w:pPr>
            <w:r>
              <w:rPr>
                <w:noProof/>
              </w:rPr>
              <w:pict>
                <v:shape id="_x0000_i1060" type="#_x0000_t75" style="width:195.95pt;height:105.8pt;visibility:visible;mso-wrap-style:square">
                  <v:imagedata r:id="rId44" o:title=""/>
                </v:shape>
              </w:pict>
            </w:r>
          </w:p>
        </w:tc>
      </w:tr>
    </w:tbl>
    <w:p w:rsidR="00F22C78" w:rsidRDefault="00636788" w:rsidP="00636788">
      <w:pPr>
        <w:pStyle w:val="3"/>
      </w:pPr>
      <w:r>
        <w:rPr>
          <w:rFonts w:hint="eastAsia"/>
        </w:rPr>
        <w:t>匿名函数的作用</w:t>
      </w:r>
    </w:p>
    <w:p w:rsidR="00636788" w:rsidRDefault="005B2CB7" w:rsidP="00B73F79">
      <w:pPr>
        <w:ind w:firstLineChars="0" w:firstLine="0"/>
      </w:pPr>
      <w:r>
        <w:t>适合建立一个临时函数</w:t>
      </w:r>
      <w:r>
        <w:rPr>
          <w:rFonts w:hint="eastAsia"/>
        </w:rPr>
        <w:t>，</w:t>
      </w:r>
      <w:r>
        <w:t>用完以后可以销毁</w:t>
      </w:r>
      <w:r>
        <w:rPr>
          <w:rFonts w:hint="eastAsia"/>
        </w:rPr>
        <w:t>，</w:t>
      </w:r>
      <w:r>
        <w:t>如果一个函数只需要执行一次就可以声明成匿名函数</w:t>
      </w:r>
      <w:r>
        <w:rPr>
          <w:rFonts w:hint="eastAsia"/>
        </w:rPr>
        <w:t>。</w:t>
      </w:r>
      <w:r w:rsidR="000C77B6">
        <w:rPr>
          <w:rFonts w:hint="eastAsia"/>
        </w:rPr>
        <w:t xml:space="preserve"> </w:t>
      </w:r>
    </w:p>
    <w:p w:rsidR="006751ED" w:rsidRDefault="006751ED" w:rsidP="006751ED">
      <w:pPr>
        <w:pStyle w:val="a9"/>
        <w:ind w:firstLine="562"/>
      </w:pPr>
      <w:r>
        <w:t>思考</w:t>
      </w:r>
      <w:r>
        <w:rPr>
          <w:rFonts w:hint="eastAsia"/>
        </w:rPr>
        <w:t>：</w:t>
      </w:r>
      <w:r>
        <w:t>如何将函数内部的匿名函数在函数外部调用</w:t>
      </w:r>
    </w:p>
    <w:p w:rsidR="00636788" w:rsidRDefault="007D59FD" w:rsidP="00AE17CB">
      <w:pPr>
        <w:pStyle w:val="ad"/>
      </w:pPr>
      <w:r>
        <w:rPr>
          <w:noProof/>
        </w:rPr>
        <w:pict>
          <v:shape id="_x0000_i1061" type="#_x0000_t75" style="width:350.6pt;height:122.1pt;visibility:visible;mso-wrap-style:square">
            <v:imagedata r:id="rId45" o:title=""/>
          </v:shape>
        </w:pict>
      </w:r>
    </w:p>
    <w:p w:rsidR="00F22C78" w:rsidRDefault="00E31027" w:rsidP="00E31027">
      <w:pPr>
        <w:pStyle w:val="2"/>
      </w:pPr>
      <w:r>
        <w:t>递归</w:t>
      </w:r>
    </w:p>
    <w:p w:rsidR="00AE17CB" w:rsidRDefault="00276F9A" w:rsidP="00B73F79">
      <w:pPr>
        <w:ind w:firstLineChars="0" w:firstLine="0"/>
      </w:pPr>
      <w:r>
        <w:t>语法</w:t>
      </w:r>
      <w:r>
        <w:rPr>
          <w:rFonts w:hint="eastAsia"/>
        </w:rPr>
        <w:t>：</w:t>
      </w:r>
      <w:r w:rsidR="00232B35">
        <w:rPr>
          <w:rFonts w:hint="eastAsia"/>
        </w:rPr>
        <w:t>函数的内部自己调用自己</w:t>
      </w:r>
    </w:p>
    <w:p w:rsidR="00CA76F6" w:rsidRDefault="00CA76F6" w:rsidP="00B73F79">
      <w:pPr>
        <w:ind w:firstLineChars="0" w:firstLine="0"/>
      </w:pPr>
      <w:r>
        <w:lastRenderedPageBreak/>
        <w:t>要素</w:t>
      </w:r>
      <w:r>
        <w:rPr>
          <w:rFonts w:hint="eastAsia"/>
        </w:rPr>
        <w:t>：</w:t>
      </w:r>
    </w:p>
    <w:p w:rsidR="00CA76F6" w:rsidRDefault="00CA76F6" w:rsidP="00CA76F6">
      <w:pPr>
        <w:numPr>
          <w:ilvl w:val="0"/>
          <w:numId w:val="17"/>
        </w:numPr>
        <w:ind w:firstLineChars="0"/>
      </w:pPr>
      <w:r>
        <w:rPr>
          <w:rFonts w:hint="eastAsia"/>
        </w:rPr>
        <w:t>递归点：递归调用的地方</w:t>
      </w:r>
    </w:p>
    <w:p w:rsidR="00CA76F6" w:rsidRDefault="00CA76F6" w:rsidP="00CA76F6">
      <w:pPr>
        <w:numPr>
          <w:ilvl w:val="0"/>
          <w:numId w:val="17"/>
        </w:numPr>
        <w:ind w:firstLineChars="0"/>
      </w:pPr>
      <w:r>
        <w:t>递归出口</w:t>
      </w:r>
      <w:r>
        <w:rPr>
          <w:rFonts w:hint="eastAsia"/>
        </w:rPr>
        <w:t>：</w:t>
      </w:r>
      <w:r>
        <w:t>递归调用结束</w:t>
      </w:r>
      <w:r>
        <w:rPr>
          <w:rFonts w:hint="eastAsia"/>
        </w:rPr>
        <w:t>。</w:t>
      </w:r>
    </w:p>
    <w:p w:rsidR="00AE17CB" w:rsidRDefault="00CC30C4" w:rsidP="009A7CE9">
      <w:pPr>
        <w:pStyle w:val="3"/>
      </w:pPr>
      <w:r>
        <w:t>递归</w:t>
      </w:r>
      <w:r>
        <w:rPr>
          <w:rFonts w:hint="eastAsia"/>
        </w:rPr>
        <w:t>：</w:t>
      </w:r>
      <w:r w:rsidR="009A7CE9">
        <w:t>从</w:t>
      </w:r>
      <w:r w:rsidR="009A7CE9">
        <w:rPr>
          <w:rFonts w:hint="eastAsia"/>
        </w:rPr>
        <w:t>1</w:t>
      </w:r>
      <w:r w:rsidR="009A7CE9">
        <w:rPr>
          <w:rFonts w:hint="eastAsia"/>
        </w:rPr>
        <w:t>加到</w:t>
      </w:r>
      <w:r w:rsidR="009A7CE9">
        <w:rPr>
          <w:rFonts w:hint="eastAsia"/>
        </w:rPr>
        <w:t>100</w:t>
      </w:r>
    </w:p>
    <w:p w:rsidR="0004659B" w:rsidRDefault="0004659B" w:rsidP="0004659B">
      <w:pPr>
        <w:pStyle w:val="ad"/>
      </w:pPr>
      <w:proofErr w:type="gramStart"/>
      <w:r>
        <w:t>function</w:t>
      </w:r>
      <w:proofErr w:type="gramEnd"/>
      <w:r>
        <w:t xml:space="preserve"> fun($</w:t>
      </w:r>
      <w:proofErr w:type="spellStart"/>
      <w:r>
        <w:t>num</w:t>
      </w:r>
      <w:proofErr w:type="spellEnd"/>
      <w:r>
        <w:t>) {</w:t>
      </w:r>
    </w:p>
    <w:p w:rsidR="0004659B" w:rsidRDefault="0004659B" w:rsidP="0004659B">
      <w:pPr>
        <w:pStyle w:val="ad"/>
      </w:pP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num</w:t>
      </w:r>
      <w:proofErr w:type="spellEnd"/>
      <w:r>
        <w:t>==1)</w:t>
      </w:r>
    </w:p>
    <w:p w:rsidR="0004659B" w:rsidRDefault="0004659B" w:rsidP="0004659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return 1;</w:t>
      </w:r>
      <w:r>
        <w:rPr>
          <w:rFonts w:hint="eastAsia"/>
        </w:rPr>
        <w:tab/>
        <w:t>//</w:t>
      </w:r>
      <w:r>
        <w:rPr>
          <w:rFonts w:hint="eastAsia"/>
        </w:rPr>
        <w:t>递归出口</w:t>
      </w:r>
    </w:p>
    <w:p w:rsidR="0004659B" w:rsidRDefault="0004659B" w:rsidP="0004659B">
      <w:pPr>
        <w:pStyle w:val="ad"/>
      </w:pPr>
      <w:r>
        <w:rPr>
          <w:rFonts w:hint="eastAsia"/>
        </w:rPr>
        <w:tab/>
        <w:t>return $</w:t>
      </w:r>
      <w:proofErr w:type="spellStart"/>
      <w:r>
        <w:rPr>
          <w:rFonts w:hint="eastAsia"/>
        </w:rPr>
        <w:t>num+fun</w:t>
      </w:r>
      <w:proofErr w:type="spellEnd"/>
      <w:r>
        <w:rPr>
          <w:rFonts w:hint="eastAsia"/>
        </w:rPr>
        <w:t>($num-1); //</w:t>
      </w:r>
      <w:r>
        <w:rPr>
          <w:rFonts w:hint="eastAsia"/>
        </w:rPr>
        <w:t>递归点</w:t>
      </w:r>
    </w:p>
    <w:p w:rsidR="0004659B" w:rsidRDefault="0004659B" w:rsidP="0004659B">
      <w:pPr>
        <w:pStyle w:val="ad"/>
      </w:pPr>
      <w:r>
        <w:t>}</w:t>
      </w:r>
    </w:p>
    <w:p w:rsidR="0004659B" w:rsidRDefault="0004659B" w:rsidP="0004659B">
      <w:pPr>
        <w:pStyle w:val="ad"/>
      </w:pPr>
      <w:proofErr w:type="gramStart"/>
      <w:r>
        <w:t>echo</w:t>
      </w:r>
      <w:proofErr w:type="gramEnd"/>
      <w:r>
        <w:t xml:space="preserve"> fun(100);</w:t>
      </w:r>
    </w:p>
    <w:p w:rsidR="0004659B" w:rsidRPr="0004659B" w:rsidRDefault="0004659B" w:rsidP="0004659B">
      <w:pPr>
        <w:pStyle w:val="ad"/>
        <w:rPr>
          <w:color w:val="FF0000"/>
        </w:rPr>
      </w:pPr>
      <w:r>
        <w:t>/**</w:t>
      </w:r>
      <w:r w:rsidRPr="0004659B">
        <w:rPr>
          <w:rFonts w:hint="eastAsia"/>
          <w:color w:val="FF0000"/>
        </w:rPr>
        <w:t>*</w:t>
      </w:r>
      <w:r w:rsidRPr="0004659B">
        <w:rPr>
          <w:rFonts w:hint="eastAsia"/>
          <w:color w:val="FF0000"/>
        </w:rPr>
        <w:t>分析</w:t>
      </w:r>
    </w:p>
    <w:p w:rsidR="0004659B" w:rsidRPr="0004659B" w:rsidRDefault="0004659B" w:rsidP="0004659B">
      <w:pPr>
        <w:pStyle w:val="ad"/>
        <w:rPr>
          <w:color w:val="FF0000"/>
        </w:rPr>
      </w:pPr>
      <w:proofErr w:type="gramStart"/>
      <w:r w:rsidRPr="0004659B">
        <w:rPr>
          <w:color w:val="FF0000"/>
        </w:rPr>
        <w:t>fun(</w:t>
      </w:r>
      <w:proofErr w:type="gramEnd"/>
      <w:r w:rsidRPr="0004659B">
        <w:rPr>
          <w:color w:val="FF0000"/>
        </w:rPr>
        <w:t>100)=100+fun(99);</w:t>
      </w:r>
    </w:p>
    <w:p w:rsidR="0004659B" w:rsidRPr="0004659B" w:rsidRDefault="0004659B" w:rsidP="0004659B">
      <w:pPr>
        <w:pStyle w:val="ad"/>
        <w:rPr>
          <w:color w:val="FF0000"/>
        </w:rPr>
      </w:pPr>
      <w:r w:rsidRPr="0004659B">
        <w:rPr>
          <w:color w:val="FF0000"/>
        </w:rPr>
        <w:tab/>
      </w:r>
      <w:r w:rsidRPr="0004659B">
        <w:rPr>
          <w:color w:val="FF0000"/>
        </w:rPr>
        <w:tab/>
        <w:t>=100+99+</w:t>
      </w:r>
      <w:proofErr w:type="gramStart"/>
      <w:r w:rsidRPr="0004659B">
        <w:rPr>
          <w:color w:val="FF0000"/>
        </w:rPr>
        <w:t>fun(</w:t>
      </w:r>
      <w:proofErr w:type="gramEnd"/>
      <w:r w:rsidRPr="0004659B">
        <w:rPr>
          <w:color w:val="FF0000"/>
        </w:rPr>
        <w:t>98);</w:t>
      </w:r>
    </w:p>
    <w:p w:rsidR="0004659B" w:rsidRPr="0004659B" w:rsidRDefault="0004659B" w:rsidP="0004659B">
      <w:pPr>
        <w:pStyle w:val="ad"/>
        <w:rPr>
          <w:color w:val="FF0000"/>
        </w:rPr>
      </w:pPr>
      <w:r w:rsidRPr="0004659B">
        <w:rPr>
          <w:color w:val="FF0000"/>
        </w:rPr>
        <w:tab/>
      </w:r>
      <w:r w:rsidRPr="0004659B">
        <w:rPr>
          <w:color w:val="FF0000"/>
        </w:rPr>
        <w:tab/>
        <w:t>=100+99+98+</w:t>
      </w:r>
      <w:proofErr w:type="gramStart"/>
      <w:r w:rsidRPr="0004659B">
        <w:rPr>
          <w:color w:val="FF0000"/>
        </w:rPr>
        <w:t>fun(</w:t>
      </w:r>
      <w:proofErr w:type="gramEnd"/>
      <w:r w:rsidRPr="0004659B">
        <w:rPr>
          <w:color w:val="FF0000"/>
        </w:rPr>
        <w:t>97);</w:t>
      </w:r>
    </w:p>
    <w:p w:rsidR="0004659B" w:rsidRPr="0004659B" w:rsidRDefault="0004659B" w:rsidP="0004659B">
      <w:pPr>
        <w:pStyle w:val="ad"/>
        <w:rPr>
          <w:color w:val="FF0000"/>
        </w:rPr>
      </w:pPr>
      <w:r w:rsidRPr="0004659B">
        <w:rPr>
          <w:color w:val="FF0000"/>
        </w:rPr>
        <w:tab/>
      </w:r>
      <w:r w:rsidRPr="0004659B">
        <w:rPr>
          <w:color w:val="FF0000"/>
        </w:rPr>
        <w:tab/>
        <w:t>=100+99+98+97++</w:t>
      </w:r>
      <w:proofErr w:type="gramStart"/>
      <w:r w:rsidRPr="0004659B">
        <w:rPr>
          <w:color w:val="FF0000"/>
        </w:rPr>
        <w:t>fun(</w:t>
      </w:r>
      <w:proofErr w:type="gramEnd"/>
      <w:r w:rsidRPr="0004659B">
        <w:rPr>
          <w:color w:val="FF0000"/>
        </w:rPr>
        <w:t>1);</w:t>
      </w:r>
    </w:p>
    <w:p w:rsidR="0004659B" w:rsidRPr="0004659B" w:rsidRDefault="0004659B" w:rsidP="0004659B">
      <w:pPr>
        <w:pStyle w:val="ad"/>
        <w:rPr>
          <w:color w:val="FF0000"/>
        </w:rPr>
      </w:pPr>
      <w:r w:rsidRPr="0004659B">
        <w:rPr>
          <w:color w:val="FF0000"/>
        </w:rPr>
        <w:tab/>
      </w:r>
      <w:r w:rsidRPr="0004659B">
        <w:rPr>
          <w:color w:val="FF0000"/>
        </w:rPr>
        <w:tab/>
        <w:t>=100+99+98+97+1</w:t>
      </w:r>
    </w:p>
    <w:p w:rsidR="00870E0A" w:rsidRDefault="0004659B" w:rsidP="0004659B">
      <w:pPr>
        <w:pStyle w:val="ad"/>
      </w:pPr>
      <w:r>
        <w:t>*/</w:t>
      </w:r>
    </w:p>
    <w:p w:rsidR="00B83C91" w:rsidRDefault="007D59FD" w:rsidP="0004659B">
      <w:pPr>
        <w:pStyle w:val="ad"/>
      </w:pPr>
      <w:r>
        <w:rPr>
          <w:noProof/>
        </w:rPr>
        <w:pict>
          <v:shape id="_x0000_i1062" type="#_x0000_t75" style="width:41.3pt;height:21.3pt;visibility:visible;mso-wrap-style:square">
            <v:imagedata r:id="rId46" o:title=""/>
          </v:shape>
        </w:pict>
      </w:r>
    </w:p>
    <w:p w:rsidR="00870E0A" w:rsidRDefault="007F3E6D" w:rsidP="007F3E6D">
      <w:pPr>
        <w:pStyle w:val="3"/>
      </w:pPr>
      <w:r>
        <w:t>递归</w:t>
      </w:r>
      <w:r>
        <w:rPr>
          <w:rFonts w:hint="eastAsia"/>
        </w:rPr>
        <w:t>：</w:t>
      </w:r>
      <w:r>
        <w:t>前</w:t>
      </w:r>
      <w:r>
        <w:rPr>
          <w:rFonts w:hint="eastAsia"/>
        </w:rPr>
        <w:t>10</w:t>
      </w:r>
      <w:r>
        <w:rPr>
          <w:rFonts w:hint="eastAsia"/>
        </w:rPr>
        <w:t>个斐波那契数列</w:t>
      </w:r>
    </w:p>
    <w:p w:rsidR="00460629" w:rsidRDefault="00460629" w:rsidP="00460629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斐波那契数</w:t>
      </w:r>
    </w:p>
    <w:p w:rsidR="00460629" w:rsidRDefault="00460629" w:rsidP="00460629">
      <w:pPr>
        <w:pStyle w:val="a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</w:t>
      </w:r>
      <w:proofErr w:type="spellEnd"/>
      <w:r>
        <w:t>($n) {</w:t>
      </w:r>
    </w:p>
    <w:p w:rsidR="00460629" w:rsidRDefault="00460629" w:rsidP="00460629">
      <w:pPr>
        <w:pStyle w:val="ad"/>
      </w:pPr>
      <w:r>
        <w:tab/>
      </w:r>
      <w:proofErr w:type="gramStart"/>
      <w:r>
        <w:t>if(</w:t>
      </w:r>
      <w:proofErr w:type="gramEnd"/>
      <w:r>
        <w:t>$n==1 || $n==2)</w:t>
      </w:r>
    </w:p>
    <w:p w:rsidR="00460629" w:rsidRDefault="00460629" w:rsidP="00460629">
      <w:pPr>
        <w:pStyle w:val="ad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60629" w:rsidRDefault="00460629" w:rsidP="00460629">
      <w:pPr>
        <w:pStyle w:val="ad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cal</w:t>
      </w:r>
      <w:proofErr w:type="spellEnd"/>
      <w:r>
        <w:t>($n-1)+</w:t>
      </w:r>
      <w:proofErr w:type="spellStart"/>
      <w:r>
        <w:t>cal</w:t>
      </w:r>
      <w:proofErr w:type="spellEnd"/>
      <w:r>
        <w:t>($n-2);</w:t>
      </w:r>
    </w:p>
    <w:p w:rsidR="00460629" w:rsidRDefault="00460629" w:rsidP="00460629">
      <w:pPr>
        <w:pStyle w:val="ad"/>
      </w:pPr>
      <w:r>
        <w:t>}</w:t>
      </w:r>
    </w:p>
    <w:p w:rsidR="00460629" w:rsidRDefault="00460629" w:rsidP="00460629">
      <w:pPr>
        <w:pStyle w:val="ad"/>
      </w:pPr>
    </w:p>
    <w:p w:rsidR="00460629" w:rsidRPr="00460629" w:rsidRDefault="00460629" w:rsidP="00460629">
      <w:pPr>
        <w:pStyle w:val="ad"/>
        <w:rPr>
          <w:color w:val="FF0000"/>
        </w:rPr>
      </w:pPr>
      <w:r w:rsidRPr="00460629">
        <w:rPr>
          <w:color w:val="FF0000"/>
        </w:rPr>
        <w:t>/**</w:t>
      </w:r>
    </w:p>
    <w:p w:rsidR="00460629" w:rsidRPr="00460629" w:rsidRDefault="00460629" w:rsidP="00460629">
      <w:pPr>
        <w:pStyle w:val="ad"/>
        <w:rPr>
          <w:color w:val="FF0000"/>
        </w:rPr>
      </w:pPr>
      <w:r w:rsidRPr="00460629">
        <w:rPr>
          <w:rFonts w:hint="eastAsia"/>
          <w:color w:val="FF0000"/>
        </w:rPr>
        <w:t>*</w:t>
      </w:r>
      <w:r w:rsidRPr="00460629">
        <w:rPr>
          <w:rFonts w:hint="eastAsia"/>
          <w:color w:val="FF0000"/>
        </w:rPr>
        <w:t>分析：第</w:t>
      </w:r>
      <w:r w:rsidRPr="00460629">
        <w:rPr>
          <w:rFonts w:hint="eastAsia"/>
          <w:color w:val="FF0000"/>
        </w:rPr>
        <w:t>5</w:t>
      </w:r>
      <w:r w:rsidRPr="00460629">
        <w:rPr>
          <w:rFonts w:hint="eastAsia"/>
          <w:color w:val="FF0000"/>
        </w:rPr>
        <w:t>个斐波那契数</w:t>
      </w:r>
    </w:p>
    <w:p w:rsidR="00460629" w:rsidRPr="00460629" w:rsidRDefault="00460629" w:rsidP="00460629">
      <w:pPr>
        <w:pStyle w:val="ad"/>
        <w:rPr>
          <w:color w:val="FF0000"/>
        </w:rPr>
      </w:pPr>
      <w:proofErr w:type="spellStart"/>
      <w:proofErr w:type="gramStart"/>
      <w:r w:rsidRPr="00460629">
        <w:rPr>
          <w:color w:val="FF0000"/>
        </w:rPr>
        <w:t>cal</w:t>
      </w:r>
      <w:proofErr w:type="spellEnd"/>
      <w:r w:rsidRPr="00460629">
        <w:rPr>
          <w:color w:val="FF0000"/>
        </w:rPr>
        <w:t>(</w:t>
      </w:r>
      <w:proofErr w:type="gramEnd"/>
      <w:r w:rsidRPr="00460629">
        <w:rPr>
          <w:color w:val="FF0000"/>
        </w:rPr>
        <w:t>5)</w:t>
      </w:r>
      <w:r w:rsidRPr="00460629">
        <w:rPr>
          <w:color w:val="FF0000"/>
        </w:rPr>
        <w:tab/>
        <w:t>=</w:t>
      </w:r>
      <w:proofErr w:type="spellStart"/>
      <w:r w:rsidRPr="00460629">
        <w:rPr>
          <w:color w:val="FF0000"/>
        </w:rPr>
        <w:t>cal</w:t>
      </w:r>
      <w:proofErr w:type="spellEnd"/>
      <w:r w:rsidRPr="00460629">
        <w:rPr>
          <w:color w:val="FF0000"/>
        </w:rPr>
        <w:t>(4)+</w:t>
      </w:r>
      <w:proofErr w:type="spellStart"/>
      <w:r w:rsidRPr="00460629">
        <w:rPr>
          <w:color w:val="FF0000"/>
        </w:rPr>
        <w:t>cal</w:t>
      </w:r>
      <w:proofErr w:type="spellEnd"/>
      <w:r w:rsidRPr="00460629">
        <w:rPr>
          <w:color w:val="FF0000"/>
        </w:rPr>
        <w:t>(3)</w:t>
      </w:r>
    </w:p>
    <w:p w:rsidR="00460629" w:rsidRPr="00460629" w:rsidRDefault="00460629" w:rsidP="00460629">
      <w:pPr>
        <w:pStyle w:val="ad"/>
        <w:rPr>
          <w:color w:val="FF0000"/>
        </w:rPr>
      </w:pPr>
      <w:r w:rsidRPr="00460629">
        <w:rPr>
          <w:color w:val="FF0000"/>
        </w:rPr>
        <w:tab/>
      </w:r>
      <w:r w:rsidRPr="00460629">
        <w:rPr>
          <w:color w:val="FF0000"/>
        </w:rPr>
        <w:tab/>
        <w:t>=2*</w:t>
      </w:r>
      <w:proofErr w:type="spellStart"/>
      <w:proofErr w:type="gramStart"/>
      <w:r w:rsidRPr="00460629">
        <w:rPr>
          <w:color w:val="FF0000"/>
        </w:rPr>
        <w:t>cal</w:t>
      </w:r>
      <w:proofErr w:type="spellEnd"/>
      <w:r w:rsidRPr="00460629">
        <w:rPr>
          <w:color w:val="FF0000"/>
        </w:rPr>
        <w:t>(</w:t>
      </w:r>
      <w:proofErr w:type="gramEnd"/>
      <w:r w:rsidRPr="00460629">
        <w:rPr>
          <w:color w:val="FF0000"/>
        </w:rPr>
        <w:t>3)+</w:t>
      </w:r>
      <w:proofErr w:type="spellStart"/>
      <w:r w:rsidRPr="00460629">
        <w:rPr>
          <w:color w:val="FF0000"/>
        </w:rPr>
        <w:t>cal</w:t>
      </w:r>
      <w:proofErr w:type="spellEnd"/>
      <w:r w:rsidRPr="00460629">
        <w:rPr>
          <w:color w:val="FF0000"/>
        </w:rPr>
        <w:t>(2)</w:t>
      </w:r>
    </w:p>
    <w:p w:rsidR="00460629" w:rsidRPr="00460629" w:rsidRDefault="00460629" w:rsidP="00460629">
      <w:pPr>
        <w:pStyle w:val="ad"/>
        <w:rPr>
          <w:color w:val="FF0000"/>
        </w:rPr>
      </w:pPr>
      <w:r w:rsidRPr="00460629">
        <w:rPr>
          <w:color w:val="FF0000"/>
        </w:rPr>
        <w:tab/>
      </w:r>
      <w:r w:rsidRPr="00460629">
        <w:rPr>
          <w:color w:val="FF0000"/>
        </w:rPr>
        <w:tab/>
        <w:t>=2*[</w:t>
      </w:r>
      <w:proofErr w:type="spellStart"/>
      <w:proofErr w:type="gramStart"/>
      <w:r w:rsidRPr="00460629">
        <w:rPr>
          <w:color w:val="FF0000"/>
        </w:rPr>
        <w:t>cal</w:t>
      </w:r>
      <w:proofErr w:type="spellEnd"/>
      <w:r w:rsidRPr="00460629">
        <w:rPr>
          <w:color w:val="FF0000"/>
        </w:rPr>
        <w:t>(</w:t>
      </w:r>
      <w:proofErr w:type="gramEnd"/>
      <w:r w:rsidRPr="00460629">
        <w:rPr>
          <w:color w:val="FF0000"/>
        </w:rPr>
        <w:t>2)+</w:t>
      </w:r>
      <w:proofErr w:type="spellStart"/>
      <w:r w:rsidRPr="00460629">
        <w:rPr>
          <w:color w:val="FF0000"/>
        </w:rPr>
        <w:t>cal</w:t>
      </w:r>
      <w:proofErr w:type="spellEnd"/>
      <w:r w:rsidRPr="00460629">
        <w:rPr>
          <w:color w:val="FF0000"/>
        </w:rPr>
        <w:t>(1)]+1</w:t>
      </w:r>
    </w:p>
    <w:p w:rsidR="00460629" w:rsidRPr="00460629" w:rsidRDefault="00460629" w:rsidP="00460629">
      <w:pPr>
        <w:pStyle w:val="ad"/>
        <w:rPr>
          <w:color w:val="FF0000"/>
        </w:rPr>
      </w:pPr>
      <w:r w:rsidRPr="00460629">
        <w:rPr>
          <w:color w:val="FF0000"/>
        </w:rPr>
        <w:tab/>
      </w:r>
      <w:r w:rsidRPr="00460629">
        <w:rPr>
          <w:color w:val="FF0000"/>
        </w:rPr>
        <w:tab/>
        <w:t>=2*(1+1</w:t>
      </w:r>
      <w:proofErr w:type="gramStart"/>
      <w:r w:rsidRPr="00460629">
        <w:rPr>
          <w:color w:val="FF0000"/>
        </w:rPr>
        <w:t>)+</w:t>
      </w:r>
      <w:proofErr w:type="gramEnd"/>
      <w:r w:rsidRPr="00460629">
        <w:rPr>
          <w:color w:val="FF0000"/>
        </w:rPr>
        <w:t>1</w:t>
      </w:r>
    </w:p>
    <w:p w:rsidR="00460629" w:rsidRPr="00DC34DA" w:rsidRDefault="00460629" w:rsidP="00460629">
      <w:pPr>
        <w:pStyle w:val="ad"/>
        <w:rPr>
          <w:b/>
          <w:color w:val="FF0000"/>
        </w:rPr>
      </w:pPr>
      <w:r w:rsidRPr="00460629">
        <w:rPr>
          <w:color w:val="FF0000"/>
        </w:rPr>
        <w:tab/>
      </w:r>
      <w:r w:rsidRPr="00460629">
        <w:rPr>
          <w:color w:val="FF0000"/>
        </w:rPr>
        <w:tab/>
        <w:t>=5</w:t>
      </w:r>
    </w:p>
    <w:p w:rsidR="00460629" w:rsidRPr="00460629" w:rsidRDefault="00460629" w:rsidP="00460629">
      <w:pPr>
        <w:pStyle w:val="ad"/>
        <w:rPr>
          <w:color w:val="FF0000"/>
        </w:rPr>
      </w:pPr>
      <w:r w:rsidRPr="00460629">
        <w:rPr>
          <w:color w:val="FF0000"/>
        </w:rPr>
        <w:t>*/</w:t>
      </w:r>
    </w:p>
    <w:p w:rsidR="00460629" w:rsidRDefault="00460629" w:rsidP="00460629">
      <w:pPr>
        <w:pStyle w:val="ad"/>
      </w:pPr>
      <w:r>
        <w:rPr>
          <w:rFonts w:hint="eastAsia"/>
        </w:rPr>
        <w:lastRenderedPageBreak/>
        <w:t>//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个斐波那契数列</w:t>
      </w:r>
    </w:p>
    <w:p w:rsidR="00460629" w:rsidRDefault="00460629" w:rsidP="00460629">
      <w:pPr>
        <w:pStyle w:val="ad"/>
      </w:pP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&lt;=10;$</w:t>
      </w:r>
      <w:proofErr w:type="spellStart"/>
      <w:r>
        <w:t>i</w:t>
      </w:r>
      <w:proofErr w:type="spellEnd"/>
      <w:r>
        <w:t>++)</w:t>
      </w:r>
    </w:p>
    <w:p w:rsidR="00870E0A" w:rsidRDefault="00460629" w:rsidP="00460629">
      <w:pPr>
        <w:pStyle w:val="ad"/>
      </w:pP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cal</w:t>
      </w:r>
      <w:proofErr w:type="spellEnd"/>
      <w:r>
        <w:t>($</w:t>
      </w:r>
      <w:proofErr w:type="spellStart"/>
      <w:r>
        <w:t>i</w:t>
      </w:r>
      <w:proofErr w:type="spellEnd"/>
      <w:r>
        <w:t>),'&amp;</w:t>
      </w:r>
      <w:proofErr w:type="spellStart"/>
      <w:r>
        <w:t>nbsp</w:t>
      </w:r>
      <w:proofErr w:type="spellEnd"/>
      <w:r>
        <w:t>;';</w:t>
      </w:r>
    </w:p>
    <w:p w:rsidR="007F3E6D" w:rsidRPr="00CD17AD" w:rsidRDefault="00CD17AD" w:rsidP="00CD17AD">
      <w:pPr>
        <w:pStyle w:val="a9"/>
        <w:ind w:firstLine="562"/>
      </w:pPr>
      <w:r>
        <w:t>脚下留心</w:t>
      </w:r>
      <w:r>
        <w:rPr>
          <w:rFonts w:hint="eastAsia"/>
        </w:rPr>
        <w:t>：在递归调用的时候，有时候可能PHP执行的时间不够用，可以通过php.ini配置文件更改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最大执行时间。</w:t>
      </w:r>
    </w:p>
    <w:p w:rsidR="007F3E6D" w:rsidRDefault="00744316" w:rsidP="00C54483">
      <w:pPr>
        <w:pStyle w:val="ad"/>
      </w:pPr>
      <w:r>
        <w:rPr>
          <w:noProof/>
          <w:shd w:val="clear" w:color="auto" w:fill="auto"/>
        </w:rPr>
        <w:pict>
          <v:shape id="_x0000_i1063" type="#_x0000_t75" style="width:264.2pt;height:44.45pt;visibility:visible;mso-wrap-style:square">
            <v:imagedata r:id="rId47" o:title=""/>
          </v:shape>
        </w:pict>
      </w:r>
    </w:p>
    <w:p w:rsidR="00F51674" w:rsidRDefault="00686905" w:rsidP="00732D4D">
      <w:pPr>
        <w:pStyle w:val="2"/>
      </w:pPr>
      <w:r>
        <w:t>函数的代理调用</w:t>
      </w:r>
    </w:p>
    <w:p w:rsidR="00E8778C" w:rsidRDefault="006F62C8" w:rsidP="00686905">
      <w:pPr>
        <w:ind w:firstLineChars="0" w:firstLine="0"/>
        <w:rPr>
          <w:rStyle w:val="refname"/>
        </w:rPr>
      </w:pPr>
      <w:r>
        <w:rPr>
          <w:rFonts w:hint="eastAsia"/>
        </w:rPr>
        <w:t>不直接通过函数名去调用函数，而是通过</w:t>
      </w:r>
      <w:r>
        <w:rPr>
          <w:rFonts w:hint="eastAsia"/>
        </w:rPr>
        <w:t>PHP</w:t>
      </w:r>
      <w:r>
        <w:rPr>
          <w:rFonts w:hint="eastAsia"/>
        </w:rPr>
        <w:t>的内置函数</w:t>
      </w:r>
      <w:proofErr w:type="spellStart"/>
      <w:r w:rsidR="0012629E">
        <w:rPr>
          <w:rStyle w:val="refname"/>
        </w:rPr>
        <w:t>call_user_func_array</w:t>
      </w:r>
      <w:proofErr w:type="spellEnd"/>
      <w:r w:rsidR="0012629E">
        <w:rPr>
          <w:rStyle w:val="refname"/>
          <w:rFonts w:hint="eastAsia"/>
        </w:rPr>
        <w:t>()</w:t>
      </w:r>
      <w:r w:rsidR="0012629E">
        <w:rPr>
          <w:rStyle w:val="refname"/>
          <w:rFonts w:hint="eastAsia"/>
        </w:rPr>
        <w:t>来调用函数</w:t>
      </w:r>
    </w:p>
    <w:p w:rsidR="005B6B6C" w:rsidRPr="005B6B6C" w:rsidRDefault="005B6B6C" w:rsidP="005B6B6C">
      <w:pPr>
        <w:pStyle w:val="ad"/>
        <w:rPr>
          <w:rStyle w:val="refname"/>
        </w:rPr>
      </w:pPr>
      <w:proofErr w:type="gramStart"/>
      <w:r w:rsidRPr="005B6B6C">
        <w:rPr>
          <w:rStyle w:val="refname"/>
        </w:rPr>
        <w:t>&lt;?</w:t>
      </w:r>
      <w:proofErr w:type="spellStart"/>
      <w:r w:rsidRPr="005B6B6C">
        <w:rPr>
          <w:rStyle w:val="refname"/>
        </w:rPr>
        <w:t>php</w:t>
      </w:r>
      <w:proofErr w:type="spellEnd"/>
      <w:proofErr w:type="gramEnd"/>
    </w:p>
    <w:p w:rsidR="005B6B6C" w:rsidRPr="005B6B6C" w:rsidRDefault="005B6B6C" w:rsidP="005B6B6C">
      <w:pPr>
        <w:pStyle w:val="ad"/>
        <w:rPr>
          <w:rStyle w:val="refname"/>
        </w:rPr>
      </w:pPr>
      <w:proofErr w:type="gramStart"/>
      <w:r w:rsidRPr="005B6B6C">
        <w:rPr>
          <w:rStyle w:val="refname"/>
        </w:rPr>
        <w:t>function</w:t>
      </w:r>
      <w:proofErr w:type="gramEnd"/>
      <w:r w:rsidRPr="005B6B6C">
        <w:rPr>
          <w:rStyle w:val="refname"/>
        </w:rPr>
        <w:t xml:space="preserve"> </w:t>
      </w:r>
      <w:proofErr w:type="spellStart"/>
      <w:r w:rsidRPr="005B6B6C">
        <w:rPr>
          <w:rStyle w:val="refname"/>
        </w:rPr>
        <w:t>concat</w:t>
      </w:r>
      <w:proofErr w:type="spellEnd"/>
      <w:r w:rsidRPr="005B6B6C">
        <w:rPr>
          <w:rStyle w:val="refname"/>
        </w:rPr>
        <w:t>() {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  <w:t>$array=</w:t>
      </w:r>
      <w:proofErr w:type="spellStart"/>
      <w:r w:rsidRPr="005B6B6C">
        <w:rPr>
          <w:rStyle w:val="refname"/>
        </w:rPr>
        <w:t>func_get_</w:t>
      </w:r>
      <w:proofErr w:type="gramStart"/>
      <w:r w:rsidRPr="005B6B6C">
        <w:rPr>
          <w:rStyle w:val="refname"/>
        </w:rPr>
        <w:t>args</w:t>
      </w:r>
      <w:proofErr w:type="spellEnd"/>
      <w:r w:rsidRPr="005B6B6C">
        <w:rPr>
          <w:rStyle w:val="refname"/>
        </w:rPr>
        <w:t>(</w:t>
      </w:r>
      <w:proofErr w:type="gramEnd"/>
      <w:r w:rsidRPr="005B6B6C">
        <w:rPr>
          <w:rStyle w:val="refname"/>
        </w:rPr>
        <w:t>);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</w:r>
      <w:proofErr w:type="gramStart"/>
      <w:r w:rsidRPr="005B6B6C">
        <w:rPr>
          <w:rStyle w:val="refname"/>
        </w:rPr>
        <w:t>if(</w:t>
      </w:r>
      <w:proofErr w:type="gramEnd"/>
      <w:r w:rsidRPr="005B6B6C">
        <w:rPr>
          <w:rStyle w:val="refname"/>
        </w:rPr>
        <w:t>empty($array)){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  <w:rFonts w:hint="eastAsia"/>
        </w:rPr>
        <w:tab/>
      </w:r>
      <w:r w:rsidRPr="005B6B6C">
        <w:rPr>
          <w:rStyle w:val="refname"/>
          <w:rFonts w:hint="eastAsia"/>
        </w:rPr>
        <w:tab/>
        <w:t>echo '</w:t>
      </w:r>
      <w:r w:rsidRPr="005B6B6C">
        <w:rPr>
          <w:rStyle w:val="refname"/>
          <w:rFonts w:hint="eastAsia"/>
        </w:rPr>
        <w:t>您没有传递参数</w:t>
      </w:r>
      <w:r w:rsidRPr="005B6B6C">
        <w:rPr>
          <w:rStyle w:val="refname"/>
          <w:rFonts w:hint="eastAsia"/>
        </w:rPr>
        <w:t>&lt;</w:t>
      </w:r>
      <w:proofErr w:type="spellStart"/>
      <w:r w:rsidRPr="005B6B6C">
        <w:rPr>
          <w:rStyle w:val="refname"/>
          <w:rFonts w:hint="eastAsia"/>
        </w:rPr>
        <w:t>br</w:t>
      </w:r>
      <w:proofErr w:type="spellEnd"/>
      <w:r w:rsidRPr="005B6B6C">
        <w:rPr>
          <w:rStyle w:val="refname"/>
          <w:rFonts w:hint="eastAsia"/>
        </w:rPr>
        <w:t>&gt;';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</w:r>
      <w:r w:rsidRPr="005B6B6C">
        <w:rPr>
          <w:rStyle w:val="refname"/>
        </w:rPr>
        <w:tab/>
      </w:r>
      <w:proofErr w:type="gramStart"/>
      <w:r w:rsidRPr="005B6B6C">
        <w:rPr>
          <w:rStyle w:val="refname"/>
        </w:rPr>
        <w:t>return</w:t>
      </w:r>
      <w:proofErr w:type="gramEnd"/>
      <w:r w:rsidRPr="005B6B6C">
        <w:rPr>
          <w:rStyle w:val="refname"/>
        </w:rPr>
        <w:t>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  <w:t>}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  <w:t>$</w:t>
      </w:r>
      <w:proofErr w:type="spellStart"/>
      <w:proofErr w:type="gramStart"/>
      <w:r w:rsidRPr="005B6B6C">
        <w:rPr>
          <w:rStyle w:val="refname"/>
        </w:rPr>
        <w:t>str</w:t>
      </w:r>
      <w:proofErr w:type="spellEnd"/>
      <w:proofErr w:type="gramEnd"/>
      <w:r w:rsidRPr="005B6B6C">
        <w:rPr>
          <w:rStyle w:val="refname"/>
        </w:rPr>
        <w:t>='';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</w:r>
      <w:proofErr w:type="gramStart"/>
      <w:r w:rsidRPr="005B6B6C">
        <w:rPr>
          <w:rStyle w:val="refname"/>
        </w:rPr>
        <w:t>for(</w:t>
      </w:r>
      <w:proofErr w:type="gramEnd"/>
      <w:r w:rsidRPr="005B6B6C">
        <w:rPr>
          <w:rStyle w:val="refname"/>
        </w:rPr>
        <w:t>$</w:t>
      </w:r>
      <w:proofErr w:type="spellStart"/>
      <w:r w:rsidRPr="005B6B6C">
        <w:rPr>
          <w:rStyle w:val="refname"/>
        </w:rPr>
        <w:t>i</w:t>
      </w:r>
      <w:proofErr w:type="spellEnd"/>
      <w:r w:rsidRPr="005B6B6C">
        <w:rPr>
          <w:rStyle w:val="refname"/>
        </w:rPr>
        <w:t>=0,$n=count($array); $</w:t>
      </w:r>
      <w:proofErr w:type="spellStart"/>
      <w:r w:rsidRPr="005B6B6C">
        <w:rPr>
          <w:rStyle w:val="refname"/>
        </w:rPr>
        <w:t>i</w:t>
      </w:r>
      <w:proofErr w:type="spellEnd"/>
      <w:r w:rsidRPr="005B6B6C">
        <w:rPr>
          <w:rStyle w:val="refname"/>
        </w:rPr>
        <w:t>&lt;$n; $</w:t>
      </w:r>
      <w:proofErr w:type="spellStart"/>
      <w:r w:rsidRPr="005B6B6C">
        <w:rPr>
          <w:rStyle w:val="refname"/>
        </w:rPr>
        <w:t>i</w:t>
      </w:r>
      <w:proofErr w:type="spellEnd"/>
      <w:r w:rsidRPr="005B6B6C">
        <w:rPr>
          <w:rStyle w:val="refname"/>
        </w:rPr>
        <w:t>++) {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</w:r>
      <w:r w:rsidRPr="005B6B6C">
        <w:rPr>
          <w:rStyle w:val="refname"/>
        </w:rPr>
        <w:tab/>
        <w:t>$str</w:t>
      </w:r>
      <w:proofErr w:type="gramStart"/>
      <w:r w:rsidRPr="005B6B6C">
        <w:rPr>
          <w:rStyle w:val="refname"/>
        </w:rPr>
        <w:t>.=</w:t>
      </w:r>
      <w:proofErr w:type="gramEnd"/>
      <w:r w:rsidRPr="005B6B6C">
        <w:rPr>
          <w:rStyle w:val="refname"/>
        </w:rPr>
        <w:t>$array[$</w:t>
      </w:r>
      <w:proofErr w:type="spellStart"/>
      <w:r w:rsidRPr="005B6B6C">
        <w:rPr>
          <w:rStyle w:val="refname"/>
        </w:rPr>
        <w:t>i</w:t>
      </w:r>
      <w:proofErr w:type="spellEnd"/>
      <w:r w:rsidRPr="005B6B6C">
        <w:rPr>
          <w:rStyle w:val="refname"/>
        </w:rPr>
        <w:t>];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  <w:t>}</w:t>
      </w:r>
      <w:bookmarkStart w:id="0" w:name="_GoBack"/>
      <w:bookmarkEnd w:id="0"/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</w:r>
      <w:proofErr w:type="gramStart"/>
      <w:r w:rsidRPr="005B6B6C">
        <w:rPr>
          <w:rStyle w:val="refname"/>
        </w:rPr>
        <w:t>echo</w:t>
      </w:r>
      <w:proofErr w:type="gramEnd"/>
      <w:r w:rsidRPr="005B6B6C">
        <w:rPr>
          <w:rStyle w:val="refname"/>
        </w:rPr>
        <w:t xml:space="preserve"> $</w:t>
      </w:r>
      <w:proofErr w:type="spellStart"/>
      <w:r w:rsidRPr="005B6B6C">
        <w:rPr>
          <w:rStyle w:val="refname"/>
        </w:rPr>
        <w:t>str</w:t>
      </w:r>
      <w:proofErr w:type="spellEnd"/>
      <w:r w:rsidRPr="005B6B6C">
        <w:rPr>
          <w:rStyle w:val="refname"/>
        </w:rPr>
        <w:t>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>}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>//</w:t>
      </w:r>
      <w:proofErr w:type="spellStart"/>
      <w:proofErr w:type="gramStart"/>
      <w:r w:rsidRPr="005B6B6C">
        <w:rPr>
          <w:rStyle w:val="refname"/>
        </w:rPr>
        <w:t>concat</w:t>
      </w:r>
      <w:proofErr w:type="spellEnd"/>
      <w:r w:rsidRPr="005B6B6C">
        <w:rPr>
          <w:rStyle w:val="refname"/>
        </w:rPr>
        <w:t>(</w:t>
      </w:r>
      <w:proofErr w:type="gramEnd"/>
      <w:r w:rsidRPr="005B6B6C">
        <w:rPr>
          <w:rStyle w:val="refname"/>
        </w:rPr>
        <w:t>1,2,3);</w:t>
      </w:r>
    </w:p>
    <w:p w:rsidR="005B6B6C" w:rsidRPr="005B6B6C" w:rsidRDefault="005B6B6C" w:rsidP="005B6B6C">
      <w:pPr>
        <w:pStyle w:val="ad"/>
        <w:rPr>
          <w:rStyle w:val="refname"/>
        </w:rPr>
      </w:pPr>
      <w:proofErr w:type="gramStart"/>
      <w:r w:rsidRPr="005B6B6C">
        <w:rPr>
          <w:rStyle w:val="refname"/>
        </w:rPr>
        <w:t>if(</w:t>
      </w:r>
      <w:proofErr w:type="spellStart"/>
      <w:proofErr w:type="gramEnd"/>
      <w:r w:rsidRPr="005B6B6C">
        <w:rPr>
          <w:rStyle w:val="refname"/>
        </w:rPr>
        <w:t>isset</w:t>
      </w:r>
      <w:proofErr w:type="spellEnd"/>
      <w:r w:rsidRPr="005B6B6C">
        <w:rPr>
          <w:rStyle w:val="refname"/>
        </w:rPr>
        <w:t>($_POST['button'])) {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  <w:t>$</w:t>
      </w:r>
      <w:proofErr w:type="spellStart"/>
      <w:r w:rsidRPr="005B6B6C">
        <w:rPr>
          <w:rStyle w:val="refname"/>
        </w:rPr>
        <w:t>str</w:t>
      </w:r>
      <w:proofErr w:type="spellEnd"/>
      <w:r w:rsidRPr="005B6B6C">
        <w:rPr>
          <w:rStyle w:val="refname"/>
        </w:rPr>
        <w:t>=$_</w:t>
      </w:r>
      <w:proofErr w:type="gramStart"/>
      <w:r w:rsidRPr="005B6B6C">
        <w:rPr>
          <w:rStyle w:val="refname"/>
        </w:rPr>
        <w:t>POST[</w:t>
      </w:r>
      <w:proofErr w:type="gramEnd"/>
      <w:r w:rsidRPr="005B6B6C">
        <w:rPr>
          <w:rStyle w:val="refname"/>
        </w:rPr>
        <w:t>'</w:t>
      </w:r>
      <w:proofErr w:type="spellStart"/>
      <w:r w:rsidRPr="005B6B6C">
        <w:rPr>
          <w:rStyle w:val="refname"/>
        </w:rPr>
        <w:t>str</w:t>
      </w:r>
      <w:proofErr w:type="spellEnd"/>
      <w:r w:rsidRPr="005B6B6C">
        <w:rPr>
          <w:rStyle w:val="refname"/>
        </w:rPr>
        <w:t>'];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ab/>
        <w:t>$array=</w:t>
      </w:r>
      <w:proofErr w:type="gramStart"/>
      <w:r w:rsidRPr="005B6B6C">
        <w:rPr>
          <w:rStyle w:val="refname"/>
        </w:rPr>
        <w:t>explode(</w:t>
      </w:r>
      <w:proofErr w:type="gramEnd"/>
      <w:r w:rsidRPr="005B6B6C">
        <w:rPr>
          <w:rStyle w:val="refname"/>
        </w:rPr>
        <w:t>',',$</w:t>
      </w:r>
      <w:proofErr w:type="spellStart"/>
      <w:r w:rsidRPr="005B6B6C">
        <w:rPr>
          <w:rStyle w:val="refname"/>
        </w:rPr>
        <w:t>str</w:t>
      </w:r>
      <w:proofErr w:type="spellEnd"/>
      <w:r w:rsidRPr="005B6B6C">
        <w:rPr>
          <w:rStyle w:val="refname"/>
        </w:rPr>
        <w:t>);</w:t>
      </w:r>
    </w:p>
    <w:p w:rsidR="005B6B6C" w:rsidRPr="00813EE7" w:rsidRDefault="005B6B6C" w:rsidP="005B6B6C">
      <w:pPr>
        <w:pStyle w:val="ad"/>
        <w:rPr>
          <w:rStyle w:val="refname"/>
          <w:color w:val="FF0000"/>
        </w:rPr>
      </w:pPr>
      <w:r w:rsidRPr="005B6B6C">
        <w:rPr>
          <w:rStyle w:val="refname"/>
        </w:rPr>
        <w:tab/>
      </w:r>
      <w:proofErr w:type="spellStart"/>
      <w:r w:rsidRPr="00813EE7">
        <w:rPr>
          <w:rStyle w:val="refname"/>
          <w:color w:val="FF0000"/>
        </w:rPr>
        <w:t>call_user_func_array</w:t>
      </w:r>
      <w:proofErr w:type="spellEnd"/>
      <w:r w:rsidRPr="00813EE7">
        <w:rPr>
          <w:rStyle w:val="refname"/>
          <w:color w:val="FF0000"/>
        </w:rPr>
        <w:t>('</w:t>
      </w:r>
      <w:proofErr w:type="spellStart"/>
      <w:r w:rsidRPr="00813EE7">
        <w:rPr>
          <w:rStyle w:val="refname"/>
          <w:color w:val="FF0000"/>
        </w:rPr>
        <w:t>concat</w:t>
      </w:r>
      <w:proofErr w:type="spellEnd"/>
      <w:r w:rsidRPr="00813EE7">
        <w:rPr>
          <w:rStyle w:val="refname"/>
          <w:color w:val="FF0000"/>
        </w:rPr>
        <w:t>',$array);</w:t>
      </w:r>
      <w:r w:rsidR="00F12260">
        <w:rPr>
          <w:rStyle w:val="refname"/>
          <w:color w:val="FF0000"/>
        </w:rPr>
        <w:t xml:space="preserve">  </w:t>
      </w:r>
      <w:r w:rsidR="00F12260">
        <w:rPr>
          <w:rStyle w:val="refname"/>
          <w:rFonts w:hint="eastAsia"/>
          <w:color w:val="FF0000"/>
        </w:rPr>
        <w:t>//</w:t>
      </w:r>
      <w:r w:rsidR="00F12260">
        <w:rPr>
          <w:rStyle w:val="refname"/>
          <w:rFonts w:hint="eastAsia"/>
          <w:color w:val="FF0000"/>
        </w:rPr>
        <w:t>函数的代理调用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>}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>?&gt;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>&lt;form method="post" action=""&gt;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  <w:rFonts w:hint="eastAsia"/>
        </w:rPr>
        <w:tab/>
      </w:r>
      <w:r w:rsidRPr="005B6B6C">
        <w:rPr>
          <w:rStyle w:val="refname"/>
          <w:rFonts w:hint="eastAsia"/>
        </w:rPr>
        <w:t>请输入字符，用逗号分隔：</w:t>
      </w:r>
      <w:r w:rsidRPr="005B6B6C">
        <w:rPr>
          <w:rStyle w:val="refname"/>
          <w:rFonts w:hint="eastAsia"/>
        </w:rPr>
        <w:t>&lt;input type="text" name="</w:t>
      </w:r>
      <w:proofErr w:type="spellStart"/>
      <w:r w:rsidRPr="005B6B6C">
        <w:rPr>
          <w:rStyle w:val="refname"/>
          <w:rFonts w:hint="eastAsia"/>
        </w:rPr>
        <w:t>str</w:t>
      </w:r>
      <w:proofErr w:type="spellEnd"/>
      <w:r w:rsidRPr="005B6B6C">
        <w:rPr>
          <w:rStyle w:val="refname"/>
          <w:rFonts w:hint="eastAsia"/>
        </w:rPr>
        <w:t>"&gt;</w:t>
      </w:r>
    </w:p>
    <w:p w:rsidR="005B6B6C" w:rsidRPr="005B6B6C" w:rsidRDefault="005B6B6C" w:rsidP="005B6B6C">
      <w:pPr>
        <w:pStyle w:val="ad"/>
        <w:rPr>
          <w:rStyle w:val="refname"/>
        </w:rPr>
      </w:pPr>
      <w:r w:rsidRPr="005B6B6C">
        <w:rPr>
          <w:rStyle w:val="refname"/>
          <w:rFonts w:hint="eastAsia"/>
        </w:rPr>
        <w:tab/>
        <w:t>&lt;input type="submit" name="button" value="</w:t>
      </w:r>
      <w:r w:rsidRPr="005B6B6C">
        <w:rPr>
          <w:rStyle w:val="refname"/>
          <w:rFonts w:hint="eastAsia"/>
        </w:rPr>
        <w:t>连接字符串</w:t>
      </w:r>
      <w:r w:rsidRPr="005B6B6C">
        <w:rPr>
          <w:rStyle w:val="refname"/>
          <w:rFonts w:hint="eastAsia"/>
        </w:rPr>
        <w:t>"&gt;</w:t>
      </w:r>
    </w:p>
    <w:p w:rsidR="00E8778C" w:rsidRDefault="005B6B6C" w:rsidP="005B6B6C">
      <w:pPr>
        <w:pStyle w:val="ad"/>
        <w:rPr>
          <w:rStyle w:val="refname"/>
        </w:rPr>
      </w:pPr>
      <w:r w:rsidRPr="005B6B6C">
        <w:rPr>
          <w:rStyle w:val="refname"/>
        </w:rPr>
        <w:t>&lt;/form&gt;</w:t>
      </w:r>
    </w:p>
    <w:p w:rsidR="00D476F6" w:rsidRDefault="00744316" w:rsidP="005B6B6C">
      <w:pPr>
        <w:pStyle w:val="ad"/>
        <w:rPr>
          <w:rStyle w:val="refname"/>
        </w:rPr>
      </w:pPr>
      <w:r>
        <w:rPr>
          <w:noProof/>
        </w:rPr>
        <w:lastRenderedPageBreak/>
        <w:pict>
          <v:shape id="_x0000_i1064" type="#_x0000_t75" style="width:350pt;height:31.3pt;visibility:visible;mso-wrap-style:square">
            <v:imagedata r:id="rId48" o:title=""/>
          </v:shape>
        </w:pict>
      </w:r>
    </w:p>
    <w:p w:rsidR="007F3E6D" w:rsidRDefault="00732D4D" w:rsidP="00732D4D">
      <w:pPr>
        <w:pStyle w:val="2"/>
      </w:pPr>
      <w:r>
        <w:rPr>
          <w:rFonts w:hint="eastAsia"/>
        </w:rPr>
        <w:t>作业：</w:t>
      </w:r>
    </w:p>
    <w:p w:rsidR="00E2248A" w:rsidRDefault="00E2248A" w:rsidP="003B35DC">
      <w:pPr>
        <w:numPr>
          <w:ilvl w:val="0"/>
          <w:numId w:val="18"/>
        </w:numPr>
        <w:ind w:firstLineChars="0"/>
      </w:pPr>
      <w:r>
        <w:t>自定义两个函数求数组中的最大值和最小值</w:t>
      </w:r>
      <w:r>
        <w:rPr>
          <w:rFonts w:hint="eastAsia"/>
        </w:rPr>
        <w:t>。（必须完成）</w:t>
      </w:r>
    </w:p>
    <w:p w:rsidR="00AE17CB" w:rsidRDefault="00F732A7" w:rsidP="00732D4D">
      <w:pPr>
        <w:numPr>
          <w:ilvl w:val="0"/>
          <w:numId w:val="18"/>
        </w:numPr>
        <w:ind w:firstLineChars="0"/>
      </w:pPr>
      <w:r>
        <w:rPr>
          <w:rFonts w:hint="eastAsia"/>
        </w:rPr>
        <w:t>递归法：</w:t>
      </w:r>
      <w:r w:rsidR="002158D4">
        <w:rPr>
          <w:rFonts w:hint="eastAsia"/>
        </w:rPr>
        <w:t>因数</w:t>
      </w:r>
      <w:r w:rsidR="00732D4D">
        <w:rPr>
          <w:rFonts w:hint="eastAsia"/>
        </w:rPr>
        <w:t>分解</w:t>
      </w:r>
      <w:r w:rsidR="00732D4D">
        <w:rPr>
          <w:rFonts w:hint="eastAsia"/>
        </w:rPr>
        <w:t xml:space="preserve">      8=</w:t>
      </w:r>
      <w:r w:rsidR="00732D4D">
        <w:t>2*2*2</w:t>
      </w:r>
    </w:p>
    <w:p w:rsidR="00732D4D" w:rsidRDefault="00F732A7" w:rsidP="00732D4D">
      <w:pPr>
        <w:numPr>
          <w:ilvl w:val="0"/>
          <w:numId w:val="18"/>
        </w:numPr>
        <w:ind w:firstLineChars="0"/>
      </w:pPr>
      <w:r>
        <w:rPr>
          <w:rFonts w:hint="eastAsia"/>
        </w:rPr>
        <w:t>递归法：求最大公约数和最小公倍数（</w:t>
      </w:r>
      <w:r>
        <w:rPr>
          <w:rFonts w:hint="eastAsia"/>
        </w:rPr>
        <w:t>8251</w:t>
      </w:r>
      <w:r>
        <w:rPr>
          <w:rFonts w:hint="eastAsia"/>
        </w:rPr>
        <w:t>和</w:t>
      </w:r>
      <w:r>
        <w:rPr>
          <w:rFonts w:hint="eastAsia"/>
        </w:rPr>
        <w:t>6105</w:t>
      </w:r>
      <w:r>
        <w:rPr>
          <w:rFonts w:hint="eastAsia"/>
        </w:rPr>
        <w:t>）</w:t>
      </w:r>
    </w:p>
    <w:p w:rsidR="00F732A7" w:rsidRDefault="00F732A7" w:rsidP="00732D4D">
      <w:pPr>
        <w:numPr>
          <w:ilvl w:val="0"/>
          <w:numId w:val="18"/>
        </w:numPr>
        <w:ind w:firstLineChars="0"/>
      </w:pPr>
      <w:r>
        <w:t>递归法</w:t>
      </w:r>
      <w:r>
        <w:rPr>
          <w:rFonts w:hint="eastAsia"/>
        </w:rPr>
        <w:t>：</w:t>
      </w:r>
      <w:r>
        <w:t>一个猴子守着一堆桃子</w:t>
      </w:r>
      <w:r>
        <w:rPr>
          <w:rFonts w:hint="eastAsia"/>
        </w:rPr>
        <w:t>，</w:t>
      </w:r>
      <w:r>
        <w:t>第一天吃了一半又多吃了一个</w:t>
      </w:r>
      <w:r>
        <w:rPr>
          <w:rFonts w:hint="eastAsia"/>
        </w:rPr>
        <w:t>，</w:t>
      </w:r>
      <w:r>
        <w:t>第二天一样</w:t>
      </w:r>
      <w:r>
        <w:rPr>
          <w:rFonts w:hint="eastAsia"/>
        </w:rPr>
        <w:t>，</w:t>
      </w:r>
      <w:r>
        <w:t>到第十天就剩下一个桃子</w:t>
      </w:r>
      <w:r>
        <w:rPr>
          <w:rFonts w:hint="eastAsia"/>
        </w:rPr>
        <w:t>，</w:t>
      </w:r>
      <w:r>
        <w:t>请问原来有几个桃子</w:t>
      </w:r>
      <w:r>
        <w:rPr>
          <w:rFonts w:hint="eastAsia"/>
        </w:rPr>
        <w:t>。</w:t>
      </w:r>
    </w:p>
    <w:p w:rsidR="00732D4D" w:rsidRDefault="00732D4D" w:rsidP="00B73F79">
      <w:pPr>
        <w:ind w:firstLineChars="0" w:firstLine="0"/>
      </w:pPr>
    </w:p>
    <w:p w:rsidR="00732D4D" w:rsidRDefault="00732D4D" w:rsidP="00B73F79">
      <w:pPr>
        <w:ind w:firstLineChars="0" w:firstLine="0"/>
      </w:pPr>
    </w:p>
    <w:sectPr w:rsidR="00732D4D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9FD" w:rsidRDefault="007D59FD">
      <w:pPr>
        <w:ind w:firstLine="560"/>
      </w:pPr>
      <w:r>
        <w:separator/>
      </w:r>
    </w:p>
  </w:endnote>
  <w:endnote w:type="continuationSeparator" w:id="0">
    <w:p w:rsidR="007D59FD" w:rsidRDefault="007D59F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7D59FD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B76A5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proofErr w:type="gramStart"/>
    <w:r w:rsidR="00763FB2" w:rsidRPr="00763FB2">
      <w:rPr>
        <w:rFonts w:hint="eastAsia"/>
        <w:sz w:val="21"/>
        <w:szCs w:val="21"/>
      </w:rPr>
      <w:t>传智</w:t>
    </w:r>
    <w:proofErr w:type="gramEnd"/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7D59FD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B76A5"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proofErr w:type="gramStart"/>
    <w:r w:rsidR="00763FB2" w:rsidRPr="00763FB2">
      <w:rPr>
        <w:rFonts w:hint="eastAsia"/>
        <w:sz w:val="21"/>
        <w:szCs w:val="21"/>
      </w:rPr>
      <w:t>传智</w:t>
    </w:r>
    <w:proofErr w:type="gramEnd"/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9FD" w:rsidRDefault="007D59FD">
      <w:pPr>
        <w:ind w:firstLine="560"/>
      </w:pPr>
      <w:r>
        <w:separator/>
      </w:r>
    </w:p>
  </w:footnote>
  <w:footnote w:type="continuationSeparator" w:id="0">
    <w:p w:rsidR="007D59FD" w:rsidRDefault="007D59FD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B73F79">
    <w:pPr>
      <w:ind w:firstLineChars="0" w:firstLine="0"/>
    </w:pPr>
    <w:proofErr w:type="gramStart"/>
    <w:r>
      <w:rPr>
        <w:rFonts w:ascii="微软雅黑" w:hAnsi="微软雅黑" w:cs="微软雅黑" w:hint="eastAsia"/>
        <w:sz w:val="21"/>
      </w:rPr>
      <w:t>传智播客</w:t>
    </w:r>
    <w:proofErr w:type="gramEnd"/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proofErr w:type="gramStart"/>
    <w:r>
      <w:rPr>
        <w:rFonts w:ascii="微软雅黑" w:hAnsi="微软雅黑" w:cs="微软雅黑" w:hint="eastAsia"/>
        <w:sz w:val="21"/>
      </w:rPr>
      <w:t>传智播客</w:t>
    </w:r>
    <w:proofErr w:type="gramEnd"/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049A28E3"/>
    <w:multiLevelType w:val="hybridMultilevel"/>
    <w:tmpl w:val="DB8AE0C6"/>
    <w:lvl w:ilvl="0" w:tplc="62EA27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F00A0A"/>
    <w:multiLevelType w:val="hybridMultilevel"/>
    <w:tmpl w:val="2BD8884C"/>
    <w:lvl w:ilvl="0" w:tplc="4260F0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2C6DD0"/>
    <w:multiLevelType w:val="hybridMultilevel"/>
    <w:tmpl w:val="401AB37E"/>
    <w:lvl w:ilvl="0" w:tplc="057CCC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5644DD"/>
    <w:multiLevelType w:val="hybridMultilevel"/>
    <w:tmpl w:val="803C1174"/>
    <w:lvl w:ilvl="0" w:tplc="F3A82A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F4612E"/>
    <w:multiLevelType w:val="hybridMultilevel"/>
    <w:tmpl w:val="467C8A50"/>
    <w:lvl w:ilvl="0" w:tplc="232E0E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81AAF"/>
    <w:multiLevelType w:val="hybridMultilevel"/>
    <w:tmpl w:val="C9B48786"/>
    <w:lvl w:ilvl="0" w:tplc="A150E8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2050D"/>
    <w:multiLevelType w:val="hybridMultilevel"/>
    <w:tmpl w:val="5B7280E2"/>
    <w:lvl w:ilvl="0" w:tplc="3BBC07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915E8"/>
    <w:multiLevelType w:val="hybridMultilevel"/>
    <w:tmpl w:val="3886C04E"/>
    <w:lvl w:ilvl="0" w:tplc="96EC5C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D23BC0"/>
    <w:multiLevelType w:val="hybridMultilevel"/>
    <w:tmpl w:val="7A742CC6"/>
    <w:lvl w:ilvl="0" w:tplc="8CC28D9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1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 w:numId="16">
    <w:abstractNumId w:val="5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44B3"/>
    <w:rsid w:val="0000295D"/>
    <w:rsid w:val="00010A53"/>
    <w:rsid w:val="00013CFF"/>
    <w:rsid w:val="000217D8"/>
    <w:rsid w:val="00032F7A"/>
    <w:rsid w:val="00040C95"/>
    <w:rsid w:val="00044EF6"/>
    <w:rsid w:val="0004659B"/>
    <w:rsid w:val="000505F0"/>
    <w:rsid w:val="00051F27"/>
    <w:rsid w:val="00055654"/>
    <w:rsid w:val="00055935"/>
    <w:rsid w:val="00057131"/>
    <w:rsid w:val="00057643"/>
    <w:rsid w:val="00060931"/>
    <w:rsid w:val="0007117F"/>
    <w:rsid w:val="00077408"/>
    <w:rsid w:val="00077BC8"/>
    <w:rsid w:val="000902FA"/>
    <w:rsid w:val="00095F6F"/>
    <w:rsid w:val="000969AB"/>
    <w:rsid w:val="000A31FF"/>
    <w:rsid w:val="000B013B"/>
    <w:rsid w:val="000B7875"/>
    <w:rsid w:val="000C071B"/>
    <w:rsid w:val="000C2C39"/>
    <w:rsid w:val="000C4EA9"/>
    <w:rsid w:val="000C66D2"/>
    <w:rsid w:val="000C77B6"/>
    <w:rsid w:val="000C7B20"/>
    <w:rsid w:val="000D4190"/>
    <w:rsid w:val="000D6423"/>
    <w:rsid w:val="000D7590"/>
    <w:rsid w:val="000E00F8"/>
    <w:rsid w:val="000E39D7"/>
    <w:rsid w:val="000E7AFE"/>
    <w:rsid w:val="000F059C"/>
    <w:rsid w:val="000F2859"/>
    <w:rsid w:val="000F2A02"/>
    <w:rsid w:val="00104EFE"/>
    <w:rsid w:val="00114E2A"/>
    <w:rsid w:val="00116C5A"/>
    <w:rsid w:val="001208A7"/>
    <w:rsid w:val="0012629E"/>
    <w:rsid w:val="0013032D"/>
    <w:rsid w:val="00130933"/>
    <w:rsid w:val="0013651B"/>
    <w:rsid w:val="00141B68"/>
    <w:rsid w:val="001444A2"/>
    <w:rsid w:val="00153B16"/>
    <w:rsid w:val="00157E31"/>
    <w:rsid w:val="001606C4"/>
    <w:rsid w:val="00163727"/>
    <w:rsid w:val="001714A9"/>
    <w:rsid w:val="00172A27"/>
    <w:rsid w:val="001775BF"/>
    <w:rsid w:val="00184208"/>
    <w:rsid w:val="00190AF6"/>
    <w:rsid w:val="00191985"/>
    <w:rsid w:val="001930D3"/>
    <w:rsid w:val="001963FE"/>
    <w:rsid w:val="001B5D7A"/>
    <w:rsid w:val="001C0D9E"/>
    <w:rsid w:val="001C333C"/>
    <w:rsid w:val="001D3820"/>
    <w:rsid w:val="001D4487"/>
    <w:rsid w:val="001D7B79"/>
    <w:rsid w:val="001E413F"/>
    <w:rsid w:val="001E47FA"/>
    <w:rsid w:val="001E79C3"/>
    <w:rsid w:val="001E7E4F"/>
    <w:rsid w:val="001F1E5D"/>
    <w:rsid w:val="00202EC6"/>
    <w:rsid w:val="00203B19"/>
    <w:rsid w:val="002063EE"/>
    <w:rsid w:val="0020769D"/>
    <w:rsid w:val="00213C3C"/>
    <w:rsid w:val="002158D4"/>
    <w:rsid w:val="00227CF7"/>
    <w:rsid w:val="00232B35"/>
    <w:rsid w:val="00232B9A"/>
    <w:rsid w:val="002356A3"/>
    <w:rsid w:val="002418CC"/>
    <w:rsid w:val="002435CD"/>
    <w:rsid w:val="0024470E"/>
    <w:rsid w:val="00247112"/>
    <w:rsid w:val="00253ACA"/>
    <w:rsid w:val="0025734D"/>
    <w:rsid w:val="00257487"/>
    <w:rsid w:val="00260C4C"/>
    <w:rsid w:val="002628B6"/>
    <w:rsid w:val="00270A97"/>
    <w:rsid w:val="00270EE3"/>
    <w:rsid w:val="00271C84"/>
    <w:rsid w:val="00276F9A"/>
    <w:rsid w:val="00277887"/>
    <w:rsid w:val="002802D2"/>
    <w:rsid w:val="0029676C"/>
    <w:rsid w:val="002B40EC"/>
    <w:rsid w:val="002B59D3"/>
    <w:rsid w:val="002C01AD"/>
    <w:rsid w:val="002C0CE2"/>
    <w:rsid w:val="002D4EEC"/>
    <w:rsid w:val="002D6087"/>
    <w:rsid w:val="002E121D"/>
    <w:rsid w:val="002F1E5B"/>
    <w:rsid w:val="002F32F5"/>
    <w:rsid w:val="002F3D5A"/>
    <w:rsid w:val="002F4881"/>
    <w:rsid w:val="002F5971"/>
    <w:rsid w:val="00303FD6"/>
    <w:rsid w:val="0030442C"/>
    <w:rsid w:val="00306D9A"/>
    <w:rsid w:val="00312434"/>
    <w:rsid w:val="00313160"/>
    <w:rsid w:val="003234F9"/>
    <w:rsid w:val="00330861"/>
    <w:rsid w:val="0033598D"/>
    <w:rsid w:val="00337670"/>
    <w:rsid w:val="003432F7"/>
    <w:rsid w:val="00346AD1"/>
    <w:rsid w:val="00347699"/>
    <w:rsid w:val="00357A89"/>
    <w:rsid w:val="0036099C"/>
    <w:rsid w:val="00375761"/>
    <w:rsid w:val="00377268"/>
    <w:rsid w:val="00383D83"/>
    <w:rsid w:val="0039276B"/>
    <w:rsid w:val="00394176"/>
    <w:rsid w:val="00397ED5"/>
    <w:rsid w:val="003A30D2"/>
    <w:rsid w:val="003A3A6F"/>
    <w:rsid w:val="003A3FB7"/>
    <w:rsid w:val="003B3125"/>
    <w:rsid w:val="003B5C6E"/>
    <w:rsid w:val="003B7F0A"/>
    <w:rsid w:val="003C5AD7"/>
    <w:rsid w:val="003C6557"/>
    <w:rsid w:val="003D2F32"/>
    <w:rsid w:val="003D3883"/>
    <w:rsid w:val="003D49F4"/>
    <w:rsid w:val="003F0611"/>
    <w:rsid w:val="003F4674"/>
    <w:rsid w:val="003F579D"/>
    <w:rsid w:val="003F7EF7"/>
    <w:rsid w:val="004038B1"/>
    <w:rsid w:val="004056FF"/>
    <w:rsid w:val="00406E6F"/>
    <w:rsid w:val="004076A4"/>
    <w:rsid w:val="004148FD"/>
    <w:rsid w:val="004255F9"/>
    <w:rsid w:val="00446425"/>
    <w:rsid w:val="00447369"/>
    <w:rsid w:val="004474B6"/>
    <w:rsid w:val="00447A22"/>
    <w:rsid w:val="00456F60"/>
    <w:rsid w:val="00460629"/>
    <w:rsid w:val="00461122"/>
    <w:rsid w:val="00463E8D"/>
    <w:rsid w:val="00467882"/>
    <w:rsid w:val="00470C0F"/>
    <w:rsid w:val="00473504"/>
    <w:rsid w:val="004812F6"/>
    <w:rsid w:val="00482D85"/>
    <w:rsid w:val="00484F4F"/>
    <w:rsid w:val="00490807"/>
    <w:rsid w:val="004A4A86"/>
    <w:rsid w:val="004A6288"/>
    <w:rsid w:val="004B5F08"/>
    <w:rsid w:val="004B7235"/>
    <w:rsid w:val="004D22FA"/>
    <w:rsid w:val="004D294F"/>
    <w:rsid w:val="004E3FB0"/>
    <w:rsid w:val="00505D38"/>
    <w:rsid w:val="005160C8"/>
    <w:rsid w:val="00531A35"/>
    <w:rsid w:val="00533315"/>
    <w:rsid w:val="00536B98"/>
    <w:rsid w:val="0054367A"/>
    <w:rsid w:val="00554A8A"/>
    <w:rsid w:val="00554ADD"/>
    <w:rsid w:val="00564299"/>
    <w:rsid w:val="005748C4"/>
    <w:rsid w:val="00576054"/>
    <w:rsid w:val="005771FA"/>
    <w:rsid w:val="00586771"/>
    <w:rsid w:val="005927D4"/>
    <w:rsid w:val="00593161"/>
    <w:rsid w:val="005A2C9F"/>
    <w:rsid w:val="005A7E0A"/>
    <w:rsid w:val="005B2CB7"/>
    <w:rsid w:val="005B3FA4"/>
    <w:rsid w:val="005B4C83"/>
    <w:rsid w:val="005B6B6C"/>
    <w:rsid w:val="005C5A85"/>
    <w:rsid w:val="005E6B43"/>
    <w:rsid w:val="005F188F"/>
    <w:rsid w:val="005F2EC1"/>
    <w:rsid w:val="005F5F63"/>
    <w:rsid w:val="005F7127"/>
    <w:rsid w:val="005F775D"/>
    <w:rsid w:val="00601FD4"/>
    <w:rsid w:val="0060262A"/>
    <w:rsid w:val="006109CA"/>
    <w:rsid w:val="00612203"/>
    <w:rsid w:val="006148A7"/>
    <w:rsid w:val="00622502"/>
    <w:rsid w:val="00630485"/>
    <w:rsid w:val="00633142"/>
    <w:rsid w:val="00636788"/>
    <w:rsid w:val="00642666"/>
    <w:rsid w:val="00651085"/>
    <w:rsid w:val="00651A04"/>
    <w:rsid w:val="006548B4"/>
    <w:rsid w:val="00663981"/>
    <w:rsid w:val="006751ED"/>
    <w:rsid w:val="00675838"/>
    <w:rsid w:val="00677DB7"/>
    <w:rsid w:val="0068393C"/>
    <w:rsid w:val="00686905"/>
    <w:rsid w:val="00686B7C"/>
    <w:rsid w:val="0068710E"/>
    <w:rsid w:val="006A0D17"/>
    <w:rsid w:val="006A2F3A"/>
    <w:rsid w:val="006A637F"/>
    <w:rsid w:val="006D0D08"/>
    <w:rsid w:val="006D54A7"/>
    <w:rsid w:val="006E0DEB"/>
    <w:rsid w:val="006E2689"/>
    <w:rsid w:val="006E51C3"/>
    <w:rsid w:val="006F62C8"/>
    <w:rsid w:val="0070013A"/>
    <w:rsid w:val="00707A97"/>
    <w:rsid w:val="00711766"/>
    <w:rsid w:val="007217CC"/>
    <w:rsid w:val="007253D1"/>
    <w:rsid w:val="00732D4D"/>
    <w:rsid w:val="00732FE1"/>
    <w:rsid w:val="0073562F"/>
    <w:rsid w:val="00744316"/>
    <w:rsid w:val="00745357"/>
    <w:rsid w:val="00752B92"/>
    <w:rsid w:val="007550B2"/>
    <w:rsid w:val="00763FB2"/>
    <w:rsid w:val="00767BFF"/>
    <w:rsid w:val="00773382"/>
    <w:rsid w:val="00786565"/>
    <w:rsid w:val="0079145A"/>
    <w:rsid w:val="00794059"/>
    <w:rsid w:val="00794E21"/>
    <w:rsid w:val="007A0A10"/>
    <w:rsid w:val="007A2E4D"/>
    <w:rsid w:val="007A4FEB"/>
    <w:rsid w:val="007A5004"/>
    <w:rsid w:val="007B1AD9"/>
    <w:rsid w:val="007B7536"/>
    <w:rsid w:val="007C0790"/>
    <w:rsid w:val="007D1F5A"/>
    <w:rsid w:val="007D2543"/>
    <w:rsid w:val="007D59FD"/>
    <w:rsid w:val="007E0EC9"/>
    <w:rsid w:val="007E2954"/>
    <w:rsid w:val="007F1A87"/>
    <w:rsid w:val="007F3E6D"/>
    <w:rsid w:val="007F4DCC"/>
    <w:rsid w:val="00804F11"/>
    <w:rsid w:val="00813C6E"/>
    <w:rsid w:val="00813EE7"/>
    <w:rsid w:val="008145B6"/>
    <w:rsid w:val="008163E2"/>
    <w:rsid w:val="008327C0"/>
    <w:rsid w:val="00833C4E"/>
    <w:rsid w:val="00841B59"/>
    <w:rsid w:val="0084338C"/>
    <w:rsid w:val="0085224C"/>
    <w:rsid w:val="00854DE8"/>
    <w:rsid w:val="00866BA5"/>
    <w:rsid w:val="00870E0A"/>
    <w:rsid w:val="008733C2"/>
    <w:rsid w:val="00875BB4"/>
    <w:rsid w:val="00877CB2"/>
    <w:rsid w:val="00891BF6"/>
    <w:rsid w:val="008A38EC"/>
    <w:rsid w:val="008A5471"/>
    <w:rsid w:val="008A7EC5"/>
    <w:rsid w:val="008B2B3E"/>
    <w:rsid w:val="008C135C"/>
    <w:rsid w:val="008D4A14"/>
    <w:rsid w:val="008E4586"/>
    <w:rsid w:val="008F5771"/>
    <w:rsid w:val="00901969"/>
    <w:rsid w:val="00903179"/>
    <w:rsid w:val="00910BFB"/>
    <w:rsid w:val="009131FC"/>
    <w:rsid w:val="0091352B"/>
    <w:rsid w:val="0091447E"/>
    <w:rsid w:val="0091545F"/>
    <w:rsid w:val="00920E3E"/>
    <w:rsid w:val="00923889"/>
    <w:rsid w:val="009240C6"/>
    <w:rsid w:val="00924398"/>
    <w:rsid w:val="00925CE4"/>
    <w:rsid w:val="009315EA"/>
    <w:rsid w:val="00933168"/>
    <w:rsid w:val="009401E3"/>
    <w:rsid w:val="00941245"/>
    <w:rsid w:val="009521D0"/>
    <w:rsid w:val="00953186"/>
    <w:rsid w:val="00955096"/>
    <w:rsid w:val="00957601"/>
    <w:rsid w:val="009718E3"/>
    <w:rsid w:val="00972B04"/>
    <w:rsid w:val="00976388"/>
    <w:rsid w:val="00981191"/>
    <w:rsid w:val="009826DC"/>
    <w:rsid w:val="00983E09"/>
    <w:rsid w:val="00984195"/>
    <w:rsid w:val="0098793B"/>
    <w:rsid w:val="00990F53"/>
    <w:rsid w:val="00993A89"/>
    <w:rsid w:val="009A563D"/>
    <w:rsid w:val="009A730C"/>
    <w:rsid w:val="009A7CE9"/>
    <w:rsid w:val="009B4542"/>
    <w:rsid w:val="009D05E4"/>
    <w:rsid w:val="009E42A7"/>
    <w:rsid w:val="009F6C24"/>
    <w:rsid w:val="009F72DC"/>
    <w:rsid w:val="00A1267E"/>
    <w:rsid w:val="00A235EB"/>
    <w:rsid w:val="00A272B4"/>
    <w:rsid w:val="00A34398"/>
    <w:rsid w:val="00A42450"/>
    <w:rsid w:val="00A45AE6"/>
    <w:rsid w:val="00A5311F"/>
    <w:rsid w:val="00A6531D"/>
    <w:rsid w:val="00A656B7"/>
    <w:rsid w:val="00A76622"/>
    <w:rsid w:val="00A878C1"/>
    <w:rsid w:val="00A9251A"/>
    <w:rsid w:val="00A961C5"/>
    <w:rsid w:val="00AA067A"/>
    <w:rsid w:val="00AA3D23"/>
    <w:rsid w:val="00AB2716"/>
    <w:rsid w:val="00AB42DA"/>
    <w:rsid w:val="00AB77F3"/>
    <w:rsid w:val="00AD1BF0"/>
    <w:rsid w:val="00AD39D2"/>
    <w:rsid w:val="00AD7769"/>
    <w:rsid w:val="00AE07C8"/>
    <w:rsid w:val="00AE1095"/>
    <w:rsid w:val="00AE17CB"/>
    <w:rsid w:val="00AE2729"/>
    <w:rsid w:val="00AE4FD0"/>
    <w:rsid w:val="00AE6D06"/>
    <w:rsid w:val="00AF01AB"/>
    <w:rsid w:val="00AF4538"/>
    <w:rsid w:val="00B0067E"/>
    <w:rsid w:val="00B0691E"/>
    <w:rsid w:val="00B07826"/>
    <w:rsid w:val="00B11130"/>
    <w:rsid w:val="00B11281"/>
    <w:rsid w:val="00B15F3D"/>
    <w:rsid w:val="00B26BB1"/>
    <w:rsid w:val="00B32434"/>
    <w:rsid w:val="00B33536"/>
    <w:rsid w:val="00B36D7B"/>
    <w:rsid w:val="00B37714"/>
    <w:rsid w:val="00B43C57"/>
    <w:rsid w:val="00B44F32"/>
    <w:rsid w:val="00B4542E"/>
    <w:rsid w:val="00B50275"/>
    <w:rsid w:val="00B73F79"/>
    <w:rsid w:val="00B771AB"/>
    <w:rsid w:val="00B82042"/>
    <w:rsid w:val="00B82FD2"/>
    <w:rsid w:val="00B83C91"/>
    <w:rsid w:val="00B91DBF"/>
    <w:rsid w:val="00B93B17"/>
    <w:rsid w:val="00B94D67"/>
    <w:rsid w:val="00BA1F2A"/>
    <w:rsid w:val="00BA29C3"/>
    <w:rsid w:val="00BB52C2"/>
    <w:rsid w:val="00BD2336"/>
    <w:rsid w:val="00BE1264"/>
    <w:rsid w:val="00BF14A2"/>
    <w:rsid w:val="00BF36AB"/>
    <w:rsid w:val="00BF7A14"/>
    <w:rsid w:val="00C045EB"/>
    <w:rsid w:val="00C13080"/>
    <w:rsid w:val="00C13E34"/>
    <w:rsid w:val="00C1448B"/>
    <w:rsid w:val="00C20BD0"/>
    <w:rsid w:val="00C238AA"/>
    <w:rsid w:val="00C23FA5"/>
    <w:rsid w:val="00C25F52"/>
    <w:rsid w:val="00C27180"/>
    <w:rsid w:val="00C3590F"/>
    <w:rsid w:val="00C3760B"/>
    <w:rsid w:val="00C40150"/>
    <w:rsid w:val="00C429C0"/>
    <w:rsid w:val="00C43DDC"/>
    <w:rsid w:val="00C44417"/>
    <w:rsid w:val="00C44966"/>
    <w:rsid w:val="00C52076"/>
    <w:rsid w:val="00C54483"/>
    <w:rsid w:val="00C637F4"/>
    <w:rsid w:val="00C64284"/>
    <w:rsid w:val="00C80D55"/>
    <w:rsid w:val="00C86B57"/>
    <w:rsid w:val="00C97C3A"/>
    <w:rsid w:val="00CA205A"/>
    <w:rsid w:val="00CA529A"/>
    <w:rsid w:val="00CA76F6"/>
    <w:rsid w:val="00CB1CD9"/>
    <w:rsid w:val="00CC25C0"/>
    <w:rsid w:val="00CC293F"/>
    <w:rsid w:val="00CC30C4"/>
    <w:rsid w:val="00CD17AD"/>
    <w:rsid w:val="00CD44B3"/>
    <w:rsid w:val="00CE0A60"/>
    <w:rsid w:val="00CF00A1"/>
    <w:rsid w:val="00CF39AD"/>
    <w:rsid w:val="00CF64E1"/>
    <w:rsid w:val="00D119D5"/>
    <w:rsid w:val="00D13226"/>
    <w:rsid w:val="00D171C7"/>
    <w:rsid w:val="00D25E76"/>
    <w:rsid w:val="00D4402C"/>
    <w:rsid w:val="00D476F6"/>
    <w:rsid w:val="00D638EE"/>
    <w:rsid w:val="00D653A6"/>
    <w:rsid w:val="00D8111A"/>
    <w:rsid w:val="00D96B0A"/>
    <w:rsid w:val="00DA340E"/>
    <w:rsid w:val="00DA4AE9"/>
    <w:rsid w:val="00DA5441"/>
    <w:rsid w:val="00DA6E6B"/>
    <w:rsid w:val="00DB14CE"/>
    <w:rsid w:val="00DB706D"/>
    <w:rsid w:val="00DB76A5"/>
    <w:rsid w:val="00DC2A6E"/>
    <w:rsid w:val="00DC33E3"/>
    <w:rsid w:val="00DC34DA"/>
    <w:rsid w:val="00DC57F7"/>
    <w:rsid w:val="00DC588E"/>
    <w:rsid w:val="00DD0FD9"/>
    <w:rsid w:val="00DD1A77"/>
    <w:rsid w:val="00DD2B2A"/>
    <w:rsid w:val="00DE666D"/>
    <w:rsid w:val="00DE6F5E"/>
    <w:rsid w:val="00DE7771"/>
    <w:rsid w:val="00DF175C"/>
    <w:rsid w:val="00DF36C7"/>
    <w:rsid w:val="00DF6A3A"/>
    <w:rsid w:val="00E02F10"/>
    <w:rsid w:val="00E11C7F"/>
    <w:rsid w:val="00E20019"/>
    <w:rsid w:val="00E2248A"/>
    <w:rsid w:val="00E256DE"/>
    <w:rsid w:val="00E26E29"/>
    <w:rsid w:val="00E31027"/>
    <w:rsid w:val="00E3433C"/>
    <w:rsid w:val="00E35182"/>
    <w:rsid w:val="00E37DDD"/>
    <w:rsid w:val="00E57E51"/>
    <w:rsid w:val="00E62BF2"/>
    <w:rsid w:val="00E66747"/>
    <w:rsid w:val="00E8778C"/>
    <w:rsid w:val="00E87CA5"/>
    <w:rsid w:val="00E93144"/>
    <w:rsid w:val="00EA4477"/>
    <w:rsid w:val="00EB0010"/>
    <w:rsid w:val="00EB0BD7"/>
    <w:rsid w:val="00EB22C6"/>
    <w:rsid w:val="00EB2999"/>
    <w:rsid w:val="00EB5E12"/>
    <w:rsid w:val="00EC29E7"/>
    <w:rsid w:val="00ED5FA4"/>
    <w:rsid w:val="00ED7A43"/>
    <w:rsid w:val="00EE11EE"/>
    <w:rsid w:val="00EE3708"/>
    <w:rsid w:val="00EE7287"/>
    <w:rsid w:val="00EF3035"/>
    <w:rsid w:val="00F019B7"/>
    <w:rsid w:val="00F070ED"/>
    <w:rsid w:val="00F07438"/>
    <w:rsid w:val="00F11BCE"/>
    <w:rsid w:val="00F12260"/>
    <w:rsid w:val="00F1579C"/>
    <w:rsid w:val="00F22C78"/>
    <w:rsid w:val="00F245BF"/>
    <w:rsid w:val="00F31B26"/>
    <w:rsid w:val="00F33518"/>
    <w:rsid w:val="00F343A2"/>
    <w:rsid w:val="00F3541C"/>
    <w:rsid w:val="00F36B1F"/>
    <w:rsid w:val="00F4221F"/>
    <w:rsid w:val="00F45929"/>
    <w:rsid w:val="00F45B50"/>
    <w:rsid w:val="00F469C4"/>
    <w:rsid w:val="00F46DB6"/>
    <w:rsid w:val="00F47607"/>
    <w:rsid w:val="00F5091F"/>
    <w:rsid w:val="00F51674"/>
    <w:rsid w:val="00F556ED"/>
    <w:rsid w:val="00F571B1"/>
    <w:rsid w:val="00F61C24"/>
    <w:rsid w:val="00F640DE"/>
    <w:rsid w:val="00F656E4"/>
    <w:rsid w:val="00F7033E"/>
    <w:rsid w:val="00F732A7"/>
    <w:rsid w:val="00F756F2"/>
    <w:rsid w:val="00F776A6"/>
    <w:rsid w:val="00F818A4"/>
    <w:rsid w:val="00F82F60"/>
    <w:rsid w:val="00F862BD"/>
    <w:rsid w:val="00F963C0"/>
    <w:rsid w:val="00F968A8"/>
    <w:rsid w:val="00FA401D"/>
    <w:rsid w:val="00FA6CE6"/>
    <w:rsid w:val="00FC3C33"/>
    <w:rsid w:val="00FC59C8"/>
    <w:rsid w:val="00FD6044"/>
    <w:rsid w:val="00FE2A58"/>
    <w:rsid w:val="00FE3F7D"/>
    <w:rsid w:val="00FF378B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name">
    <w:name w:val="refname"/>
    <w:rsid w:val="00126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php.itcast.c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960</TotalTime>
  <Pages>17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Colin</cp:lastModifiedBy>
  <cp:revision>664</cp:revision>
  <dcterms:created xsi:type="dcterms:W3CDTF">2016-04-08T00:59:00Z</dcterms:created>
  <dcterms:modified xsi:type="dcterms:W3CDTF">2017-06-20T15:23:00Z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