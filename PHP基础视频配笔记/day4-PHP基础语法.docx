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EA55D9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3.9pt;height:150.1pt;mso-wrap-style:square;mso-position-horizontal-relative:page;mso-position-vertical-relative:page">
            <v:imagedata r:id="rId8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9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90055F" w:rsidRDefault="00D4056C" w:rsidP="00D4056C">
      <w:pPr>
        <w:pStyle w:val="2"/>
      </w:pPr>
      <w:r>
        <w:lastRenderedPageBreak/>
        <w:t>判断语句</w:t>
      </w:r>
    </w:p>
    <w:p w:rsidR="0090055F" w:rsidRDefault="008747F0" w:rsidP="008747F0">
      <w:pPr>
        <w:pStyle w:val="3"/>
      </w:pPr>
      <w:r>
        <w:t>单分支</w:t>
      </w:r>
      <w:r>
        <w:rPr>
          <w:rFonts w:hint="eastAsia"/>
        </w:rPr>
        <w:t>（上一讲）</w:t>
      </w:r>
    </w:p>
    <w:p w:rsidR="008747F0" w:rsidRDefault="008747F0" w:rsidP="008747F0">
      <w:pPr>
        <w:pStyle w:val="3"/>
      </w:pPr>
      <w:r>
        <w:t>双分支</w:t>
      </w:r>
      <w:r>
        <w:rPr>
          <w:rFonts w:hint="eastAsia"/>
        </w:rPr>
        <w:t>（上一讲）</w:t>
      </w:r>
    </w:p>
    <w:p w:rsidR="00C90F9D" w:rsidRPr="00C90F9D" w:rsidRDefault="00C90F9D" w:rsidP="00C90F9D">
      <w:pPr>
        <w:pStyle w:val="3"/>
      </w:pPr>
      <w:r>
        <w:t>多分支</w:t>
      </w:r>
      <w:r w:rsidR="00D24639">
        <w:rPr>
          <w:rFonts w:hint="eastAsia"/>
        </w:rPr>
        <w:t>（</w:t>
      </w:r>
      <w:r w:rsidR="00D24639">
        <w:rPr>
          <w:rFonts w:hint="eastAsia"/>
        </w:rPr>
        <w:t>elseif</w:t>
      </w:r>
      <w:r w:rsidR="00D24639">
        <w:rPr>
          <w:rFonts w:hint="eastAsia"/>
        </w:rPr>
        <w:t>）</w:t>
      </w:r>
    </w:p>
    <w:p w:rsidR="0090055F" w:rsidRDefault="00F720A8" w:rsidP="00B73F79">
      <w:pPr>
        <w:ind w:firstLineChars="0" w:firstLine="0"/>
      </w:pPr>
      <w:r>
        <w:rPr>
          <w:rFonts w:hint="eastAsia"/>
        </w:rPr>
        <w:t>语法：</w:t>
      </w:r>
    </w:p>
    <w:p w:rsidR="0090055F" w:rsidRDefault="00F720A8" w:rsidP="00F720A8">
      <w:pPr>
        <w:pStyle w:val="ad"/>
      </w:pPr>
      <w:r>
        <w:t>i</w:t>
      </w:r>
      <w:r>
        <w:rPr>
          <w:rFonts w:hint="eastAsia"/>
        </w:rPr>
        <w:t>f(</w:t>
      </w:r>
      <w:r>
        <w:t>条件</w:t>
      </w:r>
      <w:r>
        <w:rPr>
          <w:rFonts w:hint="eastAsia"/>
        </w:rPr>
        <w:t>1)</w:t>
      </w:r>
      <w:r>
        <w:t>{</w:t>
      </w:r>
    </w:p>
    <w:p w:rsidR="00F720A8" w:rsidRDefault="00F720A8" w:rsidP="00F720A8">
      <w:pPr>
        <w:pStyle w:val="ad"/>
      </w:pPr>
      <w:r>
        <w:t>}</w:t>
      </w:r>
    </w:p>
    <w:p w:rsidR="00F720A8" w:rsidRDefault="00F720A8" w:rsidP="00F720A8">
      <w:pPr>
        <w:pStyle w:val="ad"/>
      </w:pPr>
      <w:r>
        <w:t>elseif(</w:t>
      </w:r>
      <w:r>
        <w:t>条件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{</w:t>
      </w:r>
    </w:p>
    <w:p w:rsidR="00F720A8" w:rsidRDefault="00F720A8" w:rsidP="00F720A8">
      <w:pPr>
        <w:pStyle w:val="ad"/>
      </w:pPr>
      <w:r>
        <w:rPr>
          <w:rFonts w:hint="eastAsia"/>
        </w:rPr>
        <w:t>}</w:t>
      </w:r>
    </w:p>
    <w:p w:rsidR="00F720A8" w:rsidRDefault="00F720A8" w:rsidP="00F720A8">
      <w:pPr>
        <w:pStyle w:val="ad"/>
      </w:pPr>
      <w:r>
        <w:t>else{</w:t>
      </w:r>
    </w:p>
    <w:p w:rsidR="00F720A8" w:rsidRDefault="00F720A8" w:rsidP="00F720A8">
      <w:pPr>
        <w:pStyle w:val="ad"/>
      </w:pPr>
      <w:r>
        <w:t>}</w:t>
      </w:r>
    </w:p>
    <w:p w:rsidR="0090055F" w:rsidRDefault="00AF29B4" w:rsidP="00B73F79">
      <w:pPr>
        <w:ind w:firstLineChars="0" w:firstLine="0"/>
      </w:pPr>
      <w:r>
        <w:rPr>
          <w:rFonts w:hint="eastAsia"/>
        </w:rPr>
        <w:t>流程图：</w:t>
      </w:r>
    </w:p>
    <w:p w:rsidR="0090055F" w:rsidRDefault="00672ABE" w:rsidP="00C96087">
      <w:pPr>
        <w:pStyle w:val="ad"/>
      </w:pPr>
      <w:r>
        <w:rPr>
          <w:noProof/>
        </w:rPr>
        <w:pict>
          <v:shape id="图片 1" o:spid="_x0000_i1026" type="#_x0000_t75" style="width:436.75pt;height:155.55pt;visibility:visible;mso-wrap-style:square">
            <v:imagedata r:id="rId10" o:title=""/>
          </v:shape>
        </w:pict>
      </w:r>
    </w:p>
    <w:p w:rsidR="0090055F" w:rsidRDefault="00CA7E28" w:rsidP="00B73F79">
      <w:pPr>
        <w:ind w:firstLineChars="0" w:firstLine="0"/>
      </w:pPr>
      <w:r>
        <w:rPr>
          <w:rFonts w:hint="eastAsia"/>
        </w:rPr>
        <w:t>替代语法：</w:t>
      </w:r>
    </w:p>
    <w:p w:rsidR="00011F74" w:rsidRDefault="00011F74" w:rsidP="00011F74">
      <w:pPr>
        <w:pStyle w:val="ad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1):</w:t>
      </w:r>
    </w:p>
    <w:p w:rsidR="00011F74" w:rsidRDefault="00011F74" w:rsidP="00011F74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  <w:r>
        <w:rPr>
          <w:rFonts w:hint="eastAsia"/>
        </w:rPr>
        <w:t>1</w:t>
      </w:r>
    </w:p>
    <w:p w:rsidR="00011F74" w:rsidRDefault="00011F74" w:rsidP="00011F74">
      <w:pPr>
        <w:pStyle w:val="ad"/>
      </w:pPr>
      <w:r>
        <w:rPr>
          <w:rFonts w:hint="eastAsia"/>
        </w:rPr>
        <w:t>elseif(</w:t>
      </w:r>
      <w:r>
        <w:rPr>
          <w:rFonts w:hint="eastAsia"/>
        </w:rPr>
        <w:t>条件</w:t>
      </w:r>
      <w:r>
        <w:rPr>
          <w:rFonts w:hint="eastAsia"/>
        </w:rPr>
        <w:t>2):</w:t>
      </w:r>
    </w:p>
    <w:p w:rsidR="00011F74" w:rsidRDefault="00011F74" w:rsidP="00011F74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  <w:r>
        <w:rPr>
          <w:rFonts w:hint="eastAsia"/>
        </w:rPr>
        <w:t>2</w:t>
      </w:r>
    </w:p>
    <w:p w:rsidR="00011F74" w:rsidRDefault="00011F74" w:rsidP="00011F74">
      <w:pPr>
        <w:pStyle w:val="ad"/>
      </w:pPr>
      <w:r>
        <w:t>else:</w:t>
      </w:r>
    </w:p>
    <w:p w:rsidR="00011F74" w:rsidRDefault="00011F74" w:rsidP="00011F74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  <w:r>
        <w:rPr>
          <w:rFonts w:hint="eastAsia"/>
        </w:rPr>
        <w:t>3</w:t>
      </w:r>
    </w:p>
    <w:p w:rsidR="0090055F" w:rsidRDefault="00011F74" w:rsidP="00011F74">
      <w:pPr>
        <w:pStyle w:val="ad"/>
      </w:pPr>
      <w:r>
        <w:t>endif;</w:t>
      </w:r>
    </w:p>
    <w:p w:rsidR="0090055F" w:rsidRDefault="002A6A1D" w:rsidP="00B73F79">
      <w:pPr>
        <w:ind w:firstLineChars="0" w:firstLine="0"/>
      </w:pPr>
      <w:r>
        <w:rPr>
          <w:rFonts w:hint="eastAsia"/>
        </w:rPr>
        <w:t>例题：（判断成绩）</w:t>
      </w:r>
    </w:p>
    <w:p w:rsidR="00665F4B" w:rsidRDefault="00665F4B" w:rsidP="00665F4B">
      <w:pPr>
        <w:pStyle w:val="ad"/>
      </w:pPr>
      <w:r>
        <w:lastRenderedPageBreak/>
        <w:t>&lt;?php</w:t>
      </w:r>
    </w:p>
    <w:p w:rsidR="00665F4B" w:rsidRDefault="00665F4B" w:rsidP="00665F4B">
      <w:pPr>
        <w:pStyle w:val="ad"/>
      </w:pPr>
      <w:r>
        <w:t>if(isset($_POST['button'])){</w:t>
      </w:r>
    </w:p>
    <w:p w:rsidR="00665F4B" w:rsidRDefault="00665F4B" w:rsidP="00665F4B">
      <w:pPr>
        <w:pStyle w:val="ad"/>
      </w:pPr>
      <w:r>
        <w:tab/>
        <w:t>$ch=trim($_POST['ch']);</w:t>
      </w:r>
    </w:p>
    <w:p w:rsidR="00665F4B" w:rsidRDefault="00665F4B" w:rsidP="00665F4B">
      <w:pPr>
        <w:pStyle w:val="ad"/>
      </w:pPr>
      <w:r>
        <w:tab/>
        <w:t>$math=trim($_POST['math']);</w:t>
      </w:r>
    </w:p>
    <w:p w:rsidR="00665F4B" w:rsidRDefault="00665F4B" w:rsidP="00665F4B">
      <w:pPr>
        <w:pStyle w:val="ad"/>
      </w:pPr>
      <w:r>
        <w:tab/>
        <w:t>if($ch=='' || !is_numeric($ch) || $ch&lt;0 || $ch&gt;100){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语文成绩必须在</w:t>
      </w:r>
      <w:r>
        <w:rPr>
          <w:rFonts w:hint="eastAsia"/>
        </w:rPr>
        <w:t>0-100</w:t>
      </w:r>
      <w:r>
        <w:rPr>
          <w:rFonts w:hint="eastAsia"/>
        </w:rPr>
        <w:t>之间</w:t>
      </w:r>
      <w:r>
        <w:rPr>
          <w:rFonts w:hint="eastAsia"/>
        </w:rPr>
        <w:t>';</w:t>
      </w:r>
    </w:p>
    <w:p w:rsidR="00665F4B" w:rsidRDefault="00665F4B" w:rsidP="00665F4B">
      <w:pPr>
        <w:pStyle w:val="ad"/>
      </w:pPr>
      <w:r>
        <w:tab/>
        <w:t>}</w:t>
      </w:r>
    </w:p>
    <w:p w:rsidR="00665F4B" w:rsidRDefault="00665F4B" w:rsidP="00665F4B">
      <w:pPr>
        <w:pStyle w:val="ad"/>
      </w:pPr>
      <w:r>
        <w:tab/>
        <w:t>elseif($math=='' || !is_numeric($math) || !($math&gt;=0 &amp;&amp; $math&lt;=100)) {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数学成绩必须在</w:t>
      </w:r>
      <w:r>
        <w:rPr>
          <w:rFonts w:hint="eastAsia"/>
        </w:rPr>
        <w:t>0-100</w:t>
      </w:r>
      <w:r>
        <w:rPr>
          <w:rFonts w:hint="eastAsia"/>
        </w:rPr>
        <w:t>之间</w:t>
      </w:r>
      <w:r>
        <w:rPr>
          <w:rFonts w:hint="eastAsia"/>
        </w:rPr>
        <w:t>';</w:t>
      </w:r>
    </w:p>
    <w:p w:rsidR="00665F4B" w:rsidRDefault="00665F4B" w:rsidP="00665F4B">
      <w:pPr>
        <w:pStyle w:val="ad"/>
      </w:pPr>
      <w:r>
        <w:tab/>
        <w:t>}</w:t>
      </w:r>
    </w:p>
    <w:p w:rsidR="00665F4B" w:rsidRDefault="00665F4B" w:rsidP="00665F4B">
      <w:pPr>
        <w:pStyle w:val="ad"/>
      </w:pPr>
      <w:r>
        <w:tab/>
        <w:t>else {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$avg=($ch+$math)/2;</w:t>
      </w:r>
      <w:r>
        <w:rPr>
          <w:rFonts w:hint="eastAsia"/>
        </w:rPr>
        <w:tab/>
        <w:t>//</w:t>
      </w:r>
      <w:r>
        <w:rPr>
          <w:rFonts w:hint="eastAsia"/>
        </w:rPr>
        <w:t>平均分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你的平均分是：</w:t>
      </w:r>
      <w:r>
        <w:rPr>
          <w:rFonts w:hint="eastAsia"/>
        </w:rPr>
        <w:t>{$avg}&lt;br&gt;";</w:t>
      </w:r>
    </w:p>
    <w:p w:rsidR="00665F4B" w:rsidRDefault="00665F4B" w:rsidP="00665F4B">
      <w:pPr>
        <w:pStyle w:val="ad"/>
      </w:pPr>
      <w:r>
        <w:tab/>
      </w:r>
      <w:r>
        <w:tab/>
        <w:t>if($avg&gt;=90)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孩子，你是我的骄傲</w:t>
      </w:r>
      <w:r>
        <w:rPr>
          <w:rFonts w:hint="eastAsia"/>
        </w:rPr>
        <w:t>';</w:t>
      </w:r>
    </w:p>
    <w:p w:rsidR="00665F4B" w:rsidRDefault="00665F4B" w:rsidP="00665F4B">
      <w:pPr>
        <w:pStyle w:val="ad"/>
      </w:pPr>
      <w:r>
        <w:tab/>
      </w:r>
      <w:r>
        <w:tab/>
        <w:t>elseif($avg&gt;=80)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好样的，宝贝</w:t>
      </w:r>
      <w:r>
        <w:rPr>
          <w:rFonts w:hint="eastAsia"/>
        </w:rPr>
        <w:t>!';</w:t>
      </w:r>
    </w:p>
    <w:p w:rsidR="00665F4B" w:rsidRDefault="00665F4B" w:rsidP="00665F4B">
      <w:pPr>
        <w:pStyle w:val="ad"/>
      </w:pPr>
      <w:r>
        <w:tab/>
      </w:r>
      <w:r>
        <w:tab/>
        <w:t>elseif($avg&gt;=70)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你离优秀不远了</w:t>
      </w:r>
      <w:r>
        <w:rPr>
          <w:rFonts w:hint="eastAsia"/>
        </w:rPr>
        <w:t>';</w:t>
      </w:r>
    </w:p>
    <w:p w:rsidR="00665F4B" w:rsidRDefault="00665F4B" w:rsidP="00665F4B">
      <w:pPr>
        <w:pStyle w:val="ad"/>
      </w:pPr>
      <w:r>
        <w:tab/>
      </w:r>
      <w:r>
        <w:tab/>
        <w:t>elseif($avg&gt;=60)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你还是有潜力的</w:t>
      </w:r>
      <w:r>
        <w:rPr>
          <w:rFonts w:hint="eastAsia"/>
        </w:rPr>
        <w:t>';</w:t>
      </w:r>
    </w:p>
    <w:p w:rsidR="00665F4B" w:rsidRDefault="00665F4B" w:rsidP="00665F4B">
      <w:pPr>
        <w:pStyle w:val="ad"/>
      </w:pPr>
      <w:r>
        <w:tab/>
      </w:r>
      <w:r>
        <w:tab/>
        <w:t>else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看来你不努力是不行了</w:t>
      </w:r>
      <w:r>
        <w:rPr>
          <w:rFonts w:hint="eastAsia"/>
        </w:rPr>
        <w:t>';</w:t>
      </w:r>
    </w:p>
    <w:p w:rsidR="00665F4B" w:rsidRDefault="00665F4B" w:rsidP="00665F4B">
      <w:pPr>
        <w:pStyle w:val="ad"/>
      </w:pPr>
      <w:r>
        <w:tab/>
        <w:t>}</w:t>
      </w:r>
    </w:p>
    <w:p w:rsidR="00665F4B" w:rsidRDefault="00665F4B" w:rsidP="00665F4B">
      <w:pPr>
        <w:pStyle w:val="ad"/>
      </w:pPr>
      <w:r>
        <w:tab/>
        <w:t>echo '&lt;hr&gt;';</w:t>
      </w:r>
    </w:p>
    <w:p w:rsidR="00665F4B" w:rsidRDefault="00665F4B" w:rsidP="00665F4B">
      <w:pPr>
        <w:pStyle w:val="ad"/>
      </w:pPr>
      <w:r>
        <w:t>}</w:t>
      </w:r>
    </w:p>
    <w:p w:rsidR="00665F4B" w:rsidRDefault="00665F4B" w:rsidP="00665F4B">
      <w:pPr>
        <w:pStyle w:val="ad"/>
      </w:pPr>
      <w:r>
        <w:t>?&gt;</w:t>
      </w:r>
    </w:p>
    <w:p w:rsidR="00665F4B" w:rsidRDefault="00665F4B" w:rsidP="00665F4B">
      <w:pPr>
        <w:pStyle w:val="ad"/>
      </w:pPr>
      <w:r>
        <w:t>&lt;form method="post" action=""&gt;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>语文：</w:t>
      </w:r>
      <w:r>
        <w:rPr>
          <w:rFonts w:hint="eastAsia"/>
        </w:rPr>
        <w:t xml:space="preserve"> &lt;input type="text" name="ch"&gt; &lt;br /&gt;</w:t>
      </w:r>
    </w:p>
    <w:p w:rsidR="00665F4B" w:rsidRDefault="00665F4B" w:rsidP="00665F4B">
      <w:pPr>
        <w:pStyle w:val="ad"/>
      </w:pPr>
      <w:r>
        <w:rPr>
          <w:rFonts w:hint="eastAsia"/>
        </w:rPr>
        <w:tab/>
      </w:r>
      <w:r>
        <w:rPr>
          <w:rFonts w:hint="eastAsia"/>
        </w:rPr>
        <w:t>数学：</w:t>
      </w:r>
      <w:r>
        <w:rPr>
          <w:rFonts w:hint="eastAsia"/>
        </w:rPr>
        <w:t xml:space="preserve"> &lt;input type="text" name="math"&gt; &lt;br /&gt;</w:t>
      </w:r>
    </w:p>
    <w:p w:rsidR="00665F4B" w:rsidRDefault="00665F4B" w:rsidP="00665F4B">
      <w:pPr>
        <w:pStyle w:val="ad"/>
      </w:pPr>
      <w:r>
        <w:rPr>
          <w:rFonts w:hint="eastAsia"/>
        </w:rPr>
        <w:tab/>
        <w:t>&lt;input type="submit" name="button" value="</w:t>
      </w:r>
      <w:r>
        <w:rPr>
          <w:rFonts w:hint="eastAsia"/>
        </w:rPr>
        <w:t>判断成绩</w:t>
      </w:r>
      <w:r>
        <w:rPr>
          <w:rFonts w:hint="eastAsia"/>
        </w:rPr>
        <w:t>"&gt;</w:t>
      </w:r>
    </w:p>
    <w:p w:rsidR="00F31B03" w:rsidRDefault="00665F4B" w:rsidP="00665F4B">
      <w:pPr>
        <w:pStyle w:val="ad"/>
      </w:pPr>
      <w:r>
        <w:t>&lt;/form&gt;</w:t>
      </w:r>
    </w:p>
    <w:p w:rsidR="00394A2B" w:rsidRDefault="00672ABE" w:rsidP="00665F4B">
      <w:pPr>
        <w:pStyle w:val="ad"/>
      </w:pPr>
      <w:r>
        <w:rPr>
          <w:noProof/>
        </w:rPr>
        <w:pict>
          <v:shape id="_x0000_i1027" type="#_x0000_t75" style="width:121.6pt;height:74.7pt;visibility:visible;mso-wrap-style:square">
            <v:imagedata r:id="rId11" o:title=""/>
          </v:shape>
        </w:pict>
      </w:r>
    </w:p>
    <w:p w:rsidR="0090055F" w:rsidRDefault="00B94EEA" w:rsidP="00F433AE">
      <w:pPr>
        <w:pStyle w:val="3"/>
      </w:pPr>
      <w:r>
        <w:rPr>
          <w:rFonts w:hint="eastAsia"/>
        </w:rPr>
        <w:t>elseif</w:t>
      </w:r>
      <w:r>
        <w:t>和</w:t>
      </w:r>
      <w:r>
        <w:rPr>
          <w:rFonts w:hint="eastAsia"/>
        </w:rPr>
        <w:t>else if</w:t>
      </w:r>
      <w:r>
        <w:rPr>
          <w:rFonts w:hint="eastAsia"/>
        </w:rPr>
        <w:t>的区别</w:t>
      </w:r>
    </w:p>
    <w:p w:rsidR="0090055F" w:rsidRDefault="00270103" w:rsidP="00B73F79">
      <w:pPr>
        <w:ind w:firstLineChars="0" w:firstLine="0"/>
      </w:pPr>
      <w:r>
        <w:rPr>
          <w:rFonts w:hint="eastAsia"/>
        </w:rPr>
        <w:t>elseif</w:t>
      </w:r>
      <w:r>
        <w:rPr>
          <w:rFonts w:hint="eastAsia"/>
        </w:rPr>
        <w:t>是多分支</w:t>
      </w:r>
      <w:r w:rsidR="009806AB">
        <w:rPr>
          <w:rFonts w:hint="eastAsia"/>
        </w:rPr>
        <w:t>，</w:t>
      </w:r>
      <w:r w:rsidR="009806AB">
        <w:rPr>
          <w:rFonts w:hint="eastAsia"/>
        </w:rPr>
        <w:t>else if</w:t>
      </w:r>
      <w:r w:rsidR="009806AB">
        <w:rPr>
          <w:rFonts w:hint="eastAsia"/>
        </w:rPr>
        <w:t>是嵌套</w:t>
      </w:r>
      <w:r w:rsidR="009806AB">
        <w:rPr>
          <w:rFonts w:hint="eastAsia"/>
        </w:rPr>
        <w:t>if</w:t>
      </w:r>
      <w:r w:rsidR="009806AB">
        <w:rPr>
          <w:rFonts w:hint="eastAsia"/>
        </w:rPr>
        <w:t>语句</w:t>
      </w:r>
      <w:r w:rsidR="003108B9">
        <w:rPr>
          <w:rFonts w:hint="eastAsia"/>
        </w:rPr>
        <w:t>。这两个虽然语义不一样，但是最终的结果是一样的。他们在替代语法上才能体现出来。</w:t>
      </w:r>
    </w:p>
    <w:p w:rsidR="0090055F" w:rsidRDefault="00672ABE" w:rsidP="00BB6240">
      <w:pPr>
        <w:pStyle w:val="ad"/>
      </w:pPr>
      <w:r>
        <w:rPr>
          <w:noProof/>
        </w:rPr>
        <w:lastRenderedPageBreak/>
        <w:pict>
          <v:shape id="_x0000_i1028" type="#_x0000_t75" style="width:186.8pt;height:59.75pt;visibility:visible;mso-wrap-style:square">
            <v:imagedata r:id="rId12" o:title=""/>
          </v:shape>
        </w:pict>
      </w:r>
    </w:p>
    <w:p w:rsidR="0090055F" w:rsidRDefault="00B05007" w:rsidP="00B73F79">
      <w:pPr>
        <w:ind w:firstLineChars="0" w:firstLine="0"/>
      </w:pPr>
      <w:r>
        <w:rPr>
          <w:rFonts w:hint="eastAsia"/>
        </w:rPr>
        <w:t>证明：</w:t>
      </w:r>
      <w:r w:rsidR="00E2116A">
        <w:rPr>
          <w:rFonts w:hint="eastAsia"/>
        </w:rPr>
        <w:t>elseif</w:t>
      </w:r>
      <w:r w:rsidR="00E2116A">
        <w:rPr>
          <w:rFonts w:hint="eastAsia"/>
        </w:rPr>
        <w:t>是多分支</w:t>
      </w:r>
    </w:p>
    <w:p w:rsidR="00B05007" w:rsidRDefault="00672ABE" w:rsidP="0029756C">
      <w:pPr>
        <w:pStyle w:val="ad"/>
      </w:pPr>
      <w:r>
        <w:rPr>
          <w:noProof/>
        </w:rPr>
        <w:pict>
          <v:shape id="_x0000_i1029" type="#_x0000_t75" style="width:319.25pt;height:86.95pt;visibility:visible;mso-wrap-style:square">
            <v:imagedata r:id="rId13" o:title=""/>
          </v:shape>
        </w:pict>
      </w:r>
      <w:r w:rsidR="0029756C">
        <w:rPr>
          <w:noProof/>
          <w:shd w:val="clear" w:color="auto" w:fill="auto"/>
        </w:rPr>
        <w:t xml:space="preserve">     </w:t>
      </w:r>
      <w:r w:rsidR="005C59B1">
        <w:rPr>
          <w:noProof/>
          <w:shd w:val="clear" w:color="auto" w:fill="auto"/>
        </w:rPr>
        <w:t xml:space="preserve">     </w:t>
      </w:r>
    </w:p>
    <w:p w:rsidR="0090055F" w:rsidRDefault="00E2116A" w:rsidP="00B73F79">
      <w:pPr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>else if</w:t>
      </w:r>
      <w:r>
        <w:rPr>
          <w:rFonts w:hint="eastAsia"/>
        </w:rPr>
        <w:t>是嵌套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F4C25" w:rsidRDefault="00672ABE" w:rsidP="008D7EB4">
      <w:pPr>
        <w:pStyle w:val="ad"/>
        <w:ind w:firstLineChars="0" w:firstLine="0"/>
        <w:rPr>
          <w:noProof/>
        </w:rPr>
      </w:pPr>
      <w:r>
        <w:rPr>
          <w:noProof/>
          <w:shd w:val="clear" w:color="auto" w:fill="auto"/>
        </w:rPr>
        <w:pict>
          <v:shape id="_x0000_i1030" type="#_x0000_t75" style="width:150.1pt;height:86.25pt;visibility:visible;mso-wrap-style:square">
            <v:imagedata r:id="rId14" o:title=""/>
          </v:shape>
        </w:pict>
      </w:r>
      <w:r w:rsidR="00560E54" w:rsidRPr="00560E54">
        <w:rPr>
          <w:noProof/>
        </w:rPr>
        <w:t xml:space="preserve"> </w:t>
      </w:r>
    </w:p>
    <w:p w:rsidR="004F4C25" w:rsidRDefault="004F4C25" w:rsidP="00F66B5E">
      <w:pPr>
        <w:pStyle w:val="ad"/>
        <w:rPr>
          <w:noProof/>
        </w:rPr>
      </w:pPr>
    </w:p>
    <w:p w:rsidR="00F66B5E" w:rsidRDefault="00672ABE" w:rsidP="008D7EB4">
      <w:pPr>
        <w:pStyle w:val="ad"/>
        <w:ind w:firstLineChars="0" w:firstLine="0"/>
        <w:rPr>
          <w:noProof/>
        </w:rPr>
      </w:pPr>
      <w:r>
        <w:rPr>
          <w:noProof/>
        </w:rPr>
        <w:pict>
          <v:shape id="_x0000_i1031" type="#_x0000_t75" style="width:375.6pt;height:73.35pt;visibility:visible;mso-wrap-style:square">
            <v:imagedata r:id="rId15" o:title=""/>
          </v:shape>
        </w:pict>
      </w:r>
    </w:p>
    <w:p w:rsidR="004F4C25" w:rsidRDefault="004F4C25" w:rsidP="00F66B5E">
      <w:pPr>
        <w:pStyle w:val="ad"/>
        <w:rPr>
          <w:noProof/>
        </w:rPr>
      </w:pPr>
    </w:p>
    <w:p w:rsidR="00F66B5E" w:rsidRDefault="00672ABE" w:rsidP="004254BA">
      <w:pPr>
        <w:pStyle w:val="ad"/>
        <w:ind w:firstLineChars="0" w:firstLine="0"/>
      </w:pPr>
      <w:r>
        <w:rPr>
          <w:noProof/>
        </w:rPr>
        <w:pict>
          <v:shape id="_x0000_i1032" type="#_x0000_t75" style="width:152.15pt;height:97.8pt;visibility:visible;mso-wrap-style:square">
            <v:imagedata r:id="rId16" o:title=""/>
          </v:shape>
        </w:pict>
      </w:r>
    </w:p>
    <w:p w:rsidR="00F66B5E" w:rsidRDefault="004254BA" w:rsidP="004254BA">
      <w:pPr>
        <w:pStyle w:val="3"/>
      </w:pPr>
      <w:r>
        <w:t>多路判定</w:t>
      </w:r>
      <w:r w:rsidR="009C522A">
        <w:rPr>
          <w:rFonts w:hint="eastAsia"/>
        </w:rPr>
        <w:t>（</w:t>
      </w:r>
      <w:r w:rsidR="009C522A">
        <w:rPr>
          <w:rFonts w:hint="eastAsia"/>
        </w:rPr>
        <w:t>switch-case</w:t>
      </w:r>
      <w:r w:rsidR="009C522A">
        <w:rPr>
          <w:rFonts w:hint="eastAsia"/>
        </w:rPr>
        <w:t>）</w:t>
      </w:r>
    </w:p>
    <w:p w:rsidR="00F66B5E" w:rsidRDefault="009C522A" w:rsidP="00B73F79">
      <w:pPr>
        <w:ind w:firstLineChars="0" w:firstLine="0"/>
      </w:pPr>
      <w:r>
        <w:t>语法</w:t>
      </w:r>
      <w:r>
        <w:rPr>
          <w:rFonts w:hint="eastAsia"/>
        </w:rPr>
        <w:t>：</w:t>
      </w:r>
    </w:p>
    <w:p w:rsidR="009C522A" w:rsidRDefault="009C522A" w:rsidP="009C522A">
      <w:pPr>
        <w:pStyle w:val="ad"/>
      </w:pPr>
      <w:r>
        <w:t>S</w:t>
      </w:r>
      <w:r>
        <w:rPr>
          <w:rFonts w:hint="eastAsia"/>
        </w:rPr>
        <w:t>witch(</w:t>
      </w:r>
      <w:r>
        <w:rPr>
          <w:rFonts w:hint="eastAsia"/>
        </w:rPr>
        <w:t>表达式</w:t>
      </w:r>
      <w:r>
        <w:t>){</w:t>
      </w:r>
    </w:p>
    <w:p w:rsidR="009C522A" w:rsidRDefault="009C522A" w:rsidP="009C522A">
      <w:pPr>
        <w:pStyle w:val="ad"/>
      </w:pPr>
      <w:r>
        <w:tab/>
        <w:t xml:space="preserve">Case </w:t>
      </w:r>
      <w:r>
        <w:t>常量</w:t>
      </w:r>
      <w:r>
        <w:rPr>
          <w:rFonts w:hint="eastAsia"/>
        </w:rPr>
        <w:t>：</w:t>
      </w:r>
    </w:p>
    <w:p w:rsidR="009C522A" w:rsidRDefault="009C522A" w:rsidP="009C522A">
      <w:pPr>
        <w:pStyle w:val="ad"/>
      </w:pPr>
      <w:r>
        <w:lastRenderedPageBreak/>
        <w:tab/>
      </w:r>
      <w:r>
        <w:tab/>
      </w:r>
      <w:r>
        <w:t>代码</w:t>
      </w:r>
    </w:p>
    <w:p w:rsidR="00D33107" w:rsidRDefault="00D33107" w:rsidP="009C522A">
      <w:pPr>
        <w:pStyle w:val="ad"/>
      </w:pPr>
      <w:r>
        <w:tab/>
      </w:r>
      <w:r>
        <w:tab/>
        <w:t>[break;]</w:t>
      </w:r>
    </w:p>
    <w:p w:rsidR="009C522A" w:rsidRDefault="009C522A" w:rsidP="009C522A">
      <w:pPr>
        <w:pStyle w:val="ad"/>
      </w:pPr>
      <w:r>
        <w:tab/>
        <w:t xml:space="preserve">Case </w:t>
      </w:r>
      <w:r>
        <w:t>常量</w:t>
      </w:r>
      <w:r>
        <w:rPr>
          <w:rFonts w:hint="eastAsia"/>
        </w:rPr>
        <w:t>:</w:t>
      </w:r>
    </w:p>
    <w:p w:rsidR="009C522A" w:rsidRDefault="009C522A" w:rsidP="009C522A">
      <w:pPr>
        <w:pStyle w:val="ad"/>
      </w:pPr>
      <w:r>
        <w:tab/>
      </w:r>
      <w:r>
        <w:tab/>
      </w:r>
      <w:r>
        <w:t>代码</w:t>
      </w:r>
    </w:p>
    <w:p w:rsidR="00D33107" w:rsidRDefault="00D33107" w:rsidP="009C522A">
      <w:pPr>
        <w:pStyle w:val="ad"/>
      </w:pPr>
      <w:r>
        <w:tab/>
      </w:r>
      <w:r>
        <w:tab/>
        <w:t>[break;]</w:t>
      </w:r>
    </w:p>
    <w:p w:rsidR="009C522A" w:rsidRDefault="009C522A" w:rsidP="009C522A">
      <w:pPr>
        <w:pStyle w:val="ad"/>
      </w:pPr>
      <w:r>
        <w:tab/>
        <w:t>Default:</w:t>
      </w:r>
    </w:p>
    <w:p w:rsidR="009C522A" w:rsidRDefault="009C522A" w:rsidP="009C522A">
      <w:pPr>
        <w:pStyle w:val="ad"/>
      </w:pPr>
      <w:r>
        <w:tab/>
      </w:r>
      <w:r>
        <w:tab/>
      </w:r>
      <w:r>
        <w:t>代码</w:t>
      </w:r>
    </w:p>
    <w:p w:rsidR="009C522A" w:rsidRPr="009C522A" w:rsidRDefault="009C522A" w:rsidP="009C522A">
      <w:pPr>
        <w:pStyle w:val="ad"/>
      </w:pPr>
      <w:r>
        <w:t>}</w:t>
      </w:r>
    </w:p>
    <w:p w:rsidR="004254BA" w:rsidRDefault="001E5D9C" w:rsidP="00B73F79">
      <w:pPr>
        <w:ind w:firstLineChars="0" w:firstLine="0"/>
      </w:pPr>
      <w:r>
        <w:rPr>
          <w:rFonts w:hint="eastAsia"/>
        </w:rPr>
        <w:t>流程图</w:t>
      </w:r>
    </w:p>
    <w:p w:rsidR="001E5D9C" w:rsidRDefault="00672ABE" w:rsidP="001E5D9C">
      <w:pPr>
        <w:pStyle w:val="ad"/>
      </w:pPr>
      <w:r>
        <w:rPr>
          <w:noProof/>
        </w:rPr>
        <w:pict>
          <v:shape id="_x0000_i1033" type="#_x0000_t75" style="width:403.45pt;height:189.5pt;visibility:visible;mso-wrap-style:square">
            <v:imagedata r:id="rId17" o:title=""/>
          </v:shape>
        </w:pict>
      </w:r>
    </w:p>
    <w:p w:rsidR="004254BA" w:rsidRDefault="00F47149" w:rsidP="00B73F79">
      <w:pPr>
        <w:ind w:firstLineChars="0" w:firstLine="0"/>
      </w:pPr>
      <w:r>
        <w:rPr>
          <w:rFonts w:hint="eastAsia"/>
        </w:rPr>
        <w:t>例题：</w:t>
      </w:r>
    </w:p>
    <w:p w:rsidR="00F47149" w:rsidRDefault="00672ABE" w:rsidP="00F47149">
      <w:pPr>
        <w:pStyle w:val="ad"/>
      </w:pPr>
      <w:r>
        <w:rPr>
          <w:noProof/>
        </w:rPr>
        <w:pict>
          <v:shape id="_x0000_i1034" type="#_x0000_t75" style="width:268.3pt;height:181.35pt;visibility:visible;mso-wrap-style:square">
            <v:imagedata r:id="rId18" o:title=""/>
          </v:shape>
        </w:pict>
      </w:r>
    </w:p>
    <w:p w:rsidR="004254BA" w:rsidRDefault="00A31111" w:rsidP="00A31111">
      <w:pPr>
        <w:pStyle w:val="2"/>
      </w:pPr>
      <w:r>
        <w:t>PHP</w:t>
      </w:r>
      <w:r w:rsidR="00947CDC">
        <w:t>页面解析</w:t>
      </w:r>
      <w:r>
        <w:t>过程</w:t>
      </w:r>
    </w:p>
    <w:p w:rsidR="00D15E09" w:rsidRDefault="00D15E09" w:rsidP="00B73F79">
      <w:pPr>
        <w:ind w:firstLineChars="0" w:firstLine="0"/>
      </w:pPr>
      <w:r>
        <w:t>客户端向服务器端发送请求</w:t>
      </w:r>
      <w:r>
        <w:rPr>
          <w:rFonts w:hint="eastAsia"/>
        </w:rPr>
        <w:t>，</w:t>
      </w:r>
      <w:r>
        <w:t>服务器会解析</w:t>
      </w:r>
      <w:r>
        <w:t>PHP</w:t>
      </w:r>
      <w:r>
        <w:t>代码</w:t>
      </w:r>
      <w:r>
        <w:rPr>
          <w:rFonts w:hint="eastAsia"/>
        </w:rPr>
        <w:t>生成一个标准的</w:t>
      </w:r>
      <w:r>
        <w:rPr>
          <w:rFonts w:hint="eastAsia"/>
        </w:rPr>
        <w:t>HTML</w:t>
      </w:r>
      <w:r>
        <w:rPr>
          <w:rFonts w:hint="eastAsia"/>
        </w:rPr>
        <w:t>，</w:t>
      </w:r>
    </w:p>
    <w:p w:rsidR="004254BA" w:rsidRPr="00D15E09" w:rsidRDefault="00D15E09" w:rsidP="00B73F79">
      <w:pPr>
        <w:ind w:firstLineChars="0" w:firstLine="0"/>
      </w:pPr>
      <w:r>
        <w:rPr>
          <w:rFonts w:hint="eastAsia"/>
        </w:rPr>
        <w:lastRenderedPageBreak/>
        <w:t>将</w:t>
      </w:r>
      <w:r>
        <w:rPr>
          <w:rFonts w:hint="eastAsia"/>
        </w:rPr>
        <w:t>HTML</w:t>
      </w:r>
      <w:r>
        <w:rPr>
          <w:rFonts w:hint="eastAsia"/>
        </w:rPr>
        <w:t>代码发送到客户端，浏览器解析</w:t>
      </w:r>
      <w:r>
        <w:rPr>
          <w:rFonts w:hint="eastAsia"/>
        </w:rPr>
        <w:t>HTML</w:t>
      </w:r>
      <w:r>
        <w:rPr>
          <w:rFonts w:hint="eastAsia"/>
        </w:rPr>
        <w:t>代码生成我们看到的界面。</w:t>
      </w:r>
    </w:p>
    <w:p w:rsidR="001B3181" w:rsidRDefault="00672ABE" w:rsidP="00E06007">
      <w:pPr>
        <w:pStyle w:val="ad"/>
        <w:rPr>
          <w:noProof/>
        </w:rPr>
      </w:pPr>
      <w:r>
        <w:rPr>
          <w:noProof/>
        </w:rPr>
        <w:pict>
          <v:shape id="_x0000_i1035" type="#_x0000_t75" style="width:415pt;height:150.8pt;visibility:visible;mso-wrap-style:square">
            <v:imagedata r:id="rId19" o:title=""/>
          </v:shape>
        </w:pict>
      </w:r>
    </w:p>
    <w:p w:rsidR="00E06007" w:rsidRDefault="00E06007" w:rsidP="00E06007">
      <w:pPr>
        <w:pStyle w:val="ad"/>
        <w:rPr>
          <w:noProof/>
        </w:rPr>
      </w:pPr>
    </w:p>
    <w:p w:rsidR="00E06007" w:rsidRDefault="00672ABE" w:rsidP="00E06007">
      <w:pPr>
        <w:pStyle w:val="ad"/>
        <w:rPr>
          <w:noProof/>
        </w:rPr>
      </w:pPr>
      <w:r>
        <w:rPr>
          <w:noProof/>
        </w:rPr>
        <w:pict>
          <v:shape id="_x0000_i1036" type="#_x0000_t75" style="width:421.8pt;height:140.6pt;visibility:visible;mso-wrap-style:square">
            <v:imagedata r:id="rId20" o:title=""/>
          </v:shape>
        </w:pict>
      </w:r>
    </w:p>
    <w:p w:rsidR="00223D42" w:rsidRDefault="00223D42" w:rsidP="00E06007">
      <w:pPr>
        <w:pStyle w:val="ad"/>
        <w:rPr>
          <w:noProof/>
        </w:rPr>
      </w:pPr>
    </w:p>
    <w:p w:rsidR="00223D42" w:rsidRDefault="00672ABE" w:rsidP="00E06007">
      <w:pPr>
        <w:pStyle w:val="ad"/>
      </w:pPr>
      <w:r>
        <w:rPr>
          <w:noProof/>
        </w:rPr>
        <w:pict>
          <v:shape id="_x0000_i1037" type="#_x0000_t75" style="width:326.7pt;height:184.1pt;visibility:visible;mso-wrap-style:square">
            <v:imagedata r:id="rId21" o:title=""/>
          </v:shape>
        </w:pict>
      </w:r>
    </w:p>
    <w:p w:rsidR="001B3181" w:rsidRDefault="00773C6B" w:rsidP="00773C6B">
      <w:pPr>
        <w:pStyle w:val="2"/>
      </w:pPr>
      <w:r>
        <w:t>switch-case</w:t>
      </w:r>
      <w:r>
        <w:t>例题</w:t>
      </w:r>
      <w:r>
        <w:rPr>
          <w:rFonts w:hint="eastAsia"/>
        </w:rPr>
        <w:t>（更改字体颜色）：</w:t>
      </w:r>
    </w:p>
    <w:p w:rsidR="008E7B2C" w:rsidRDefault="008E7B2C" w:rsidP="008E7B2C">
      <w:pPr>
        <w:pStyle w:val="ad"/>
      </w:pPr>
      <w:r>
        <w:t>&lt;div id="shi"&gt;</w:t>
      </w:r>
    </w:p>
    <w:p w:rsidR="008E7B2C" w:rsidRDefault="008E7B2C" w:rsidP="008E7B2C">
      <w:pPr>
        <w:pStyle w:val="ad"/>
      </w:pPr>
      <w:r>
        <w:rPr>
          <w:rFonts w:hint="eastAsia"/>
        </w:rPr>
        <w:t>锄禾日当午，</w:t>
      </w:r>
      <w:r>
        <w:rPr>
          <w:rFonts w:hint="eastAsia"/>
        </w:rPr>
        <w:t xml:space="preserve"> &lt;br /&gt;</w:t>
      </w:r>
    </w:p>
    <w:p w:rsidR="008E7B2C" w:rsidRDefault="008E7B2C" w:rsidP="008E7B2C">
      <w:pPr>
        <w:pStyle w:val="ad"/>
      </w:pPr>
      <w:r>
        <w:rPr>
          <w:rFonts w:hint="eastAsia"/>
        </w:rPr>
        <w:lastRenderedPageBreak/>
        <w:t>汗滴禾下土。</w:t>
      </w:r>
      <w:r>
        <w:rPr>
          <w:rFonts w:hint="eastAsia"/>
        </w:rPr>
        <w:t xml:space="preserve"> &lt;br /&gt;</w:t>
      </w:r>
    </w:p>
    <w:p w:rsidR="008E7B2C" w:rsidRDefault="008E7B2C" w:rsidP="008E7B2C">
      <w:pPr>
        <w:pStyle w:val="ad"/>
      </w:pPr>
      <w:r>
        <w:rPr>
          <w:rFonts w:hint="eastAsia"/>
        </w:rPr>
        <w:t>谁知盘中餐，</w:t>
      </w:r>
      <w:r>
        <w:rPr>
          <w:rFonts w:hint="eastAsia"/>
        </w:rPr>
        <w:t xml:space="preserve"> &lt;br /&gt;</w:t>
      </w:r>
    </w:p>
    <w:p w:rsidR="008E7B2C" w:rsidRDefault="008E7B2C" w:rsidP="008E7B2C">
      <w:pPr>
        <w:pStyle w:val="ad"/>
      </w:pPr>
      <w:r>
        <w:rPr>
          <w:rFonts w:hint="eastAsia"/>
        </w:rPr>
        <w:t>粒粒皆辛苦。</w:t>
      </w:r>
      <w:r>
        <w:rPr>
          <w:rFonts w:hint="eastAsia"/>
        </w:rPr>
        <w:t xml:space="preserve"> &lt;br /&gt;</w:t>
      </w:r>
    </w:p>
    <w:p w:rsidR="008E7B2C" w:rsidRDefault="008E7B2C" w:rsidP="008E7B2C">
      <w:pPr>
        <w:pStyle w:val="ad"/>
      </w:pPr>
      <w:r>
        <w:t>&lt;/div&gt;</w:t>
      </w:r>
    </w:p>
    <w:p w:rsidR="008E7B2C" w:rsidRDefault="008E7B2C" w:rsidP="008E7B2C">
      <w:pPr>
        <w:pStyle w:val="ad"/>
      </w:pPr>
      <w:r>
        <w:t>&lt;form method="post" action=""&gt;</w:t>
      </w:r>
    </w:p>
    <w:p w:rsidR="008E7B2C" w:rsidRDefault="008E7B2C" w:rsidP="008E7B2C">
      <w:pPr>
        <w:pStyle w:val="ad"/>
      </w:pPr>
      <w:r>
        <w:tab/>
        <w:t>&lt;select name="color"&gt;</w:t>
      </w:r>
    </w:p>
    <w:p w:rsidR="008E7B2C" w:rsidRDefault="008E7B2C" w:rsidP="008E7B2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&lt;option value=""&gt;---</w:t>
      </w:r>
      <w:r>
        <w:rPr>
          <w:rFonts w:hint="eastAsia"/>
        </w:rPr>
        <w:t>请选择颜色</w:t>
      </w:r>
      <w:r>
        <w:rPr>
          <w:rFonts w:hint="eastAsia"/>
        </w:rPr>
        <w:t>---&lt;/option&gt;</w:t>
      </w:r>
    </w:p>
    <w:p w:rsidR="008E7B2C" w:rsidRDefault="008E7B2C" w:rsidP="008E7B2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&lt;option value="1"&gt;</w:t>
      </w:r>
      <w:r>
        <w:rPr>
          <w:rFonts w:hint="eastAsia"/>
        </w:rPr>
        <w:t>红色</w:t>
      </w:r>
      <w:r>
        <w:rPr>
          <w:rFonts w:hint="eastAsia"/>
        </w:rPr>
        <w:t>&lt;/option&gt;</w:t>
      </w:r>
    </w:p>
    <w:p w:rsidR="008E7B2C" w:rsidRDefault="008E7B2C" w:rsidP="008E7B2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&lt;option value="2"&gt;</w:t>
      </w:r>
      <w:r>
        <w:rPr>
          <w:rFonts w:hint="eastAsia"/>
        </w:rPr>
        <w:t>绿色</w:t>
      </w:r>
      <w:r>
        <w:rPr>
          <w:rFonts w:hint="eastAsia"/>
        </w:rPr>
        <w:t>&lt;/option&gt;</w:t>
      </w:r>
    </w:p>
    <w:p w:rsidR="008E7B2C" w:rsidRDefault="008E7B2C" w:rsidP="008E7B2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&lt;option value="3"&gt;</w:t>
      </w:r>
      <w:r>
        <w:rPr>
          <w:rFonts w:hint="eastAsia"/>
        </w:rPr>
        <w:t>蓝色</w:t>
      </w:r>
      <w:r>
        <w:rPr>
          <w:rFonts w:hint="eastAsia"/>
        </w:rPr>
        <w:t>&lt;/option&gt;</w:t>
      </w:r>
    </w:p>
    <w:p w:rsidR="008E7B2C" w:rsidRDefault="008E7B2C" w:rsidP="008E7B2C">
      <w:pPr>
        <w:pStyle w:val="ad"/>
      </w:pPr>
      <w:r>
        <w:tab/>
        <w:t>&lt;/select&gt;</w:t>
      </w:r>
    </w:p>
    <w:p w:rsidR="008E7B2C" w:rsidRDefault="008E7B2C" w:rsidP="008E7B2C">
      <w:pPr>
        <w:pStyle w:val="ad"/>
      </w:pPr>
      <w:r>
        <w:rPr>
          <w:rFonts w:hint="eastAsia"/>
        </w:rPr>
        <w:tab/>
        <w:t>&lt;input type="submit" name="button" value="</w:t>
      </w:r>
      <w:r>
        <w:rPr>
          <w:rFonts w:hint="eastAsia"/>
        </w:rPr>
        <w:t>确定</w:t>
      </w:r>
      <w:r>
        <w:rPr>
          <w:rFonts w:hint="eastAsia"/>
        </w:rPr>
        <w:t>"&gt;</w:t>
      </w:r>
    </w:p>
    <w:p w:rsidR="008E7B2C" w:rsidRDefault="008E7B2C" w:rsidP="008E7B2C">
      <w:pPr>
        <w:pStyle w:val="ad"/>
      </w:pPr>
      <w:r>
        <w:t>&lt;/form&gt;</w:t>
      </w:r>
    </w:p>
    <w:p w:rsidR="008E7B2C" w:rsidRDefault="008E7B2C" w:rsidP="008E7B2C">
      <w:pPr>
        <w:pStyle w:val="ad"/>
      </w:pPr>
      <w:r>
        <w:t>&lt;?php</w:t>
      </w:r>
    </w:p>
    <w:p w:rsidR="008E7B2C" w:rsidRDefault="008E7B2C" w:rsidP="008E7B2C">
      <w:pPr>
        <w:pStyle w:val="ad"/>
      </w:pPr>
      <w:r>
        <w:t>if(isset($_POST['button'])) {</w:t>
      </w:r>
    </w:p>
    <w:p w:rsidR="008E7B2C" w:rsidRDefault="008E7B2C" w:rsidP="008E7B2C">
      <w:pPr>
        <w:pStyle w:val="ad"/>
      </w:pPr>
      <w:r>
        <w:tab/>
        <w:t>$color=$_POST['color'];</w:t>
      </w:r>
    </w:p>
    <w:p w:rsidR="008E7B2C" w:rsidRDefault="008E7B2C" w:rsidP="008E7B2C">
      <w:pPr>
        <w:pStyle w:val="ad"/>
      </w:pPr>
      <w:r>
        <w:tab/>
        <w:t>switch($color) {</w:t>
      </w:r>
    </w:p>
    <w:p w:rsidR="008E7B2C" w:rsidRDefault="008E7B2C" w:rsidP="008E7B2C">
      <w:pPr>
        <w:pStyle w:val="ad"/>
      </w:pPr>
      <w:r>
        <w:tab/>
      </w:r>
      <w:r>
        <w:tab/>
        <w:t>case 1: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$color='#FF0000';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break;</w:t>
      </w:r>
    </w:p>
    <w:p w:rsidR="008E7B2C" w:rsidRDefault="008E7B2C" w:rsidP="008E7B2C">
      <w:pPr>
        <w:pStyle w:val="ad"/>
      </w:pPr>
      <w:r>
        <w:tab/>
      </w:r>
      <w:r>
        <w:tab/>
        <w:t>case 2: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$color='#009900';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break;</w:t>
      </w:r>
    </w:p>
    <w:p w:rsidR="008E7B2C" w:rsidRDefault="008E7B2C" w:rsidP="008E7B2C">
      <w:pPr>
        <w:pStyle w:val="ad"/>
      </w:pPr>
      <w:r>
        <w:tab/>
      </w:r>
      <w:r>
        <w:tab/>
        <w:t>case 3: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$color='#0000FF';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break;</w:t>
      </w:r>
    </w:p>
    <w:p w:rsidR="008E7B2C" w:rsidRDefault="008E7B2C" w:rsidP="008E7B2C">
      <w:pPr>
        <w:pStyle w:val="ad"/>
      </w:pPr>
      <w:r>
        <w:tab/>
      </w:r>
      <w:r>
        <w:tab/>
        <w:t>default:</w:t>
      </w:r>
    </w:p>
    <w:p w:rsidR="008E7B2C" w:rsidRDefault="008E7B2C" w:rsidP="008E7B2C">
      <w:pPr>
        <w:pStyle w:val="ad"/>
      </w:pPr>
      <w:r>
        <w:tab/>
      </w:r>
      <w:r>
        <w:tab/>
      </w:r>
      <w:r>
        <w:tab/>
        <w:t>$color='#000000';</w:t>
      </w:r>
    </w:p>
    <w:p w:rsidR="008E7B2C" w:rsidRDefault="008E7B2C" w:rsidP="008E7B2C">
      <w:pPr>
        <w:pStyle w:val="ad"/>
      </w:pPr>
      <w:r>
        <w:tab/>
        <w:t>}</w:t>
      </w:r>
    </w:p>
    <w:p w:rsidR="008E7B2C" w:rsidRDefault="008E7B2C" w:rsidP="008E7B2C">
      <w:pPr>
        <w:pStyle w:val="ad"/>
      </w:pPr>
      <w:r>
        <w:tab/>
        <w:t>?&gt;</w:t>
      </w:r>
    </w:p>
    <w:p w:rsidR="008E7B2C" w:rsidRDefault="008E7B2C" w:rsidP="008E7B2C">
      <w:pPr>
        <w:pStyle w:val="ad"/>
      </w:pPr>
      <w:r>
        <w:tab/>
        <w:t>&lt;script type="text/javascript"&gt;</w:t>
      </w:r>
    </w:p>
    <w:p w:rsidR="008E7B2C" w:rsidRDefault="008E7B2C" w:rsidP="008E7B2C">
      <w:pPr>
        <w:pStyle w:val="ad"/>
      </w:pPr>
      <w:r>
        <w:tab/>
      </w:r>
      <w:r>
        <w:tab/>
        <w:t>shi.style.color='&lt;?php echo $color?&gt;';</w:t>
      </w:r>
    </w:p>
    <w:p w:rsidR="008E7B2C" w:rsidRDefault="008E7B2C" w:rsidP="008E7B2C">
      <w:pPr>
        <w:pStyle w:val="ad"/>
      </w:pPr>
      <w:r>
        <w:tab/>
        <w:t>&lt;/script&gt;</w:t>
      </w:r>
    </w:p>
    <w:p w:rsidR="008E7B2C" w:rsidRDefault="008E7B2C" w:rsidP="008E7B2C">
      <w:pPr>
        <w:pStyle w:val="ad"/>
      </w:pPr>
      <w:r>
        <w:tab/>
        <w:t>&lt;?php</w:t>
      </w:r>
    </w:p>
    <w:p w:rsidR="008E7B2C" w:rsidRDefault="008E7B2C" w:rsidP="008E7B2C">
      <w:pPr>
        <w:pStyle w:val="ad"/>
      </w:pPr>
      <w:r>
        <w:t>}</w:t>
      </w:r>
    </w:p>
    <w:p w:rsidR="001B3181" w:rsidRDefault="008E7B2C" w:rsidP="008E7B2C">
      <w:pPr>
        <w:pStyle w:val="ad"/>
      </w:pPr>
      <w:r>
        <w:t>?&gt;</w:t>
      </w:r>
    </w:p>
    <w:p w:rsidR="001602BD" w:rsidRDefault="00672ABE" w:rsidP="008E7B2C">
      <w:pPr>
        <w:pStyle w:val="ad"/>
      </w:pPr>
      <w:r>
        <w:rPr>
          <w:noProof/>
        </w:rPr>
        <w:pict>
          <v:shape id="_x0000_i1038" type="#_x0000_t75" style="width:136.55pt;height:75.4pt;visibility:visible;mso-wrap-style:square">
            <v:imagedata r:id="rId22" o:title=""/>
          </v:shape>
        </w:pict>
      </w:r>
    </w:p>
    <w:p w:rsidR="00A31111" w:rsidRDefault="001A1FF5" w:rsidP="001A1FF5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>
        <w:t>如果看懂颜色值</w:t>
      </w:r>
    </w:p>
    <w:p w:rsidR="001A1FF5" w:rsidRDefault="001A1FF5" w:rsidP="001A1FF5">
      <w:pPr>
        <w:pStyle w:val="a9"/>
        <w:ind w:firstLine="562"/>
      </w:pPr>
      <w:r>
        <w:rPr>
          <w:rFonts w:hint="eastAsia"/>
        </w:rPr>
        <w:lastRenderedPageBreak/>
        <w:t>颜色有常用的表示方法有两种：光的三原色</w:t>
      </w:r>
      <w:r w:rsidR="00CA7ED4">
        <w:rPr>
          <w:rFonts w:hint="eastAsia"/>
        </w:rPr>
        <w:t>（RGB）</w:t>
      </w:r>
      <w:r>
        <w:rPr>
          <w:rFonts w:hint="eastAsia"/>
        </w:rPr>
        <w:t>和印刷三原色</w:t>
      </w:r>
      <w:r w:rsidR="00A0154F">
        <w:rPr>
          <w:rFonts w:hint="eastAsia"/>
        </w:rPr>
        <w:t>(</w:t>
      </w:r>
      <w:r w:rsidR="00A0154F">
        <w:t>CMY  C:青色</w:t>
      </w:r>
      <w:r w:rsidR="00A0154F">
        <w:rPr>
          <w:rFonts w:hint="eastAsia"/>
        </w:rPr>
        <w:t>M:品红 Y：黄色)，100%</w:t>
      </w:r>
      <w:r w:rsidR="00A0154F">
        <w:t>的青</w:t>
      </w:r>
      <w:r w:rsidR="00A0154F">
        <w:rPr>
          <w:rFonts w:hint="eastAsia"/>
        </w:rPr>
        <w:t>、100%</w:t>
      </w:r>
      <w:r w:rsidR="00A0154F">
        <w:t>品</w:t>
      </w:r>
      <w:r w:rsidR="00A0154F">
        <w:rPr>
          <w:rFonts w:hint="eastAsia"/>
        </w:rPr>
        <w:t>、100%</w:t>
      </w:r>
      <w:r w:rsidR="00A0154F">
        <w:t>黄</w:t>
      </w:r>
      <w:r w:rsidR="00A0154F">
        <w:rPr>
          <w:rFonts w:hint="eastAsia"/>
        </w:rPr>
        <w:t>叠加到一起是黑色。在印刷的世界中，所有能印刷的颜色都是CMY组成，在实际的印刷过程中是CMYK</w:t>
      </w:r>
      <w:r w:rsidR="00E923A0">
        <w:t>,在原来的基础上加一个</w:t>
      </w:r>
      <w:r w:rsidR="00E923A0">
        <w:rPr>
          <w:rFonts w:hint="eastAsia"/>
        </w:rPr>
        <w:t>black(黑色)</w:t>
      </w:r>
      <w:r w:rsidR="00CA7ED4">
        <w:rPr>
          <w:rFonts w:hint="eastAsia"/>
        </w:rPr>
        <w:t>，因为黑色更便宜。</w:t>
      </w:r>
    </w:p>
    <w:p w:rsidR="00CA7ED4" w:rsidRDefault="00CA7ED4" w:rsidP="001A1FF5">
      <w:pPr>
        <w:pStyle w:val="a9"/>
        <w:ind w:firstLine="562"/>
      </w:pPr>
      <w:r>
        <w:t>在光的世界里面</w:t>
      </w:r>
      <w:r>
        <w:rPr>
          <w:rFonts w:hint="eastAsia"/>
        </w:rPr>
        <w:t>，</w:t>
      </w:r>
      <w:r>
        <w:t>所有的颜色由R</w:t>
      </w:r>
      <w:r>
        <w:rPr>
          <w:rFonts w:hint="eastAsia"/>
        </w:rPr>
        <w:t>（red）G(</w:t>
      </w:r>
      <w:r>
        <w:t>green</w:t>
      </w:r>
      <w:r>
        <w:rPr>
          <w:rFonts w:hint="eastAsia"/>
        </w:rPr>
        <w:t>)</w:t>
      </w:r>
      <w:r>
        <w:t>B(blue)</w:t>
      </w:r>
      <w:r w:rsidR="000352D8">
        <w:rPr>
          <w:rFonts w:hint="eastAsia"/>
        </w:rPr>
        <w:t>，</w:t>
      </w:r>
      <w:r w:rsidR="000352D8">
        <w:t>把每个颜色访问</w:t>
      </w:r>
      <w:r w:rsidR="000352D8">
        <w:rPr>
          <w:rFonts w:hint="eastAsia"/>
        </w:rPr>
        <w:t>256等分，范围是0-255。由于通过10进制来表示颜色值会引起混淆，所以将十进制转成十六进制，255转成十六进制FF，这样颜色的十六进制范围是00-FF。</w:t>
      </w:r>
    </w:p>
    <w:p w:rsidR="000352D8" w:rsidRDefault="000352D8" w:rsidP="001A1FF5">
      <w:pPr>
        <w:pStyle w:val="a9"/>
        <w:ind w:firstLine="562"/>
      </w:pPr>
      <w:r>
        <w:rPr>
          <w:rFonts w:hint="eastAsia"/>
        </w:rPr>
        <w:t>#</w:t>
      </w:r>
      <w:r>
        <w:t>FF0000 红色</w:t>
      </w:r>
      <w:r>
        <w:tab/>
      </w:r>
      <w:r>
        <w:rPr>
          <w:rFonts w:hint="eastAsia"/>
        </w:rPr>
        <w:t>#550000</w:t>
      </w:r>
      <w:r>
        <w:t xml:space="preserve"> </w:t>
      </w:r>
      <w:r>
        <w:rPr>
          <w:rFonts w:hint="eastAsia"/>
        </w:rPr>
        <w:t>红色</w:t>
      </w:r>
      <w:r>
        <w:tab/>
      </w:r>
      <w:r>
        <w:rPr>
          <w:rFonts w:hint="eastAsia"/>
        </w:rPr>
        <w:t>#</w:t>
      </w:r>
      <w:r>
        <w:t>009900</w:t>
      </w:r>
      <w:r>
        <w:tab/>
        <w:t>绿色</w:t>
      </w:r>
      <w:r>
        <w:tab/>
      </w:r>
      <w:r>
        <w:rPr>
          <w:rFonts w:hint="eastAsia"/>
        </w:rPr>
        <w:t>#</w:t>
      </w:r>
      <w:r>
        <w:t>0000FF 蓝色</w:t>
      </w:r>
    </w:p>
    <w:p w:rsidR="000352D8" w:rsidRDefault="000352D8" w:rsidP="001A1FF5">
      <w:pPr>
        <w:pStyle w:val="a9"/>
        <w:ind w:firstLine="562"/>
      </w:pPr>
      <w:r>
        <w:t>#000000 黑色</w:t>
      </w:r>
      <w:r>
        <w:tab/>
      </w:r>
      <w:r>
        <w:rPr>
          <w:rFonts w:hint="eastAsia"/>
        </w:rPr>
        <w:t>#FFFFFF</w:t>
      </w:r>
      <w:r>
        <w:t xml:space="preserve"> 白色</w:t>
      </w:r>
      <w:r>
        <w:tab/>
      </w:r>
      <w:r>
        <w:rPr>
          <w:rFonts w:hint="eastAsia"/>
        </w:rPr>
        <w:t>#</w:t>
      </w:r>
      <w:r>
        <w:t>CDCDCD</w:t>
      </w:r>
      <w:r>
        <w:tab/>
        <w:t>灰色</w:t>
      </w:r>
      <w:r w:rsidR="00F80FC4">
        <w:rPr>
          <w:rFonts w:hint="eastAsia"/>
        </w:rPr>
        <w:t xml:space="preserve">  #</w:t>
      </w:r>
      <w:r w:rsidR="00F80FC4">
        <w:t>111111</w:t>
      </w:r>
      <w:r w:rsidR="00F80FC4">
        <w:tab/>
        <w:t>灰色</w:t>
      </w:r>
    </w:p>
    <w:p w:rsidR="00F80FC4" w:rsidRPr="000352D8" w:rsidRDefault="00F80FC4" w:rsidP="001A1FF5">
      <w:pPr>
        <w:pStyle w:val="a9"/>
        <w:ind w:firstLine="562"/>
      </w:pPr>
      <w:r>
        <w:rPr>
          <w:rFonts w:hint="eastAsia"/>
        </w:rPr>
        <w:t>#</w:t>
      </w:r>
      <w:r>
        <w:t>112233</w:t>
      </w:r>
      <w:r>
        <w:tab/>
        <w:t>有</w:t>
      </w:r>
      <w:r>
        <w:rPr>
          <w:rFonts w:hint="eastAsia"/>
        </w:rPr>
        <w:t>11的红22的绿33的蓝叠加起来的颜色</w:t>
      </w:r>
    </w:p>
    <w:p w:rsidR="001A1FF5" w:rsidRDefault="00732F18" w:rsidP="00732F18">
      <w:pPr>
        <w:pStyle w:val="2"/>
      </w:pPr>
      <w:r>
        <w:t>循环语句</w:t>
      </w:r>
    </w:p>
    <w:p w:rsidR="00D01735" w:rsidRDefault="0076575E" w:rsidP="00B73F79">
      <w:pPr>
        <w:ind w:firstLineChars="0" w:firstLine="0"/>
      </w:pPr>
      <w:r>
        <w:t>当一段代码重复执行多次执行</w:t>
      </w:r>
      <w:r>
        <w:rPr>
          <w:rFonts w:hint="eastAsia"/>
        </w:rPr>
        <w:t>，</w:t>
      </w:r>
      <w:r>
        <w:t>需要用到循环</w:t>
      </w:r>
      <w:r>
        <w:rPr>
          <w:rFonts w:hint="eastAsia"/>
        </w:rPr>
        <w:t>。</w:t>
      </w:r>
    </w:p>
    <w:p w:rsidR="0057559D" w:rsidRDefault="0057559D" w:rsidP="00B73F79">
      <w:pPr>
        <w:ind w:firstLineChars="0" w:firstLine="0"/>
      </w:pPr>
      <w:r>
        <w:rPr>
          <w:rFonts w:hint="eastAsia"/>
        </w:rPr>
        <w:t>循环的分类</w:t>
      </w:r>
    </w:p>
    <w:p w:rsidR="0057559D" w:rsidRDefault="0057559D" w:rsidP="0057559D">
      <w:pPr>
        <w:numPr>
          <w:ilvl w:val="0"/>
          <w:numId w:val="13"/>
        </w:numPr>
        <w:ind w:firstLineChars="0"/>
      </w:pPr>
      <w:r>
        <w:rPr>
          <w:rFonts w:hint="eastAsia"/>
        </w:rPr>
        <w:t>for</w:t>
      </w:r>
    </w:p>
    <w:p w:rsidR="0057559D" w:rsidRDefault="0057559D" w:rsidP="0057559D">
      <w:pPr>
        <w:numPr>
          <w:ilvl w:val="0"/>
          <w:numId w:val="13"/>
        </w:numPr>
        <w:ind w:firstLineChars="0"/>
      </w:pPr>
      <w:r>
        <w:t>while</w:t>
      </w:r>
    </w:p>
    <w:p w:rsidR="0057559D" w:rsidRDefault="0057559D" w:rsidP="0057559D">
      <w:pPr>
        <w:numPr>
          <w:ilvl w:val="0"/>
          <w:numId w:val="13"/>
        </w:numPr>
        <w:ind w:firstLineChars="0"/>
      </w:pPr>
      <w:r>
        <w:t>do-while</w:t>
      </w:r>
    </w:p>
    <w:p w:rsidR="0057559D" w:rsidRDefault="0057559D" w:rsidP="0057559D">
      <w:pPr>
        <w:numPr>
          <w:ilvl w:val="0"/>
          <w:numId w:val="13"/>
        </w:numPr>
        <w:ind w:firstLineChars="0"/>
      </w:pPr>
      <w:r>
        <w:t>foreach</w:t>
      </w:r>
    </w:p>
    <w:p w:rsidR="00B928C4" w:rsidRDefault="00B928C4" w:rsidP="00B928C4">
      <w:pPr>
        <w:pStyle w:val="3"/>
      </w:pPr>
      <w:r>
        <w:t>循环的三要素</w:t>
      </w:r>
    </w:p>
    <w:p w:rsidR="00B928C4" w:rsidRDefault="004D00DB" w:rsidP="004D00DB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928C4">
        <w:rPr>
          <w:rFonts w:hint="eastAsia"/>
        </w:rPr>
        <w:t>初始值</w:t>
      </w:r>
    </w:p>
    <w:p w:rsidR="00B928C4" w:rsidRDefault="004D00DB" w:rsidP="004D00DB">
      <w:pPr>
        <w:pStyle w:val="ad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928C4">
        <w:t>条件</w:t>
      </w:r>
    </w:p>
    <w:p w:rsidR="00B928C4" w:rsidRPr="00B928C4" w:rsidRDefault="004D00DB" w:rsidP="004D00DB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928C4">
        <w:t>增量</w:t>
      </w:r>
    </w:p>
    <w:p w:rsidR="00D01735" w:rsidRDefault="00EE7C8A" w:rsidP="00EE7C8A">
      <w:pPr>
        <w:pStyle w:val="3"/>
      </w:pPr>
      <w:r>
        <w:rPr>
          <w:rFonts w:hint="eastAsia"/>
        </w:rPr>
        <w:t>for</w:t>
      </w:r>
    </w:p>
    <w:p w:rsidR="00D01735" w:rsidRDefault="00EE7C8A" w:rsidP="00B73F79">
      <w:pPr>
        <w:ind w:firstLineChars="0" w:firstLine="0"/>
      </w:pPr>
      <w:r>
        <w:rPr>
          <w:rFonts w:hint="eastAsia"/>
        </w:rPr>
        <w:t>语法：</w:t>
      </w:r>
    </w:p>
    <w:p w:rsidR="00EE7C8A" w:rsidRDefault="00EE7C8A" w:rsidP="00EE7C8A">
      <w:pPr>
        <w:pStyle w:val="ad"/>
      </w:pPr>
      <w:r>
        <w:rPr>
          <w:rFonts w:hint="eastAsia"/>
        </w:rPr>
        <w:t>for(</w:t>
      </w:r>
      <w:r>
        <w:rPr>
          <w:rFonts w:hint="eastAsia"/>
        </w:rPr>
        <w:t>初始值</w:t>
      </w:r>
      <w:r>
        <w:t>;</w:t>
      </w:r>
      <w:r>
        <w:t>条件</w:t>
      </w:r>
      <w:r>
        <w:t>;</w:t>
      </w:r>
      <w:r>
        <w:t>增量</w:t>
      </w:r>
      <w:r>
        <w:t>)</w:t>
      </w:r>
      <w:r>
        <w:rPr>
          <w:rFonts w:hint="eastAsia"/>
        </w:rPr>
        <w:t>{</w:t>
      </w:r>
    </w:p>
    <w:p w:rsidR="00EE7C8A" w:rsidRDefault="00EE7C8A" w:rsidP="00EE7C8A">
      <w:pPr>
        <w:pStyle w:val="ad"/>
      </w:pPr>
      <w:r>
        <w:rPr>
          <w:rFonts w:hint="eastAsia"/>
        </w:rPr>
        <w:t>}</w:t>
      </w:r>
    </w:p>
    <w:p w:rsidR="005C23DD" w:rsidRDefault="005C23DD" w:rsidP="00B73F79">
      <w:pPr>
        <w:ind w:firstLineChars="0" w:firstLine="0"/>
      </w:pPr>
      <w:r>
        <w:t>替代语法</w:t>
      </w:r>
      <w:r>
        <w:rPr>
          <w:rFonts w:hint="eastAsia"/>
        </w:rPr>
        <w:t>：</w:t>
      </w:r>
    </w:p>
    <w:p w:rsidR="005C23DD" w:rsidRDefault="005C23DD" w:rsidP="005C23DD">
      <w:pPr>
        <w:pStyle w:val="ad"/>
      </w:pPr>
      <w:r>
        <w:rPr>
          <w:rFonts w:hint="eastAsia"/>
        </w:rPr>
        <w:t>for(</w:t>
      </w:r>
      <w:r>
        <w:rPr>
          <w:rFonts w:hint="eastAsia"/>
        </w:rPr>
        <w:t>初始值</w:t>
      </w:r>
      <w:r>
        <w:t>;</w:t>
      </w:r>
      <w:r>
        <w:t>条件</w:t>
      </w:r>
      <w:r>
        <w:t>;</w:t>
      </w:r>
      <w:r>
        <w:t>增量</w:t>
      </w:r>
      <w:r>
        <w:t>):</w:t>
      </w:r>
    </w:p>
    <w:p w:rsidR="00113B91" w:rsidRDefault="00113B91" w:rsidP="005C23DD">
      <w:pPr>
        <w:pStyle w:val="ad"/>
      </w:pPr>
      <w:r>
        <w:tab/>
        <w:t>//</w:t>
      </w:r>
      <w:r>
        <w:t>代码</w:t>
      </w:r>
    </w:p>
    <w:p w:rsidR="005C23DD" w:rsidRDefault="005C23DD" w:rsidP="005C23DD">
      <w:pPr>
        <w:pStyle w:val="ad"/>
      </w:pPr>
      <w:r>
        <w:t>endfor;</w:t>
      </w:r>
    </w:p>
    <w:p w:rsidR="00D01735" w:rsidRDefault="00EB70F9" w:rsidP="00B73F79">
      <w:pPr>
        <w:ind w:firstLineChars="0" w:firstLine="0"/>
      </w:pPr>
      <w:r>
        <w:t>例题</w:t>
      </w:r>
      <w:r>
        <w:rPr>
          <w:rFonts w:hint="eastAsia"/>
        </w:rPr>
        <w:t>：</w:t>
      </w:r>
      <w:r>
        <w:t>输出所有的可见</w:t>
      </w:r>
      <w:r>
        <w:t>ASC</w:t>
      </w:r>
      <w:r>
        <w:rPr>
          <w:rFonts w:hint="eastAsia"/>
        </w:rPr>
        <w:t>||</w:t>
      </w:r>
      <w:r>
        <w:t>码字符</w:t>
      </w:r>
    </w:p>
    <w:p w:rsidR="007506AE" w:rsidRDefault="007506AE" w:rsidP="00EB70F9">
      <w:pPr>
        <w:pStyle w:val="ad"/>
        <w:rPr>
          <w:noProof/>
        </w:rPr>
      </w:pPr>
      <w:r>
        <w:rPr>
          <w:rFonts w:hint="eastAsia"/>
          <w:noProof/>
        </w:rPr>
        <w:t>可见字符的</w:t>
      </w:r>
      <w:r>
        <w:rPr>
          <w:rFonts w:hint="eastAsia"/>
          <w:noProof/>
        </w:rPr>
        <w:t>ASC</w:t>
      </w:r>
      <w:r>
        <w:rPr>
          <w:rFonts w:hint="eastAsia"/>
          <w:noProof/>
        </w:rPr>
        <w:t>码从</w:t>
      </w:r>
      <w:r>
        <w:rPr>
          <w:rFonts w:hint="eastAsia"/>
          <w:noProof/>
        </w:rPr>
        <w:t>32~</w:t>
      </w:r>
      <w:r>
        <w:rPr>
          <w:noProof/>
        </w:rPr>
        <w:t>126</w:t>
      </w:r>
      <w:r>
        <w:rPr>
          <w:noProof/>
        </w:rPr>
        <w:t>之间</w:t>
      </w:r>
    </w:p>
    <w:p w:rsidR="00EB70F9" w:rsidRPr="00EB70F9" w:rsidRDefault="00672ABE" w:rsidP="00EB70F9">
      <w:pPr>
        <w:pStyle w:val="ad"/>
      </w:pPr>
      <w:r>
        <w:rPr>
          <w:noProof/>
        </w:rPr>
        <w:pict>
          <v:shape id="_x0000_i1039" type="#_x0000_t75" style="width:243.15pt;height:51.6pt;visibility:visible;mso-wrap-style:square">
            <v:imagedata r:id="rId23" o:title=""/>
          </v:shape>
        </w:pict>
      </w:r>
    </w:p>
    <w:p w:rsidR="00EB70F9" w:rsidRDefault="00D67292" w:rsidP="00B73F79">
      <w:pPr>
        <w:ind w:firstLineChars="0" w:firstLine="0"/>
      </w:pPr>
      <w:r>
        <w:t>例题</w:t>
      </w:r>
      <w:r>
        <w:rPr>
          <w:rFonts w:hint="eastAsia"/>
        </w:rPr>
        <w:t>：从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</w:p>
    <w:p w:rsidR="00996418" w:rsidRDefault="00996418" w:rsidP="00996418">
      <w:pPr>
        <w:pStyle w:val="ad"/>
      </w:pPr>
      <w:r>
        <w:t>$sum=0;</w:t>
      </w:r>
    </w:p>
    <w:p w:rsidR="00996418" w:rsidRDefault="00996418" w:rsidP="00996418">
      <w:pPr>
        <w:pStyle w:val="ad"/>
      </w:pPr>
      <w:r>
        <w:t>for($i=1; $i&lt;=100; $i++) {</w:t>
      </w:r>
    </w:p>
    <w:p w:rsidR="00996418" w:rsidRDefault="00996418" w:rsidP="00996418">
      <w:pPr>
        <w:pStyle w:val="ad"/>
      </w:pPr>
      <w:r>
        <w:tab/>
        <w:t>$sum+=$i;</w:t>
      </w:r>
    </w:p>
    <w:p w:rsidR="00996418" w:rsidRDefault="00996418" w:rsidP="00996418">
      <w:pPr>
        <w:pStyle w:val="ad"/>
      </w:pPr>
      <w:r>
        <w:t>}</w:t>
      </w:r>
    </w:p>
    <w:p w:rsidR="00996418" w:rsidRDefault="00996418" w:rsidP="00996418">
      <w:pPr>
        <w:pStyle w:val="ad"/>
      </w:pPr>
      <w:r>
        <w:rPr>
          <w:rFonts w:hint="eastAsia"/>
        </w:rPr>
        <w:t>echo "</w:t>
      </w:r>
      <w:r w:rsidRPr="008E7FE4">
        <w:rPr>
          <w:rFonts w:hint="eastAsia"/>
          <w:color w:val="FF0000"/>
        </w:rPr>
        <w:t>for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的和是</w:t>
      </w:r>
      <w:r>
        <w:rPr>
          <w:rFonts w:hint="eastAsia"/>
        </w:rPr>
        <w:t>{$sum}&lt;hr&gt;";</w:t>
      </w:r>
    </w:p>
    <w:p w:rsidR="00996418" w:rsidRDefault="00996418" w:rsidP="00996418">
      <w:pPr>
        <w:pStyle w:val="ad"/>
      </w:pPr>
    </w:p>
    <w:p w:rsidR="00996418" w:rsidRDefault="00996418" w:rsidP="00996418">
      <w:pPr>
        <w:pStyle w:val="ad"/>
      </w:pPr>
      <w:r>
        <w:t>$sum=0;</w:t>
      </w:r>
    </w:p>
    <w:p w:rsidR="00996418" w:rsidRDefault="00996418" w:rsidP="00996418">
      <w:pPr>
        <w:pStyle w:val="ad"/>
      </w:pPr>
      <w:r>
        <w:t>$i=1;</w:t>
      </w:r>
    </w:p>
    <w:p w:rsidR="00996418" w:rsidRDefault="00996418" w:rsidP="00996418">
      <w:pPr>
        <w:pStyle w:val="ad"/>
      </w:pPr>
      <w:r>
        <w:t>while($i&lt;=100) {</w:t>
      </w:r>
    </w:p>
    <w:p w:rsidR="00996418" w:rsidRDefault="00996418" w:rsidP="00996418">
      <w:pPr>
        <w:pStyle w:val="ad"/>
      </w:pPr>
      <w:r>
        <w:tab/>
        <w:t>$sum+=$i++;</w:t>
      </w:r>
    </w:p>
    <w:p w:rsidR="00996418" w:rsidRDefault="00996418" w:rsidP="00996418">
      <w:pPr>
        <w:pStyle w:val="ad"/>
      </w:pPr>
      <w:r>
        <w:t>}</w:t>
      </w:r>
    </w:p>
    <w:p w:rsidR="00996418" w:rsidRDefault="00996418" w:rsidP="00996418">
      <w:pPr>
        <w:pStyle w:val="ad"/>
      </w:pPr>
      <w:r>
        <w:rPr>
          <w:rFonts w:hint="eastAsia"/>
        </w:rPr>
        <w:t>echo "</w:t>
      </w:r>
      <w:r w:rsidRPr="008E7FE4">
        <w:rPr>
          <w:rFonts w:hint="eastAsia"/>
          <w:color w:val="FF0000"/>
        </w:rPr>
        <w:t>while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的和是</w:t>
      </w:r>
      <w:r>
        <w:rPr>
          <w:rFonts w:hint="eastAsia"/>
        </w:rPr>
        <w:t>{$sum}&lt;hr&gt;";</w:t>
      </w:r>
    </w:p>
    <w:p w:rsidR="00996418" w:rsidRDefault="00996418" w:rsidP="00996418">
      <w:pPr>
        <w:pStyle w:val="ad"/>
      </w:pPr>
    </w:p>
    <w:p w:rsidR="00996418" w:rsidRDefault="00996418" w:rsidP="00996418">
      <w:pPr>
        <w:pStyle w:val="ad"/>
      </w:pPr>
      <w:r>
        <w:t>$sum=0;</w:t>
      </w:r>
    </w:p>
    <w:p w:rsidR="00996418" w:rsidRDefault="00996418" w:rsidP="00996418">
      <w:pPr>
        <w:pStyle w:val="ad"/>
      </w:pPr>
      <w:r>
        <w:t>$i=1;</w:t>
      </w:r>
    </w:p>
    <w:p w:rsidR="00996418" w:rsidRDefault="00996418" w:rsidP="00996418">
      <w:pPr>
        <w:pStyle w:val="ad"/>
      </w:pPr>
      <w:r>
        <w:t>do</w:t>
      </w:r>
    </w:p>
    <w:p w:rsidR="00996418" w:rsidRDefault="00996418" w:rsidP="00996418">
      <w:pPr>
        <w:pStyle w:val="ad"/>
      </w:pPr>
      <w:r>
        <w:t>{</w:t>
      </w:r>
    </w:p>
    <w:p w:rsidR="00996418" w:rsidRDefault="00996418" w:rsidP="00996418">
      <w:pPr>
        <w:pStyle w:val="ad"/>
      </w:pPr>
      <w:r>
        <w:tab/>
        <w:t>$sum+=$i;</w:t>
      </w:r>
    </w:p>
    <w:p w:rsidR="00996418" w:rsidRDefault="00996418" w:rsidP="00996418">
      <w:pPr>
        <w:pStyle w:val="ad"/>
      </w:pPr>
      <w:r>
        <w:t>}while(++$i&lt;=100);</w:t>
      </w:r>
    </w:p>
    <w:p w:rsidR="00EB70F9" w:rsidRDefault="00996418" w:rsidP="00996418">
      <w:pPr>
        <w:pStyle w:val="ad"/>
      </w:pPr>
      <w:r>
        <w:rPr>
          <w:rFonts w:hint="eastAsia"/>
        </w:rPr>
        <w:lastRenderedPageBreak/>
        <w:t>echo "</w:t>
      </w:r>
      <w:r w:rsidRPr="008E7FE4">
        <w:rPr>
          <w:rFonts w:hint="eastAsia"/>
          <w:color w:val="FF0000"/>
        </w:rPr>
        <w:t>do-while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的和是</w:t>
      </w:r>
      <w:r>
        <w:rPr>
          <w:rFonts w:hint="eastAsia"/>
        </w:rPr>
        <w:t>{$sum}&lt;hr&gt;";</w:t>
      </w:r>
    </w:p>
    <w:p w:rsidR="00996418" w:rsidRDefault="00672ABE" w:rsidP="00996418">
      <w:pPr>
        <w:pStyle w:val="ad"/>
      </w:pPr>
      <w:r>
        <w:rPr>
          <w:noProof/>
        </w:rPr>
        <w:pict>
          <v:shape id="_x0000_i1040" type="#_x0000_t75" style="width:202.4pt;height:84.9pt;visibility:visible;mso-wrap-style:square">
            <v:imagedata r:id="rId24" o:title=""/>
          </v:shape>
        </w:pict>
      </w:r>
    </w:p>
    <w:p w:rsidR="00D67292" w:rsidRDefault="007A5253" w:rsidP="00B73F79">
      <w:pPr>
        <w:ind w:firstLineChars="0" w:firstLine="0"/>
      </w:pPr>
      <w:r>
        <w:rPr>
          <w:rFonts w:hint="eastAsia"/>
        </w:rPr>
        <w:t>例题：</w:t>
      </w:r>
      <w:r>
        <w:rPr>
          <w:rFonts w:hint="eastAsia"/>
        </w:rPr>
        <w:t>for</w:t>
      </w:r>
      <w:r>
        <w:rPr>
          <w:rFonts w:hint="eastAsia"/>
        </w:rPr>
        <w:t>循环自动分行</w:t>
      </w:r>
    </w:p>
    <w:p w:rsidR="00843E49" w:rsidRDefault="00843E49" w:rsidP="00843E49">
      <w:pPr>
        <w:pStyle w:val="ad"/>
      </w:pPr>
      <w:r>
        <w:t>&lt;table&gt;</w:t>
      </w:r>
    </w:p>
    <w:p w:rsidR="00843E49" w:rsidRDefault="00843E49" w:rsidP="00843E49">
      <w:pPr>
        <w:pStyle w:val="ad"/>
      </w:pPr>
      <w:r>
        <w:tab/>
        <w:t>&lt;tr&gt;</w:t>
      </w:r>
    </w:p>
    <w:p w:rsidR="00843E49" w:rsidRDefault="00843E49" w:rsidP="00843E49">
      <w:pPr>
        <w:pStyle w:val="ad"/>
      </w:pPr>
      <w:r>
        <w:tab/>
      </w:r>
      <w:r>
        <w:tab/>
        <w:t>&lt;?php</w:t>
      </w:r>
    </w:p>
    <w:p w:rsidR="00843E49" w:rsidRDefault="00843E49" w:rsidP="00843E49">
      <w:pPr>
        <w:pStyle w:val="ad"/>
      </w:pPr>
      <w:r>
        <w:tab/>
      </w:r>
      <w:r>
        <w:tab/>
        <w:t>for($i=1; $i&lt;=100; $i++):</w:t>
      </w:r>
    </w:p>
    <w:p w:rsidR="00843E49" w:rsidRDefault="00843E49" w:rsidP="00843E49">
      <w:pPr>
        <w:pStyle w:val="ad"/>
      </w:pPr>
      <w:r>
        <w:tab/>
      </w:r>
      <w:r>
        <w:tab/>
        <w:t>?&gt;</w:t>
      </w:r>
    </w:p>
    <w:p w:rsidR="00843E49" w:rsidRDefault="00843E49" w:rsidP="00843E49">
      <w:pPr>
        <w:pStyle w:val="ad"/>
      </w:pPr>
      <w:r>
        <w:tab/>
      </w:r>
      <w:r>
        <w:tab/>
      </w:r>
      <w:r>
        <w:tab/>
        <w:t>&lt;td&gt;&lt;img src="images/&lt;?php echo $i?&gt;.bmp" /&gt;&lt;/td&gt;</w:t>
      </w:r>
    </w:p>
    <w:p w:rsidR="00843E49" w:rsidRDefault="00843E49" w:rsidP="00843E49">
      <w:pPr>
        <w:pStyle w:val="ad"/>
      </w:pPr>
      <w:r>
        <w:tab/>
      </w:r>
      <w:r>
        <w:tab/>
        <w:t>&lt;?php</w:t>
      </w:r>
    </w:p>
    <w:p w:rsidR="00843E49" w:rsidRDefault="00843E49" w:rsidP="00843E49">
      <w:pPr>
        <w:pStyle w:val="ad"/>
      </w:pPr>
      <w:r>
        <w:tab/>
      </w:r>
      <w:r>
        <w:tab/>
      </w:r>
      <w:r>
        <w:tab/>
        <w:t>if($i%10==0)</w:t>
      </w:r>
    </w:p>
    <w:p w:rsidR="00843E49" w:rsidRDefault="00843E49" w:rsidP="00843E49">
      <w:pPr>
        <w:pStyle w:val="ad"/>
      </w:pPr>
      <w:r>
        <w:tab/>
      </w:r>
      <w:r>
        <w:tab/>
      </w:r>
      <w:r>
        <w:tab/>
      </w:r>
      <w:r>
        <w:tab/>
        <w:t>echo '&lt;/tr&gt;&lt;tr&gt;';</w:t>
      </w:r>
    </w:p>
    <w:p w:rsidR="00843E49" w:rsidRDefault="00843E49" w:rsidP="00843E49">
      <w:pPr>
        <w:pStyle w:val="ad"/>
      </w:pPr>
      <w:r>
        <w:tab/>
      </w:r>
      <w:r>
        <w:tab/>
        <w:t>endfor;</w:t>
      </w:r>
    </w:p>
    <w:p w:rsidR="00843E49" w:rsidRDefault="00843E49" w:rsidP="00843E49">
      <w:pPr>
        <w:pStyle w:val="ad"/>
      </w:pPr>
      <w:r>
        <w:tab/>
      </w:r>
      <w:r>
        <w:tab/>
        <w:t>?&gt;</w:t>
      </w:r>
    </w:p>
    <w:p w:rsidR="00843E49" w:rsidRDefault="00843E49" w:rsidP="00843E49">
      <w:pPr>
        <w:pStyle w:val="ad"/>
      </w:pPr>
      <w:r>
        <w:tab/>
        <w:t>&lt;/tr&gt;</w:t>
      </w:r>
    </w:p>
    <w:p w:rsidR="00D67292" w:rsidRDefault="00843E49" w:rsidP="00843E49">
      <w:pPr>
        <w:pStyle w:val="ad"/>
      </w:pPr>
      <w:r>
        <w:t>&lt;/table&gt;</w:t>
      </w:r>
    </w:p>
    <w:p w:rsidR="00843E49" w:rsidRDefault="00672ABE" w:rsidP="00843E49">
      <w:pPr>
        <w:pStyle w:val="ad"/>
      </w:pPr>
      <w:r>
        <w:rPr>
          <w:noProof/>
        </w:rPr>
        <w:pict>
          <v:shape id="_x0000_i1041" type="#_x0000_t75" style="width:167.1pt;height:138.55pt;visibility:visible;mso-wrap-style:square">
            <v:imagedata r:id="rId25" o:title=""/>
          </v:shape>
        </w:pict>
      </w:r>
    </w:p>
    <w:p w:rsidR="00C20C78" w:rsidRDefault="003261CB" w:rsidP="00B73F79">
      <w:pPr>
        <w:ind w:firstLineChars="0" w:firstLine="0"/>
      </w:pPr>
      <w:r>
        <w:rPr>
          <w:rFonts w:hint="eastAsia"/>
        </w:rPr>
        <w:t>例题：多条语句组成表达式</w:t>
      </w:r>
    </w:p>
    <w:p w:rsidR="00E03F22" w:rsidRDefault="00E03F22" w:rsidP="00E03F22">
      <w:pPr>
        <w:pStyle w:val="ad"/>
      </w:pPr>
      <w:r>
        <w:t>for(</w:t>
      </w:r>
      <w:r w:rsidRPr="00E03F22">
        <w:rPr>
          <w:color w:val="FF0000"/>
        </w:rPr>
        <w:t>$i=1,$j=9</w:t>
      </w:r>
      <w:r>
        <w:t xml:space="preserve">; $i&lt;=$j; </w:t>
      </w:r>
      <w:r w:rsidRPr="00E03F22">
        <w:rPr>
          <w:color w:val="FF0000"/>
        </w:rPr>
        <w:t>$i++,$j--</w:t>
      </w:r>
      <w:r>
        <w:t>) {</w:t>
      </w:r>
    </w:p>
    <w:p w:rsidR="00E03F22" w:rsidRDefault="00E03F22" w:rsidP="00E03F22">
      <w:pPr>
        <w:pStyle w:val="ad"/>
      </w:pPr>
      <w:r>
        <w:rPr>
          <w:rFonts w:hint="eastAsia"/>
        </w:rPr>
        <w:tab/>
        <w:t>echo "10</w:t>
      </w:r>
      <w:r>
        <w:rPr>
          <w:rFonts w:hint="eastAsia"/>
        </w:rPr>
        <w:t>可以分为</w:t>
      </w:r>
      <w:r>
        <w:rPr>
          <w:rFonts w:hint="eastAsia"/>
        </w:rPr>
        <w:t>{$i}</w:t>
      </w:r>
      <w:r>
        <w:rPr>
          <w:rFonts w:hint="eastAsia"/>
        </w:rPr>
        <w:t>和</w:t>
      </w:r>
      <w:r>
        <w:rPr>
          <w:rFonts w:hint="eastAsia"/>
        </w:rPr>
        <w:t>{$j}&lt;br&gt;";</w:t>
      </w:r>
    </w:p>
    <w:p w:rsidR="00C20C78" w:rsidRDefault="00E03F22" w:rsidP="00E03F22">
      <w:pPr>
        <w:pStyle w:val="ad"/>
      </w:pPr>
      <w:r>
        <w:t>}</w:t>
      </w:r>
    </w:p>
    <w:p w:rsidR="00C20C78" w:rsidRDefault="00E03F22" w:rsidP="00E03F22">
      <w:pPr>
        <w:pStyle w:val="a9"/>
        <w:ind w:firstLine="562"/>
      </w:pPr>
      <w:r>
        <w:rPr>
          <w:rFonts w:hint="eastAsia"/>
        </w:rPr>
        <w:t>思考：如果条件语句有两条组成，</w:t>
      </w:r>
      <w:r w:rsidR="00D8029D">
        <w:rPr>
          <w:rFonts w:hint="eastAsia"/>
        </w:rPr>
        <w:t>后面条件结果把前面条件结果给覆盖了。</w:t>
      </w:r>
    </w:p>
    <w:p w:rsidR="00D67292" w:rsidRDefault="00672ABE" w:rsidP="00B95FA7">
      <w:pPr>
        <w:pStyle w:val="ad"/>
        <w:rPr>
          <w:noProof/>
        </w:rPr>
      </w:pPr>
      <w:r>
        <w:rPr>
          <w:noProof/>
        </w:rPr>
        <w:pict>
          <v:shape id="_x0000_i1042" type="#_x0000_t75" style="width:481.6pt;height:39.4pt;visibility:visible;mso-wrap-style:square">
            <v:imagedata r:id="rId26" o:title=""/>
          </v:shape>
        </w:pict>
      </w:r>
    </w:p>
    <w:p w:rsidR="0012015A" w:rsidRDefault="0012015A" w:rsidP="0012015A">
      <w:pPr>
        <w:pStyle w:val="3"/>
      </w:pPr>
      <w:r>
        <w:rPr>
          <w:rFonts w:hint="eastAsia"/>
        </w:rPr>
        <w:lastRenderedPageBreak/>
        <w:t>循环千万不能出现死循环</w:t>
      </w:r>
    </w:p>
    <w:p w:rsidR="0012015A" w:rsidRDefault="0012015A" w:rsidP="0012015A">
      <w:pPr>
        <w:ind w:firstLineChars="0" w:firstLine="0"/>
      </w:pPr>
      <w:r>
        <w:rPr>
          <w:rFonts w:hint="eastAsia"/>
        </w:rPr>
        <w:t>例题：请写出如下循环的结果</w:t>
      </w:r>
    </w:p>
    <w:p w:rsidR="0012015A" w:rsidRDefault="0012015A" w:rsidP="0012015A">
      <w:pPr>
        <w:pStyle w:val="ad"/>
      </w:pPr>
      <w:r>
        <w:t>for($i=1;$i&lt;=10;$i--){</w:t>
      </w:r>
    </w:p>
    <w:p w:rsidR="0012015A" w:rsidRDefault="0012015A" w:rsidP="0012015A">
      <w:pPr>
        <w:pStyle w:val="ad"/>
      </w:pPr>
      <w:r>
        <w:t>}</w:t>
      </w:r>
    </w:p>
    <w:p w:rsidR="0012015A" w:rsidRDefault="0012015A" w:rsidP="0012015A">
      <w:pPr>
        <w:pStyle w:val="ad"/>
      </w:pPr>
      <w:r>
        <w:t>//</w:t>
      </w:r>
      <w:r>
        <w:t>死循环</w:t>
      </w:r>
    </w:p>
    <w:p w:rsidR="00FF5CC4" w:rsidRDefault="00FF5CC4" w:rsidP="00FF5CC4">
      <w:pPr>
        <w:ind w:firstLineChars="0" w:firstLine="0"/>
      </w:pPr>
      <w:r>
        <w:rPr>
          <w:rFonts w:hint="eastAsia"/>
        </w:rPr>
        <w:t>例题：请写出如下循环的结果</w:t>
      </w:r>
    </w:p>
    <w:p w:rsidR="00FF5CC4" w:rsidRDefault="00FF5CC4" w:rsidP="00FF5CC4">
      <w:pPr>
        <w:pStyle w:val="ad"/>
      </w:pPr>
      <w:r>
        <w:t>for($i=1;$i&lt;=10;){</w:t>
      </w:r>
    </w:p>
    <w:p w:rsidR="0012015A" w:rsidRDefault="00FF5CC4" w:rsidP="00FF5CC4">
      <w:pPr>
        <w:pStyle w:val="ad"/>
      </w:pPr>
      <w:r>
        <w:t>}</w:t>
      </w:r>
    </w:p>
    <w:p w:rsidR="00FF5CC4" w:rsidRPr="00FF5CC4" w:rsidRDefault="00FF5CC4" w:rsidP="00FF5CC4">
      <w:pPr>
        <w:pStyle w:val="ad"/>
      </w:pPr>
      <w:r>
        <w:t>//</w:t>
      </w:r>
      <w:r>
        <w:t>死循环</w:t>
      </w:r>
    </w:p>
    <w:p w:rsidR="00FF5CC4" w:rsidRDefault="00FF5CC4" w:rsidP="00FF5CC4">
      <w:pPr>
        <w:ind w:firstLineChars="0" w:firstLine="0"/>
      </w:pPr>
      <w:r>
        <w:rPr>
          <w:rFonts w:hint="eastAsia"/>
        </w:rPr>
        <w:t>例题：请写出如下循环的结果</w:t>
      </w:r>
    </w:p>
    <w:p w:rsidR="000B75C0" w:rsidRDefault="000B75C0" w:rsidP="000B75C0">
      <w:pPr>
        <w:pStyle w:val="ad"/>
      </w:pPr>
      <w:r>
        <w:t>for($i=1;;$i++){</w:t>
      </w:r>
    </w:p>
    <w:p w:rsidR="00FF5CC4" w:rsidRDefault="000B75C0" w:rsidP="000B75C0">
      <w:pPr>
        <w:pStyle w:val="ad"/>
      </w:pPr>
      <w:r>
        <w:t>}</w:t>
      </w:r>
    </w:p>
    <w:p w:rsidR="000B75C0" w:rsidRDefault="000B75C0" w:rsidP="000B75C0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死循环</w:t>
      </w:r>
    </w:p>
    <w:p w:rsidR="000B75C0" w:rsidRDefault="000B75C0" w:rsidP="000B75C0">
      <w:pPr>
        <w:ind w:firstLineChars="0" w:firstLine="0"/>
      </w:pPr>
      <w:r>
        <w:rPr>
          <w:rFonts w:hint="eastAsia"/>
        </w:rPr>
        <w:t>例题：请写出如下循环的结果</w:t>
      </w:r>
    </w:p>
    <w:p w:rsidR="00864263" w:rsidRDefault="00864263" w:rsidP="00864263">
      <w:pPr>
        <w:pStyle w:val="ad"/>
      </w:pPr>
      <w:r>
        <w:t>for(;;){</w:t>
      </w:r>
    </w:p>
    <w:p w:rsidR="00FF5CC4" w:rsidRDefault="00864263" w:rsidP="00864263">
      <w:pPr>
        <w:pStyle w:val="ad"/>
      </w:pPr>
      <w:r>
        <w:t>}</w:t>
      </w:r>
    </w:p>
    <w:p w:rsidR="00864263" w:rsidRPr="000B75C0" w:rsidRDefault="00864263" w:rsidP="00864263">
      <w:pPr>
        <w:pStyle w:val="ad"/>
      </w:pPr>
      <w:r>
        <w:t>//</w:t>
      </w:r>
      <w:r>
        <w:t>这是一个经典的死循环</w:t>
      </w:r>
    </w:p>
    <w:p w:rsidR="00D67292" w:rsidRDefault="008E418E" w:rsidP="008E418E">
      <w:pPr>
        <w:pStyle w:val="3"/>
      </w:pPr>
      <w:r>
        <w:t>while</w:t>
      </w:r>
      <w:r>
        <w:t>循环</w:t>
      </w:r>
    </w:p>
    <w:p w:rsidR="007C6554" w:rsidRDefault="00C42961" w:rsidP="00B73F79">
      <w:pPr>
        <w:ind w:firstLineChars="0" w:firstLine="0"/>
      </w:pPr>
      <w:r>
        <w:t>语法</w:t>
      </w:r>
      <w:r>
        <w:rPr>
          <w:rFonts w:hint="eastAsia"/>
        </w:rPr>
        <w:t>：</w:t>
      </w:r>
    </w:p>
    <w:p w:rsidR="00C42961" w:rsidRDefault="00C42961" w:rsidP="00C42961">
      <w:pPr>
        <w:pStyle w:val="ad"/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条件</w:t>
      </w:r>
      <w:r>
        <w:t>){</w:t>
      </w:r>
    </w:p>
    <w:p w:rsidR="00C42961" w:rsidRDefault="00C42961" w:rsidP="00C42961">
      <w:pPr>
        <w:pStyle w:val="ad"/>
      </w:pPr>
      <w:r>
        <w:t>}</w:t>
      </w:r>
    </w:p>
    <w:p w:rsidR="007C6554" w:rsidRDefault="00C42961" w:rsidP="00B73F79">
      <w:pPr>
        <w:ind w:firstLineChars="0" w:firstLine="0"/>
      </w:pPr>
      <w:r>
        <w:rPr>
          <w:rFonts w:hint="eastAsia"/>
        </w:rPr>
        <w:t>替代语法：</w:t>
      </w:r>
    </w:p>
    <w:p w:rsidR="00C42961" w:rsidRDefault="00C42961" w:rsidP="00C42961">
      <w:pPr>
        <w:pStyle w:val="ad"/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条件</w:t>
      </w:r>
      <w:r>
        <w:t>):</w:t>
      </w:r>
    </w:p>
    <w:p w:rsidR="00C42961" w:rsidRDefault="00C42961" w:rsidP="00C42961">
      <w:pPr>
        <w:pStyle w:val="ad"/>
      </w:pPr>
      <w:r>
        <w:t>Endwhile;</w:t>
      </w:r>
    </w:p>
    <w:p w:rsidR="007C6554" w:rsidRDefault="008E418E" w:rsidP="003216D9">
      <w:pPr>
        <w:pStyle w:val="3"/>
        <w:spacing w:before="100" w:after="100"/>
      </w:pPr>
      <w:r>
        <w:rPr>
          <w:rFonts w:hint="eastAsia"/>
        </w:rPr>
        <w:t>do-while</w:t>
      </w:r>
      <w:r>
        <w:rPr>
          <w:rFonts w:hint="eastAsia"/>
        </w:rPr>
        <w:t>循环</w:t>
      </w:r>
    </w:p>
    <w:p w:rsidR="00D81D06" w:rsidRDefault="00C778F0" w:rsidP="00B73F79">
      <w:pPr>
        <w:ind w:firstLineChars="0" w:firstLine="0"/>
      </w:pPr>
      <w:r>
        <w:rPr>
          <w:rFonts w:hint="eastAsia"/>
        </w:rPr>
        <w:t>语法：</w:t>
      </w:r>
    </w:p>
    <w:p w:rsidR="00D81D06" w:rsidRDefault="00C778F0" w:rsidP="00C778F0">
      <w:pPr>
        <w:pStyle w:val="ad"/>
      </w:pPr>
      <w:r>
        <w:rPr>
          <w:rFonts w:hint="eastAsia"/>
        </w:rPr>
        <w:t>do</w:t>
      </w:r>
    </w:p>
    <w:p w:rsidR="00C778F0" w:rsidRDefault="00C778F0" w:rsidP="00C778F0">
      <w:pPr>
        <w:pStyle w:val="ad"/>
      </w:pPr>
      <w:r>
        <w:rPr>
          <w:rFonts w:hint="eastAsia"/>
        </w:rPr>
        <w:t>{</w:t>
      </w:r>
    </w:p>
    <w:p w:rsidR="00C778F0" w:rsidRDefault="00C778F0" w:rsidP="00C778F0">
      <w:pPr>
        <w:pStyle w:val="ad"/>
      </w:pPr>
      <w:r>
        <w:t>}while(</w:t>
      </w:r>
      <w:r>
        <w:t>条件</w:t>
      </w:r>
      <w:r>
        <w:t>);</w:t>
      </w:r>
    </w:p>
    <w:p w:rsidR="00C778F0" w:rsidRDefault="00286679" w:rsidP="00286679">
      <w:pPr>
        <w:pStyle w:val="3"/>
      </w:pPr>
      <w:r>
        <w:rPr>
          <w:rFonts w:hint="eastAsia"/>
        </w:rPr>
        <w:lastRenderedPageBreak/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的区别</w:t>
      </w:r>
    </w:p>
    <w:p w:rsidR="00C778F0" w:rsidRDefault="00286679" w:rsidP="00286679">
      <w:pPr>
        <w:numPr>
          <w:ilvl w:val="0"/>
          <w:numId w:val="16"/>
        </w:numPr>
        <w:ind w:firstLineChars="0"/>
      </w:pPr>
      <w:r>
        <w:rPr>
          <w:rFonts w:hint="eastAsia"/>
        </w:rPr>
        <w:t>这三个循环可以相互代替，</w:t>
      </w:r>
    </w:p>
    <w:p w:rsidR="00286679" w:rsidRDefault="00286679" w:rsidP="00286679">
      <w:pPr>
        <w:numPr>
          <w:ilvl w:val="0"/>
          <w:numId w:val="16"/>
        </w:numPr>
        <w:ind w:firstLineChars="0"/>
      </w:pPr>
      <w:r>
        <w:rPr>
          <w:rFonts w:hint="eastAsia"/>
        </w:rPr>
        <w:t>明确知道循环多少次首选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86679" w:rsidRDefault="00286679" w:rsidP="00286679">
      <w:pPr>
        <w:numPr>
          <w:ilvl w:val="0"/>
          <w:numId w:val="16"/>
        </w:numPr>
        <w:ind w:firstLineChars="0"/>
      </w:pPr>
      <w:r>
        <w:t>不知道循环多少次</w:t>
      </w:r>
      <w:r>
        <w:rPr>
          <w:rFonts w:hint="eastAsia"/>
        </w:rPr>
        <w:t>，</w:t>
      </w:r>
      <w:r>
        <w:t>一直循环到条件不成立为止</w:t>
      </w:r>
      <w:r>
        <w:rPr>
          <w:rFonts w:hint="eastAsia"/>
        </w:rPr>
        <w:t>，</w:t>
      </w:r>
      <w:r>
        <w:t>选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do-while.</w:t>
      </w:r>
    </w:p>
    <w:p w:rsidR="00286679" w:rsidRDefault="00286679" w:rsidP="00286679">
      <w:pPr>
        <w:numPr>
          <w:ilvl w:val="0"/>
          <w:numId w:val="16"/>
        </w:numPr>
        <w:ind w:firstLineChars="0"/>
      </w:pPr>
      <w:r>
        <w:t>While</w:t>
      </w:r>
      <w:r>
        <w:t>先判断再执行</w:t>
      </w:r>
      <w:r>
        <w:rPr>
          <w:rFonts w:hint="eastAsia"/>
        </w:rPr>
        <w:t>，</w:t>
      </w:r>
      <w:r>
        <w:rPr>
          <w:rFonts w:hint="eastAsia"/>
        </w:rPr>
        <w:t>do-while</w:t>
      </w:r>
      <w:r>
        <w:rPr>
          <w:rFonts w:hint="eastAsia"/>
        </w:rPr>
        <w:t>选执行再判断</w:t>
      </w:r>
    </w:p>
    <w:p w:rsidR="00D81D06" w:rsidRDefault="00031EEF" w:rsidP="00C2527D">
      <w:pPr>
        <w:pStyle w:val="a9"/>
        <w:ind w:firstLine="562"/>
      </w:pPr>
      <w:r>
        <w:t>w</w:t>
      </w:r>
      <w:r w:rsidR="00C2527D">
        <w:rPr>
          <w:rFonts w:hint="eastAsia"/>
        </w:rPr>
        <w:t>hile条件不成立就不执行，do-while条件不成立也要执行一次</w:t>
      </w:r>
    </w:p>
    <w:p w:rsidR="00D0521E" w:rsidRDefault="00D0521E" w:rsidP="00D0521E">
      <w:pPr>
        <w:pStyle w:val="3"/>
      </w:pPr>
      <w:r>
        <w:t>思考题</w:t>
      </w:r>
    </w:p>
    <w:p w:rsidR="00D01735" w:rsidRDefault="00D0521E" w:rsidP="00D0521E">
      <w:pPr>
        <w:numPr>
          <w:ilvl w:val="0"/>
          <w:numId w:val="15"/>
        </w:numPr>
        <w:ind w:firstLineChars="0"/>
      </w:pPr>
      <w:r w:rsidRPr="00D0521E">
        <w:t>for($i=1; $i&lt;=10; $i+=2)</w:t>
      </w:r>
      <w:r>
        <w:rPr>
          <w:rFonts w:hint="eastAsia"/>
        </w:rPr>
        <w:t>，</w:t>
      </w:r>
      <w:r>
        <w:t>循环了多少次</w:t>
      </w:r>
      <w:r>
        <w:rPr>
          <w:rFonts w:hint="eastAsia"/>
        </w:rPr>
        <w:t>？</w:t>
      </w:r>
    </w:p>
    <w:p w:rsidR="00D0521E" w:rsidRDefault="00D0521E" w:rsidP="00D0521E">
      <w:pPr>
        <w:ind w:left="720" w:firstLineChars="0" w:firstLine="0"/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D0521E" w:rsidRDefault="00D0521E" w:rsidP="00D0521E">
      <w:pPr>
        <w:numPr>
          <w:ilvl w:val="0"/>
          <w:numId w:val="15"/>
        </w:numPr>
        <w:ind w:firstLineChars="0"/>
      </w:pPr>
      <w:r w:rsidRPr="00D0521E">
        <w:t>for($i=1; $i!=5; $i++)</w:t>
      </w:r>
    </w:p>
    <w:p w:rsidR="00D01735" w:rsidRDefault="00D0521E" w:rsidP="00D0521E">
      <w:pPr>
        <w:ind w:left="720" w:firstLineChars="0" w:firstLine="0"/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1A1FF5" w:rsidRDefault="00052BDD" w:rsidP="00052BDD">
      <w:pPr>
        <w:numPr>
          <w:ilvl w:val="0"/>
          <w:numId w:val="15"/>
        </w:numPr>
        <w:ind w:firstLineChars="0"/>
      </w:pPr>
      <w:r>
        <w:t>在一个循环了</w:t>
      </w:r>
      <w:r>
        <w:t>N</w:t>
      </w:r>
      <w:r>
        <w:t>次的循环中</w:t>
      </w:r>
      <w:r>
        <w:rPr>
          <w:rFonts w:hint="eastAsia"/>
        </w:rPr>
        <w:t>，</w:t>
      </w:r>
      <w:r>
        <w:t>初始值执行了几次</w:t>
      </w:r>
      <w:r>
        <w:rPr>
          <w:rFonts w:hint="eastAsia"/>
        </w:rPr>
        <w:t>？条件执行了几次？增量执行了几次？</w:t>
      </w:r>
    </w:p>
    <w:p w:rsidR="0013539D" w:rsidRDefault="00052BDD" w:rsidP="00052BDD">
      <w:pPr>
        <w:ind w:left="720" w:firstLineChars="0" w:firstLine="0"/>
      </w:pPr>
      <w:r>
        <w:t>答</w:t>
      </w:r>
      <w:r>
        <w:rPr>
          <w:rFonts w:hint="eastAsia"/>
        </w:rPr>
        <w:t>：</w:t>
      </w:r>
      <w:r>
        <w:t>初始值执行</w:t>
      </w:r>
      <w:r>
        <w:rPr>
          <w:rFonts w:hint="eastAsia"/>
        </w:rPr>
        <w:t>1</w:t>
      </w:r>
      <w:r>
        <w:rPr>
          <w:rFonts w:hint="eastAsia"/>
        </w:rPr>
        <w:t>次，条件</w:t>
      </w:r>
      <w:r>
        <w:rPr>
          <w:rFonts w:hint="eastAsia"/>
        </w:rPr>
        <w:t>N</w:t>
      </w:r>
      <w:r>
        <w:t>+1</w:t>
      </w:r>
      <w:r>
        <w:t>次</w:t>
      </w:r>
      <w:r>
        <w:rPr>
          <w:rFonts w:hint="eastAsia"/>
        </w:rPr>
        <w:t>，</w:t>
      </w:r>
      <w:r>
        <w:t>增量</w:t>
      </w:r>
      <w:r>
        <w:t>N</w:t>
      </w:r>
      <w:r>
        <w:t>次</w:t>
      </w:r>
    </w:p>
    <w:p w:rsidR="0013539D" w:rsidRDefault="00597195" w:rsidP="00597195">
      <w:pPr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循环执行结束后，</w:t>
      </w:r>
      <w:r>
        <w:rPr>
          <w:rFonts w:hint="eastAsia"/>
        </w:rPr>
        <w:t>$i</w:t>
      </w:r>
      <w:r>
        <w:rPr>
          <w:rFonts w:hint="eastAsia"/>
        </w:rPr>
        <w:t>的变量还是存在的</w:t>
      </w:r>
    </w:p>
    <w:p w:rsidR="0013539D" w:rsidRDefault="00672ABE" w:rsidP="00597195">
      <w:pPr>
        <w:pStyle w:val="ad"/>
      </w:pPr>
      <w:r>
        <w:rPr>
          <w:noProof/>
        </w:rPr>
        <w:pict>
          <v:shape id="_x0000_i1043" type="#_x0000_t75" style="width:208.55pt;height:43.45pt;visibility:visible;mso-wrap-style:square">
            <v:imagedata r:id="rId27" o:title=""/>
          </v:shape>
        </w:pict>
      </w:r>
    </w:p>
    <w:p w:rsidR="00597195" w:rsidRDefault="00471D83" w:rsidP="00471D83">
      <w:pPr>
        <w:pStyle w:val="3"/>
      </w:pPr>
      <w:r>
        <w:rPr>
          <w:rFonts w:hint="eastAsia"/>
        </w:rPr>
        <w:t>foreach</w:t>
      </w:r>
    </w:p>
    <w:p w:rsidR="00B73E66" w:rsidRDefault="00C55994" w:rsidP="00B73F79">
      <w:pPr>
        <w:ind w:firstLineChars="0" w:firstLine="0"/>
      </w:pPr>
      <w:r>
        <w:rPr>
          <w:rFonts w:hint="eastAsia"/>
        </w:rPr>
        <w:t>作用：用来遍历数组</w:t>
      </w:r>
    </w:p>
    <w:p w:rsidR="00C55994" w:rsidRDefault="00C55994" w:rsidP="00B73F79">
      <w:pPr>
        <w:ind w:firstLineChars="0" w:firstLine="0"/>
      </w:pPr>
      <w:r>
        <w:lastRenderedPageBreak/>
        <w:t>语法</w:t>
      </w:r>
      <w:r>
        <w:rPr>
          <w:rFonts w:hint="eastAsia"/>
        </w:rPr>
        <w:t>一：</w:t>
      </w:r>
    </w:p>
    <w:p w:rsidR="00C55994" w:rsidRDefault="0054545F" w:rsidP="00C55994">
      <w:pPr>
        <w:pStyle w:val="ad"/>
      </w:pPr>
      <w:r>
        <w:rPr>
          <w:rFonts w:hint="eastAsia"/>
        </w:rPr>
        <w:t>foreach(</w:t>
      </w:r>
      <w:r>
        <w:rPr>
          <w:rFonts w:hint="eastAsia"/>
        </w:rPr>
        <w:t>数组</w:t>
      </w:r>
      <w:r>
        <w:rPr>
          <w:rFonts w:hint="eastAsia"/>
        </w:rPr>
        <w:t xml:space="preserve"> as </w:t>
      </w:r>
      <w:r>
        <w:rPr>
          <w:rFonts w:hint="eastAsia"/>
        </w:rPr>
        <w:t>值</w:t>
      </w:r>
      <w:r>
        <w:t>){</w:t>
      </w:r>
    </w:p>
    <w:p w:rsidR="0054545F" w:rsidRDefault="0054545F" w:rsidP="00C55994">
      <w:pPr>
        <w:pStyle w:val="ad"/>
      </w:pPr>
      <w:r>
        <w:t>}</w:t>
      </w:r>
    </w:p>
    <w:p w:rsidR="00132116" w:rsidRDefault="00710D51" w:rsidP="00B73F79">
      <w:pPr>
        <w:ind w:firstLineChars="0" w:firstLine="0"/>
      </w:pPr>
      <w:r>
        <w:rPr>
          <w:rFonts w:hint="eastAsia"/>
        </w:rPr>
        <w:t>语法二：</w:t>
      </w:r>
    </w:p>
    <w:p w:rsidR="00710D51" w:rsidRDefault="00F52A21" w:rsidP="00710D51">
      <w:pPr>
        <w:pStyle w:val="ad"/>
      </w:pPr>
      <w:r>
        <w:t>f</w:t>
      </w:r>
      <w:r w:rsidR="00710D51">
        <w:rPr>
          <w:rFonts w:hint="eastAsia"/>
        </w:rPr>
        <w:t>oreach(</w:t>
      </w:r>
      <w:r w:rsidR="00710D51">
        <w:rPr>
          <w:rFonts w:hint="eastAsia"/>
        </w:rPr>
        <w:t>数组</w:t>
      </w:r>
      <w:r w:rsidR="00710D51">
        <w:rPr>
          <w:rFonts w:hint="eastAsia"/>
        </w:rPr>
        <w:t xml:space="preserve"> </w:t>
      </w:r>
      <w:r w:rsidR="00710D51">
        <w:t xml:space="preserve">as </w:t>
      </w:r>
      <w:r w:rsidR="00710D51">
        <w:t>键</w:t>
      </w:r>
      <w:r w:rsidR="00710D51">
        <w:rPr>
          <w:rFonts w:hint="eastAsia"/>
        </w:rPr>
        <w:t>=&gt;</w:t>
      </w:r>
      <w:r w:rsidR="00710D51">
        <w:rPr>
          <w:rFonts w:hint="eastAsia"/>
        </w:rPr>
        <w:t>值</w:t>
      </w:r>
      <w:r w:rsidR="00710D51">
        <w:t>){</w:t>
      </w:r>
    </w:p>
    <w:p w:rsidR="00710D51" w:rsidRDefault="00710D51" w:rsidP="00710D51">
      <w:pPr>
        <w:pStyle w:val="ad"/>
      </w:pPr>
      <w:r>
        <w:t>}</w:t>
      </w:r>
    </w:p>
    <w:p w:rsidR="00B73E66" w:rsidRDefault="0054545F" w:rsidP="00B73F79">
      <w:pPr>
        <w:ind w:firstLineChars="0" w:firstLine="0"/>
      </w:pPr>
      <w:r>
        <w:rPr>
          <w:rFonts w:hint="eastAsia"/>
        </w:rPr>
        <w:t>例题：</w:t>
      </w:r>
    </w:p>
    <w:p w:rsidR="0054545F" w:rsidRDefault="00672ABE" w:rsidP="0098799A">
      <w:pPr>
        <w:pStyle w:val="ad"/>
      </w:pPr>
      <w:r>
        <w:rPr>
          <w:noProof/>
        </w:rPr>
        <w:pict>
          <v:shape id="_x0000_i1044" type="#_x0000_t75" style="width:335.55pt;height:102.55pt;visibility:visible;mso-wrap-style:square">
            <v:imagedata r:id="rId28" o:title=""/>
          </v:shape>
        </w:pict>
      </w:r>
    </w:p>
    <w:p w:rsidR="00B73E66" w:rsidRDefault="00136A2E" w:rsidP="00B73F79">
      <w:pPr>
        <w:ind w:firstLineChars="0" w:firstLine="0"/>
      </w:pPr>
      <w:r>
        <w:rPr>
          <w:rFonts w:hint="eastAsia"/>
        </w:rPr>
        <w:t>例题：</w:t>
      </w:r>
      <w:r w:rsidR="004F5BF1">
        <w:rPr>
          <w:rFonts w:hint="eastAsia"/>
        </w:rPr>
        <w:t>获取爱好</w:t>
      </w:r>
    </w:p>
    <w:p w:rsidR="004F5BF1" w:rsidRDefault="004F5BF1" w:rsidP="00B73F79">
      <w:pPr>
        <w:ind w:firstLineChars="0" w:firstLine="0"/>
      </w:pPr>
      <w:r>
        <w:t>知识点</w:t>
      </w:r>
      <w:r>
        <w:rPr>
          <w:rFonts w:hint="eastAsia"/>
        </w:rPr>
        <w:t>：</w:t>
      </w:r>
    </w:p>
    <w:p w:rsidR="004F5BF1" w:rsidRDefault="004F5BF1" w:rsidP="00B73F79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、获取数组的长度</w:t>
      </w:r>
      <w:r>
        <w:rPr>
          <w:rFonts w:hint="eastAsia"/>
        </w:rPr>
        <w:t xml:space="preserve">  </w:t>
      </w:r>
      <w:r>
        <w:t>count()</w:t>
      </w:r>
      <w:r w:rsidR="0038561B">
        <w:t>和</w:t>
      </w:r>
      <w:r w:rsidR="0038561B" w:rsidRPr="0038561B">
        <w:t>sizeof</w:t>
      </w:r>
      <w:r w:rsidR="0038561B">
        <w:t>()</w:t>
      </w:r>
    </w:p>
    <w:p w:rsidR="00D4251B" w:rsidRDefault="00D4251B" w:rsidP="00D4251B">
      <w:pPr>
        <w:pStyle w:val="ad"/>
      </w:pPr>
      <w:r>
        <w:t>&lt;?php</w:t>
      </w:r>
    </w:p>
    <w:p w:rsidR="00D4251B" w:rsidRDefault="00D4251B" w:rsidP="00D4251B">
      <w:pPr>
        <w:pStyle w:val="ad"/>
      </w:pPr>
      <w:r>
        <w:t>if(isset($_POST['button'])) {</w:t>
      </w:r>
    </w:p>
    <w:p w:rsidR="00D4251B" w:rsidRDefault="00D4251B" w:rsidP="00D4251B">
      <w:pPr>
        <w:pStyle w:val="ad"/>
      </w:pPr>
      <w:r>
        <w:tab/>
        <w:t>if(empty($_POST['hobby'])){</w:t>
      </w:r>
    </w:p>
    <w:p w:rsidR="00D4251B" w:rsidRDefault="00D4251B" w:rsidP="00D4251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你太内向了</w:t>
      </w:r>
      <w:r>
        <w:rPr>
          <w:rFonts w:hint="eastAsia"/>
        </w:rPr>
        <w:t>';</w:t>
      </w:r>
    </w:p>
    <w:p w:rsidR="00D4251B" w:rsidRDefault="00D4251B" w:rsidP="00D4251B">
      <w:pPr>
        <w:pStyle w:val="ad"/>
      </w:pPr>
      <w:r>
        <w:tab/>
        <w:t>}</w:t>
      </w:r>
    </w:p>
    <w:p w:rsidR="00D4251B" w:rsidRDefault="00D4251B" w:rsidP="00D4251B">
      <w:pPr>
        <w:pStyle w:val="ad"/>
      </w:pPr>
      <w:r>
        <w:tab/>
        <w:t>else {</w:t>
      </w:r>
    </w:p>
    <w:p w:rsidR="00D4251B" w:rsidRDefault="00D4251B" w:rsidP="00D4251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$hobby=$_POST['hobby'];</w:t>
      </w:r>
      <w:r>
        <w:rPr>
          <w:rFonts w:hint="eastAsia"/>
        </w:rPr>
        <w:tab/>
        <w:t>//</w:t>
      </w:r>
      <w:r>
        <w:rPr>
          <w:rFonts w:hint="eastAsia"/>
        </w:rPr>
        <w:t>获取爱好</w:t>
      </w:r>
    </w:p>
    <w:p w:rsidR="00D4251B" w:rsidRDefault="00D4251B" w:rsidP="00D4251B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r w:rsidRPr="00CB2ECA">
        <w:rPr>
          <w:rFonts w:hint="eastAsia"/>
          <w:color w:val="FF0000"/>
        </w:rPr>
        <w:t>$i=0,$n=count($hobby)</w:t>
      </w:r>
      <w:r>
        <w:rPr>
          <w:rFonts w:hint="eastAsia"/>
        </w:rPr>
        <w:t>; $i&lt;$n; $i++) {</w:t>
      </w:r>
      <w:r>
        <w:rPr>
          <w:rFonts w:hint="eastAsia"/>
        </w:rPr>
        <w:tab/>
        <w:t>//</w:t>
      </w:r>
      <w:r>
        <w:rPr>
          <w:rFonts w:hint="eastAsia"/>
        </w:rPr>
        <w:t>循环输出爱好</w:t>
      </w:r>
    </w:p>
    <w:p w:rsidR="00D4251B" w:rsidRDefault="00D4251B" w:rsidP="00D4251B">
      <w:pPr>
        <w:pStyle w:val="ad"/>
      </w:pPr>
      <w:r>
        <w:tab/>
      </w:r>
      <w:r>
        <w:tab/>
      </w:r>
      <w:r>
        <w:tab/>
        <w:t>echo $hobby[$i],'&lt;br&gt;';</w:t>
      </w:r>
    </w:p>
    <w:p w:rsidR="00D4251B" w:rsidRDefault="00D4251B" w:rsidP="00D4251B">
      <w:pPr>
        <w:pStyle w:val="ad"/>
      </w:pPr>
      <w:r>
        <w:tab/>
      </w:r>
      <w:r>
        <w:tab/>
        <w:t>}</w:t>
      </w:r>
    </w:p>
    <w:p w:rsidR="00D4251B" w:rsidRDefault="00D4251B" w:rsidP="00D4251B">
      <w:pPr>
        <w:pStyle w:val="ad"/>
      </w:pPr>
      <w:r>
        <w:tab/>
        <w:t>}</w:t>
      </w:r>
    </w:p>
    <w:p w:rsidR="00D4251B" w:rsidRDefault="00D4251B" w:rsidP="00D4251B">
      <w:pPr>
        <w:pStyle w:val="ad"/>
      </w:pPr>
      <w:r>
        <w:t>}</w:t>
      </w:r>
    </w:p>
    <w:p w:rsidR="00D4251B" w:rsidRDefault="00D4251B" w:rsidP="00D4251B">
      <w:pPr>
        <w:pStyle w:val="ad"/>
      </w:pPr>
      <w:r>
        <w:t>?&gt;</w:t>
      </w:r>
    </w:p>
    <w:p w:rsidR="00D4251B" w:rsidRDefault="00D4251B" w:rsidP="00D4251B">
      <w:pPr>
        <w:pStyle w:val="ad"/>
      </w:pPr>
      <w:r>
        <w:t>&lt;form method="post" action=""&gt;</w:t>
      </w:r>
    </w:p>
    <w:p w:rsidR="00D4251B" w:rsidRDefault="00D4251B" w:rsidP="00D4251B">
      <w:pPr>
        <w:pStyle w:val="ad"/>
      </w:pPr>
      <w:r>
        <w:rPr>
          <w:rFonts w:hint="eastAsia"/>
        </w:rPr>
        <w:tab/>
      </w:r>
      <w:r>
        <w:rPr>
          <w:rFonts w:hint="eastAsia"/>
        </w:rPr>
        <w:t>爱好：</w:t>
      </w:r>
    </w:p>
    <w:p w:rsidR="00D4251B" w:rsidRDefault="00D4251B" w:rsidP="00D4251B">
      <w:pPr>
        <w:pStyle w:val="ad"/>
      </w:pPr>
      <w:r>
        <w:rPr>
          <w:rFonts w:hint="eastAsia"/>
        </w:rPr>
        <w:tab/>
        <w:t>&lt;input type="checkbox" name="</w:t>
      </w:r>
      <w:r w:rsidRPr="00D4251B">
        <w:rPr>
          <w:rFonts w:hint="eastAsia"/>
          <w:color w:val="FF0000"/>
        </w:rPr>
        <w:t>hobby[]</w:t>
      </w:r>
      <w:r>
        <w:rPr>
          <w:rFonts w:hint="eastAsia"/>
        </w:rPr>
        <w:t>" value='</w:t>
      </w:r>
      <w:r>
        <w:rPr>
          <w:rFonts w:hint="eastAsia"/>
        </w:rPr>
        <w:t>爬山</w:t>
      </w:r>
      <w:r>
        <w:rPr>
          <w:rFonts w:hint="eastAsia"/>
        </w:rPr>
        <w:t>'&gt;</w:t>
      </w:r>
      <w:r>
        <w:rPr>
          <w:rFonts w:hint="eastAsia"/>
        </w:rPr>
        <w:t>爬山</w:t>
      </w:r>
    </w:p>
    <w:p w:rsidR="00D4251B" w:rsidRDefault="00D4251B" w:rsidP="00D4251B">
      <w:pPr>
        <w:pStyle w:val="ad"/>
      </w:pPr>
      <w:r>
        <w:rPr>
          <w:rFonts w:hint="eastAsia"/>
        </w:rPr>
        <w:tab/>
        <w:t>&lt;input type="checkbox" name="</w:t>
      </w:r>
      <w:r w:rsidRPr="00D4251B">
        <w:rPr>
          <w:rFonts w:hint="eastAsia"/>
          <w:color w:val="FF0000"/>
        </w:rPr>
        <w:t>hobby[]</w:t>
      </w:r>
      <w:r>
        <w:rPr>
          <w:rFonts w:hint="eastAsia"/>
        </w:rPr>
        <w:t>" value='</w:t>
      </w:r>
      <w:r>
        <w:rPr>
          <w:rFonts w:hint="eastAsia"/>
        </w:rPr>
        <w:t>读书</w:t>
      </w:r>
      <w:r>
        <w:rPr>
          <w:rFonts w:hint="eastAsia"/>
        </w:rPr>
        <w:t>'&gt;</w:t>
      </w:r>
      <w:r>
        <w:rPr>
          <w:rFonts w:hint="eastAsia"/>
        </w:rPr>
        <w:t>读书</w:t>
      </w:r>
    </w:p>
    <w:p w:rsidR="00D4251B" w:rsidRDefault="00D4251B" w:rsidP="00D4251B">
      <w:pPr>
        <w:pStyle w:val="ad"/>
      </w:pPr>
      <w:r>
        <w:rPr>
          <w:rFonts w:hint="eastAsia"/>
        </w:rPr>
        <w:tab/>
        <w:t>&lt;input type="checkbox" name="</w:t>
      </w:r>
      <w:r w:rsidRPr="00D4251B">
        <w:rPr>
          <w:rFonts w:hint="eastAsia"/>
          <w:color w:val="FF0000"/>
        </w:rPr>
        <w:t>hobby[]</w:t>
      </w:r>
      <w:r>
        <w:rPr>
          <w:rFonts w:hint="eastAsia"/>
        </w:rPr>
        <w:t>" value='</w:t>
      </w:r>
      <w:r>
        <w:rPr>
          <w:rFonts w:hint="eastAsia"/>
        </w:rPr>
        <w:t>游泳</w:t>
      </w:r>
      <w:r>
        <w:rPr>
          <w:rFonts w:hint="eastAsia"/>
        </w:rPr>
        <w:t>'&gt;</w:t>
      </w:r>
      <w:r>
        <w:rPr>
          <w:rFonts w:hint="eastAsia"/>
        </w:rPr>
        <w:t>游泳</w:t>
      </w:r>
      <w:r>
        <w:rPr>
          <w:rFonts w:hint="eastAsia"/>
        </w:rPr>
        <w:t xml:space="preserve"> &lt;br /&gt;</w:t>
      </w:r>
    </w:p>
    <w:p w:rsidR="00D4251B" w:rsidRDefault="00D4251B" w:rsidP="00D4251B">
      <w:pPr>
        <w:pStyle w:val="ad"/>
      </w:pPr>
      <w:r>
        <w:rPr>
          <w:rFonts w:hint="eastAsia"/>
        </w:rPr>
        <w:tab/>
        <w:t>&lt;input type="submit" name="button"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B73E66" w:rsidRDefault="00D4251B" w:rsidP="00D4251B">
      <w:pPr>
        <w:pStyle w:val="ad"/>
      </w:pPr>
      <w:r>
        <w:t>&lt;/form&gt;</w:t>
      </w:r>
    </w:p>
    <w:p w:rsidR="0040457F" w:rsidRDefault="00672ABE" w:rsidP="00D4251B">
      <w:pPr>
        <w:pStyle w:val="ad"/>
      </w:pPr>
      <w:r>
        <w:rPr>
          <w:noProof/>
        </w:rPr>
        <w:lastRenderedPageBreak/>
        <w:pict>
          <v:shape id="_x0000_i1045" type="#_x0000_t75" style="width:191.55pt;height:34.65pt;visibility:visible;mso-wrap-style:square">
            <v:imagedata r:id="rId29" o:title=""/>
          </v:shape>
        </w:pict>
      </w:r>
    </w:p>
    <w:p w:rsidR="00B73E66" w:rsidRDefault="00D42C83" w:rsidP="00D42C83">
      <w:pPr>
        <w:pStyle w:val="2"/>
      </w:pPr>
      <w:r>
        <w:rPr>
          <w:rFonts w:hint="eastAsia"/>
        </w:rPr>
        <w:t>替代语法总结</w:t>
      </w:r>
    </w:p>
    <w:p w:rsidR="00A72415" w:rsidRDefault="00D42C83" w:rsidP="00B73F79">
      <w:pPr>
        <w:ind w:firstLineChars="0" w:firstLine="0"/>
      </w:pPr>
      <w:r>
        <w:t>PHP</w:t>
      </w:r>
      <w:r>
        <w:t>提供了替代语法</w:t>
      </w:r>
      <w:r>
        <w:rPr>
          <w:rFonts w:hint="eastAsia"/>
        </w:rPr>
        <w:t>，</w:t>
      </w:r>
      <w:r>
        <w:t>主要用于在</w:t>
      </w:r>
      <w:r>
        <w:t>PHP</w:t>
      </w:r>
      <w:r>
        <w:t>代码和</w:t>
      </w:r>
      <w:r>
        <w:t>HTML</w:t>
      </w:r>
      <w:r>
        <w:t>代码混编的时候使用</w:t>
      </w:r>
      <w:r>
        <w:rPr>
          <w:rFonts w:hint="eastAsia"/>
        </w:rPr>
        <w:t>，</w:t>
      </w:r>
      <w:r>
        <w:t>具有替换语法的语句有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，将左大括号变冒号，右大括号变</w:t>
      </w:r>
      <w:r>
        <w:rPr>
          <w:rFonts w:hint="eastAsia"/>
        </w:rPr>
        <w:t>endXXX</w:t>
      </w:r>
      <w:r>
        <w:rPr>
          <w:rFonts w:hint="eastAsia"/>
        </w:rPr>
        <w:t>。</w:t>
      </w:r>
    </w:p>
    <w:p w:rsidR="00A72415" w:rsidRDefault="00253A8E" w:rsidP="00253A8E">
      <w:pPr>
        <w:pStyle w:val="2"/>
      </w:pPr>
      <w:r>
        <w:t>跳转语句</w:t>
      </w:r>
    </w:p>
    <w:p w:rsidR="00A72415" w:rsidRDefault="00593739" w:rsidP="002A5170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：中断循环</w:t>
      </w:r>
    </w:p>
    <w:p w:rsidR="00CB425D" w:rsidRDefault="00672ABE" w:rsidP="00666779">
      <w:pPr>
        <w:pStyle w:val="ad"/>
      </w:pPr>
      <w:r>
        <w:rPr>
          <w:noProof/>
          <w:shd w:val="clear" w:color="auto" w:fill="auto"/>
        </w:rPr>
        <w:pict>
          <v:shape id="_x0000_i1046" type="#_x0000_t75" style="width:338.95pt;height:76.1pt;visibility:visible;mso-wrap-style:square">
            <v:imagedata r:id="rId30" o:title=""/>
          </v:shape>
        </w:pict>
      </w:r>
    </w:p>
    <w:p w:rsidR="003F4E3B" w:rsidRDefault="003F4E3B" w:rsidP="003F4E3B">
      <w:pPr>
        <w:pStyle w:val="a9"/>
        <w:ind w:firstLine="562"/>
      </w:pPr>
      <w:r>
        <w:t>脚下留心</w:t>
      </w:r>
      <w:r>
        <w:rPr>
          <w:rFonts w:hint="eastAsia"/>
        </w:rPr>
        <w:t>：break中断是当前循环，如果想要中断多重循环，在break后面加上需要中断循环的层数(</w:t>
      </w:r>
      <w:r>
        <w:t>break N</w:t>
      </w:r>
      <w:r>
        <w:rPr>
          <w:rFonts w:hint="eastAsia"/>
        </w:rPr>
        <w:t>)</w:t>
      </w:r>
    </w:p>
    <w:p w:rsidR="003F4E3B" w:rsidRPr="003F4E3B" w:rsidRDefault="00672ABE" w:rsidP="003F4E3B">
      <w:pPr>
        <w:pStyle w:val="ad"/>
      </w:pPr>
      <w:r>
        <w:rPr>
          <w:noProof/>
        </w:rPr>
        <w:pict>
          <v:shape id="_x0000_i1047" type="#_x0000_t75" style="width:370.85pt;height:109.35pt;visibility:visible;mso-wrap-style:square">
            <v:imagedata r:id="rId31" o:title=""/>
          </v:shape>
        </w:pict>
      </w:r>
    </w:p>
    <w:p w:rsidR="00CB425D" w:rsidRDefault="00F83B30" w:rsidP="00F83B30">
      <w:pPr>
        <w:pStyle w:val="3"/>
      </w:pPr>
      <w:r>
        <w:rPr>
          <w:rFonts w:hint="eastAsia"/>
        </w:rPr>
        <w:t>continue</w:t>
      </w:r>
      <w:r w:rsidR="00593739">
        <w:t>:</w:t>
      </w:r>
      <w:r w:rsidR="00593739" w:rsidRPr="00593739">
        <w:rPr>
          <w:rFonts w:hint="eastAsia"/>
        </w:rPr>
        <w:t xml:space="preserve"> </w:t>
      </w:r>
      <w:r w:rsidR="00593739">
        <w:rPr>
          <w:rFonts w:hint="eastAsia"/>
        </w:rPr>
        <w:t>跳出当前循环，进入下一个循环</w:t>
      </w:r>
    </w:p>
    <w:p w:rsidR="00AF583A" w:rsidRPr="00AF583A" w:rsidRDefault="00AF583A" w:rsidP="00AF583A">
      <w:pPr>
        <w:ind w:firstLine="560"/>
      </w:pPr>
    </w:p>
    <w:p w:rsidR="00CB425D" w:rsidRDefault="00672ABE" w:rsidP="00F83B30">
      <w:pPr>
        <w:pStyle w:val="ad"/>
      </w:pPr>
      <w:r>
        <w:rPr>
          <w:noProof/>
        </w:rPr>
        <w:lastRenderedPageBreak/>
        <w:pict>
          <v:shape id="_x0000_i1048" type="#_x0000_t75" style="width:308.4pt;height:105.3pt;visibility:visible;mso-wrap-style:square">
            <v:imagedata r:id="rId32" o:title=""/>
          </v:shape>
        </w:pict>
      </w:r>
    </w:p>
    <w:p w:rsidR="00597195" w:rsidRDefault="00E51C67" w:rsidP="00E51C67">
      <w:pPr>
        <w:pStyle w:val="a9"/>
        <w:ind w:firstLine="562"/>
      </w:pPr>
      <w:r>
        <w:rPr>
          <w:rFonts w:hint="eastAsia"/>
        </w:rPr>
        <w:t>同理：continue后面也可以带循环的层数,continue</w:t>
      </w:r>
      <w:r>
        <w:t xml:space="preserve"> N</w:t>
      </w:r>
      <w:r>
        <w:rPr>
          <w:rFonts w:hint="eastAsia"/>
        </w:rPr>
        <w:t>。</w:t>
      </w:r>
    </w:p>
    <w:p w:rsidR="0013539D" w:rsidRDefault="005E747B" w:rsidP="00910824">
      <w:pPr>
        <w:pStyle w:val="a9"/>
        <w:ind w:firstLineChars="0" w:firstLine="0"/>
      </w:pPr>
      <w:r>
        <w:t>问题</w:t>
      </w:r>
      <w:r>
        <w:rPr>
          <w:rFonts w:hint="eastAsia"/>
        </w:rPr>
        <w:t>：在什么情况下，break和continue的作用是一样的。</w:t>
      </w:r>
    </w:p>
    <w:p w:rsidR="008E216F" w:rsidRDefault="008E216F" w:rsidP="005E747B">
      <w:pPr>
        <w:pStyle w:val="a9"/>
        <w:ind w:firstLine="562"/>
      </w:pPr>
      <w:r>
        <w:t>答</w:t>
      </w:r>
      <w:r>
        <w:rPr>
          <w:rFonts w:hint="eastAsia"/>
        </w:rPr>
        <w:t>：</w:t>
      </w:r>
      <w:r w:rsidR="000B3197">
        <w:rPr>
          <w:rFonts w:hint="eastAsia"/>
        </w:rPr>
        <w:t>当循环体执行一次的时候，break和continue是一样的。</w:t>
      </w:r>
    </w:p>
    <w:p w:rsidR="00444C4D" w:rsidRDefault="00055DB8" w:rsidP="00055DB8">
      <w:pPr>
        <w:pStyle w:val="3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的本质就是循环了一次的循环</w:t>
      </w:r>
    </w:p>
    <w:p w:rsidR="00CF3EAE" w:rsidRDefault="00672ABE" w:rsidP="00055DB8">
      <w:pPr>
        <w:pStyle w:val="ad"/>
      </w:pPr>
      <w:r>
        <w:rPr>
          <w:noProof/>
        </w:rPr>
        <w:pict>
          <v:shape id="_x0000_i1049" type="#_x0000_t75" style="width:265.6pt;height:152.15pt;visibility:visible;mso-wrap-style:square">
            <v:imagedata r:id="rId33" o:title=""/>
          </v:shape>
        </w:pict>
      </w:r>
    </w:p>
    <w:p w:rsidR="00CF3EAE" w:rsidRDefault="006571EC" w:rsidP="006571EC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的例题</w:t>
      </w:r>
    </w:p>
    <w:p w:rsidR="00CF3EAE" w:rsidRDefault="00672ABE" w:rsidP="006571EC">
      <w:pPr>
        <w:pStyle w:val="ad"/>
      </w:pPr>
      <w:r>
        <w:rPr>
          <w:noProof/>
        </w:rPr>
        <w:pict>
          <v:shape id="_x0000_i1050" type="#_x0000_t75" style="width:281.9pt;height:111.4pt;visibility:visible;mso-wrap-style:square">
            <v:imagedata r:id="rId34" o:title=""/>
          </v:shape>
        </w:pict>
      </w:r>
    </w:p>
    <w:p w:rsidR="00CF3EAE" w:rsidRDefault="00734A8A" w:rsidP="00734A8A">
      <w:pPr>
        <w:pStyle w:val="2"/>
      </w:pPr>
      <w:r>
        <w:t>例题</w:t>
      </w:r>
      <w:r>
        <w:rPr>
          <w:rFonts w:hint="eastAsia"/>
        </w:rPr>
        <w:t>：</w:t>
      </w:r>
      <w:r>
        <w:t>翻转数组</w:t>
      </w:r>
    </w:p>
    <w:p w:rsidR="005236D4" w:rsidRDefault="005236D4" w:rsidP="005236D4">
      <w:pPr>
        <w:pStyle w:val="ad"/>
      </w:pPr>
      <w:r>
        <w:t>$stu=array('tom','berry','ketty','rose','jack');</w:t>
      </w:r>
    </w:p>
    <w:p w:rsidR="005236D4" w:rsidRDefault="005236D4" w:rsidP="005236D4">
      <w:pPr>
        <w:pStyle w:val="ad"/>
      </w:pPr>
      <w:r>
        <w:lastRenderedPageBreak/>
        <w:t>print_r($stu); echo '&lt;hr&gt;';</w:t>
      </w:r>
    </w:p>
    <w:p w:rsidR="005236D4" w:rsidRDefault="005236D4" w:rsidP="005236D4">
      <w:pPr>
        <w:pStyle w:val="ad"/>
      </w:pPr>
      <w:r>
        <w:t>for($i=0,$j=count($stu)-1; $i&lt;$j; $i++,$j--) {</w:t>
      </w:r>
    </w:p>
    <w:p w:rsidR="005236D4" w:rsidRDefault="005236D4" w:rsidP="005236D4">
      <w:pPr>
        <w:pStyle w:val="ad"/>
      </w:pPr>
      <w:r>
        <w:tab/>
        <w:t>$temp=$stu[$i];</w:t>
      </w:r>
    </w:p>
    <w:p w:rsidR="005236D4" w:rsidRDefault="005236D4" w:rsidP="005236D4">
      <w:pPr>
        <w:pStyle w:val="ad"/>
      </w:pPr>
      <w:r>
        <w:tab/>
        <w:t>$stu[$i]=$stu[$j];</w:t>
      </w:r>
    </w:p>
    <w:p w:rsidR="005236D4" w:rsidRDefault="005236D4" w:rsidP="005236D4">
      <w:pPr>
        <w:pStyle w:val="ad"/>
      </w:pPr>
      <w:r>
        <w:tab/>
        <w:t>$stu[$j]=$temp;</w:t>
      </w:r>
    </w:p>
    <w:p w:rsidR="005236D4" w:rsidRDefault="005236D4" w:rsidP="005236D4">
      <w:pPr>
        <w:pStyle w:val="ad"/>
      </w:pPr>
      <w:r>
        <w:t>}</w:t>
      </w:r>
    </w:p>
    <w:p w:rsidR="00734A8A" w:rsidRDefault="005236D4" w:rsidP="005236D4">
      <w:pPr>
        <w:pStyle w:val="ad"/>
      </w:pPr>
      <w:r>
        <w:t>print_r($stu);</w:t>
      </w:r>
    </w:p>
    <w:p w:rsidR="005236D4" w:rsidRDefault="00672ABE" w:rsidP="005236D4">
      <w:pPr>
        <w:pStyle w:val="ad"/>
      </w:pPr>
      <w:r>
        <w:rPr>
          <w:noProof/>
        </w:rPr>
        <w:pict>
          <v:shape id="_x0000_i1051" type="#_x0000_t75" style="width:391.9pt;height:45.5pt;visibility:visible;mso-wrap-style:square">
            <v:imagedata r:id="rId35" o:title=""/>
          </v:shape>
        </w:pict>
      </w:r>
    </w:p>
    <w:p w:rsidR="00734A8A" w:rsidRDefault="00734A8A" w:rsidP="00734A8A">
      <w:pPr>
        <w:pStyle w:val="2"/>
      </w:pPr>
      <w:r>
        <w:rPr>
          <w:rFonts w:hint="eastAsia"/>
        </w:rPr>
        <w:t>例题：</w:t>
      </w:r>
      <w:r w:rsidR="00A739DC">
        <w:rPr>
          <w:rFonts w:hint="eastAsia"/>
        </w:rPr>
        <w:t>九九乘法表</w:t>
      </w:r>
    </w:p>
    <w:p w:rsidR="001C1AB9" w:rsidRPr="001C1AB9" w:rsidRDefault="001C1AB9" w:rsidP="001C1AB9">
      <w:pPr>
        <w:ind w:firstLine="560"/>
      </w:pPr>
      <w:r>
        <w:t>每个乘法都是当前列</w:t>
      </w:r>
      <w:r>
        <w:rPr>
          <w:rFonts w:hint="eastAsia"/>
        </w:rPr>
        <w:t>*</w:t>
      </w:r>
      <w:r>
        <w:rPr>
          <w:rFonts w:hint="eastAsia"/>
        </w:rPr>
        <w:t>当前行。</w:t>
      </w:r>
    </w:p>
    <w:p w:rsidR="00A105D8" w:rsidRDefault="00A105D8" w:rsidP="00A105D8">
      <w:pPr>
        <w:pStyle w:val="ad"/>
      </w:pPr>
      <w:r>
        <w:t>&lt;style type="text/css"&gt;</w:t>
      </w:r>
    </w:p>
    <w:p w:rsidR="00A105D8" w:rsidRDefault="00A105D8" w:rsidP="00A105D8">
      <w:pPr>
        <w:pStyle w:val="ad"/>
      </w:pPr>
      <w:r>
        <w:t>table{</w:t>
      </w:r>
    </w:p>
    <w:p w:rsidR="00A105D8" w:rsidRDefault="00A105D8" w:rsidP="00A105D8">
      <w:pPr>
        <w:pStyle w:val="ad"/>
      </w:pPr>
      <w:r>
        <w:tab/>
        <w:t>width:780px;</w:t>
      </w:r>
    </w:p>
    <w:p w:rsidR="00A105D8" w:rsidRDefault="00A105D8" w:rsidP="00A105D8">
      <w:pPr>
        <w:pStyle w:val="ad"/>
      </w:pPr>
      <w:r>
        <w:tab/>
        <w:t>margin:auto;</w:t>
      </w:r>
    </w:p>
    <w:p w:rsidR="00A105D8" w:rsidRDefault="00A105D8" w:rsidP="00A105D8">
      <w:pPr>
        <w:pStyle w:val="ad"/>
      </w:pPr>
      <w:r>
        <w:rPr>
          <w:rFonts w:hint="eastAsia"/>
        </w:rPr>
        <w:tab/>
        <w:t>border-collapse:collapse; /*</w:t>
      </w:r>
      <w:r>
        <w:rPr>
          <w:rFonts w:hint="eastAsia"/>
        </w:rPr>
        <w:t>塌陷</w:t>
      </w:r>
      <w:r>
        <w:rPr>
          <w:rFonts w:hint="eastAsia"/>
        </w:rPr>
        <w:t>*/</w:t>
      </w:r>
    </w:p>
    <w:p w:rsidR="00A105D8" w:rsidRDefault="00A105D8" w:rsidP="00A105D8">
      <w:pPr>
        <w:pStyle w:val="ad"/>
      </w:pPr>
      <w:r>
        <w:t>}</w:t>
      </w:r>
    </w:p>
    <w:p w:rsidR="00A105D8" w:rsidRDefault="00A105D8" w:rsidP="00A105D8">
      <w:pPr>
        <w:pStyle w:val="ad"/>
      </w:pPr>
      <w:r>
        <w:t>tr{</w:t>
      </w:r>
    </w:p>
    <w:p w:rsidR="00A105D8" w:rsidRDefault="00A105D8" w:rsidP="00A105D8">
      <w:pPr>
        <w:pStyle w:val="ad"/>
      </w:pPr>
      <w:r>
        <w:tab/>
        <w:t>height:30px;</w:t>
      </w:r>
    </w:p>
    <w:p w:rsidR="00A105D8" w:rsidRDefault="00A105D8" w:rsidP="00A105D8">
      <w:pPr>
        <w:pStyle w:val="ad"/>
      </w:pPr>
      <w:r>
        <w:t>}</w:t>
      </w:r>
    </w:p>
    <w:p w:rsidR="00A105D8" w:rsidRDefault="00A105D8" w:rsidP="00A105D8">
      <w:pPr>
        <w:pStyle w:val="ad"/>
      </w:pPr>
      <w:r>
        <w:t>table,td{</w:t>
      </w:r>
    </w:p>
    <w:p w:rsidR="00A105D8" w:rsidRDefault="00A105D8" w:rsidP="00A105D8">
      <w:pPr>
        <w:pStyle w:val="ad"/>
      </w:pPr>
      <w:r>
        <w:tab/>
        <w:t>border:#000 solid 1px;</w:t>
      </w:r>
    </w:p>
    <w:p w:rsidR="00A105D8" w:rsidRDefault="00A105D8" w:rsidP="00A105D8">
      <w:pPr>
        <w:pStyle w:val="ad"/>
      </w:pPr>
      <w:r>
        <w:t>}</w:t>
      </w:r>
    </w:p>
    <w:p w:rsidR="00A105D8" w:rsidRDefault="00A105D8" w:rsidP="00A105D8">
      <w:pPr>
        <w:pStyle w:val="ad"/>
      </w:pPr>
      <w:r>
        <w:t>&lt;/style&gt;</w:t>
      </w:r>
    </w:p>
    <w:p w:rsidR="00A105D8" w:rsidRDefault="00A105D8" w:rsidP="00A105D8">
      <w:pPr>
        <w:pStyle w:val="ad"/>
      </w:pPr>
      <w:r>
        <w:t>&lt;table&gt;</w:t>
      </w:r>
    </w:p>
    <w:p w:rsidR="00A105D8" w:rsidRDefault="00A105D8" w:rsidP="00A105D8">
      <w:pPr>
        <w:pStyle w:val="ad"/>
      </w:pPr>
      <w:r>
        <w:tab/>
        <w:t>&lt;?php</w:t>
      </w:r>
    </w:p>
    <w:p w:rsidR="00A105D8" w:rsidRDefault="00A105D8" w:rsidP="00A105D8">
      <w:pPr>
        <w:pStyle w:val="ad"/>
      </w:pPr>
      <w:r>
        <w:tab/>
        <w:t>for($i=1; $i&lt;=9; $i++) {</w:t>
      </w:r>
    </w:p>
    <w:p w:rsidR="00A105D8" w:rsidRDefault="00A105D8" w:rsidP="00A105D8">
      <w:pPr>
        <w:pStyle w:val="ad"/>
      </w:pPr>
      <w:r>
        <w:tab/>
      </w:r>
      <w:r>
        <w:tab/>
        <w:t>echo '&lt;tr&gt;';</w:t>
      </w:r>
    </w:p>
    <w:p w:rsidR="00A105D8" w:rsidRDefault="00A105D8" w:rsidP="00A105D8">
      <w:pPr>
        <w:pStyle w:val="ad"/>
      </w:pPr>
      <w:r>
        <w:tab/>
      </w:r>
      <w:r>
        <w:tab/>
        <w:t>for($j=1; $j&lt;=$i; $j++) {</w:t>
      </w:r>
    </w:p>
    <w:p w:rsidR="00A105D8" w:rsidRDefault="00A105D8" w:rsidP="00A105D8">
      <w:pPr>
        <w:pStyle w:val="ad"/>
      </w:pPr>
      <w:r>
        <w:tab/>
      </w:r>
      <w:r>
        <w:tab/>
      </w:r>
      <w:r>
        <w:tab/>
        <w:t>echo "&lt;td&gt;{$j}*{$i}=".($j*$i),'&lt;/td&gt;';</w:t>
      </w:r>
    </w:p>
    <w:p w:rsidR="00A105D8" w:rsidRDefault="00A105D8" w:rsidP="00A105D8">
      <w:pPr>
        <w:pStyle w:val="ad"/>
      </w:pPr>
      <w:r>
        <w:tab/>
      </w:r>
      <w:r>
        <w:tab/>
        <w:t>}</w:t>
      </w:r>
    </w:p>
    <w:p w:rsidR="00A105D8" w:rsidRDefault="00A105D8" w:rsidP="00A105D8">
      <w:pPr>
        <w:pStyle w:val="ad"/>
      </w:pPr>
      <w:r>
        <w:tab/>
      </w:r>
      <w:r>
        <w:tab/>
        <w:t>echo '&lt;/tr&gt;';</w:t>
      </w:r>
    </w:p>
    <w:p w:rsidR="00A105D8" w:rsidRDefault="00A105D8" w:rsidP="00A105D8">
      <w:pPr>
        <w:pStyle w:val="ad"/>
      </w:pPr>
      <w:r>
        <w:tab/>
        <w:t>}</w:t>
      </w:r>
    </w:p>
    <w:p w:rsidR="00A105D8" w:rsidRDefault="00A105D8" w:rsidP="00A105D8">
      <w:pPr>
        <w:pStyle w:val="ad"/>
      </w:pPr>
      <w:r>
        <w:tab/>
        <w:t>?&gt;</w:t>
      </w:r>
    </w:p>
    <w:p w:rsidR="00734A8A" w:rsidRDefault="00A105D8" w:rsidP="00A105D8">
      <w:pPr>
        <w:pStyle w:val="ad"/>
      </w:pPr>
      <w:r>
        <w:t>&lt;/table&gt;</w:t>
      </w:r>
    </w:p>
    <w:p w:rsidR="0075270B" w:rsidRDefault="00672ABE" w:rsidP="00A105D8">
      <w:pPr>
        <w:pStyle w:val="ad"/>
      </w:pPr>
      <w:r>
        <w:rPr>
          <w:noProof/>
        </w:rPr>
        <w:lastRenderedPageBreak/>
        <w:pict>
          <v:shape id="_x0000_i1052" type="#_x0000_t75" style="width:306.35pt;height:108pt;visibility:visible;mso-wrap-style:square">
            <v:imagedata r:id="rId36" o:title=""/>
          </v:shape>
        </w:pict>
      </w:r>
    </w:p>
    <w:p w:rsidR="0013539D" w:rsidRDefault="0013539D" w:rsidP="00BB4E1D">
      <w:pPr>
        <w:pStyle w:val="2"/>
      </w:pPr>
      <w:bookmarkStart w:id="0" w:name="_Toc428116358"/>
      <w:r>
        <w:t>作业</w:t>
      </w:r>
      <w:bookmarkEnd w:id="0"/>
    </w:p>
    <w:p w:rsidR="0013539D" w:rsidRDefault="0013539D" w:rsidP="00C47BF4">
      <w:pPr>
        <w:numPr>
          <w:ilvl w:val="0"/>
          <w:numId w:val="12"/>
        </w:numPr>
        <w:ind w:firstLineChars="0"/>
      </w:pPr>
      <w:r>
        <w:t>实现如下计算器</w:t>
      </w:r>
    </w:p>
    <w:p w:rsidR="0013539D" w:rsidRDefault="00672ABE" w:rsidP="003D0CB1">
      <w:pPr>
        <w:ind w:firstLineChars="0" w:firstLine="0"/>
        <w:rPr>
          <w:noProof/>
        </w:rPr>
      </w:pPr>
      <w:r>
        <w:rPr>
          <w:noProof/>
        </w:rPr>
        <w:pict>
          <v:shape id="_x0000_i1053" type="#_x0000_t75" style="width:469.35pt;height:71.3pt;visibility:visible;mso-wrap-style:square">
            <v:imagedata r:id="rId37" o:title=""/>
          </v:shape>
        </w:pict>
      </w:r>
    </w:p>
    <w:p w:rsidR="0013539D" w:rsidRDefault="00920512" w:rsidP="00920512">
      <w:pPr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for</w:t>
      </w:r>
      <w:r>
        <w:rPr>
          <w:rFonts w:hint="eastAsia"/>
          <w:noProof/>
        </w:rPr>
        <w:t>循环求数组元素的和</w:t>
      </w:r>
    </w:p>
    <w:p w:rsidR="00920512" w:rsidRDefault="00920512" w:rsidP="00920512">
      <w:pPr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求阶乘</w:t>
      </w:r>
      <w:r>
        <w:rPr>
          <w:rFonts w:hint="eastAsia"/>
          <w:noProof/>
        </w:rPr>
        <w:t>(</w:t>
      </w:r>
      <w:r>
        <w:rPr>
          <w:noProof/>
        </w:rPr>
        <w:t>0!=1</w:t>
      </w:r>
      <w:r>
        <w:rPr>
          <w:rFonts w:hint="eastAsia"/>
          <w:noProof/>
        </w:rPr>
        <w:t>)</w:t>
      </w:r>
    </w:p>
    <w:p w:rsidR="00920512" w:rsidRDefault="00920512" w:rsidP="00920512">
      <w:pPr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循环输出</w:t>
      </w:r>
      <w:r>
        <w:rPr>
          <w:rFonts w:hint="eastAsia"/>
          <w:noProof/>
        </w:rPr>
        <w:t>1-100,3</w:t>
      </w:r>
      <w:r>
        <w:rPr>
          <w:rFonts w:hint="eastAsia"/>
          <w:noProof/>
        </w:rPr>
        <w:t>的倍数输出</w:t>
      </w:r>
      <w:r>
        <w:rPr>
          <w:rFonts w:hint="eastAsia"/>
          <w:noProof/>
        </w:rPr>
        <w:t>A,5</w:t>
      </w:r>
      <w:r>
        <w:rPr>
          <w:rFonts w:hint="eastAsia"/>
          <w:noProof/>
        </w:rPr>
        <w:t>的倍数输出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的倍数输出</w:t>
      </w:r>
      <w:r>
        <w:rPr>
          <w:rFonts w:hint="eastAsia"/>
          <w:noProof/>
        </w:rPr>
        <w:t>C</w:t>
      </w:r>
    </w:p>
    <w:p w:rsidR="00920512" w:rsidRDefault="00920512" w:rsidP="00920512">
      <w:pPr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打印水仙花数</w:t>
      </w:r>
      <w:r>
        <w:rPr>
          <w:rFonts w:hint="eastAsia"/>
          <w:noProof/>
        </w:rPr>
        <w:t xml:space="preserve">  a</w:t>
      </w:r>
      <w:r w:rsidRPr="00920512">
        <w:rPr>
          <w:rFonts w:hint="eastAsia"/>
          <w:noProof/>
          <w:vertAlign w:val="superscript"/>
        </w:rPr>
        <w:t>3</w:t>
      </w:r>
      <w:r>
        <w:rPr>
          <w:rFonts w:hint="eastAsia"/>
          <w:noProof/>
        </w:rPr>
        <w:t>+b</w:t>
      </w:r>
      <w:r w:rsidRPr="00920512">
        <w:rPr>
          <w:rFonts w:hint="eastAsia"/>
          <w:noProof/>
          <w:vertAlign w:val="superscript"/>
        </w:rPr>
        <w:t>3</w:t>
      </w:r>
      <w:r>
        <w:rPr>
          <w:rFonts w:hint="eastAsia"/>
          <w:noProof/>
        </w:rPr>
        <w:t>+c</w:t>
      </w:r>
      <w:r w:rsidRPr="00920512">
        <w:rPr>
          <w:rFonts w:hint="eastAsia"/>
          <w:noProof/>
          <w:vertAlign w:val="superscript"/>
        </w:rPr>
        <w:t>3</w:t>
      </w:r>
      <w:r>
        <w:rPr>
          <w:rFonts w:hint="eastAsia"/>
          <w:noProof/>
        </w:rPr>
        <w:t>=abc</w:t>
      </w:r>
    </w:p>
    <w:p w:rsidR="00920512" w:rsidRDefault="00920512" w:rsidP="00920512">
      <w:pPr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打印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以内的斐波那契数列</w:t>
      </w:r>
      <w:r w:rsidR="005162CF">
        <w:rPr>
          <w:rFonts w:hint="eastAsia"/>
          <w:noProof/>
        </w:rPr>
        <w:t xml:space="preserve">  1</w:t>
      </w:r>
      <w:r w:rsidR="005162CF">
        <w:rPr>
          <w:rFonts w:hint="eastAsia"/>
          <w:noProof/>
        </w:rPr>
        <w:tab/>
      </w:r>
      <w:r w:rsidR="005162CF">
        <w:rPr>
          <w:noProof/>
        </w:rPr>
        <w:t>1</w:t>
      </w:r>
      <w:r w:rsidR="005162CF">
        <w:rPr>
          <w:noProof/>
        </w:rPr>
        <w:tab/>
        <w:t>2 3 5 8</w:t>
      </w:r>
    </w:p>
    <w:p w:rsidR="005162CF" w:rsidRDefault="005162CF" w:rsidP="00920512">
      <w:pPr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打印颜色面板</w:t>
      </w:r>
      <w:bookmarkStart w:id="1" w:name="_GoBack"/>
      <w:bookmarkEnd w:id="1"/>
    </w:p>
    <w:p w:rsidR="00920512" w:rsidRDefault="00672ABE" w:rsidP="00B73F79">
      <w:pPr>
        <w:ind w:firstLineChars="0" w:firstLine="0"/>
        <w:rPr>
          <w:noProof/>
        </w:rPr>
      </w:pPr>
      <w:r>
        <w:rPr>
          <w:noProof/>
        </w:rPr>
        <w:pict>
          <v:shape id="_x0000_i1054" type="#_x0000_t75" style="width:135.85pt;height:89pt;visibility:visible;mso-wrap-style:square">
            <v:imagedata r:id="rId38" o:title=""/>
          </v:shape>
        </w:pict>
      </w:r>
    </w:p>
    <w:p w:rsidR="00B225F1" w:rsidRDefault="00B225F1" w:rsidP="00B225F1">
      <w:pPr>
        <w:numPr>
          <w:ilvl w:val="0"/>
          <w:numId w:val="12"/>
        </w:numPr>
        <w:ind w:firstLineChars="0"/>
        <w:rPr>
          <w:noProof/>
        </w:rPr>
      </w:pPr>
      <w:r>
        <w:rPr>
          <w:noProof/>
        </w:rPr>
        <w:t>打印图形</w:t>
      </w:r>
    </w:p>
    <w:p w:rsidR="00B225F1" w:rsidRDefault="00672ABE" w:rsidP="00B73F79">
      <w:pPr>
        <w:ind w:firstLineChars="0" w:firstLine="0"/>
      </w:pPr>
      <w:r>
        <w:rPr>
          <w:noProof/>
        </w:rPr>
        <w:lastRenderedPageBreak/>
        <w:pict>
          <v:shape id="_x0000_i1055" type="#_x0000_t75" style="width:174.55pt;height:139.25pt;visibility:visible;mso-wrap-style:square">
            <v:imagedata r:id="rId39" o:title=""/>
          </v:shape>
        </w:pict>
      </w:r>
      <w:r w:rsidR="00B225F1">
        <w:rPr>
          <w:noProof/>
        </w:rPr>
        <w:t xml:space="preserve">        </w:t>
      </w:r>
      <w:r>
        <w:rPr>
          <w:noProof/>
        </w:rPr>
        <w:pict>
          <v:shape id="_x0000_i1056" type="#_x0000_t75" style="width:167.75pt;height:157.6pt;visibility:visible;mso-wrap-style:square">
            <v:imagedata r:id="rId40" o:title=""/>
          </v:shape>
        </w:pict>
      </w:r>
    </w:p>
    <w:p w:rsidR="00920512" w:rsidRPr="0013539D" w:rsidRDefault="00920512" w:rsidP="00B73F79">
      <w:pPr>
        <w:ind w:firstLineChars="0" w:firstLine="0"/>
      </w:pPr>
    </w:p>
    <w:sectPr w:rsidR="00920512" w:rsidRPr="0013539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D9" w:rsidRDefault="00EA55D9">
      <w:pPr>
        <w:ind w:firstLine="560"/>
      </w:pPr>
      <w:r>
        <w:separator/>
      </w:r>
    </w:p>
  </w:endnote>
  <w:endnote w:type="continuationSeparator" w:id="0">
    <w:p w:rsidR="00EA55D9" w:rsidRDefault="00EA55D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EA55D9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F7AC7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EA55D9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21DBE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D9" w:rsidRDefault="00EA55D9">
      <w:pPr>
        <w:ind w:firstLine="560"/>
      </w:pPr>
      <w:r>
        <w:separator/>
      </w:r>
    </w:p>
  </w:footnote>
  <w:footnote w:type="continuationSeparator" w:id="0">
    <w:p w:rsidR="00EA55D9" w:rsidRDefault="00EA55D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0DEA7DF7"/>
    <w:multiLevelType w:val="hybridMultilevel"/>
    <w:tmpl w:val="3D3A6544"/>
    <w:lvl w:ilvl="0" w:tplc="CC4AC2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A702B"/>
    <w:multiLevelType w:val="hybridMultilevel"/>
    <w:tmpl w:val="71F069AA"/>
    <w:lvl w:ilvl="0" w:tplc="C3F406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E3702"/>
    <w:multiLevelType w:val="hybridMultilevel"/>
    <w:tmpl w:val="B2F290EA"/>
    <w:lvl w:ilvl="0" w:tplc="AEFEF1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D23BC0"/>
    <w:multiLevelType w:val="hybridMultilevel"/>
    <w:tmpl w:val="7A742CC6"/>
    <w:lvl w:ilvl="0" w:tplc="8CC28D9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6B0618C4"/>
    <w:multiLevelType w:val="hybridMultilevel"/>
    <w:tmpl w:val="39DC1A4E"/>
    <w:lvl w:ilvl="0" w:tplc="36FCA8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C576D8"/>
    <w:multiLevelType w:val="hybridMultilevel"/>
    <w:tmpl w:val="C26C474E"/>
    <w:lvl w:ilvl="0" w:tplc="7A629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055F"/>
    <w:rsid w:val="00011F74"/>
    <w:rsid w:val="000125B3"/>
    <w:rsid w:val="00031EEF"/>
    <w:rsid w:val="00032F7A"/>
    <w:rsid w:val="000352D8"/>
    <w:rsid w:val="00044EF6"/>
    <w:rsid w:val="00052BDD"/>
    <w:rsid w:val="00055DB8"/>
    <w:rsid w:val="000B3197"/>
    <w:rsid w:val="000B75C0"/>
    <w:rsid w:val="000C071B"/>
    <w:rsid w:val="000C2471"/>
    <w:rsid w:val="000C2C39"/>
    <w:rsid w:val="000C66D2"/>
    <w:rsid w:val="000D3AE8"/>
    <w:rsid w:val="000D6423"/>
    <w:rsid w:val="000E7153"/>
    <w:rsid w:val="000F7AC7"/>
    <w:rsid w:val="00113B91"/>
    <w:rsid w:val="00114E2A"/>
    <w:rsid w:val="0012015A"/>
    <w:rsid w:val="0013032D"/>
    <w:rsid w:val="00132116"/>
    <w:rsid w:val="0013539D"/>
    <w:rsid w:val="00136A2E"/>
    <w:rsid w:val="001602BD"/>
    <w:rsid w:val="0017239E"/>
    <w:rsid w:val="00172A27"/>
    <w:rsid w:val="0019080B"/>
    <w:rsid w:val="001A1FF5"/>
    <w:rsid w:val="001B03C3"/>
    <w:rsid w:val="001B26CE"/>
    <w:rsid w:val="001B3181"/>
    <w:rsid w:val="001C1AB9"/>
    <w:rsid w:val="001E413F"/>
    <w:rsid w:val="001E5D9C"/>
    <w:rsid w:val="001E79C3"/>
    <w:rsid w:val="00202EC6"/>
    <w:rsid w:val="0022095B"/>
    <w:rsid w:val="00223D42"/>
    <w:rsid w:val="00230A7C"/>
    <w:rsid w:val="00235111"/>
    <w:rsid w:val="002418CC"/>
    <w:rsid w:val="00253A8E"/>
    <w:rsid w:val="00253ACA"/>
    <w:rsid w:val="00256382"/>
    <w:rsid w:val="0025734D"/>
    <w:rsid w:val="00270103"/>
    <w:rsid w:val="002802D2"/>
    <w:rsid w:val="00286679"/>
    <w:rsid w:val="0029756C"/>
    <w:rsid w:val="002A6A1D"/>
    <w:rsid w:val="002A72D1"/>
    <w:rsid w:val="002B59D3"/>
    <w:rsid w:val="002E3FAB"/>
    <w:rsid w:val="002E75C0"/>
    <w:rsid w:val="002F1E5B"/>
    <w:rsid w:val="003108B9"/>
    <w:rsid w:val="00313160"/>
    <w:rsid w:val="003216D9"/>
    <w:rsid w:val="003261CB"/>
    <w:rsid w:val="00330861"/>
    <w:rsid w:val="00337670"/>
    <w:rsid w:val="00337B5A"/>
    <w:rsid w:val="00374EFA"/>
    <w:rsid w:val="00375761"/>
    <w:rsid w:val="00377268"/>
    <w:rsid w:val="0038561B"/>
    <w:rsid w:val="0039276B"/>
    <w:rsid w:val="00394A2B"/>
    <w:rsid w:val="003A3A6F"/>
    <w:rsid w:val="003B5C6E"/>
    <w:rsid w:val="003C5AD7"/>
    <w:rsid w:val="003D0CB1"/>
    <w:rsid w:val="003D49F4"/>
    <w:rsid w:val="003F24CC"/>
    <w:rsid w:val="003F4674"/>
    <w:rsid w:val="003F4E3B"/>
    <w:rsid w:val="003F7EF7"/>
    <w:rsid w:val="0040457F"/>
    <w:rsid w:val="004254BA"/>
    <w:rsid w:val="004255F9"/>
    <w:rsid w:val="00444C4D"/>
    <w:rsid w:val="004474B6"/>
    <w:rsid w:val="004633D6"/>
    <w:rsid w:val="00467882"/>
    <w:rsid w:val="00471D83"/>
    <w:rsid w:val="00482D85"/>
    <w:rsid w:val="00490807"/>
    <w:rsid w:val="004A370E"/>
    <w:rsid w:val="004A6288"/>
    <w:rsid w:val="004B5F08"/>
    <w:rsid w:val="004D00DB"/>
    <w:rsid w:val="004D7B5B"/>
    <w:rsid w:val="004F45F4"/>
    <w:rsid w:val="004F4C25"/>
    <w:rsid w:val="004F5BF1"/>
    <w:rsid w:val="00505D38"/>
    <w:rsid w:val="005162CF"/>
    <w:rsid w:val="00517AC4"/>
    <w:rsid w:val="005236D4"/>
    <w:rsid w:val="00524345"/>
    <w:rsid w:val="00531A35"/>
    <w:rsid w:val="00533315"/>
    <w:rsid w:val="00536B98"/>
    <w:rsid w:val="00541BAF"/>
    <w:rsid w:val="0054545F"/>
    <w:rsid w:val="00551094"/>
    <w:rsid w:val="00560E54"/>
    <w:rsid w:val="00564299"/>
    <w:rsid w:val="00570CA7"/>
    <w:rsid w:val="0057559D"/>
    <w:rsid w:val="00576FAC"/>
    <w:rsid w:val="00577803"/>
    <w:rsid w:val="0059064C"/>
    <w:rsid w:val="00593739"/>
    <w:rsid w:val="00597195"/>
    <w:rsid w:val="005A2C9F"/>
    <w:rsid w:val="005B3FA4"/>
    <w:rsid w:val="005C23DD"/>
    <w:rsid w:val="005C59B1"/>
    <w:rsid w:val="005E0023"/>
    <w:rsid w:val="005E747B"/>
    <w:rsid w:val="005F0B3F"/>
    <w:rsid w:val="005F2EC1"/>
    <w:rsid w:val="005F7127"/>
    <w:rsid w:val="0060262A"/>
    <w:rsid w:val="006548B4"/>
    <w:rsid w:val="006571EC"/>
    <w:rsid w:val="00665F4B"/>
    <w:rsid w:val="00666779"/>
    <w:rsid w:val="00672ABE"/>
    <w:rsid w:val="00675838"/>
    <w:rsid w:val="00677DB7"/>
    <w:rsid w:val="006A2F3A"/>
    <w:rsid w:val="006A55C2"/>
    <w:rsid w:val="006C029A"/>
    <w:rsid w:val="006E51C3"/>
    <w:rsid w:val="00710D51"/>
    <w:rsid w:val="00732F18"/>
    <w:rsid w:val="00734A8A"/>
    <w:rsid w:val="007506AE"/>
    <w:rsid w:val="0075270B"/>
    <w:rsid w:val="00752B92"/>
    <w:rsid w:val="007534AF"/>
    <w:rsid w:val="00763FB2"/>
    <w:rsid w:val="0076575E"/>
    <w:rsid w:val="00773C6B"/>
    <w:rsid w:val="00782715"/>
    <w:rsid w:val="007936BD"/>
    <w:rsid w:val="007A5253"/>
    <w:rsid w:val="007A78A5"/>
    <w:rsid w:val="007B36CD"/>
    <w:rsid w:val="007C6554"/>
    <w:rsid w:val="007D1F5A"/>
    <w:rsid w:val="007F2A6C"/>
    <w:rsid w:val="008073FE"/>
    <w:rsid w:val="008145B6"/>
    <w:rsid w:val="008163E2"/>
    <w:rsid w:val="008233FF"/>
    <w:rsid w:val="00843A25"/>
    <w:rsid w:val="00843E49"/>
    <w:rsid w:val="00854DE8"/>
    <w:rsid w:val="00864263"/>
    <w:rsid w:val="008747F0"/>
    <w:rsid w:val="0089684F"/>
    <w:rsid w:val="008A4897"/>
    <w:rsid w:val="008D4A14"/>
    <w:rsid w:val="008D7EB4"/>
    <w:rsid w:val="008E216F"/>
    <w:rsid w:val="008E418E"/>
    <w:rsid w:val="008E7B2C"/>
    <w:rsid w:val="008E7FE4"/>
    <w:rsid w:val="0090055F"/>
    <w:rsid w:val="00903179"/>
    <w:rsid w:val="00910824"/>
    <w:rsid w:val="00910BFB"/>
    <w:rsid w:val="0091447E"/>
    <w:rsid w:val="00920512"/>
    <w:rsid w:val="009209C0"/>
    <w:rsid w:val="00944575"/>
    <w:rsid w:val="00947CDC"/>
    <w:rsid w:val="00957601"/>
    <w:rsid w:val="00972B04"/>
    <w:rsid w:val="00976388"/>
    <w:rsid w:val="009806AB"/>
    <w:rsid w:val="00983E09"/>
    <w:rsid w:val="0098799A"/>
    <w:rsid w:val="00993A89"/>
    <w:rsid w:val="00996418"/>
    <w:rsid w:val="009A730C"/>
    <w:rsid w:val="009C522A"/>
    <w:rsid w:val="009E1078"/>
    <w:rsid w:val="00A0154F"/>
    <w:rsid w:val="00A105D8"/>
    <w:rsid w:val="00A21DBE"/>
    <w:rsid w:val="00A22645"/>
    <w:rsid w:val="00A31111"/>
    <w:rsid w:val="00A34398"/>
    <w:rsid w:val="00A45AE6"/>
    <w:rsid w:val="00A5311F"/>
    <w:rsid w:val="00A6531D"/>
    <w:rsid w:val="00A72415"/>
    <w:rsid w:val="00A739DC"/>
    <w:rsid w:val="00A76622"/>
    <w:rsid w:val="00AA3D23"/>
    <w:rsid w:val="00AB42DA"/>
    <w:rsid w:val="00AD6BD4"/>
    <w:rsid w:val="00AE2729"/>
    <w:rsid w:val="00AF01AB"/>
    <w:rsid w:val="00AF29B4"/>
    <w:rsid w:val="00AF583A"/>
    <w:rsid w:val="00B05007"/>
    <w:rsid w:val="00B0691E"/>
    <w:rsid w:val="00B11130"/>
    <w:rsid w:val="00B225F1"/>
    <w:rsid w:val="00B26BB1"/>
    <w:rsid w:val="00B32434"/>
    <w:rsid w:val="00B73E66"/>
    <w:rsid w:val="00B73F79"/>
    <w:rsid w:val="00B90CDA"/>
    <w:rsid w:val="00B916A5"/>
    <w:rsid w:val="00B91DBF"/>
    <w:rsid w:val="00B928C4"/>
    <w:rsid w:val="00B94EEA"/>
    <w:rsid w:val="00B95FA7"/>
    <w:rsid w:val="00BA29C3"/>
    <w:rsid w:val="00BB4E1D"/>
    <w:rsid w:val="00BB52C2"/>
    <w:rsid w:val="00BB6240"/>
    <w:rsid w:val="00BD1AC4"/>
    <w:rsid w:val="00BE4D8E"/>
    <w:rsid w:val="00BF79E4"/>
    <w:rsid w:val="00C20C78"/>
    <w:rsid w:val="00C2527D"/>
    <w:rsid w:val="00C269F4"/>
    <w:rsid w:val="00C34F73"/>
    <w:rsid w:val="00C40150"/>
    <w:rsid w:val="00C42961"/>
    <w:rsid w:val="00C51D9D"/>
    <w:rsid w:val="00C55994"/>
    <w:rsid w:val="00C64284"/>
    <w:rsid w:val="00C778F0"/>
    <w:rsid w:val="00C80D55"/>
    <w:rsid w:val="00C86B57"/>
    <w:rsid w:val="00C90F9D"/>
    <w:rsid w:val="00C96087"/>
    <w:rsid w:val="00CA205A"/>
    <w:rsid w:val="00CA7E28"/>
    <w:rsid w:val="00CA7ED4"/>
    <w:rsid w:val="00CB1CD9"/>
    <w:rsid w:val="00CB2ECA"/>
    <w:rsid w:val="00CB425D"/>
    <w:rsid w:val="00CB6C65"/>
    <w:rsid w:val="00CB7599"/>
    <w:rsid w:val="00CC79E3"/>
    <w:rsid w:val="00CE0A60"/>
    <w:rsid w:val="00CF3EAE"/>
    <w:rsid w:val="00CF64E1"/>
    <w:rsid w:val="00D01735"/>
    <w:rsid w:val="00D0521E"/>
    <w:rsid w:val="00D15E09"/>
    <w:rsid w:val="00D24639"/>
    <w:rsid w:val="00D33107"/>
    <w:rsid w:val="00D4056C"/>
    <w:rsid w:val="00D4251B"/>
    <w:rsid w:val="00D42C83"/>
    <w:rsid w:val="00D445D2"/>
    <w:rsid w:val="00D4465E"/>
    <w:rsid w:val="00D638EE"/>
    <w:rsid w:val="00D63B79"/>
    <w:rsid w:val="00D67292"/>
    <w:rsid w:val="00D8029D"/>
    <w:rsid w:val="00D81D06"/>
    <w:rsid w:val="00DA59EC"/>
    <w:rsid w:val="00DA748D"/>
    <w:rsid w:val="00DC57F7"/>
    <w:rsid w:val="00E03F22"/>
    <w:rsid w:val="00E06007"/>
    <w:rsid w:val="00E11C7F"/>
    <w:rsid w:val="00E12E44"/>
    <w:rsid w:val="00E161FC"/>
    <w:rsid w:val="00E2116A"/>
    <w:rsid w:val="00E30DAA"/>
    <w:rsid w:val="00E35182"/>
    <w:rsid w:val="00E43C5D"/>
    <w:rsid w:val="00E51C67"/>
    <w:rsid w:val="00E72623"/>
    <w:rsid w:val="00E923A0"/>
    <w:rsid w:val="00EA55D9"/>
    <w:rsid w:val="00EB0010"/>
    <w:rsid w:val="00EB5E12"/>
    <w:rsid w:val="00EB70F9"/>
    <w:rsid w:val="00EC29E7"/>
    <w:rsid w:val="00EC3AE2"/>
    <w:rsid w:val="00EE7C8A"/>
    <w:rsid w:val="00F1579C"/>
    <w:rsid w:val="00F31B03"/>
    <w:rsid w:val="00F3541C"/>
    <w:rsid w:val="00F433AE"/>
    <w:rsid w:val="00F47149"/>
    <w:rsid w:val="00F47607"/>
    <w:rsid w:val="00F5091F"/>
    <w:rsid w:val="00F52A21"/>
    <w:rsid w:val="00F61C24"/>
    <w:rsid w:val="00F66B5E"/>
    <w:rsid w:val="00F720A8"/>
    <w:rsid w:val="00F776A6"/>
    <w:rsid w:val="00F80FC4"/>
    <w:rsid w:val="00F818A4"/>
    <w:rsid w:val="00F81A00"/>
    <w:rsid w:val="00F83B30"/>
    <w:rsid w:val="00FF4AB2"/>
    <w:rsid w:val="00FF5CC4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13539D"/>
    <w:rPr>
      <w:rFonts w:ascii="Arial" w:eastAsia="黑体" w:hAnsi="Arial" w:cs="宋体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php.itcast.c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427</TotalTime>
  <Pages>18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Colin</cp:lastModifiedBy>
  <cp:revision>208</cp:revision>
  <dcterms:created xsi:type="dcterms:W3CDTF">2016-04-06T00:52:00Z</dcterms:created>
  <dcterms:modified xsi:type="dcterms:W3CDTF">2017-06-20T02:53:00Z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